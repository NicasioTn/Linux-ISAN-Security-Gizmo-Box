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27CE0" w14:textId="77777777" w:rsidR="00D66E22" w:rsidRPr="0010416E" w:rsidRDefault="00C24C98" w:rsidP="0034489C">
      <w:pPr>
        <w:pStyle w:val="Title"/>
      </w:pPr>
      <w:r w:rsidRPr="0010416E">
        <w:rPr>
          <w:noProof/>
        </w:rPr>
        <w:drawing>
          <wp:anchor distT="0" distB="0" distL="114300" distR="114300" simplePos="0" relativeHeight="251658243" behindDoc="1" locked="0" layoutInCell="1" allowOverlap="1" wp14:anchorId="0F0489D9" wp14:editId="3C28F032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EED5845" w14:textId="77777777" w:rsidR="00D66E22" w:rsidRPr="0010416E" w:rsidRDefault="00D66E22" w:rsidP="0034489C">
      <w:pPr>
        <w:pStyle w:val="Title"/>
      </w:pPr>
    </w:p>
    <w:p w14:paraId="32602011" w14:textId="77777777" w:rsidR="00D66E22" w:rsidRPr="0010416E" w:rsidRDefault="00D66E22" w:rsidP="0034489C">
      <w:pPr>
        <w:pStyle w:val="Title"/>
      </w:pPr>
    </w:p>
    <w:p w14:paraId="2CBAED37" w14:textId="77777777" w:rsidR="00D66E22" w:rsidRPr="0010416E" w:rsidRDefault="00D66E22" w:rsidP="0034489C">
      <w:pPr>
        <w:pStyle w:val="Title"/>
      </w:pPr>
    </w:p>
    <w:p w14:paraId="1A2B23EF" w14:textId="77777777" w:rsidR="00D66E22" w:rsidRPr="0010416E" w:rsidRDefault="00D66E22" w:rsidP="0034489C">
      <w:pPr>
        <w:pStyle w:val="Title"/>
      </w:pPr>
    </w:p>
    <w:p w14:paraId="040E5035" w14:textId="3E7D5C9B" w:rsidR="00D66E22" w:rsidRPr="0010416E" w:rsidRDefault="001139B2" w:rsidP="0034489C">
      <w:pPr>
        <w:pStyle w:val="Title"/>
        <w:spacing w:after="0"/>
        <w:rPr>
          <w:sz w:val="40"/>
          <w:szCs w:val="40"/>
        </w:rPr>
      </w:pPr>
      <w:r>
        <w:rPr>
          <w:rFonts w:hint="cs"/>
          <w:sz w:val="40"/>
          <w:szCs w:val="40"/>
          <w:cs/>
        </w:rPr>
        <w:t>กล่องเครื่องมือความมั่นคงไอสานกิซโม่</w:t>
      </w:r>
    </w:p>
    <w:p w14:paraId="3427C690" w14:textId="144ADD82" w:rsidR="00A22B14" w:rsidRPr="0010416E" w:rsidRDefault="003926DE" w:rsidP="0034489C">
      <w:pPr>
        <w:pStyle w:val="Title"/>
        <w:spacing w:after="0"/>
      </w:pPr>
      <w:r>
        <w:rPr>
          <w:sz w:val="40"/>
          <w:szCs w:val="40"/>
        </w:rPr>
        <w:t>ISAN</w:t>
      </w:r>
      <w:r w:rsidR="009855B9">
        <w:rPr>
          <w:sz w:val="40"/>
          <w:szCs w:val="40"/>
        </w:rPr>
        <w:t xml:space="preserve"> Security Gizmo Box</w:t>
      </w:r>
    </w:p>
    <w:p w14:paraId="74F95CD3" w14:textId="77777777" w:rsidR="00D66E22" w:rsidRPr="0010416E" w:rsidRDefault="00D66E22" w:rsidP="0034489C">
      <w:pPr>
        <w:pStyle w:val="Title"/>
        <w:spacing w:after="0"/>
        <w:rPr>
          <w:sz w:val="40"/>
          <w:szCs w:val="40"/>
        </w:rPr>
      </w:pPr>
    </w:p>
    <w:p w14:paraId="1D6AF4AE" w14:textId="77777777" w:rsidR="00D66E22" w:rsidRPr="0010416E" w:rsidRDefault="00D66E22" w:rsidP="0034489C"/>
    <w:p w14:paraId="2B396B96" w14:textId="77777777" w:rsidR="00D66E22" w:rsidRPr="0010416E" w:rsidRDefault="00D66E22" w:rsidP="0034489C">
      <w:pPr>
        <w:pStyle w:val="Title"/>
      </w:pPr>
    </w:p>
    <w:p w14:paraId="54E1320E" w14:textId="77777777" w:rsidR="00D66E22" w:rsidRPr="0010416E" w:rsidRDefault="00D66E22" w:rsidP="0034489C">
      <w:pPr>
        <w:pStyle w:val="Title"/>
      </w:pPr>
    </w:p>
    <w:p w14:paraId="5E4A37BF" w14:textId="77777777" w:rsidR="00D66E22" w:rsidRPr="0010416E" w:rsidRDefault="00D66E22" w:rsidP="0034489C"/>
    <w:p w14:paraId="60499378" w14:textId="77777777" w:rsidR="0010416E" w:rsidRPr="0010416E" w:rsidRDefault="0010416E" w:rsidP="0034489C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01AB50D1" w14:textId="77777777" w:rsidR="00D66E22" w:rsidRPr="0010416E" w:rsidRDefault="00DE4BE4" w:rsidP="0034489C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52F4680B" w14:textId="77777777" w:rsidR="00D14E69" w:rsidRDefault="009855B9" w:rsidP="00D14E69">
      <w:pPr>
        <w:pStyle w:val="SubtitleCover"/>
        <w:spacing w:after="0"/>
        <w:rPr>
          <w:rFonts w:ascii="TH SarabunPSK" w:hAnsi="TH SarabunPSK"/>
          <w:b/>
          <w:bCs/>
          <w:sz w:val="36"/>
          <w:szCs w:val="36"/>
        </w:rPr>
      </w:pPr>
      <w:r>
        <w:rPr>
          <w:rFonts w:ascii="TH SarabunPSK" w:hAnsi="TH SarabunPSK" w:hint="cs"/>
          <w:b/>
          <w:bCs/>
          <w:sz w:val="36"/>
          <w:szCs w:val="36"/>
          <w:cs/>
        </w:rPr>
        <w:t>กาญจนา พิน</w:t>
      </w:r>
      <w:r w:rsidR="00D14E69">
        <w:rPr>
          <w:rFonts w:ascii="TH SarabunPSK" w:hAnsi="TH SarabunPSK" w:hint="cs"/>
          <w:b/>
          <w:bCs/>
          <w:sz w:val="36"/>
          <w:szCs w:val="36"/>
          <w:cs/>
        </w:rPr>
        <w:t>ิจ</w:t>
      </w:r>
    </w:p>
    <w:p w14:paraId="686949A2" w14:textId="3C598FF4" w:rsidR="009855B9" w:rsidRPr="009855B9" w:rsidRDefault="009855B9" w:rsidP="00D14E69">
      <w:pPr>
        <w:pStyle w:val="SubtitleCover"/>
        <w:spacing w:after="0"/>
        <w:rPr>
          <w:rFonts w:ascii="TH SarabunPSK" w:hAnsi="TH SarabunPSK"/>
          <w:b/>
          <w:bCs/>
          <w:sz w:val="36"/>
          <w:szCs w:val="36"/>
        </w:rPr>
      </w:pPr>
      <w:r>
        <w:rPr>
          <w:rFonts w:ascii="TH SarabunPSK" w:hAnsi="TH SarabunPSK" w:hint="cs"/>
          <w:b/>
          <w:bCs/>
          <w:sz w:val="36"/>
          <w:szCs w:val="36"/>
          <w:cs/>
        </w:rPr>
        <w:t>พีรธัช บุตรโท</w:t>
      </w:r>
    </w:p>
    <w:p w14:paraId="7D867549" w14:textId="77777777" w:rsidR="00D66E22" w:rsidRPr="0010416E" w:rsidRDefault="00D66E22" w:rsidP="0034489C"/>
    <w:p w14:paraId="2A4E6FED" w14:textId="77777777" w:rsidR="00D66E22" w:rsidRPr="0010416E" w:rsidRDefault="00D66E22" w:rsidP="0034489C"/>
    <w:p w14:paraId="1E289B0F" w14:textId="77777777" w:rsidR="00D66E22" w:rsidRPr="00D14E69" w:rsidRDefault="00D66E22" w:rsidP="0034489C"/>
    <w:p w14:paraId="09F8B515" w14:textId="7FAE8258" w:rsidR="00D66E22" w:rsidRDefault="00D66E22" w:rsidP="0034489C"/>
    <w:p w14:paraId="64CB6560" w14:textId="69FCF401" w:rsidR="009855B9" w:rsidRDefault="009855B9" w:rsidP="0034489C"/>
    <w:p w14:paraId="2829CC4A" w14:textId="668F0B5F" w:rsidR="009855B9" w:rsidRDefault="009855B9" w:rsidP="0034489C"/>
    <w:p w14:paraId="06065F91" w14:textId="77777777" w:rsidR="009855B9" w:rsidRPr="0010416E" w:rsidRDefault="009855B9" w:rsidP="0034489C"/>
    <w:p w14:paraId="2547AAE4" w14:textId="77777777" w:rsidR="00D66E22" w:rsidRPr="0010416E" w:rsidRDefault="00D66E22" w:rsidP="0034489C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4973B283" w14:textId="77777777" w:rsidR="00D66E22" w:rsidRPr="0010416E" w:rsidRDefault="00D66E22" w:rsidP="0034489C">
      <w:pPr>
        <w:pStyle w:val="18pt"/>
      </w:pPr>
      <w:r w:rsidRPr="0010416E">
        <w:rPr>
          <w:cs/>
        </w:rPr>
        <w:t>ปริญญา</w:t>
      </w:r>
      <w:r w:rsidR="003754E1" w:rsidRPr="0010416E">
        <w:rPr>
          <w:rFonts w:hint="cs"/>
          <w:cs/>
        </w:rPr>
        <w:t>วิทยาศาสตรบัณฑิ</w:t>
      </w:r>
      <w:r w:rsidR="00DE4BE4" w:rsidRPr="0010416E">
        <w:rPr>
          <w:rFonts w:hint="cs"/>
          <w:cs/>
        </w:rPr>
        <w:t>ต</w:t>
      </w:r>
      <w:r w:rsidRPr="0010416E">
        <w:t xml:space="preserve">  </w:t>
      </w:r>
      <w:r w:rsidRPr="0010416E">
        <w:rPr>
          <w:cs/>
        </w:rPr>
        <w:t>สาขาวิชา</w:t>
      </w:r>
      <w:r w:rsidR="003754E1" w:rsidRPr="0010416E">
        <w:rPr>
          <w:rFonts w:hint="cs"/>
          <w:cs/>
        </w:rPr>
        <w:t>วิ</w:t>
      </w:r>
      <w:r w:rsidR="00DE4BE4" w:rsidRPr="0010416E">
        <w:rPr>
          <w:rFonts w:hint="cs"/>
          <w:cs/>
        </w:rPr>
        <w:t>ทยาการคอมพิวเตอร์</w:t>
      </w:r>
    </w:p>
    <w:p w14:paraId="76942294" w14:textId="77777777" w:rsidR="00D66E22" w:rsidRPr="0010416E" w:rsidRDefault="00CA695C" w:rsidP="0034489C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10416E" w:rsidRPr="0010416E">
        <w:fldChar w:fldCharType="begin"/>
      </w:r>
      <w:r w:rsidR="0010416E" w:rsidRPr="0010416E">
        <w:instrText xml:space="preserve"> MACROBUTTON  AcceptAllChangesShown [</w:instrText>
      </w:r>
      <w:r w:rsidR="0010416E" w:rsidRPr="0010416E">
        <w:rPr>
          <w:cs/>
        </w:rPr>
        <w:instrText>พ.ศ.]</w:instrText>
      </w:r>
      <w:r w:rsidR="0010416E" w:rsidRPr="0010416E">
        <w:instrText xml:space="preserve"> </w:instrText>
      </w:r>
      <w:r w:rsidR="0010416E" w:rsidRPr="0010416E">
        <w:fldChar w:fldCharType="end"/>
      </w:r>
    </w:p>
    <w:p w14:paraId="2BFF838C" w14:textId="77777777" w:rsidR="00B706C5" w:rsidRPr="0010416E" w:rsidRDefault="00D66E22" w:rsidP="0034489C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04666E66" w14:textId="77777777" w:rsidR="00B706C5" w:rsidRPr="0010416E" w:rsidRDefault="00B706C5" w:rsidP="0034489C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68A5FF0B" w14:textId="1058D930" w:rsidR="0006296B" w:rsidRPr="0010416E" w:rsidRDefault="00D66E22" w:rsidP="001139B2">
      <w:pPr>
        <w:pStyle w:val="Title"/>
        <w:spacing w:after="0"/>
        <w:rPr>
          <w:sz w:val="40"/>
          <w:szCs w:val="40"/>
        </w:rPr>
      </w:pPr>
      <w:r w:rsidRPr="0010416E">
        <w:rPr>
          <w:cs/>
        </w:rPr>
        <w:br w:type="page"/>
      </w:r>
      <w:bookmarkStart w:id="0" w:name="_Hlk122657898"/>
      <w:r w:rsidR="001139B2">
        <w:rPr>
          <w:rFonts w:hint="cs"/>
          <w:sz w:val="40"/>
          <w:szCs w:val="40"/>
          <w:cs/>
        </w:rPr>
        <w:lastRenderedPageBreak/>
        <w:t>กล่องเครื่องมือความมั่นคงไอสานกิซโม่</w:t>
      </w:r>
    </w:p>
    <w:p w14:paraId="619CDA19" w14:textId="4B468CC3" w:rsidR="00793FE9" w:rsidRPr="0010416E" w:rsidRDefault="003926DE" w:rsidP="00793FE9">
      <w:pPr>
        <w:pStyle w:val="Title"/>
        <w:spacing w:after="0"/>
      </w:pPr>
      <w:r>
        <w:rPr>
          <w:sz w:val="40"/>
          <w:szCs w:val="40"/>
        </w:rPr>
        <w:t>ISAN</w:t>
      </w:r>
      <w:r w:rsidR="00793FE9">
        <w:rPr>
          <w:sz w:val="40"/>
          <w:szCs w:val="40"/>
        </w:rPr>
        <w:t xml:space="preserve"> Security Gizmo Box</w:t>
      </w:r>
    </w:p>
    <w:bookmarkEnd w:id="0"/>
    <w:p w14:paraId="4336277B" w14:textId="55F636B0" w:rsidR="00D66E22" w:rsidRPr="0010416E" w:rsidRDefault="00D66E22" w:rsidP="0034489C">
      <w:pPr>
        <w:pStyle w:val="18pt"/>
        <w:rPr>
          <w:cs/>
        </w:rPr>
      </w:pPr>
    </w:p>
    <w:p w14:paraId="0F957566" w14:textId="77777777" w:rsidR="00D66E22" w:rsidRPr="0010416E" w:rsidRDefault="00D66E22" w:rsidP="0034489C">
      <w:pPr>
        <w:pStyle w:val="Title"/>
      </w:pPr>
    </w:p>
    <w:p w14:paraId="73C58A1E" w14:textId="77777777" w:rsidR="00D66E22" w:rsidRPr="0010416E" w:rsidRDefault="00D66E22" w:rsidP="0034489C">
      <w:pPr>
        <w:pStyle w:val="Title"/>
      </w:pPr>
    </w:p>
    <w:p w14:paraId="7C508659" w14:textId="77777777" w:rsidR="00D66E22" w:rsidRPr="0010416E" w:rsidRDefault="00D66E22" w:rsidP="0034489C">
      <w:pPr>
        <w:pStyle w:val="Title"/>
      </w:pPr>
    </w:p>
    <w:p w14:paraId="383F0270" w14:textId="77777777" w:rsidR="00D66E22" w:rsidRPr="0010416E" w:rsidRDefault="00D66E22" w:rsidP="0034489C"/>
    <w:p w14:paraId="644D5123" w14:textId="77777777" w:rsidR="00892BCE" w:rsidRPr="0010416E" w:rsidRDefault="00892BCE" w:rsidP="0034489C"/>
    <w:p w14:paraId="65CBFE7D" w14:textId="77777777" w:rsidR="00D66E22" w:rsidRPr="0010416E" w:rsidRDefault="00D66E22" w:rsidP="00793FE9">
      <w:pPr>
        <w:pStyle w:val="Title"/>
        <w:jc w:val="left"/>
      </w:pPr>
    </w:p>
    <w:p w14:paraId="5DEEE36A" w14:textId="77777777" w:rsidR="00D66E22" w:rsidRPr="0010416E" w:rsidRDefault="00D66E22" w:rsidP="0034489C">
      <w:pPr>
        <w:pStyle w:val="Title"/>
      </w:pPr>
    </w:p>
    <w:p w14:paraId="309749D4" w14:textId="77777777" w:rsidR="0006296B" w:rsidRPr="0010416E" w:rsidRDefault="0006296B" w:rsidP="0034489C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="0073085B"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36F80835" w14:textId="77777777" w:rsidR="00D66E22" w:rsidRPr="0010416E" w:rsidRDefault="0006296B" w:rsidP="0034489C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3E0B9D9A" w14:textId="05485720" w:rsidR="00793FE9" w:rsidRDefault="00793FE9" w:rsidP="00793FE9">
      <w:pPr>
        <w:pStyle w:val="SubtitleCover"/>
        <w:spacing w:after="0"/>
        <w:rPr>
          <w:rFonts w:ascii="TH SarabunPSK" w:hAnsi="TH SarabunPSK"/>
          <w:b/>
          <w:bCs/>
          <w:sz w:val="36"/>
          <w:szCs w:val="36"/>
        </w:rPr>
      </w:pPr>
      <w:r>
        <w:rPr>
          <w:rFonts w:ascii="TH SarabunPSK" w:hAnsi="TH SarabunPSK" w:hint="cs"/>
          <w:b/>
          <w:bCs/>
          <w:sz w:val="36"/>
          <w:szCs w:val="36"/>
          <w:cs/>
        </w:rPr>
        <w:t>กาญจนา พินิจ</w:t>
      </w:r>
    </w:p>
    <w:p w14:paraId="645FA9F3" w14:textId="43431408" w:rsidR="00D66E22" w:rsidRPr="00793FE9" w:rsidRDefault="00793FE9" w:rsidP="00793FE9">
      <w:pPr>
        <w:pStyle w:val="SubtitleCover"/>
        <w:spacing w:after="0"/>
        <w:rPr>
          <w:rFonts w:ascii="TH SarabunPSK" w:hAnsi="TH SarabunPSK"/>
          <w:b/>
          <w:bCs/>
          <w:sz w:val="36"/>
          <w:szCs w:val="36"/>
        </w:rPr>
      </w:pPr>
      <w:r>
        <w:rPr>
          <w:rFonts w:ascii="TH SarabunPSK" w:hAnsi="TH SarabunPSK" w:hint="cs"/>
          <w:b/>
          <w:bCs/>
          <w:sz w:val="36"/>
          <w:szCs w:val="36"/>
          <w:cs/>
        </w:rPr>
        <w:t>พีรธัช บุตรโท</w:t>
      </w:r>
    </w:p>
    <w:p w14:paraId="4507C12B" w14:textId="77777777" w:rsidR="00D66E22" w:rsidRPr="0010416E" w:rsidRDefault="00D66E22" w:rsidP="0034489C">
      <w:pPr>
        <w:pStyle w:val="18pt"/>
      </w:pPr>
    </w:p>
    <w:p w14:paraId="558A6C0E" w14:textId="77777777" w:rsidR="00D66E22" w:rsidRPr="0010416E" w:rsidRDefault="00D66E22" w:rsidP="0034489C">
      <w:pPr>
        <w:pStyle w:val="18pt"/>
      </w:pPr>
    </w:p>
    <w:p w14:paraId="3A604255" w14:textId="30D443E0" w:rsidR="00D66E22" w:rsidRPr="00D14E69" w:rsidRDefault="00D66E22" w:rsidP="0034489C">
      <w:pPr>
        <w:pStyle w:val="18pt"/>
      </w:pPr>
    </w:p>
    <w:p w14:paraId="19DD8A47" w14:textId="5ECEB793" w:rsidR="00D66E22" w:rsidRPr="0010416E" w:rsidRDefault="00A71F72" w:rsidP="0034489C">
      <w:pPr>
        <w:pStyle w:val="18pt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2F301B6" wp14:editId="6BE8D175">
            <wp:simplePos x="0" y="0"/>
            <wp:positionH relativeFrom="column">
              <wp:posOffset>2388235</wp:posOffset>
            </wp:positionH>
            <wp:positionV relativeFrom="paragraph">
              <wp:posOffset>243509</wp:posOffset>
            </wp:positionV>
            <wp:extent cx="3268115" cy="1157274"/>
            <wp:effectExtent l="0" t="0" r="8890" b="5080"/>
            <wp:wrapNone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115" cy="115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E7FA3" w14:textId="7A1A6DB2" w:rsidR="00D66E22" w:rsidRPr="0010416E" w:rsidRDefault="00D66E22" w:rsidP="0034489C">
      <w:pPr>
        <w:pStyle w:val="18pt"/>
      </w:pPr>
    </w:p>
    <w:p w14:paraId="3E4372BF" w14:textId="557E0690" w:rsidR="00D66E22" w:rsidRPr="0010416E" w:rsidRDefault="00D66E22" w:rsidP="0034489C">
      <w:pPr>
        <w:pStyle w:val="18pt"/>
      </w:pPr>
    </w:p>
    <w:p w14:paraId="3C95DDC2" w14:textId="77777777" w:rsidR="00D66E22" w:rsidRPr="0010416E" w:rsidRDefault="00D66E22" w:rsidP="0034489C">
      <w:pPr>
        <w:pStyle w:val="18pt"/>
      </w:pPr>
    </w:p>
    <w:p w14:paraId="5C69232E" w14:textId="77777777" w:rsidR="00484C42" w:rsidRPr="0010416E" w:rsidRDefault="00484C42" w:rsidP="0034489C">
      <w:pPr>
        <w:pStyle w:val="18pt"/>
      </w:pPr>
    </w:p>
    <w:p w14:paraId="48779565" w14:textId="77777777" w:rsidR="00D66E22" w:rsidRPr="0010416E" w:rsidRDefault="00D66E22" w:rsidP="0034489C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EAB1CEF" w14:textId="77777777" w:rsidR="00D66E22" w:rsidRPr="0010416E" w:rsidRDefault="00D66E22" w:rsidP="0034489C">
      <w:pPr>
        <w:pStyle w:val="18pt"/>
      </w:pPr>
      <w:r w:rsidRPr="0010416E">
        <w:rPr>
          <w:cs/>
        </w:rPr>
        <w:t>ปริญญา</w:t>
      </w:r>
      <w:r w:rsidR="00504DB3">
        <w:rPr>
          <w:rFonts w:hint="cs"/>
          <w:cs/>
        </w:rPr>
        <w:t>วิทยาศาสตรบัณฑิต</w:t>
      </w:r>
      <w:r w:rsidRPr="0010416E">
        <w:t xml:space="preserve">  </w:t>
      </w:r>
      <w:r w:rsidRPr="0010416E">
        <w:rPr>
          <w:cs/>
        </w:rPr>
        <w:t>สาขาวิชา</w:t>
      </w:r>
      <w:r w:rsidR="00504DB3">
        <w:rPr>
          <w:rFonts w:hint="cs"/>
          <w:cs/>
        </w:rPr>
        <w:t>วิทยาการคอมพิวเตอร์</w:t>
      </w:r>
    </w:p>
    <w:p w14:paraId="7581BD1C" w14:textId="77777777" w:rsidR="00D66E22" w:rsidRPr="0010416E" w:rsidRDefault="00CA695C" w:rsidP="0034489C">
      <w:pPr>
        <w:pStyle w:val="18pt"/>
        <w:rPr>
          <w:cs/>
        </w:rPr>
      </w:pPr>
      <w:r w:rsidRPr="0010416E">
        <w:rPr>
          <w:rFonts w:hint="cs"/>
          <w:cs/>
        </w:rPr>
        <w:t xml:space="preserve">ปีการศึกษา </w:t>
      </w:r>
      <w:r w:rsidR="0073085B" w:rsidRPr="0010416E">
        <w:fldChar w:fldCharType="begin"/>
      </w:r>
      <w:r w:rsidR="0073085B" w:rsidRPr="0010416E">
        <w:instrText xml:space="preserve"> MACROBUTTON  AcceptAllChangesShown [</w:instrText>
      </w:r>
      <w:r w:rsidR="0073085B" w:rsidRPr="0010416E">
        <w:rPr>
          <w:cs/>
        </w:rPr>
        <w:instrText>พ.ศ.]</w:instrText>
      </w:r>
      <w:r w:rsidR="0073085B" w:rsidRPr="0010416E">
        <w:instrText xml:space="preserve"> </w:instrText>
      </w:r>
      <w:r w:rsidR="0073085B" w:rsidRPr="0010416E">
        <w:fldChar w:fldCharType="end"/>
      </w:r>
    </w:p>
    <w:p w14:paraId="0D40D588" w14:textId="77777777" w:rsidR="00D66E22" w:rsidRPr="0010416E" w:rsidRDefault="00D66E22" w:rsidP="0034489C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12E547A7" w14:textId="78C22619" w:rsidR="00892BCE" w:rsidRPr="0010416E" w:rsidRDefault="00892BCE" w:rsidP="004713BC">
      <w:pPr>
        <w:pStyle w:val="18pt"/>
        <w:rPr>
          <w:cs/>
        </w:rPr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</w:t>
      </w:r>
      <w:r w:rsidR="004713BC">
        <w:rPr>
          <w:rFonts w:hint="cs"/>
          <w:cs/>
        </w:rPr>
        <w:t>ม</w:t>
      </w:r>
    </w:p>
    <w:p w14:paraId="00FA7E8E" w14:textId="77777777" w:rsidR="00D66E22" w:rsidRPr="0010416E" w:rsidRDefault="00C24C98" w:rsidP="0034489C">
      <w:pPr>
        <w:jc w:val="center"/>
      </w:pPr>
      <w:r w:rsidRPr="0010416E">
        <w:rPr>
          <w:noProof/>
        </w:rPr>
        <w:lastRenderedPageBreak/>
        <w:drawing>
          <wp:inline distT="0" distB="0" distL="0" distR="0" wp14:anchorId="09938802" wp14:editId="7BD56008">
            <wp:extent cx="810895" cy="1078230"/>
            <wp:effectExtent l="19050" t="0" r="825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E22" w:rsidRPr="0010416E">
        <w:br/>
      </w:r>
    </w:p>
    <w:p w14:paraId="24D5B97F" w14:textId="2BA84175" w:rsidR="00D66E22" w:rsidRPr="0010416E" w:rsidRDefault="00D66E22" w:rsidP="0034489C">
      <w:pPr>
        <w:pStyle w:val="150"/>
        <w:jc w:val="thaiDistribute"/>
      </w:pPr>
      <w:r w:rsidRPr="0010416E">
        <w:rPr>
          <w:cs/>
        </w:rPr>
        <w:t>คณะกรรมการสอบ</w:t>
      </w:r>
      <w:r w:rsidR="004D1143" w:rsidRPr="0010416E">
        <w:rPr>
          <w:rFonts w:hint="cs"/>
          <w:cs/>
        </w:rPr>
        <w:t>โครงงานปริญญานิพนธ์</w:t>
      </w:r>
      <w:r w:rsidR="008B70D4">
        <w:rPr>
          <w:rFonts w:hint="cs"/>
          <w:cs/>
        </w:rPr>
        <w:t xml:space="preserve"> </w:t>
      </w:r>
      <w:r w:rsidR="00A6215C" w:rsidRPr="0010416E">
        <w:rPr>
          <w:cs/>
        </w:rPr>
        <w:t>ได้พิจารณาปริญญา</w:t>
      </w:r>
      <w:r w:rsidRPr="0010416E">
        <w:rPr>
          <w:cs/>
        </w:rPr>
        <w:t>นิพนธ์ของ</w:t>
      </w:r>
      <w:r w:rsidR="008B70D4">
        <w:t xml:space="preserve"> </w:t>
      </w:r>
      <w:r w:rsidR="00793FE9">
        <w:rPr>
          <w:rFonts w:hint="cs"/>
          <w:cs/>
        </w:rPr>
        <w:t>นางสาวกาญจนา พินิจ และนายพีรธัช บุตรโท</w:t>
      </w:r>
      <w:r w:rsidR="004D1143" w:rsidRPr="0010416E">
        <w:rPr>
          <w:rFonts w:hint="cs"/>
          <w:cs/>
        </w:rPr>
        <w:t xml:space="preserve"> </w:t>
      </w:r>
      <w:r w:rsidRPr="0010416E">
        <w:rPr>
          <w:cs/>
        </w:rPr>
        <w:t>แล้วเห็นสมควรรับเป็นส่วนหนึ่งของการศึกษาตามหลักสูตร</w:t>
      </w:r>
      <w:r w:rsidR="005E30C8" w:rsidRPr="0010416E">
        <w:rPr>
          <w:cs/>
        </w:rPr>
        <w:t>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10416E">
        <w:t xml:space="preserve"> </w:t>
      </w:r>
    </w:p>
    <w:p w14:paraId="363A018C" w14:textId="77777777" w:rsidR="00D66E22" w:rsidRPr="0010416E" w:rsidRDefault="00D66E22" w:rsidP="0034489C">
      <w:pPr>
        <w:pStyle w:val="PlainText"/>
        <w:tabs>
          <w:tab w:val="left" w:pos="851"/>
        </w:tabs>
      </w:pPr>
    </w:p>
    <w:p w14:paraId="6A5A36FB" w14:textId="77777777" w:rsidR="00D66E22" w:rsidRPr="0010416E" w:rsidRDefault="004E7631" w:rsidP="0034489C">
      <w:pPr>
        <w:spacing w:after="240"/>
      </w:pPr>
      <w:r w:rsidRPr="0010416E">
        <w:rPr>
          <w:rFonts w:hint="cs"/>
          <w:cs/>
        </w:rPr>
        <w:t xml:space="preserve">      </w:t>
      </w:r>
      <w:r w:rsidR="002623B4">
        <w:rPr>
          <w:cs/>
        </w:rPr>
        <w:t>คณะกรรมการสอบโครง</w:t>
      </w:r>
      <w:r w:rsidR="002623B4">
        <w:rPr>
          <w:rFonts w:hint="cs"/>
          <w:cs/>
        </w:rPr>
        <w:t>งาน</w:t>
      </w:r>
      <w:r w:rsidR="00B238B2" w:rsidRPr="0010416E">
        <w:rPr>
          <w:cs/>
        </w:rPr>
        <w:t>ปริญญานิพนธ์</w:t>
      </w:r>
    </w:p>
    <w:tbl>
      <w:tblPr>
        <w:tblStyle w:val="TableGrid"/>
        <w:tblW w:w="86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5011D6" w:rsidRPr="0010416E" w14:paraId="0E061C2A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21FC188C" w14:textId="77777777" w:rsidR="005011D6" w:rsidRPr="0010416E" w:rsidRDefault="005011D6" w:rsidP="0034489C">
            <w:pPr>
              <w:jc w:val="center"/>
            </w:pPr>
          </w:p>
          <w:p w14:paraId="5F4672C6" w14:textId="77777777" w:rsidR="005011D6" w:rsidRPr="0010416E" w:rsidRDefault="005011D6" w:rsidP="0034489C">
            <w:pPr>
              <w:jc w:val="center"/>
            </w:pPr>
            <w:r w:rsidRPr="0010416E">
              <w:t>………………………………………..……</w:t>
            </w:r>
          </w:p>
          <w:p w14:paraId="2CADED73" w14:textId="646196AA" w:rsidR="005011D6" w:rsidRPr="0010416E" w:rsidRDefault="005011D6" w:rsidP="0034489C">
            <w:pPr>
              <w:jc w:val="center"/>
            </w:pPr>
            <w:r w:rsidRPr="0010416E">
              <w:t>(</w:t>
            </w:r>
            <w:r w:rsidR="00793FE9">
              <w:rPr>
                <w:rFonts w:hint="cs"/>
                <w:cs/>
              </w:rPr>
              <w:t>..................................................</w:t>
            </w:r>
            <w:r w:rsidRPr="0010416E">
              <w:t>)</w:t>
            </w:r>
          </w:p>
        </w:tc>
        <w:tc>
          <w:tcPr>
            <w:tcW w:w="4320" w:type="dxa"/>
          </w:tcPr>
          <w:p w14:paraId="277B0E40" w14:textId="77777777" w:rsidR="005011D6" w:rsidRPr="0010416E" w:rsidRDefault="005011D6" w:rsidP="0034489C"/>
          <w:p w14:paraId="36DE6CF1" w14:textId="77777777" w:rsidR="005011D6" w:rsidRPr="0010416E" w:rsidRDefault="005011D6" w:rsidP="0034489C">
            <w:r w:rsidRPr="0010416E">
              <w:rPr>
                <w:cs/>
              </w:rPr>
              <w:t>ประธาน</w:t>
            </w:r>
            <w:r w:rsidRPr="0010416E">
              <w:rPr>
                <w:rFonts w:hint="cs"/>
                <w:cs/>
              </w:rPr>
              <w:t>สอบ</w:t>
            </w:r>
          </w:p>
        </w:tc>
      </w:tr>
      <w:tr w:rsidR="005011D6" w:rsidRPr="0010416E" w14:paraId="6C02A8A1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1B733D18" w14:textId="77777777" w:rsidR="005011D6" w:rsidRPr="0010416E" w:rsidRDefault="005011D6" w:rsidP="0034489C">
            <w:pPr>
              <w:jc w:val="center"/>
            </w:pPr>
          </w:p>
          <w:p w14:paraId="2EFB8049" w14:textId="77777777" w:rsidR="005011D6" w:rsidRPr="0010416E" w:rsidRDefault="005011D6" w:rsidP="0034489C">
            <w:pPr>
              <w:jc w:val="center"/>
            </w:pPr>
            <w:r w:rsidRPr="0010416E">
              <w:t>………………………………………..……</w:t>
            </w:r>
          </w:p>
          <w:p w14:paraId="01753DB3" w14:textId="59EBCA1A" w:rsidR="005011D6" w:rsidRPr="0010416E" w:rsidRDefault="005011D6" w:rsidP="0034489C">
            <w:pPr>
              <w:jc w:val="center"/>
            </w:pPr>
            <w:r w:rsidRPr="0010416E">
              <w:t>(</w:t>
            </w:r>
            <w:r w:rsidR="00793FE9">
              <w:rPr>
                <w:rFonts w:hint="cs"/>
                <w:cs/>
              </w:rPr>
              <w:t>...................................................</w:t>
            </w:r>
            <w:r w:rsidRPr="0010416E">
              <w:t>)</w:t>
            </w:r>
          </w:p>
        </w:tc>
        <w:tc>
          <w:tcPr>
            <w:tcW w:w="4320" w:type="dxa"/>
          </w:tcPr>
          <w:p w14:paraId="09CCB2F4" w14:textId="77777777" w:rsidR="005011D6" w:rsidRPr="0010416E" w:rsidRDefault="005011D6" w:rsidP="0034489C"/>
          <w:p w14:paraId="0CF9F397" w14:textId="77777777" w:rsidR="005011D6" w:rsidRPr="0010416E" w:rsidRDefault="005011D6" w:rsidP="0034489C">
            <w:pPr>
              <w:rPr>
                <w:cs/>
              </w:rPr>
            </w:pPr>
            <w:r w:rsidRPr="0010416E">
              <w:rPr>
                <w:cs/>
              </w:rPr>
              <w:t>กรรมการ</w:t>
            </w:r>
          </w:p>
        </w:tc>
      </w:tr>
      <w:tr w:rsidR="005011D6" w:rsidRPr="0010416E" w14:paraId="1FA5EAA6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3D0C1699" w14:textId="77777777" w:rsidR="005011D6" w:rsidRPr="0010416E" w:rsidRDefault="005011D6" w:rsidP="0034489C">
            <w:pPr>
              <w:jc w:val="center"/>
            </w:pPr>
          </w:p>
          <w:p w14:paraId="13CBAF3F" w14:textId="77777777" w:rsidR="005011D6" w:rsidRPr="0010416E" w:rsidRDefault="005011D6" w:rsidP="0034489C">
            <w:pPr>
              <w:jc w:val="center"/>
            </w:pPr>
            <w:r w:rsidRPr="0010416E">
              <w:t>………………………………………..……</w:t>
            </w:r>
          </w:p>
          <w:p w14:paraId="080EB831" w14:textId="520DFB31" w:rsidR="005011D6" w:rsidRPr="0010416E" w:rsidRDefault="005011D6" w:rsidP="0034489C">
            <w:pPr>
              <w:jc w:val="center"/>
            </w:pPr>
            <w:r w:rsidRPr="0010416E">
              <w:t>(</w:t>
            </w:r>
            <w:r w:rsidR="002623B4">
              <w:rPr>
                <w:rFonts w:hint="cs"/>
                <w:cs/>
              </w:rPr>
              <w:t>ผู้ช่วยศาสตราจารย์</w:t>
            </w:r>
            <w:r w:rsidR="00793FE9">
              <w:rPr>
                <w:rFonts w:hint="cs"/>
                <w:cs/>
              </w:rPr>
              <w:t xml:space="preserve"> ดร.สมนึก พ่วงพรพิทักษ์</w:t>
            </w:r>
            <w:r w:rsidRPr="0010416E">
              <w:t>)</w:t>
            </w:r>
          </w:p>
        </w:tc>
        <w:tc>
          <w:tcPr>
            <w:tcW w:w="4320" w:type="dxa"/>
          </w:tcPr>
          <w:p w14:paraId="37BCDB09" w14:textId="77777777" w:rsidR="005011D6" w:rsidRPr="0010416E" w:rsidRDefault="005011D6" w:rsidP="0034489C"/>
          <w:p w14:paraId="632BBAB0" w14:textId="77777777" w:rsidR="005011D6" w:rsidRPr="0010416E" w:rsidRDefault="005011D6" w:rsidP="0034489C">
            <w:pPr>
              <w:rPr>
                <w:cs/>
              </w:rPr>
            </w:pPr>
            <w:r w:rsidRPr="0010416E">
              <w:rPr>
                <w:rFonts w:hint="cs"/>
                <w:cs/>
              </w:rPr>
              <w:t>ที่ปรึกษาโครงงานปริญญานิพนธ์หลัก</w:t>
            </w:r>
          </w:p>
        </w:tc>
      </w:tr>
    </w:tbl>
    <w:p w14:paraId="3B27ADAF" w14:textId="77777777" w:rsidR="00D66E22" w:rsidRPr="0010416E" w:rsidRDefault="00D66E22" w:rsidP="0034489C"/>
    <w:p w14:paraId="7C3EE212" w14:textId="77777777" w:rsidR="00D66E22" w:rsidRPr="0010416E" w:rsidRDefault="005E30C8" w:rsidP="0034489C">
      <w:pPr>
        <w:pStyle w:val="PlainText"/>
        <w:tabs>
          <w:tab w:val="left" w:pos="851"/>
          <w:tab w:val="left" w:pos="1134"/>
          <w:tab w:val="left" w:pos="1418"/>
        </w:tabs>
        <w:spacing w:after="240"/>
        <w:jc w:val="both"/>
      </w:pPr>
      <w:r w:rsidRPr="0010416E">
        <w:rPr>
          <w:cs/>
        </w:rPr>
        <w:tab/>
        <w:t>หลักสูตรวิทยาการคอมพิวเตอร์อนุมัติให้รับโครงงานปริญญานิพนธ์ฉบับนี้  เป็นส่วนหนึ่งของการศึกษาตามหลักสูตรปริญญาวิทยาศาสตรบัณฑิต  สาขาวิชาวิทยาการคอมพิวเตอร์ คณะวิทยาการสารสนเทศ มหาวิทยาลัยมหาสารคาม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59"/>
        <w:gridCol w:w="4360"/>
      </w:tblGrid>
      <w:tr w:rsidR="005011D6" w:rsidRPr="0010416E" w14:paraId="1CE188FE" w14:textId="77777777" w:rsidTr="005011D6">
        <w:trPr>
          <w:jc w:val="center"/>
        </w:trPr>
        <w:tc>
          <w:tcPr>
            <w:tcW w:w="43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73C208" w14:textId="77777777" w:rsidR="005011D6" w:rsidRPr="0010416E" w:rsidRDefault="005011D6" w:rsidP="0034489C">
            <w:pPr>
              <w:jc w:val="center"/>
            </w:pPr>
          </w:p>
          <w:p w14:paraId="5AE75930" w14:textId="77777777" w:rsidR="005011D6" w:rsidRPr="0010416E" w:rsidRDefault="005011D6" w:rsidP="0034489C">
            <w:pPr>
              <w:jc w:val="center"/>
            </w:pPr>
            <w:r w:rsidRPr="0010416E">
              <w:t>…………………………….……………….…………</w:t>
            </w:r>
          </w:p>
          <w:p w14:paraId="78556DB0" w14:textId="5C1EB251" w:rsidR="005011D6" w:rsidRPr="0010416E" w:rsidRDefault="005011D6" w:rsidP="0034489C">
            <w:pPr>
              <w:jc w:val="center"/>
            </w:pPr>
            <w:r w:rsidRPr="0010416E">
              <w:t>(</w:t>
            </w:r>
            <w:r w:rsidR="001139B2" w:rsidRPr="0010416E">
              <w:rPr>
                <w:rFonts w:hint="cs"/>
                <w:cs/>
              </w:rPr>
              <w:t>อาจารย์พชระ พฤกษะศรี</w:t>
            </w:r>
            <w:r w:rsidRPr="0010416E">
              <w:t>)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5DDE52" w14:textId="77777777" w:rsidR="005011D6" w:rsidRPr="0010416E" w:rsidRDefault="005011D6" w:rsidP="0034489C">
            <w:pPr>
              <w:jc w:val="center"/>
            </w:pPr>
          </w:p>
          <w:p w14:paraId="2C269A20" w14:textId="77777777" w:rsidR="005011D6" w:rsidRPr="0010416E" w:rsidRDefault="005011D6" w:rsidP="0034489C">
            <w:pPr>
              <w:jc w:val="center"/>
            </w:pPr>
            <w:r w:rsidRPr="0010416E">
              <w:t>…………………………….……………….…………</w:t>
            </w:r>
          </w:p>
          <w:p w14:paraId="5FF38927" w14:textId="77777777" w:rsidR="005011D6" w:rsidRPr="0010416E" w:rsidRDefault="005011D6" w:rsidP="0034489C">
            <w:pPr>
              <w:jc w:val="center"/>
            </w:pPr>
            <w:r w:rsidRPr="0010416E">
              <w:rPr>
                <w:rFonts w:hint="cs"/>
                <w:cs/>
              </w:rPr>
              <w:t>(</w:t>
            </w:r>
            <w:r w:rsidR="00934F4A">
              <w:rPr>
                <w:rFonts w:hint="cs"/>
                <w:cs/>
              </w:rPr>
              <w:t>ผู้ช่วยศาสตราจารย์</w:t>
            </w:r>
            <w:r w:rsidR="004E7631" w:rsidRPr="0010416E">
              <w:rPr>
                <w:rFonts w:hint="cs"/>
                <w:cs/>
              </w:rPr>
              <w:t>พิมลรัตน์  อ้วนศรีเมือง</w:t>
            </w:r>
            <w:r w:rsidRPr="0010416E">
              <w:rPr>
                <w:rFonts w:hint="cs"/>
                <w:cs/>
              </w:rPr>
              <w:t>)</w:t>
            </w:r>
          </w:p>
        </w:tc>
      </w:tr>
      <w:tr w:rsidR="005011D6" w:rsidRPr="0010416E" w14:paraId="51BF4F4D" w14:textId="77777777" w:rsidTr="005011D6">
        <w:trPr>
          <w:jc w:val="center"/>
        </w:trPr>
        <w:tc>
          <w:tcPr>
            <w:tcW w:w="87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513A5D" w14:textId="77777777" w:rsidR="005011D6" w:rsidRPr="0010416E" w:rsidRDefault="005011D6" w:rsidP="0034489C">
            <w:pPr>
              <w:jc w:val="center"/>
            </w:pPr>
            <w:r w:rsidRPr="0010416E">
              <w:rPr>
                <w:rFonts w:hint="cs"/>
                <w:cs/>
              </w:rPr>
              <w:t>อาจารย์ผู้ประสานงานวิชาโครงงานปริญญานิพนธ์</w:t>
            </w:r>
          </w:p>
          <w:p w14:paraId="2E38BD34" w14:textId="77777777" w:rsidR="005011D6" w:rsidRPr="0010416E" w:rsidRDefault="005011D6" w:rsidP="0034489C">
            <w:pPr>
              <w:jc w:val="center"/>
            </w:pPr>
            <w:r w:rsidRPr="0010416E">
              <w:rPr>
                <w:cs/>
              </w:rPr>
              <w:t>วันที่</w:t>
            </w:r>
            <w:r w:rsidRPr="0010416E">
              <w:t xml:space="preserve"> </w:t>
            </w:r>
            <w:r w:rsidR="0073085B" w:rsidRPr="0010416E">
              <w:fldChar w:fldCharType="begin"/>
            </w:r>
            <w:r w:rsidR="0073085B" w:rsidRPr="0010416E">
              <w:instrText xml:space="preserve"> MACROBUTTON  AcceptAllChangesShown [</w:instrText>
            </w:r>
            <w:r w:rsidR="0073085B" w:rsidRPr="0010416E">
              <w:rPr>
                <w:cs/>
              </w:rPr>
              <w:instrText>ใช้วันที่สอบ]</w:instrText>
            </w:r>
            <w:r w:rsidR="0073085B" w:rsidRPr="0010416E">
              <w:instrText xml:space="preserve"> </w:instrText>
            </w:r>
            <w:r w:rsidR="0073085B" w:rsidRPr="0010416E">
              <w:fldChar w:fldCharType="end"/>
            </w:r>
            <w:r w:rsidR="0073085B" w:rsidRPr="0010416E">
              <w:rPr>
                <w:rFonts w:hint="cs"/>
                <w:cs/>
              </w:rPr>
              <w:t xml:space="preserve"> </w:t>
            </w:r>
            <w:r w:rsidRPr="0010416E">
              <w:rPr>
                <w:cs/>
              </w:rPr>
              <w:t xml:space="preserve">เดือน </w:t>
            </w:r>
            <w:r w:rsidRPr="0010416E">
              <w:fldChar w:fldCharType="begin"/>
            </w:r>
            <w:r w:rsidRPr="0010416E">
              <w:instrText xml:space="preserve"> MACROBUTTON NoMacro [</w:instrText>
            </w:r>
            <w:r w:rsidRPr="0010416E">
              <w:rPr>
                <w:cs/>
              </w:rPr>
              <w:instrText>ชื่อเดือน</w:instrText>
            </w:r>
            <w:r w:rsidRPr="0010416E">
              <w:instrText>]</w:instrText>
            </w:r>
            <w:r w:rsidRPr="0010416E">
              <w:fldChar w:fldCharType="end"/>
            </w:r>
            <w:r w:rsidRPr="0010416E">
              <w:t xml:space="preserve"> </w:t>
            </w:r>
            <w:r w:rsidRPr="0010416E">
              <w:rPr>
                <w:cs/>
              </w:rPr>
              <w:t>พ</w:t>
            </w:r>
            <w:r w:rsidRPr="0010416E">
              <w:t>.</w:t>
            </w:r>
            <w:r w:rsidRPr="0010416E">
              <w:rPr>
                <w:cs/>
              </w:rPr>
              <w:t xml:space="preserve">ศ. </w:t>
            </w:r>
            <w:r w:rsidRPr="0010416E">
              <w:fldChar w:fldCharType="begin"/>
            </w:r>
            <w:r w:rsidRPr="0010416E">
              <w:instrText xml:space="preserve"> MACROBUTTON NoMacro [</w:instrText>
            </w:r>
            <w:r w:rsidRPr="0010416E">
              <w:rPr>
                <w:cs/>
              </w:rPr>
              <w:instrText>ปี</w:instrText>
            </w:r>
            <w:r w:rsidRPr="0010416E">
              <w:instrText xml:space="preserve"> </w:instrText>
            </w:r>
            <w:r w:rsidRPr="0010416E">
              <w:rPr>
                <w:cs/>
              </w:rPr>
              <w:instrText>พ</w:instrText>
            </w:r>
            <w:r w:rsidRPr="0010416E">
              <w:instrText>.</w:instrText>
            </w:r>
            <w:r w:rsidRPr="0010416E">
              <w:rPr>
                <w:cs/>
              </w:rPr>
              <w:instrText>ศ</w:instrText>
            </w:r>
            <w:r w:rsidRPr="0010416E">
              <w:instrText>.]</w:instrText>
            </w:r>
            <w:r w:rsidRPr="0010416E">
              <w:fldChar w:fldCharType="end"/>
            </w:r>
          </w:p>
        </w:tc>
      </w:tr>
    </w:tbl>
    <w:p w14:paraId="33522DE4" w14:textId="77777777" w:rsidR="00D66E22" w:rsidRPr="0010416E" w:rsidRDefault="00D66E22" w:rsidP="0034489C"/>
    <w:p w14:paraId="72B75366" w14:textId="77777777" w:rsidR="00484C42" w:rsidRPr="0010416E" w:rsidRDefault="00484C42" w:rsidP="0034489C">
      <w:pPr>
        <w:sectPr w:rsidR="00484C42" w:rsidRPr="0010416E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7E076C82" w14:textId="77777777" w:rsidR="00BD04D2" w:rsidRPr="0010416E" w:rsidRDefault="00BD04D2" w:rsidP="0034489C">
      <w:pPr>
        <w:pStyle w:val="a1"/>
        <w:rPr>
          <w:sz w:val="36"/>
          <w:szCs w:val="36"/>
        </w:rPr>
      </w:pPr>
      <w:r w:rsidRPr="0010416E">
        <w:rPr>
          <w:sz w:val="36"/>
          <w:szCs w:val="36"/>
          <w:cs/>
        </w:rPr>
        <w:lastRenderedPageBreak/>
        <w:t>บทคัดย่อ</w:t>
      </w:r>
    </w:p>
    <w:p w14:paraId="7DDAAC30" w14:textId="35482213" w:rsidR="00D66E22" w:rsidRPr="0010416E" w:rsidRDefault="00F85727" w:rsidP="0034489C">
      <w:pPr>
        <w:tabs>
          <w:tab w:val="left" w:pos="2160"/>
        </w:tabs>
      </w:pPr>
      <w:r w:rsidRPr="0010416E">
        <w:rPr>
          <w:cs/>
        </w:rPr>
        <w:t>ชื่อโครงงาน</w:t>
      </w:r>
      <w:r w:rsidR="00D66E22" w:rsidRPr="0010416E">
        <w:t xml:space="preserve">      </w:t>
      </w:r>
      <w:r w:rsidR="00D66E22" w:rsidRPr="0010416E">
        <w:tab/>
      </w:r>
      <w:r w:rsidR="001139B2">
        <w:rPr>
          <w:rFonts w:hint="cs"/>
          <w:cs/>
        </w:rPr>
        <w:t>กล่องเครื่องมือความมั่นคงไอสานกิซโม่</w:t>
      </w:r>
    </w:p>
    <w:p w14:paraId="490C9C1B" w14:textId="318F1BA3" w:rsidR="00D66E22" w:rsidRPr="0010416E" w:rsidRDefault="00F80BE1" w:rsidP="0034489C">
      <w:r w:rsidRPr="0010416E">
        <w:rPr>
          <w:cs/>
        </w:rPr>
        <w:t>ผู้</w:t>
      </w:r>
      <w:r w:rsidRPr="0010416E">
        <w:rPr>
          <w:rFonts w:hint="cs"/>
          <w:cs/>
        </w:rPr>
        <w:t>จัดทำ</w:t>
      </w:r>
      <w:r w:rsidR="00D66E22" w:rsidRPr="0010416E">
        <w:t xml:space="preserve">          </w:t>
      </w:r>
      <w:r w:rsidR="00D66E22" w:rsidRPr="0010416E">
        <w:tab/>
      </w:r>
      <w:r w:rsidR="00D66E22" w:rsidRPr="0010416E">
        <w:tab/>
      </w:r>
      <w:r w:rsidR="00793FE9">
        <w:rPr>
          <w:rFonts w:hint="cs"/>
          <w:cs/>
        </w:rPr>
        <w:t>63011212069 นางสาวกาญจนา พินิจ</w:t>
      </w:r>
    </w:p>
    <w:p w14:paraId="03CD9C97" w14:textId="1AA30884" w:rsidR="00F80BE1" w:rsidRPr="0010416E" w:rsidRDefault="00F80BE1" w:rsidP="0034489C">
      <w:pPr>
        <w:rPr>
          <w:cs/>
        </w:rPr>
      </w:pP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="00793FE9">
        <w:rPr>
          <w:rFonts w:hint="cs"/>
          <w:cs/>
        </w:rPr>
        <w:t>63011212098 นายพีรธัช บุตรโท</w:t>
      </w:r>
    </w:p>
    <w:p w14:paraId="01FD0C19" w14:textId="0B2396A6" w:rsidR="00606457" w:rsidRPr="0010416E" w:rsidRDefault="00606457" w:rsidP="0034489C">
      <w:pPr>
        <w:rPr>
          <w:cs/>
        </w:rPr>
      </w:pPr>
      <w:r w:rsidRPr="0010416E">
        <w:rPr>
          <w:rFonts w:hint="cs"/>
          <w:cs/>
        </w:rPr>
        <w:t>อาจารย์ที่ปรึกษา</w:t>
      </w:r>
      <w:r w:rsidRPr="0010416E">
        <w:rPr>
          <w:cs/>
        </w:rPr>
        <w:tab/>
      </w:r>
      <w:r w:rsidRPr="0010416E">
        <w:rPr>
          <w:cs/>
        </w:rPr>
        <w:tab/>
      </w:r>
      <w:r w:rsidR="00793FE9">
        <w:rPr>
          <w:rFonts w:hint="cs"/>
          <w:cs/>
        </w:rPr>
        <w:t>ผู้ช่วยศาสตราจารย์ ดร.สมนึก พ่วงพรพิทักษ์</w:t>
      </w:r>
    </w:p>
    <w:p w14:paraId="63C5DA3F" w14:textId="77777777" w:rsidR="00606457" w:rsidRPr="0010416E" w:rsidRDefault="00606457" w:rsidP="0034489C">
      <w:pPr>
        <w:pStyle w:val="a1"/>
        <w:spacing w:after="0"/>
        <w:jc w:val="left"/>
        <w:rPr>
          <w:b w:val="0"/>
          <w:bCs w:val="0"/>
        </w:rPr>
      </w:pPr>
      <w:r w:rsidRPr="0010416E">
        <w:rPr>
          <w:rFonts w:hint="cs"/>
          <w:b w:val="0"/>
          <w:bCs w:val="0"/>
          <w:cs/>
        </w:rPr>
        <w:t>หลักสูตร</w:t>
      </w:r>
      <w:r w:rsidRPr="0010416E">
        <w:rPr>
          <w:rFonts w:hint="cs"/>
          <w:b w:val="0"/>
          <w:bCs w:val="0"/>
          <w:cs/>
        </w:rPr>
        <w:tab/>
      </w:r>
      <w:r w:rsidRPr="0010416E">
        <w:rPr>
          <w:rFonts w:hint="cs"/>
          <w:b w:val="0"/>
          <w:bCs w:val="0"/>
          <w:cs/>
        </w:rPr>
        <w:tab/>
        <w:t>วิทยาศาสตรบัณฑิต (สาขาวิชาวิทยาการคอมพิวเตอร์)</w:t>
      </w:r>
    </w:p>
    <w:p w14:paraId="38528173" w14:textId="77777777" w:rsidR="00606457" w:rsidRPr="0010416E" w:rsidRDefault="00606457" w:rsidP="0034489C">
      <w:pPr>
        <w:pStyle w:val="a1"/>
        <w:spacing w:after="0"/>
        <w:jc w:val="left"/>
        <w:rPr>
          <w:b w:val="0"/>
          <w:bCs w:val="0"/>
        </w:rPr>
      </w:pPr>
      <w:r w:rsidRPr="0010416E">
        <w:rPr>
          <w:rFonts w:hint="cs"/>
          <w:b w:val="0"/>
          <w:bCs w:val="0"/>
          <w:cs/>
        </w:rPr>
        <w:t>คณะ</w:t>
      </w:r>
      <w:r w:rsidRPr="0010416E">
        <w:rPr>
          <w:rFonts w:hint="cs"/>
          <w:b w:val="0"/>
          <w:bCs w:val="0"/>
          <w:cs/>
        </w:rPr>
        <w:tab/>
      </w:r>
      <w:r w:rsidRPr="0010416E">
        <w:rPr>
          <w:rFonts w:hint="cs"/>
          <w:b w:val="0"/>
          <w:bCs w:val="0"/>
          <w:cs/>
        </w:rPr>
        <w:tab/>
      </w:r>
      <w:r w:rsidRPr="0010416E">
        <w:rPr>
          <w:rFonts w:hint="cs"/>
          <w:b w:val="0"/>
          <w:bCs w:val="0"/>
          <w:cs/>
        </w:rPr>
        <w:tab/>
        <w:t>วิทยาการสารสนเทศ</w:t>
      </w:r>
    </w:p>
    <w:p w14:paraId="503CEC19" w14:textId="77777777" w:rsidR="00606457" w:rsidRPr="0010416E" w:rsidRDefault="00606457" w:rsidP="0034489C">
      <w:pPr>
        <w:pStyle w:val="a1"/>
        <w:spacing w:after="0"/>
        <w:jc w:val="left"/>
      </w:pPr>
      <w:r w:rsidRPr="0010416E">
        <w:rPr>
          <w:rFonts w:hint="cs"/>
          <w:b w:val="0"/>
          <w:bCs w:val="0"/>
          <w:cs/>
        </w:rPr>
        <w:t>มหาวิทยาลัย</w:t>
      </w:r>
      <w:r w:rsidRPr="0010416E">
        <w:rPr>
          <w:rFonts w:hint="cs"/>
          <w:b w:val="0"/>
          <w:bCs w:val="0"/>
          <w:cs/>
        </w:rPr>
        <w:tab/>
      </w:r>
      <w:r w:rsidRPr="0010416E">
        <w:rPr>
          <w:rFonts w:hint="cs"/>
          <w:b w:val="0"/>
          <w:bCs w:val="0"/>
          <w:cs/>
        </w:rPr>
        <w:tab/>
      </w:r>
      <w:r w:rsidR="0035127C" w:rsidRPr="0010416E">
        <w:rPr>
          <w:rFonts w:hint="cs"/>
          <w:b w:val="0"/>
          <w:bCs w:val="0"/>
          <w:cs/>
        </w:rPr>
        <w:t>มหาวิทยาลัย</w:t>
      </w:r>
      <w:r w:rsidRPr="0010416E">
        <w:rPr>
          <w:rFonts w:hint="cs"/>
          <w:b w:val="0"/>
          <w:bCs w:val="0"/>
          <w:cs/>
        </w:rPr>
        <w:t>มหาสารคาม</w:t>
      </w:r>
    </w:p>
    <w:p w14:paraId="4C3A5452" w14:textId="77777777" w:rsidR="00D66E22" w:rsidRPr="0010416E" w:rsidRDefault="00D66E22" w:rsidP="0034489C">
      <w:r w:rsidRPr="0010416E">
        <w:rPr>
          <w:cs/>
        </w:rPr>
        <w:t>ปีที่พิมพ์</w:t>
      </w:r>
      <w:r w:rsidRPr="0010416E">
        <w:t xml:space="preserve">    </w:t>
      </w:r>
      <w:r w:rsidR="00606457" w:rsidRPr="0010416E">
        <w:rPr>
          <w:cs/>
        </w:rPr>
        <w:tab/>
      </w:r>
      <w:r w:rsidR="00606457" w:rsidRPr="0010416E">
        <w:rPr>
          <w:cs/>
        </w:rPr>
        <w:tab/>
      </w:r>
      <w:r w:rsidR="002455FC"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ปีที่ส่งเล่มสมบูรณ์]</w:instrText>
      </w:r>
      <w:r w:rsidRPr="0010416E">
        <w:instrText xml:space="preserve"> </w:instrText>
      </w:r>
      <w:r w:rsidR="002455FC" w:rsidRPr="0010416E">
        <w:fldChar w:fldCharType="end"/>
      </w:r>
    </w:p>
    <w:p w14:paraId="74C1B470" w14:textId="77777777" w:rsidR="00D66E22" w:rsidRPr="0010416E" w:rsidRDefault="00D66E22" w:rsidP="0034489C"/>
    <w:p w14:paraId="043CCE5A" w14:textId="76F2FE69" w:rsidR="002F6849" w:rsidRPr="0010416E" w:rsidRDefault="001139B2" w:rsidP="00D14E69">
      <w:pPr>
        <w:ind w:firstLine="720"/>
        <w:jc w:val="thaiDistribute"/>
      </w:pPr>
      <w:r>
        <w:t xml:space="preserve">ISAN Security Gizmo Box </w:t>
      </w:r>
      <w:r>
        <w:rPr>
          <w:cs/>
        </w:rPr>
        <w:t>รวบรวมการตรวจสอบความ</w:t>
      </w:r>
      <w:r w:rsidR="003C2945">
        <w:rPr>
          <w:rFonts w:hint="cs"/>
          <w:cs/>
        </w:rPr>
        <w:t>มั่นคง</w:t>
      </w:r>
      <w:r>
        <w:rPr>
          <w:cs/>
        </w:rPr>
        <w:t xml:space="preserve">ปลอดภัยเบื้องต้นประกอบไปด้วย </w:t>
      </w:r>
      <w:r>
        <w:t xml:space="preserve">Password Evaluation, Malware Scanning, Vulnerability Scanning, HTTPS </w:t>
      </w:r>
      <w:r w:rsidR="00D14E69">
        <w:t xml:space="preserve">Testing </w:t>
      </w:r>
      <w:r w:rsidR="00D14E69">
        <w:rPr>
          <w:cs/>
        </w:rPr>
        <w:t>และ</w:t>
      </w:r>
      <w:r>
        <w:rPr>
          <w:cs/>
        </w:rPr>
        <w:t xml:space="preserve"> </w:t>
      </w:r>
      <w:r>
        <w:t xml:space="preserve">Message Digest </w:t>
      </w:r>
      <w:r w:rsidR="00E16265">
        <w:t xml:space="preserve">Generator </w:t>
      </w:r>
      <w:r w:rsidR="00E16265">
        <w:rPr>
          <w:cs/>
        </w:rPr>
        <w:t>ไว้ในเครื่องมือเดียวกันและอยู่ในรูปแบบ</w:t>
      </w:r>
      <w:r>
        <w:rPr>
          <w:cs/>
        </w:rPr>
        <w:t xml:space="preserve"> ของ </w:t>
      </w:r>
      <w:r>
        <w:t xml:space="preserve">Graphical User Interface (GUI) </w:t>
      </w:r>
      <w:r>
        <w:rPr>
          <w:cs/>
        </w:rPr>
        <w:t xml:space="preserve">อีกทั้งยังอยู่ในรูปแบบ </w:t>
      </w:r>
      <w:r>
        <w:t xml:space="preserve">Virtual Machine (VM) Image </w:t>
      </w:r>
      <w:r w:rsidR="008C788E">
        <w:rPr>
          <w:rFonts w:hint="cs"/>
          <w:cs/>
        </w:rPr>
        <w:t xml:space="preserve">ของ </w:t>
      </w:r>
      <w:r>
        <w:t xml:space="preserve">Hypervisor </w:t>
      </w:r>
      <w:r>
        <w:rPr>
          <w:cs/>
        </w:rPr>
        <w:t xml:space="preserve">2 ชนิด คือ </w:t>
      </w:r>
      <w:r>
        <w:t xml:space="preserve">Oracle VM VirtualBox </w:t>
      </w:r>
      <w:r>
        <w:rPr>
          <w:cs/>
        </w:rPr>
        <w:t xml:space="preserve">และ </w:t>
      </w:r>
      <w:r>
        <w:t xml:space="preserve">VMware Workstation Player  </w:t>
      </w:r>
    </w:p>
    <w:p w14:paraId="2BC50E91" w14:textId="77777777" w:rsidR="002F6849" w:rsidRPr="0010416E" w:rsidRDefault="002F6849" w:rsidP="0034489C"/>
    <w:p w14:paraId="41CC892C" w14:textId="01863321" w:rsidR="00D66E22" w:rsidRPr="0010416E" w:rsidRDefault="00D66E22" w:rsidP="0034489C">
      <w:pPr>
        <w:rPr>
          <w:cs/>
        </w:rPr>
        <w:sectPr w:rsidR="00D66E22" w:rsidRPr="0010416E" w:rsidSect="0040584C">
          <w:headerReference w:type="default" r:id="rId11"/>
          <w:footerReference w:type="default" r:id="rId12"/>
          <w:headerReference w:type="first" r:id="rId13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435"/>
        </w:sectPr>
      </w:pPr>
      <w:r w:rsidRPr="0010416E">
        <w:rPr>
          <w:b/>
          <w:bCs/>
          <w:cs/>
        </w:rPr>
        <w:t>คำสำคัญ</w:t>
      </w:r>
      <w:r w:rsidRPr="0010416E">
        <w:rPr>
          <w:b/>
          <w:bCs/>
        </w:rPr>
        <w:t>:</w:t>
      </w:r>
      <w:r w:rsidRPr="0010416E">
        <w:t xml:space="preserve"> </w:t>
      </w:r>
      <w:r w:rsidR="001139B2">
        <w:t>Virtual Machine, Entropy, Brute-force attack, Vulnerability, Security</w:t>
      </w:r>
      <w:r w:rsidR="00B91EB6">
        <w:t>, HTTPS, GUI, Malware, Digest</w:t>
      </w:r>
      <w:r w:rsidR="001139B2">
        <w:t xml:space="preserve">  </w:t>
      </w:r>
    </w:p>
    <w:p w14:paraId="5EB7352C" w14:textId="77777777" w:rsidR="00687828" w:rsidRPr="0010416E" w:rsidRDefault="00687828" w:rsidP="0034489C">
      <w:pPr>
        <w:pStyle w:val="a1"/>
        <w:rPr>
          <w:sz w:val="36"/>
          <w:szCs w:val="36"/>
        </w:rPr>
      </w:pPr>
      <w:r w:rsidRPr="0010416E">
        <w:rPr>
          <w:rFonts w:hint="cs"/>
          <w:sz w:val="36"/>
          <w:szCs w:val="36"/>
          <w:cs/>
        </w:rPr>
        <w:lastRenderedPageBreak/>
        <w:t>กิตติกรรมประกาศ</w:t>
      </w:r>
    </w:p>
    <w:p w14:paraId="357FD12C" w14:textId="0A5C5167" w:rsidR="00687828" w:rsidRPr="0010416E" w:rsidRDefault="00687828" w:rsidP="0034489C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  <w:r w:rsidRPr="0010416E">
        <w:tab/>
      </w:r>
      <w:r w:rsidR="00B15886" w:rsidRPr="0010416E">
        <w:rPr>
          <w:rFonts w:hint="cs"/>
          <w:cs/>
        </w:rPr>
        <w:t>โครง</w:t>
      </w:r>
      <w:r w:rsidR="00F80BE1" w:rsidRPr="0010416E">
        <w:rPr>
          <w:rFonts w:hint="cs"/>
          <w:cs/>
        </w:rPr>
        <w:t>งาน</w:t>
      </w:r>
      <w:r w:rsidR="00B15886" w:rsidRPr="0010416E">
        <w:rPr>
          <w:rFonts w:hint="cs"/>
          <w:cs/>
        </w:rPr>
        <w:t>ปริญญา</w:t>
      </w:r>
      <w:r w:rsidRPr="0010416E">
        <w:rPr>
          <w:cs/>
        </w:rPr>
        <w:t>นิพนธ์ฉบับนี้สำเร็จสมบูรณ์ได้ด้วยความกรุณาและความช่วยเหลืออย่างสูงยิ่งจาก</w:t>
      </w:r>
      <w:r w:rsidR="001B6576" w:rsidRPr="0010416E">
        <w:rPr>
          <w:rFonts w:hint="cs"/>
          <w:cs/>
        </w:rPr>
        <w:t xml:space="preserve"> </w:t>
      </w:r>
      <w:r w:rsidR="00793FE9">
        <w:rPr>
          <w:rFonts w:hint="cs"/>
          <w:cs/>
        </w:rPr>
        <w:t xml:space="preserve">ผู้ช่วยศาสตราจารย์ ดร.สมนึก พ่วงพรพิทักษ์ </w:t>
      </w:r>
      <w:r w:rsidR="001B6576" w:rsidRPr="0010416E">
        <w:rPr>
          <w:rFonts w:hint="cs"/>
          <w:cs/>
        </w:rPr>
        <w:t>อาจารย์ที่ปรึกษาโครงงานปริญญานิพนธ์</w:t>
      </w:r>
      <w:r w:rsidR="00F80BE1" w:rsidRPr="0010416E">
        <w:rPr>
          <w:rFonts w:hint="cs"/>
          <w:cs/>
        </w:rPr>
        <w:t xml:space="preserve"> </w:t>
      </w:r>
      <w:r w:rsidR="00F80BE1" w:rsidRPr="0010416E">
        <w:fldChar w:fldCharType="begin"/>
      </w:r>
      <w:r w:rsidR="00F80BE1" w:rsidRPr="0010416E">
        <w:instrText xml:space="preserve"> MACROBUTTON  AcceptAllChangesShown [</w:instrText>
      </w:r>
      <w:r w:rsidR="00F80BE1" w:rsidRPr="0010416E">
        <w:rPr>
          <w:cs/>
        </w:rPr>
        <w:instrText>ชื่อกรรมการควบคุมปริญญานิพนธ์]</w:instrText>
      </w:r>
      <w:r w:rsidR="00F80BE1" w:rsidRPr="0010416E">
        <w:instrText xml:space="preserve"> </w:instrText>
      </w:r>
      <w:r w:rsidR="00F80BE1" w:rsidRPr="0010416E">
        <w:fldChar w:fldCharType="end"/>
      </w:r>
      <w:r w:rsidRPr="0010416E">
        <w:t xml:space="preserve"> </w:t>
      </w:r>
      <w:r w:rsidR="00F80BE1" w:rsidRPr="0010416E">
        <w:rPr>
          <w:rFonts w:hint="cs"/>
          <w:cs/>
        </w:rPr>
        <w:t xml:space="preserve">และ </w:t>
      </w:r>
      <w:r w:rsidR="00F80BE1" w:rsidRPr="0010416E">
        <w:fldChar w:fldCharType="begin"/>
      </w:r>
      <w:r w:rsidR="00F80BE1" w:rsidRPr="0010416E">
        <w:instrText xml:space="preserve"> MACROBUTTON  AcceptAllChangesShown [</w:instrText>
      </w:r>
      <w:r w:rsidR="00F80BE1" w:rsidRPr="0010416E">
        <w:rPr>
          <w:cs/>
        </w:rPr>
        <w:instrText>ชื่อกรรมการควบคุมปริญญานิพนธ์]</w:instrText>
      </w:r>
      <w:r w:rsidR="00F80BE1" w:rsidRPr="0010416E">
        <w:instrText xml:space="preserve"> </w:instrText>
      </w:r>
      <w:r w:rsidR="00F80BE1" w:rsidRPr="0010416E">
        <w:fldChar w:fldCharType="end"/>
      </w:r>
      <w:r w:rsidRPr="0010416E">
        <w:t xml:space="preserve"> </w:t>
      </w:r>
      <w:r w:rsidRPr="0010416E">
        <w:rPr>
          <w:cs/>
        </w:rPr>
        <w:t>กรรมการควบคุม</w:t>
      </w:r>
      <w:r w:rsidR="001B6576" w:rsidRPr="0010416E">
        <w:rPr>
          <w:rFonts w:hint="cs"/>
          <w:cs/>
        </w:rPr>
        <w:t xml:space="preserve">โครงงานปริญญานิพนธ์ </w:t>
      </w:r>
      <w:r w:rsidR="001B6576" w:rsidRPr="0010416E">
        <w:fldChar w:fldCharType="begin"/>
      </w:r>
      <w:r w:rsidR="001B6576" w:rsidRPr="0010416E">
        <w:instrText xml:space="preserve"> MACROBUTTON  AcceptAllChangesShown [</w:instrText>
      </w:r>
      <w:r w:rsidR="001B6576" w:rsidRPr="0010416E">
        <w:rPr>
          <w:cs/>
        </w:rPr>
        <w:instrText>ชื่อประธานกรรมการสอบ]</w:instrText>
      </w:r>
      <w:r w:rsidR="001B6576" w:rsidRPr="0010416E">
        <w:instrText xml:space="preserve"> </w:instrText>
      </w:r>
      <w:r w:rsidR="001B6576" w:rsidRPr="0010416E">
        <w:fldChar w:fldCharType="end"/>
      </w:r>
      <w:r w:rsidRPr="0010416E">
        <w:t xml:space="preserve"> </w:t>
      </w:r>
      <w:r w:rsidRPr="0010416E">
        <w:rPr>
          <w:cs/>
        </w:rPr>
        <w:t>ประธานกรรมการสอบ</w:t>
      </w:r>
      <w:r w:rsidRPr="0010416E">
        <w:t xml:space="preserve"> </w:t>
      </w:r>
      <w:r w:rsidRPr="0010416E">
        <w:rPr>
          <w:cs/>
        </w:rPr>
        <w:t>และ</w:t>
      </w:r>
      <w:r w:rsidR="00F80BE1" w:rsidRPr="0010416E">
        <w:rPr>
          <w:rFonts w:hint="cs"/>
          <w:cs/>
        </w:rPr>
        <w:t xml:space="preserve"> </w:t>
      </w:r>
      <w:r w:rsidR="001B6576" w:rsidRPr="0010416E">
        <w:fldChar w:fldCharType="begin"/>
      </w:r>
      <w:r w:rsidR="001B6576" w:rsidRPr="0010416E">
        <w:instrText xml:space="preserve"> MACROBUTTON  AcceptAllChangesShown [</w:instrText>
      </w:r>
      <w:r w:rsidR="001B6576" w:rsidRPr="0010416E">
        <w:rPr>
          <w:cs/>
        </w:rPr>
        <w:instrText>ชื่อกรรมการสอบ]</w:instrText>
      </w:r>
      <w:r w:rsidR="001B6576" w:rsidRPr="0010416E">
        <w:instrText xml:space="preserve"> </w:instrText>
      </w:r>
      <w:r w:rsidR="001B6576" w:rsidRPr="0010416E">
        <w:fldChar w:fldCharType="end"/>
      </w:r>
      <w:r w:rsidRPr="0010416E">
        <w:t xml:space="preserve"> </w:t>
      </w:r>
      <w:r w:rsidRPr="0010416E">
        <w:rPr>
          <w:cs/>
        </w:rPr>
        <w:t>กรรมการสอบ</w:t>
      </w:r>
    </w:p>
    <w:p w14:paraId="038845F4" w14:textId="77777777" w:rsidR="00687828" w:rsidRPr="0010416E" w:rsidRDefault="00687828" w:rsidP="0034489C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  <w:r w:rsidRPr="0010416E">
        <w:tab/>
      </w:r>
      <w:r w:rsidR="001B6576" w:rsidRPr="0010416E">
        <w:rPr>
          <w:cs/>
        </w:rPr>
        <w:t>ขอขอบ</w:t>
      </w:r>
      <w:r w:rsidR="001B6576" w:rsidRPr="0010416E">
        <w:rPr>
          <w:rFonts w:hint="cs"/>
          <w:cs/>
        </w:rPr>
        <w:t>พระ</w:t>
      </w:r>
      <w:r w:rsidRPr="0010416E">
        <w:rPr>
          <w:cs/>
        </w:rPr>
        <w:t>คุณ</w:t>
      </w:r>
      <w:r w:rsidRPr="0010416E">
        <w:t xml:space="preserve"> </w:t>
      </w:r>
      <w:r w:rsidRPr="0010416E">
        <w:fldChar w:fldCharType="begin"/>
      </w:r>
      <w:r w:rsidRPr="0010416E">
        <w:instrText xml:space="preserve"> MACROBUTTON NoMacro [</w:instrText>
      </w:r>
      <w:r w:rsidRPr="0010416E">
        <w:rPr>
          <w:cs/>
        </w:rPr>
        <w:instrText>ชื่อผู้เชี่ยวชาญ</w:instrText>
      </w:r>
      <w:r w:rsidRPr="0010416E">
        <w:instrText>]</w:instrText>
      </w:r>
      <w:r w:rsidRPr="0010416E">
        <w:fldChar w:fldCharType="end"/>
      </w:r>
      <w:r w:rsidRPr="0010416E">
        <w:t xml:space="preserve"> (</w:t>
      </w:r>
      <w:r w:rsidRPr="0010416E">
        <w:rPr>
          <w:cs/>
        </w:rPr>
        <w:t>ขอบคุณผู้เชี่ยวชาญ</w:t>
      </w:r>
      <w:r w:rsidR="001B6576" w:rsidRPr="0010416E">
        <w:rPr>
          <w:rFonts w:hint="cs"/>
          <w:cs/>
        </w:rPr>
        <w:t>ที่ช่วยตรวจ</w:t>
      </w:r>
      <w:r w:rsidR="002623B4">
        <w:rPr>
          <w:rFonts w:hint="cs"/>
          <w:cs/>
        </w:rPr>
        <w:t xml:space="preserve"> หรือช่วยให้คำแนะนำ</w:t>
      </w:r>
      <w:r w:rsidR="001B6576" w:rsidRPr="0010416E">
        <w:rPr>
          <w:rFonts w:hint="cs"/>
          <w:cs/>
        </w:rPr>
        <w:t xml:space="preserve"> ถ้ามี</w:t>
      </w:r>
      <w:r w:rsidRPr="0010416E">
        <w:t>)</w:t>
      </w:r>
    </w:p>
    <w:p w14:paraId="1DF04143" w14:textId="77777777" w:rsidR="00687828" w:rsidRPr="0010416E" w:rsidRDefault="00687828" w:rsidP="0034489C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  <w:r w:rsidRPr="0010416E">
        <w:tab/>
      </w:r>
      <w:r w:rsidRPr="0010416E">
        <w:rPr>
          <w:cs/>
        </w:rPr>
        <w:t>ขอขอบพระคุณ</w:t>
      </w:r>
      <w:r w:rsidR="001B6576" w:rsidRPr="0010416E">
        <w:rPr>
          <w:rFonts w:hint="cs"/>
          <w:cs/>
        </w:rPr>
        <w:t xml:space="preserve"> </w:t>
      </w:r>
      <w:r w:rsidRPr="0010416E">
        <w:t xml:space="preserve"> (</w:t>
      </w:r>
      <w:r w:rsidRPr="0010416E">
        <w:rPr>
          <w:cs/>
        </w:rPr>
        <w:t>ขอบคุณผู้ให้การช่วยเหลือสนับสนุน</w:t>
      </w:r>
      <w:r w:rsidR="002623B4">
        <w:rPr>
          <w:rFonts w:hint="cs"/>
          <w:cs/>
        </w:rPr>
        <w:t>อื่นๆ</w:t>
      </w:r>
      <w:r w:rsidR="001B6576" w:rsidRPr="0010416E">
        <w:rPr>
          <w:rFonts w:hint="cs"/>
          <w:cs/>
        </w:rPr>
        <w:t xml:space="preserve"> ถ้ามี</w:t>
      </w:r>
      <w:r w:rsidRPr="0010416E">
        <w:t>)</w:t>
      </w:r>
    </w:p>
    <w:p w14:paraId="250473D8" w14:textId="77777777" w:rsidR="00687828" w:rsidRPr="0010416E" w:rsidRDefault="00687828" w:rsidP="0034489C">
      <w:pPr>
        <w:pStyle w:val="PlainText"/>
        <w:tabs>
          <w:tab w:val="left" w:pos="851"/>
          <w:tab w:val="left" w:pos="1134"/>
          <w:tab w:val="left" w:pos="1418"/>
          <w:tab w:val="left" w:pos="1701"/>
        </w:tabs>
      </w:pPr>
    </w:p>
    <w:p w14:paraId="4A1BE163" w14:textId="77777777" w:rsidR="001139B2" w:rsidRDefault="00687828" w:rsidP="0034489C">
      <w:pPr>
        <w:jc w:val="right"/>
      </w:pP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  <w:t xml:space="preserve">                  </w:t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  <w:t xml:space="preserve">    </w:t>
      </w:r>
    </w:p>
    <w:p w14:paraId="36DCEA67" w14:textId="2AA26995" w:rsidR="00687828" w:rsidRDefault="001139B2" w:rsidP="0034489C">
      <w:pPr>
        <w:jc w:val="right"/>
      </w:pPr>
      <w:r>
        <w:rPr>
          <w:rFonts w:hint="cs"/>
          <w:cs/>
        </w:rPr>
        <w:t>กาญจนา พินิจ</w:t>
      </w:r>
    </w:p>
    <w:p w14:paraId="33B95212" w14:textId="2651648A" w:rsidR="001139B2" w:rsidRPr="0010416E" w:rsidRDefault="001139B2" w:rsidP="001139B2">
      <w:pPr>
        <w:ind w:left="6480" w:firstLine="720"/>
        <w:jc w:val="center"/>
      </w:pPr>
      <w:r>
        <w:rPr>
          <w:rFonts w:hint="cs"/>
          <w:cs/>
        </w:rPr>
        <w:t xml:space="preserve"> พีรธัช  บุตรโท</w:t>
      </w:r>
    </w:p>
    <w:p w14:paraId="54194F74" w14:textId="77777777" w:rsidR="00D66E22" w:rsidRPr="0010416E" w:rsidRDefault="00D66E22" w:rsidP="0034489C">
      <w:pPr>
        <w:pStyle w:val="150"/>
      </w:pPr>
      <w:r w:rsidRPr="0010416E">
        <w:tab/>
      </w:r>
    </w:p>
    <w:p w14:paraId="6A09ED67" w14:textId="77777777" w:rsidR="00D66E22" w:rsidRPr="0010416E" w:rsidRDefault="00D66E22" w:rsidP="0034489C"/>
    <w:p w14:paraId="19E58793" w14:textId="77777777" w:rsidR="00D66E22" w:rsidRPr="0010416E" w:rsidRDefault="00D66E22" w:rsidP="0034489C"/>
    <w:p w14:paraId="158ECF3F" w14:textId="77777777" w:rsidR="00D66E22" w:rsidRPr="0010416E" w:rsidRDefault="00D66E22" w:rsidP="0034489C"/>
    <w:p w14:paraId="22B16A3F" w14:textId="77777777" w:rsidR="00D66E22" w:rsidRPr="0010416E" w:rsidRDefault="00D66E22" w:rsidP="0034489C"/>
    <w:p w14:paraId="0B45BBDF" w14:textId="77777777" w:rsidR="00D66E22" w:rsidRPr="0010416E" w:rsidRDefault="00D66E22" w:rsidP="0034489C"/>
    <w:p w14:paraId="0D450A58" w14:textId="77777777" w:rsidR="00D66E22" w:rsidRPr="0010416E" w:rsidRDefault="00D66E22" w:rsidP="0034489C"/>
    <w:p w14:paraId="2CAA8B84" w14:textId="77777777" w:rsidR="00D66E22" w:rsidRPr="0010416E" w:rsidRDefault="00D66E22" w:rsidP="0034489C"/>
    <w:p w14:paraId="25B70D9D" w14:textId="77777777" w:rsidR="00D66E22" w:rsidRPr="0010416E" w:rsidRDefault="00D66E22" w:rsidP="0034489C"/>
    <w:p w14:paraId="7A91FE86" w14:textId="77777777" w:rsidR="00D66E22" w:rsidRPr="0010416E" w:rsidRDefault="00D66E22" w:rsidP="0034489C"/>
    <w:p w14:paraId="4DDE4740" w14:textId="77777777" w:rsidR="00D66E22" w:rsidRPr="0010416E" w:rsidRDefault="00D66E22" w:rsidP="0034489C"/>
    <w:p w14:paraId="636043BB" w14:textId="77777777" w:rsidR="00D66E22" w:rsidRPr="0010416E" w:rsidRDefault="00D66E22" w:rsidP="0034489C"/>
    <w:p w14:paraId="7F1342D5" w14:textId="77777777" w:rsidR="00D66E22" w:rsidRPr="0010416E" w:rsidRDefault="00D66E22" w:rsidP="0034489C"/>
    <w:p w14:paraId="20F7E6C8" w14:textId="77777777" w:rsidR="00D66E22" w:rsidRPr="0010416E" w:rsidRDefault="00D66E22" w:rsidP="0034489C"/>
    <w:p w14:paraId="615D54CE" w14:textId="77777777" w:rsidR="00D66E22" w:rsidRPr="0010416E" w:rsidRDefault="00D66E22" w:rsidP="0034489C"/>
    <w:p w14:paraId="548B4DFC" w14:textId="77777777" w:rsidR="00D66E22" w:rsidRPr="0010416E" w:rsidRDefault="00D66E22" w:rsidP="0034489C"/>
    <w:p w14:paraId="7F3B8CA4" w14:textId="77777777" w:rsidR="00D66E22" w:rsidRPr="0010416E" w:rsidRDefault="00D66E22" w:rsidP="0034489C"/>
    <w:p w14:paraId="2A8F7673" w14:textId="77777777" w:rsidR="00D66E22" w:rsidRPr="0010416E" w:rsidRDefault="00D66E22" w:rsidP="0034489C"/>
    <w:p w14:paraId="5CBFF1D1" w14:textId="77777777" w:rsidR="00D66E22" w:rsidRPr="0010416E" w:rsidRDefault="00D66E22" w:rsidP="0034489C">
      <w:pPr>
        <w:rPr>
          <w:cs/>
        </w:rPr>
        <w:sectPr w:rsidR="00D66E22" w:rsidRPr="0010416E" w:rsidSect="0040584C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4AACC92C" w14:textId="77777777" w:rsidR="00D66E22" w:rsidRPr="0010416E" w:rsidRDefault="00D66E22" w:rsidP="0034489C">
      <w:pPr>
        <w:pStyle w:val="a1"/>
      </w:pPr>
      <w:r w:rsidRPr="0010416E">
        <w:rPr>
          <w:sz w:val="36"/>
          <w:szCs w:val="36"/>
          <w:cs/>
        </w:rPr>
        <w:lastRenderedPageBreak/>
        <w:t>สารบัญ</w:t>
      </w:r>
      <w:r w:rsidRPr="0010416E">
        <w:t xml:space="preserve">                                                             </w:t>
      </w:r>
      <w:r w:rsidRPr="0010416E">
        <w:rPr>
          <w:cs/>
        </w:rPr>
        <w:t xml:space="preserve"> </w:t>
      </w:r>
    </w:p>
    <w:p w14:paraId="61AE8C8D" w14:textId="44393E45" w:rsidR="00D66E22" w:rsidRPr="0010416E" w:rsidRDefault="00D66E22" w:rsidP="0034489C">
      <w:pPr>
        <w:rPr>
          <w:b/>
          <w:bCs/>
        </w:rPr>
      </w:pP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  <w:t xml:space="preserve">   </w:t>
      </w:r>
      <w:r w:rsidR="000C1169" w:rsidRPr="0010416E">
        <w:rPr>
          <w:rFonts w:hint="cs"/>
          <w:cs/>
        </w:rPr>
        <w:t xml:space="preserve">  </w:t>
      </w:r>
      <w:r w:rsidR="00796973">
        <w:rPr>
          <w:rFonts w:hint="cs"/>
          <w:cs/>
        </w:rPr>
        <w:t xml:space="preserve">       </w:t>
      </w:r>
      <w:r w:rsidRPr="0010416E">
        <w:rPr>
          <w:b/>
          <w:bCs/>
          <w:cs/>
        </w:rPr>
        <w:t>หน้า</w:t>
      </w:r>
    </w:p>
    <w:p w14:paraId="0052E8D3" w14:textId="71BFAE36" w:rsidR="000C1169" w:rsidRPr="0010416E" w:rsidRDefault="000C1169" w:rsidP="00796973">
      <w:pPr>
        <w:pStyle w:val="BodyText2"/>
        <w:tabs>
          <w:tab w:val="right" w:pos="8100"/>
        </w:tabs>
        <w:jc w:val="left"/>
        <w:rPr>
          <w:rFonts w:ascii="TH SarabunPSK" w:hAnsi="TH SarabunPSK" w:cs="TH SarabunPSK"/>
          <w:b w:val="0"/>
          <w:bCs w:val="0"/>
          <w:cs/>
        </w:rPr>
      </w:pPr>
      <w:r w:rsidRPr="0010416E">
        <w:rPr>
          <w:rFonts w:ascii="TH SarabunPSK" w:hAnsi="TH SarabunPSK" w:cs="TH SarabunPSK"/>
          <w:b w:val="0"/>
          <w:bCs w:val="0"/>
          <w:cs/>
        </w:rPr>
        <w:t>บทคัดย่อภาษาไทย</w:t>
      </w:r>
      <w:r w:rsidR="008848D9" w:rsidRPr="0010416E">
        <w:rPr>
          <w:rFonts w:ascii="TH SarabunPSK" w:hAnsi="TH SarabunPSK" w:cs="TH SarabunPSK"/>
          <w:b w:val="0"/>
          <w:bCs w:val="0"/>
        </w:rPr>
        <w:t>…………………………………………………………………………………………………………..</w:t>
      </w:r>
      <w:r w:rsidR="00796973">
        <w:rPr>
          <w:rFonts w:ascii="TH SarabunPSK" w:hAnsi="TH SarabunPSK" w:cs="TH SarabunPSK" w:hint="cs"/>
          <w:b w:val="0"/>
          <w:bCs w:val="0"/>
          <w:cs/>
        </w:rPr>
        <w:t>.</w:t>
      </w:r>
      <w:r w:rsidR="00796973">
        <w:rPr>
          <w:rFonts w:ascii="TH SarabunPSK" w:hAnsi="TH SarabunPSK" w:cs="TH SarabunPSK"/>
          <w:b w:val="0"/>
          <w:bCs w:val="0"/>
        </w:rPr>
        <w:t>....</w:t>
      </w:r>
      <w:r w:rsidR="00796973">
        <w:rPr>
          <w:rFonts w:ascii="TH SarabunPSK" w:hAnsi="TH SarabunPSK" w:cs="TH SarabunPSK" w:hint="cs"/>
          <w:b w:val="0"/>
          <w:bCs w:val="0"/>
          <w:cs/>
        </w:rPr>
        <w:t>..</w:t>
      </w:r>
      <w:r w:rsidR="00796973">
        <w:rPr>
          <w:rFonts w:ascii="TH SarabunPSK" w:hAnsi="TH SarabunPSK" w:cs="TH SarabunPSK"/>
          <w:b w:val="0"/>
          <w:bCs w:val="0"/>
        </w:rPr>
        <w:t>..</w:t>
      </w:r>
      <w:r w:rsidR="00796973">
        <w:rPr>
          <w:rFonts w:ascii="TH SarabunPSK" w:hAnsi="TH SarabunPSK" w:cs="TH SarabunPSK" w:hint="cs"/>
          <w:b w:val="0"/>
          <w:bCs w:val="0"/>
          <w:cs/>
        </w:rPr>
        <w:t>ก</w:t>
      </w:r>
    </w:p>
    <w:p w14:paraId="07BA93D6" w14:textId="15A74FFC" w:rsidR="000C1169" w:rsidRPr="0010416E" w:rsidRDefault="000C1169" w:rsidP="00796973">
      <w:pPr>
        <w:pStyle w:val="BodyText2"/>
        <w:tabs>
          <w:tab w:val="right" w:pos="8100"/>
        </w:tabs>
        <w:jc w:val="left"/>
        <w:rPr>
          <w:rFonts w:ascii="TH SarabunPSK" w:hAnsi="TH SarabunPSK" w:cs="TH SarabunPSK"/>
          <w:b w:val="0"/>
          <w:bCs w:val="0"/>
          <w:cs/>
        </w:rPr>
      </w:pPr>
      <w:r w:rsidRPr="0010416E">
        <w:rPr>
          <w:rFonts w:ascii="TH SarabunPSK" w:hAnsi="TH SarabunPSK" w:cs="TH SarabunPSK"/>
          <w:b w:val="0"/>
          <w:bCs w:val="0"/>
          <w:cs/>
        </w:rPr>
        <w:t>กิตติกรรมประกาศ</w:t>
      </w:r>
      <w:r w:rsidR="008848D9" w:rsidRPr="0010416E">
        <w:rPr>
          <w:rFonts w:ascii="TH SarabunPSK" w:hAnsi="TH SarabunPSK" w:cs="TH SarabunPSK"/>
          <w:b w:val="0"/>
          <w:bCs w:val="0"/>
        </w:rPr>
        <w:t>………………………………………………………………………………………………………………</w:t>
      </w:r>
      <w:r w:rsidR="00796973">
        <w:rPr>
          <w:rFonts w:ascii="TH SarabunPSK" w:hAnsi="TH SarabunPSK" w:cs="TH SarabunPSK"/>
          <w:b w:val="0"/>
          <w:bCs w:val="0"/>
        </w:rPr>
        <w:t>……</w:t>
      </w:r>
      <w:r w:rsidRPr="0010416E">
        <w:rPr>
          <w:rFonts w:ascii="TH SarabunPSK" w:hAnsi="TH SarabunPSK" w:cs="TH SarabunPSK"/>
          <w:b w:val="0"/>
          <w:bCs w:val="0"/>
          <w:cs/>
        </w:rPr>
        <w:t>ข</w:t>
      </w:r>
    </w:p>
    <w:p w14:paraId="1BC64087" w14:textId="79CAC16D" w:rsidR="000C1169" w:rsidRPr="0010416E" w:rsidRDefault="000C1169" w:rsidP="00796973">
      <w:pPr>
        <w:pStyle w:val="BodyText2"/>
        <w:tabs>
          <w:tab w:val="right" w:pos="8100"/>
        </w:tabs>
        <w:jc w:val="left"/>
        <w:rPr>
          <w:rFonts w:ascii="TH SarabunPSK" w:hAnsi="TH SarabunPSK" w:cs="TH SarabunPSK"/>
          <w:b w:val="0"/>
          <w:bCs w:val="0"/>
          <w:cs/>
        </w:rPr>
      </w:pPr>
      <w:r w:rsidRPr="0010416E">
        <w:rPr>
          <w:rFonts w:ascii="TH SarabunPSK" w:hAnsi="TH SarabunPSK" w:cs="TH SarabunPSK"/>
          <w:b w:val="0"/>
          <w:bCs w:val="0"/>
          <w:cs/>
        </w:rPr>
        <w:t>สารบัญตาราง</w:t>
      </w:r>
      <w:r w:rsidR="008848D9" w:rsidRPr="0010416E">
        <w:rPr>
          <w:rFonts w:ascii="TH SarabunPSK" w:hAnsi="TH SarabunPSK" w:cs="TH SarabunPSK"/>
          <w:b w:val="0"/>
          <w:bCs w:val="0"/>
        </w:rPr>
        <w:t>………………………………………………………………………………………………………….</w:t>
      </w:r>
      <w:r w:rsidR="00796973">
        <w:rPr>
          <w:rFonts w:ascii="TH SarabunPSK" w:hAnsi="TH SarabunPSK" w:cs="TH SarabunPSK" w:hint="cs"/>
          <w:b w:val="0"/>
          <w:bCs w:val="0"/>
          <w:cs/>
        </w:rPr>
        <w:t>............</w:t>
      </w:r>
      <w:r w:rsidR="00796973">
        <w:rPr>
          <w:rFonts w:ascii="TH SarabunPSK" w:hAnsi="TH SarabunPSK" w:cs="TH SarabunPSK"/>
          <w:b w:val="0"/>
          <w:bCs w:val="0"/>
        </w:rPr>
        <w:t>.......</w:t>
      </w:r>
      <w:r w:rsidR="00796973">
        <w:rPr>
          <w:rFonts w:ascii="TH SarabunPSK" w:eastAsia="Angsana New" w:hAnsi="TH SarabunPSK" w:cs="TH SarabunPSK" w:hint="cs"/>
          <w:b w:val="0"/>
          <w:bCs w:val="0"/>
          <w:cs/>
        </w:rPr>
        <w:t>ง</w:t>
      </w:r>
    </w:p>
    <w:p w14:paraId="3FCDF6A2" w14:textId="77777777" w:rsidR="00605383" w:rsidRDefault="000C1169" w:rsidP="000E767D">
      <w:pPr>
        <w:pStyle w:val="BodyText2"/>
        <w:tabs>
          <w:tab w:val="right" w:pos="8100"/>
        </w:tabs>
        <w:jc w:val="left"/>
        <w:rPr>
          <w:noProof/>
        </w:rPr>
      </w:pPr>
      <w:r w:rsidRPr="0010416E">
        <w:rPr>
          <w:rFonts w:ascii="TH SarabunPSK" w:hAnsi="TH SarabunPSK" w:cs="TH SarabunPSK"/>
          <w:b w:val="0"/>
          <w:bCs w:val="0"/>
          <w:cs/>
        </w:rPr>
        <w:t>สารบัญภาพ</w:t>
      </w:r>
      <w:r w:rsidR="008848D9" w:rsidRPr="0010416E">
        <w:rPr>
          <w:rFonts w:ascii="TH SarabunPSK" w:hAnsi="TH SarabunPSK" w:cs="TH SarabunPSK"/>
          <w:b w:val="0"/>
          <w:bCs w:val="0"/>
        </w:rPr>
        <w:t>………………………………………………………………………………………………………</w:t>
      </w:r>
      <w:r w:rsidR="00796973">
        <w:rPr>
          <w:rFonts w:ascii="TH SarabunPSK" w:hAnsi="TH SarabunPSK" w:cs="TH SarabunPSK" w:hint="cs"/>
          <w:b w:val="0"/>
          <w:bCs w:val="0"/>
          <w:cs/>
        </w:rPr>
        <w:t>..</w:t>
      </w:r>
      <w:r w:rsidR="008848D9" w:rsidRPr="0010416E">
        <w:rPr>
          <w:rFonts w:ascii="TH SarabunPSK" w:hAnsi="TH SarabunPSK" w:cs="TH SarabunPSK"/>
          <w:b w:val="0"/>
          <w:bCs w:val="0"/>
        </w:rPr>
        <w:t>……</w:t>
      </w:r>
      <w:r w:rsidR="00796973">
        <w:rPr>
          <w:rFonts w:ascii="TH SarabunPSK" w:hAnsi="TH SarabunPSK" w:cs="TH SarabunPSK" w:hint="cs"/>
          <w:b w:val="0"/>
          <w:bCs w:val="0"/>
          <w:cs/>
        </w:rPr>
        <w:t>............</w:t>
      </w:r>
      <w:r w:rsidR="008848D9" w:rsidRPr="0010416E">
        <w:rPr>
          <w:rFonts w:ascii="TH SarabunPSK" w:hAnsi="TH SarabunPSK" w:cs="TH SarabunPSK"/>
          <w:b w:val="0"/>
          <w:bCs w:val="0"/>
        </w:rPr>
        <w:t>.</w:t>
      </w:r>
      <w:r w:rsidRPr="0010416E">
        <w:rPr>
          <w:rFonts w:ascii="TH SarabunPSK" w:hAnsi="TH SarabunPSK" w:cs="TH SarabunPSK"/>
          <w:b w:val="0"/>
          <w:bCs w:val="0"/>
        </w:rPr>
        <w:tab/>
      </w:r>
      <w:r w:rsidR="008C788E">
        <w:rPr>
          <w:rFonts w:ascii="TH SarabunPSK" w:hAnsi="TH SarabunPSK" w:cs="TH SarabunPSK"/>
          <w:b w:val="0"/>
          <w:bCs w:val="0"/>
        </w:rPr>
        <w:t>….</w:t>
      </w:r>
      <w:r w:rsidR="005A30F6">
        <w:rPr>
          <w:rFonts w:ascii="TH SarabunPSK" w:hAnsi="TH SarabunPSK" w:cs="TH SarabunPSK"/>
          <w:b w:val="0"/>
          <w:bCs w:val="0"/>
        </w:rPr>
        <w:t>.</w:t>
      </w:r>
      <w:r w:rsidR="00796973">
        <w:rPr>
          <w:rFonts w:ascii="TH SarabunPSK" w:eastAsia="Angsana New" w:hAnsi="TH SarabunPSK" w:cs="TH SarabunPSK" w:hint="cs"/>
          <w:b w:val="0"/>
          <w:bCs w:val="0"/>
          <w:cs/>
        </w:rPr>
        <w:t>ฉ</w:t>
      </w:r>
      <w:r w:rsidR="000E767D">
        <w:rPr>
          <w:rFonts w:ascii="TH SarabunPSK" w:eastAsia="Angsana New" w:hAnsi="TH SarabunPSK" w:cs="TH SarabunPSK"/>
          <w:b w:val="0"/>
          <w:bCs w:val="0"/>
          <w:cs/>
        </w:rPr>
        <w:fldChar w:fldCharType="begin"/>
      </w:r>
      <w:r w:rsidR="000E767D">
        <w:rPr>
          <w:rFonts w:ascii="TH SarabunPSK" w:eastAsia="Angsana New" w:hAnsi="TH SarabunPSK" w:cs="TH SarabunPSK"/>
          <w:b w:val="0"/>
          <w:bCs w:val="0"/>
          <w:cs/>
        </w:rPr>
        <w:instrText xml:space="preserve"> </w:instrText>
      </w:r>
      <w:r w:rsidR="000E767D">
        <w:rPr>
          <w:rFonts w:ascii="TH SarabunPSK" w:eastAsia="Angsana New" w:hAnsi="TH SarabunPSK" w:cs="TH SarabunPSK"/>
          <w:b w:val="0"/>
          <w:bCs w:val="0"/>
        </w:rPr>
        <w:instrText>TOC \o "</w:instrText>
      </w:r>
      <w:r w:rsidR="000E767D">
        <w:rPr>
          <w:rFonts w:ascii="TH SarabunPSK" w:eastAsia="Angsana New" w:hAnsi="TH SarabunPSK" w:cs="TH SarabunPSK"/>
          <w:b w:val="0"/>
          <w:bCs w:val="0"/>
          <w:cs/>
        </w:rPr>
        <w:instrText xml:space="preserve">1-2" </w:instrText>
      </w:r>
      <w:r w:rsidR="000E767D">
        <w:rPr>
          <w:rFonts w:ascii="TH SarabunPSK" w:eastAsia="Angsana New" w:hAnsi="TH SarabunPSK" w:cs="TH SarabunPSK"/>
          <w:b w:val="0"/>
          <w:bCs w:val="0"/>
        </w:rPr>
        <w:instrText>\h \z \u</w:instrText>
      </w:r>
      <w:r w:rsidR="000E767D">
        <w:rPr>
          <w:rFonts w:ascii="TH SarabunPSK" w:eastAsia="Angsana New" w:hAnsi="TH SarabunPSK" w:cs="TH SarabunPSK"/>
          <w:b w:val="0"/>
          <w:bCs w:val="0"/>
          <w:cs/>
        </w:rPr>
        <w:instrText xml:space="preserve"> </w:instrText>
      </w:r>
      <w:r w:rsidR="000E767D">
        <w:rPr>
          <w:rFonts w:ascii="TH SarabunPSK" w:eastAsia="Angsana New" w:hAnsi="TH SarabunPSK" w:cs="TH SarabunPSK"/>
          <w:b w:val="0"/>
          <w:bCs w:val="0"/>
          <w:cs/>
        </w:rPr>
        <w:fldChar w:fldCharType="separate"/>
      </w:r>
    </w:p>
    <w:p w14:paraId="5B7B89B4" w14:textId="3E60A2C1" w:rsidR="00605383" w:rsidRDefault="005731AB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1" w:history="1">
        <w:r w:rsidR="00605383" w:rsidRPr="00BD4C5E">
          <w:rPr>
            <w:rStyle w:val="Hyperlink"/>
            <w:noProof/>
          </w:rPr>
          <w:t>บทที่ 1</w:t>
        </w:r>
        <w:r w:rsidR="00605383" w:rsidRPr="00BD4C5E">
          <w:rPr>
            <w:rStyle w:val="Hyperlink"/>
            <w:noProof/>
            <w:cs/>
          </w:rPr>
          <w:t xml:space="preserve"> บทนำ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_Toc130505811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</w:t>
        </w:r>
        <w:r w:rsidR="00605383">
          <w:rPr>
            <w:noProof/>
            <w:webHidden/>
          </w:rPr>
          <w:fldChar w:fldCharType="end"/>
        </w:r>
      </w:hyperlink>
    </w:p>
    <w:p w14:paraId="2D5EAAF7" w14:textId="1EA8D4D0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2" w:history="1">
        <w:r w:rsidR="00605383" w:rsidRPr="00BD4C5E">
          <w:rPr>
            <w:rStyle w:val="Hyperlink"/>
            <w:noProof/>
          </w:rPr>
          <w:t>1.1</w:t>
        </w:r>
        <w:r w:rsidR="00605383" w:rsidRPr="00BD4C5E">
          <w:rPr>
            <w:rStyle w:val="Hyperlink"/>
            <w:noProof/>
            <w:cs/>
          </w:rPr>
          <w:t xml:space="preserve"> หลักการและเหตุผล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_Toc130505812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</w:t>
        </w:r>
        <w:r w:rsidR="00605383">
          <w:rPr>
            <w:noProof/>
            <w:webHidden/>
          </w:rPr>
          <w:fldChar w:fldCharType="end"/>
        </w:r>
      </w:hyperlink>
    </w:p>
    <w:p w14:paraId="23D180C7" w14:textId="63F37CB8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3" w:history="1">
        <w:r w:rsidR="00605383" w:rsidRPr="00BD4C5E">
          <w:rPr>
            <w:rStyle w:val="Hyperlink"/>
            <w:noProof/>
          </w:rPr>
          <w:t>1.2</w:t>
        </w:r>
        <w:r w:rsidR="00605383" w:rsidRPr="00BD4C5E">
          <w:rPr>
            <w:rStyle w:val="Hyperlink"/>
            <w:noProof/>
            <w:cs/>
          </w:rPr>
          <w:t xml:space="preserve"> วัตถุประสงค์ของโครงงาน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_Toc130505813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</w:t>
        </w:r>
        <w:r w:rsidR="00605383">
          <w:rPr>
            <w:noProof/>
            <w:webHidden/>
          </w:rPr>
          <w:fldChar w:fldCharType="end"/>
        </w:r>
      </w:hyperlink>
    </w:p>
    <w:p w14:paraId="37460ADD" w14:textId="3E1D0F21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4" w:history="1">
        <w:r w:rsidR="00605383" w:rsidRPr="00BD4C5E">
          <w:rPr>
            <w:rStyle w:val="Hyperlink"/>
            <w:noProof/>
          </w:rPr>
          <w:t>1.3</w:t>
        </w:r>
        <w:r w:rsidR="00605383" w:rsidRPr="00BD4C5E">
          <w:rPr>
            <w:rStyle w:val="Hyperlink"/>
            <w:noProof/>
            <w:cs/>
          </w:rPr>
          <w:t xml:space="preserve"> ขอบเขตของโครงงาน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_Toc130505814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</w:t>
        </w:r>
        <w:r w:rsidR="00605383">
          <w:rPr>
            <w:noProof/>
            <w:webHidden/>
          </w:rPr>
          <w:fldChar w:fldCharType="end"/>
        </w:r>
      </w:hyperlink>
    </w:p>
    <w:p w14:paraId="151B9F72" w14:textId="7CEB90BB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5" w:history="1">
        <w:r w:rsidR="00605383" w:rsidRPr="00BD4C5E">
          <w:rPr>
            <w:rStyle w:val="Hyperlink"/>
            <w:noProof/>
          </w:rPr>
          <w:t>1.4</w:t>
        </w:r>
        <w:r w:rsidR="00605383" w:rsidRPr="00BD4C5E">
          <w:rPr>
            <w:rStyle w:val="Hyperlink"/>
            <w:noProof/>
            <w:cs/>
          </w:rPr>
          <w:t xml:space="preserve"> ภาพรวมของระบบ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_Toc130505815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6</w:t>
        </w:r>
        <w:r w:rsidR="00605383">
          <w:rPr>
            <w:noProof/>
            <w:webHidden/>
          </w:rPr>
          <w:fldChar w:fldCharType="end"/>
        </w:r>
      </w:hyperlink>
    </w:p>
    <w:p w14:paraId="5FC0A61D" w14:textId="7C106641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6" w:history="1">
        <w:r w:rsidR="00605383" w:rsidRPr="00BD4C5E">
          <w:rPr>
            <w:rStyle w:val="Hyperlink"/>
            <w:rFonts w:cs="Angsana New"/>
            <w:noProof/>
          </w:rPr>
          <w:t>1.5</w:t>
        </w:r>
        <w:r w:rsidR="00605383" w:rsidRPr="00BD4C5E">
          <w:rPr>
            <w:rStyle w:val="Hyperlink"/>
            <w:noProof/>
            <w:cs/>
          </w:rPr>
          <w:t xml:space="preserve"> ตัวอย่างเครื่องมือ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_Toc130505816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8</w:t>
        </w:r>
        <w:r w:rsidR="00605383">
          <w:rPr>
            <w:noProof/>
            <w:webHidden/>
          </w:rPr>
          <w:fldChar w:fldCharType="end"/>
        </w:r>
      </w:hyperlink>
    </w:p>
    <w:p w14:paraId="7CB18E3C" w14:textId="704EE6CF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7" w:history="1">
        <w:r w:rsidR="00605383" w:rsidRPr="00BD4C5E">
          <w:rPr>
            <w:rStyle w:val="Hyperlink"/>
            <w:noProof/>
          </w:rPr>
          <w:t>1.6</w:t>
        </w:r>
        <w:r w:rsidR="00605383" w:rsidRPr="00BD4C5E">
          <w:rPr>
            <w:rStyle w:val="Hyperlink"/>
            <w:noProof/>
            <w:cs/>
          </w:rPr>
          <w:t xml:space="preserve"> ประโยชน์ที่คาดว่าจะได้รับ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_Toc130505817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11</w:t>
        </w:r>
        <w:r w:rsidR="00605383">
          <w:rPr>
            <w:noProof/>
            <w:webHidden/>
          </w:rPr>
          <w:fldChar w:fldCharType="end"/>
        </w:r>
      </w:hyperlink>
    </w:p>
    <w:p w14:paraId="42AA7C9F" w14:textId="0856E23D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8" w:history="1">
        <w:r w:rsidR="00605383" w:rsidRPr="00BD4C5E">
          <w:rPr>
            <w:rStyle w:val="Hyperlink"/>
            <w:noProof/>
          </w:rPr>
          <w:t>1.7</w:t>
        </w:r>
        <w:r w:rsidR="00605383" w:rsidRPr="00BD4C5E">
          <w:rPr>
            <w:rStyle w:val="Hyperlink"/>
            <w:noProof/>
            <w:cs/>
          </w:rPr>
          <w:t xml:space="preserve"> อุปกรณ์และเครื่องมือที่ใช้ในการดำเนินงาน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_Toc130505818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11</w:t>
        </w:r>
        <w:r w:rsidR="00605383">
          <w:rPr>
            <w:noProof/>
            <w:webHidden/>
          </w:rPr>
          <w:fldChar w:fldCharType="end"/>
        </w:r>
      </w:hyperlink>
    </w:p>
    <w:p w14:paraId="217BBE19" w14:textId="7EBC6FA2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19" w:history="1">
        <w:r w:rsidR="00605383" w:rsidRPr="00BD4C5E">
          <w:rPr>
            <w:rStyle w:val="Hyperlink"/>
            <w:noProof/>
          </w:rPr>
          <w:t>1.8</w:t>
        </w:r>
        <w:r w:rsidR="00605383" w:rsidRPr="00BD4C5E">
          <w:rPr>
            <w:rStyle w:val="Hyperlink"/>
            <w:noProof/>
            <w:cs/>
          </w:rPr>
          <w:t xml:space="preserve"> แผนการดำเนินงาน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_Toc130505819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12</w:t>
        </w:r>
        <w:r w:rsidR="00605383">
          <w:rPr>
            <w:noProof/>
            <w:webHidden/>
          </w:rPr>
          <w:fldChar w:fldCharType="end"/>
        </w:r>
      </w:hyperlink>
    </w:p>
    <w:p w14:paraId="233892DC" w14:textId="71A235E7" w:rsidR="00605383" w:rsidRDefault="005731AB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0" w:history="1">
        <w:r w:rsidR="00605383" w:rsidRPr="00BD4C5E">
          <w:rPr>
            <w:rStyle w:val="Hyperlink"/>
            <w:noProof/>
          </w:rPr>
          <w:t>บทที่ 2</w:t>
        </w:r>
        <w:r w:rsidR="00605383" w:rsidRPr="00BD4C5E">
          <w:rPr>
            <w:rStyle w:val="Hyperlink"/>
            <w:noProof/>
            <w:cs/>
          </w:rPr>
          <w:t xml:space="preserve"> ทฤษฎีและงานวิจัยที่เกี่ยวข้อง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_Toc130505820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11</w:t>
        </w:r>
        <w:r w:rsidR="00605383">
          <w:rPr>
            <w:noProof/>
            <w:webHidden/>
          </w:rPr>
          <w:fldChar w:fldCharType="end"/>
        </w:r>
      </w:hyperlink>
    </w:p>
    <w:p w14:paraId="4C66CA3A" w14:textId="0D40C8C6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1" w:history="1">
        <w:r w:rsidR="00605383" w:rsidRPr="00BD4C5E">
          <w:rPr>
            <w:rStyle w:val="Hyperlink"/>
            <w:noProof/>
          </w:rPr>
          <w:t>2.1</w:t>
        </w:r>
        <w:r w:rsidR="00605383" w:rsidRPr="00BD4C5E">
          <w:rPr>
            <w:rStyle w:val="Hyperlink"/>
            <w:noProof/>
            <w:cs/>
          </w:rPr>
          <w:t xml:space="preserve"> งานวิจัยและทฤษฎีที่เกี่ยวข้อง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_Toc130505821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11</w:t>
        </w:r>
        <w:r w:rsidR="00605383">
          <w:rPr>
            <w:noProof/>
            <w:webHidden/>
          </w:rPr>
          <w:fldChar w:fldCharType="end"/>
        </w:r>
      </w:hyperlink>
    </w:p>
    <w:p w14:paraId="1E68F7C7" w14:textId="37E369A9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2" w:history="1">
        <w:r w:rsidR="00605383" w:rsidRPr="00BD4C5E">
          <w:rPr>
            <w:rStyle w:val="Hyperlink"/>
            <w:noProof/>
          </w:rPr>
          <w:t xml:space="preserve">2.2 Software </w:t>
        </w:r>
        <w:r w:rsidR="00605383" w:rsidRPr="00BD4C5E">
          <w:rPr>
            <w:rStyle w:val="Hyperlink"/>
            <w:noProof/>
            <w:cs/>
          </w:rPr>
          <w:t>ที่เกี่ยวข้อง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_Toc130505822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17</w:t>
        </w:r>
        <w:r w:rsidR="00605383">
          <w:rPr>
            <w:noProof/>
            <w:webHidden/>
          </w:rPr>
          <w:fldChar w:fldCharType="end"/>
        </w:r>
      </w:hyperlink>
    </w:p>
    <w:p w14:paraId="3BF64591" w14:textId="3DE2EE6C" w:rsidR="00605383" w:rsidRDefault="005731AB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3" w:history="1">
        <w:r w:rsidR="00605383" w:rsidRPr="00BD4C5E">
          <w:rPr>
            <w:rStyle w:val="Hyperlink"/>
            <w:noProof/>
          </w:rPr>
          <w:t>บทที่ 3</w:t>
        </w:r>
        <w:r w:rsidR="00605383" w:rsidRPr="00BD4C5E">
          <w:rPr>
            <w:rStyle w:val="Hyperlink"/>
            <w:noProof/>
            <w:cs/>
          </w:rPr>
          <w:t xml:space="preserve"> ขั้นตอนการดำเนินงาน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_Toc130505823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22</w:t>
        </w:r>
        <w:r w:rsidR="00605383">
          <w:rPr>
            <w:noProof/>
            <w:webHidden/>
          </w:rPr>
          <w:fldChar w:fldCharType="end"/>
        </w:r>
      </w:hyperlink>
    </w:p>
    <w:p w14:paraId="71D78EF5" w14:textId="7353F5EC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4" w:history="1">
        <w:r w:rsidR="00605383" w:rsidRPr="00BD4C5E">
          <w:rPr>
            <w:rStyle w:val="Hyperlink"/>
            <w:noProof/>
          </w:rPr>
          <w:t>3.1</w:t>
        </w:r>
        <w:r w:rsidR="00605383" w:rsidRPr="00BD4C5E">
          <w:rPr>
            <w:rStyle w:val="Hyperlink"/>
            <w:noProof/>
            <w:cs/>
          </w:rPr>
          <w:t xml:space="preserve"> กรอบการดำเนินงาน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_Toc130505824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22</w:t>
        </w:r>
        <w:r w:rsidR="00605383">
          <w:rPr>
            <w:noProof/>
            <w:webHidden/>
          </w:rPr>
          <w:fldChar w:fldCharType="end"/>
        </w:r>
      </w:hyperlink>
    </w:p>
    <w:p w14:paraId="7594518D" w14:textId="7A82CFC8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5" w:history="1">
        <w:r w:rsidR="00605383" w:rsidRPr="00BD4C5E">
          <w:rPr>
            <w:rStyle w:val="Hyperlink"/>
            <w:noProof/>
          </w:rPr>
          <w:t>3.2</w:t>
        </w:r>
        <w:r w:rsidR="00605383" w:rsidRPr="00BD4C5E">
          <w:rPr>
            <w:rStyle w:val="Hyperlink"/>
            <w:noProof/>
            <w:cs/>
          </w:rPr>
          <w:t xml:space="preserve"> การพัฒนาระบบด้วย</w:t>
        </w:r>
        <w:r w:rsidR="00605383" w:rsidRPr="00BD4C5E">
          <w:rPr>
            <w:rStyle w:val="Hyperlink"/>
            <w:noProof/>
          </w:rPr>
          <w:t xml:space="preserve"> Qt Designer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_Toc130505825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23</w:t>
        </w:r>
        <w:r w:rsidR="00605383">
          <w:rPr>
            <w:noProof/>
            <w:webHidden/>
          </w:rPr>
          <w:fldChar w:fldCharType="end"/>
        </w:r>
      </w:hyperlink>
    </w:p>
    <w:p w14:paraId="56097480" w14:textId="0C024CA0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6" w:history="1">
        <w:r w:rsidR="00605383" w:rsidRPr="00BD4C5E">
          <w:rPr>
            <w:rStyle w:val="Hyperlink"/>
            <w:noProof/>
          </w:rPr>
          <w:t>3.3 Password Evaluation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_Toc130505826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24</w:t>
        </w:r>
        <w:r w:rsidR="00605383">
          <w:rPr>
            <w:noProof/>
            <w:webHidden/>
          </w:rPr>
          <w:fldChar w:fldCharType="end"/>
        </w:r>
      </w:hyperlink>
    </w:p>
    <w:p w14:paraId="43C72A17" w14:textId="3D3F486B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7" w:history="1">
        <w:r w:rsidR="00605383" w:rsidRPr="00BD4C5E">
          <w:rPr>
            <w:rStyle w:val="Hyperlink"/>
            <w:noProof/>
          </w:rPr>
          <w:t>3.4 Message Digest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_Toc130505827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29</w:t>
        </w:r>
        <w:r w:rsidR="00605383">
          <w:rPr>
            <w:noProof/>
            <w:webHidden/>
          </w:rPr>
          <w:fldChar w:fldCharType="end"/>
        </w:r>
      </w:hyperlink>
    </w:p>
    <w:p w14:paraId="4AA69B28" w14:textId="45F84F0E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8" w:history="1">
        <w:r w:rsidR="00605383" w:rsidRPr="00BD4C5E">
          <w:rPr>
            <w:rStyle w:val="Hyperlink"/>
            <w:noProof/>
          </w:rPr>
          <w:t>3.5 Malware Scanning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_Toc130505828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30</w:t>
        </w:r>
        <w:r w:rsidR="00605383">
          <w:rPr>
            <w:noProof/>
            <w:webHidden/>
          </w:rPr>
          <w:fldChar w:fldCharType="end"/>
        </w:r>
      </w:hyperlink>
    </w:p>
    <w:p w14:paraId="749B2F76" w14:textId="5B3DA1FC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29" w:history="1">
        <w:r w:rsidR="00605383" w:rsidRPr="00BD4C5E">
          <w:rPr>
            <w:rStyle w:val="Hyperlink"/>
            <w:noProof/>
          </w:rPr>
          <w:t>3.6 Vulnerability Scanning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_Toc130505829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33</w:t>
        </w:r>
        <w:r w:rsidR="00605383">
          <w:rPr>
            <w:noProof/>
            <w:webHidden/>
          </w:rPr>
          <w:fldChar w:fldCharType="end"/>
        </w:r>
      </w:hyperlink>
    </w:p>
    <w:p w14:paraId="0078AB38" w14:textId="422138BB" w:rsidR="00605383" w:rsidRDefault="005731AB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05830" w:history="1">
        <w:r w:rsidR="00605383" w:rsidRPr="00BD4C5E">
          <w:rPr>
            <w:rStyle w:val="Hyperlink"/>
            <w:iCs/>
            <w:noProof/>
          </w:rPr>
          <w:t>3.7</w:t>
        </w:r>
        <w:r w:rsidR="00605383" w:rsidRPr="00BD4C5E">
          <w:rPr>
            <w:rStyle w:val="Hyperlink"/>
            <w:noProof/>
          </w:rPr>
          <w:t xml:space="preserve"> HTTPS Testing</w:t>
        </w:r>
        <w:r w:rsidR="00605383">
          <w:rPr>
            <w:noProof/>
            <w:webHidden/>
          </w:rPr>
          <w:tab/>
        </w:r>
        <w:r w:rsidR="00605383">
          <w:rPr>
            <w:noProof/>
            <w:webHidden/>
          </w:rPr>
          <w:fldChar w:fldCharType="begin"/>
        </w:r>
        <w:r w:rsidR="00605383">
          <w:rPr>
            <w:noProof/>
            <w:webHidden/>
          </w:rPr>
          <w:instrText xml:space="preserve"> PAGEREF _Toc130505830 \h </w:instrText>
        </w:r>
        <w:r w:rsidR="00605383">
          <w:rPr>
            <w:noProof/>
            <w:webHidden/>
          </w:rPr>
        </w:r>
        <w:r w:rsidR="00605383"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36</w:t>
        </w:r>
        <w:r w:rsidR="00605383">
          <w:rPr>
            <w:noProof/>
            <w:webHidden/>
          </w:rPr>
          <w:fldChar w:fldCharType="end"/>
        </w:r>
      </w:hyperlink>
    </w:p>
    <w:p w14:paraId="1B87C510" w14:textId="36D0E54A" w:rsidR="000C1169" w:rsidRPr="00796973" w:rsidRDefault="000E767D" w:rsidP="000E767D">
      <w:pPr>
        <w:pStyle w:val="BodyText2"/>
        <w:tabs>
          <w:tab w:val="right" w:pos="8100"/>
        </w:tabs>
        <w:jc w:val="left"/>
        <w:rPr>
          <w:rFonts w:ascii="TH SarabunPSK" w:eastAsia="Angsana New" w:hAnsi="TH SarabunPSK" w:cs="TH SarabunPSK"/>
          <w:b w:val="0"/>
          <w:bCs w:val="0"/>
        </w:rPr>
      </w:pPr>
      <w:r>
        <w:rPr>
          <w:rFonts w:ascii="TH SarabunPSK" w:eastAsia="Angsana New" w:hAnsi="TH SarabunPSK" w:cs="TH SarabunPSK"/>
          <w:b w:val="0"/>
          <w:bCs w:val="0"/>
          <w:cs/>
        </w:rPr>
        <w:fldChar w:fldCharType="end"/>
      </w:r>
      <w:r w:rsidR="000C1169" w:rsidRPr="0010416E">
        <w:rPr>
          <w:rFonts w:ascii="TH SarabunPSK" w:hAnsi="TH SarabunPSK" w:cs="TH SarabunPSK"/>
          <w:b w:val="0"/>
          <w:bCs w:val="0"/>
          <w:cs/>
        </w:rPr>
        <w:t>เอกสารอ้างอิง</w:t>
      </w:r>
      <w:r w:rsidR="001B3C10" w:rsidRPr="0010416E">
        <w:rPr>
          <w:rFonts w:ascii="TH SarabunPSK" w:hAnsi="TH SarabunPSK" w:cs="TH SarabunPSK"/>
          <w:b w:val="0"/>
          <w:bCs w:val="0"/>
        </w:rPr>
        <w:t>………………………………………………………………………</w:t>
      </w:r>
      <w:r w:rsidR="003D00DC">
        <w:rPr>
          <w:rFonts w:ascii="TH SarabunPSK" w:hAnsi="TH SarabunPSK" w:cs="TH SarabunPSK"/>
          <w:b w:val="0"/>
          <w:bCs w:val="0"/>
        </w:rPr>
        <w:t>.</w:t>
      </w:r>
      <w:r w:rsidR="001B3C10" w:rsidRPr="0010416E">
        <w:rPr>
          <w:rFonts w:ascii="TH SarabunPSK" w:hAnsi="TH SarabunPSK" w:cs="TH SarabunPSK"/>
          <w:b w:val="0"/>
          <w:bCs w:val="0"/>
        </w:rPr>
        <w:t>………………………………..</w:t>
      </w:r>
      <w:r w:rsidR="00796973">
        <w:rPr>
          <w:rFonts w:ascii="TH SarabunPSK" w:hAnsi="TH SarabunPSK" w:cs="TH SarabunPSK" w:hint="cs"/>
          <w:b w:val="0"/>
          <w:bCs w:val="0"/>
          <w:cs/>
        </w:rPr>
        <w:t>...........</w:t>
      </w:r>
      <w:r w:rsidR="00796973">
        <w:rPr>
          <w:rFonts w:ascii="TH SarabunPSK" w:hAnsi="TH SarabunPSK" w:cs="TH SarabunPSK"/>
          <w:b w:val="0"/>
          <w:bCs w:val="0"/>
        </w:rPr>
        <w:t>.......</w:t>
      </w:r>
      <w:r w:rsidR="005A30F6">
        <w:rPr>
          <w:rFonts w:ascii="TH SarabunPSK" w:hAnsi="TH SarabunPSK" w:cs="TH SarabunPSK"/>
          <w:b w:val="0"/>
          <w:bCs w:val="0"/>
        </w:rPr>
        <w:t>40</w:t>
      </w:r>
    </w:p>
    <w:p w14:paraId="0596EFFC" w14:textId="77777777" w:rsidR="00D66E22" w:rsidRPr="0010416E" w:rsidRDefault="00D66E22" w:rsidP="0034489C"/>
    <w:p w14:paraId="0A815AF6" w14:textId="77777777" w:rsidR="007C5CA1" w:rsidRPr="0010416E" w:rsidRDefault="007C5CA1" w:rsidP="0034489C"/>
    <w:p w14:paraId="1F8B3CA0" w14:textId="77777777" w:rsidR="008848D9" w:rsidRPr="0010416E" w:rsidRDefault="008848D9" w:rsidP="0034489C"/>
    <w:p w14:paraId="666848FD" w14:textId="77777777" w:rsidR="008848D9" w:rsidRPr="0010416E" w:rsidRDefault="008848D9" w:rsidP="0034489C">
      <w:pPr>
        <w:sectPr w:rsidR="008848D9" w:rsidRPr="0010416E" w:rsidSect="0040584C">
          <w:headerReference w:type="default" r:id="rId16"/>
          <w:footerReference w:type="default" r:id="rId17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49C4F56A" w14:textId="77777777" w:rsidR="00D66E22" w:rsidRPr="0010416E" w:rsidRDefault="00D66E22" w:rsidP="0034489C">
      <w:pPr>
        <w:pStyle w:val="a1"/>
      </w:pPr>
      <w:r w:rsidRPr="0010416E">
        <w:rPr>
          <w:sz w:val="36"/>
          <w:szCs w:val="36"/>
          <w:cs/>
        </w:rPr>
        <w:lastRenderedPageBreak/>
        <w:t>สารบัญตาราง</w:t>
      </w:r>
      <w:r w:rsidRPr="0010416E">
        <w:t xml:space="preserve">                                                              </w:t>
      </w:r>
      <w:r w:rsidRPr="0010416E">
        <w:rPr>
          <w:cs/>
        </w:rPr>
        <w:t xml:space="preserve"> </w:t>
      </w:r>
    </w:p>
    <w:p w14:paraId="2407C5BE" w14:textId="757A2BCB" w:rsidR="00D66E22" w:rsidRPr="0010416E" w:rsidRDefault="00D66E22" w:rsidP="0034489C">
      <w:pPr>
        <w:ind w:left="720"/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</w:t>
      </w:r>
      <w:r w:rsidR="00BA5C0E" w:rsidRPr="0010416E">
        <w:rPr>
          <w:cs/>
        </w:rPr>
        <w:tab/>
        <w:t xml:space="preserve">   </w:t>
      </w:r>
      <w:r w:rsidR="000C1169" w:rsidRPr="0010416E">
        <w:rPr>
          <w:cs/>
        </w:rPr>
        <w:t xml:space="preserve">    </w:t>
      </w:r>
      <w:r w:rsidR="00796973">
        <w:t xml:space="preserve">      </w:t>
      </w:r>
      <w:r w:rsidRPr="0010416E">
        <w:rPr>
          <w:b/>
          <w:bCs/>
          <w:cs/>
        </w:rPr>
        <w:t>หน้า</w:t>
      </w:r>
    </w:p>
    <w:p w14:paraId="626886E2" w14:textId="6C502D58" w:rsidR="005A30F6" w:rsidRDefault="003E778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ตารางที่ </w:instrText>
      </w:r>
      <w:r>
        <w:instrText xml:space="preserve">1." </w:instrText>
      </w:r>
      <w:r>
        <w:fldChar w:fldCharType="separate"/>
      </w:r>
      <w:hyperlink w:anchor="_Toc130504617" w:history="1">
        <w:r w:rsidR="005A30F6" w:rsidRPr="00192415">
          <w:rPr>
            <w:rStyle w:val="Hyperlink"/>
            <w:cs/>
          </w:rPr>
          <w:t xml:space="preserve">ตารางที่ </w:t>
        </w:r>
        <w:r w:rsidR="005A30F6" w:rsidRPr="00192415">
          <w:rPr>
            <w:rStyle w:val="Hyperlink"/>
          </w:rPr>
          <w:t>1.1</w:t>
        </w:r>
        <w:r w:rsidR="005A30F6" w:rsidRPr="00192415">
          <w:rPr>
            <w:rStyle w:val="Hyperlink"/>
            <w:cs/>
          </w:rPr>
          <w:t xml:space="preserve"> แผนการดำเนินงาน</w:t>
        </w:r>
        <w:r w:rsidR="005A30F6">
          <w:rPr>
            <w:webHidden/>
          </w:rPr>
          <w:tab/>
        </w:r>
        <w:r w:rsidR="005A30F6">
          <w:rPr>
            <w:webHidden/>
          </w:rPr>
          <w:fldChar w:fldCharType="begin"/>
        </w:r>
        <w:r w:rsidR="005A30F6">
          <w:rPr>
            <w:webHidden/>
          </w:rPr>
          <w:instrText xml:space="preserve"> PAGEREF _Toc130504617 \h </w:instrText>
        </w:r>
        <w:r w:rsidR="005A30F6">
          <w:rPr>
            <w:webHidden/>
          </w:rPr>
        </w:r>
        <w:r w:rsidR="005A30F6">
          <w:rPr>
            <w:webHidden/>
          </w:rPr>
          <w:fldChar w:fldCharType="separate"/>
        </w:r>
        <w:r w:rsidR="00400ECA">
          <w:rPr>
            <w:webHidden/>
            <w:cs/>
          </w:rPr>
          <w:t>12</w:t>
        </w:r>
        <w:r w:rsidR="005A30F6">
          <w:rPr>
            <w:webHidden/>
          </w:rPr>
          <w:fldChar w:fldCharType="end"/>
        </w:r>
      </w:hyperlink>
    </w:p>
    <w:p w14:paraId="6CB30585" w14:textId="230BEF87" w:rsidR="003E778B" w:rsidRPr="003E778B" w:rsidRDefault="003E778B" w:rsidP="003E778B">
      <w:pPr>
        <w:pStyle w:val="150"/>
        <w:ind w:firstLine="0"/>
        <w:rPr>
          <w:noProof/>
        </w:rPr>
      </w:pPr>
      <w:r>
        <w:fldChar w:fldCharType="end"/>
      </w:r>
      <w:r>
        <w:fldChar w:fldCharType="begin"/>
      </w:r>
      <w:r>
        <w:instrText xml:space="preserve"> TOC \h \z \c "</w:instrText>
      </w:r>
      <w:r>
        <w:rPr>
          <w:cs/>
        </w:rPr>
        <w:instrText xml:space="preserve">ตารางที่ </w:instrText>
      </w:r>
      <w:r>
        <w:instrText xml:space="preserve">2." </w:instrText>
      </w:r>
      <w:r>
        <w:fldChar w:fldCharType="separate"/>
      </w:r>
      <w:hyperlink w:anchor="_Toc122655653" w:history="1">
        <w:r w:rsidRPr="00F66C65">
          <w:rPr>
            <w:rStyle w:val="Hyperlink"/>
            <w:noProof/>
            <w:cs/>
          </w:rPr>
          <w:t xml:space="preserve">ตารางที่ </w:t>
        </w:r>
        <w:r w:rsidRPr="00F66C65">
          <w:rPr>
            <w:rStyle w:val="Hyperlink"/>
            <w:noProof/>
          </w:rPr>
          <w:t xml:space="preserve">2.1 </w:t>
        </w:r>
        <w:r w:rsidRPr="00F66C65">
          <w:rPr>
            <w:rStyle w:val="Hyperlink"/>
            <w:noProof/>
            <w:cs/>
          </w:rPr>
          <w:t>ตารางเปรียบเทียบการทำงานของระบบงานที่เกี่ยวข้อง</w:t>
        </w:r>
        <w:r>
          <w:rPr>
            <w:noProof/>
            <w:webHidden/>
          </w:rPr>
          <w:t>…………………………………………….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_Toc122655653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00ECA"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1EBDE73D" w14:textId="7C931291" w:rsidR="00D66E22" w:rsidRPr="0010416E" w:rsidRDefault="003E778B" w:rsidP="00796973">
      <w:pPr>
        <w:pStyle w:val="150"/>
        <w:ind w:firstLine="0"/>
        <w:rPr>
          <w:cs/>
        </w:rPr>
      </w:pPr>
      <w:r>
        <w:fldChar w:fldCharType="end"/>
      </w:r>
    </w:p>
    <w:p w14:paraId="765CD417" w14:textId="77777777" w:rsidR="00D66E22" w:rsidRPr="0010416E" w:rsidRDefault="00D66E22" w:rsidP="0034489C"/>
    <w:p w14:paraId="62417AC1" w14:textId="77777777" w:rsidR="00D66E22" w:rsidRPr="0010416E" w:rsidRDefault="00D66E22" w:rsidP="0034489C">
      <w:pPr>
        <w:tabs>
          <w:tab w:val="left" w:pos="851"/>
          <w:tab w:val="left" w:pos="1134"/>
          <w:tab w:val="left" w:pos="1418"/>
          <w:tab w:val="left" w:pos="1701"/>
        </w:tabs>
        <w:sectPr w:rsidR="00D66E22" w:rsidRPr="0010416E" w:rsidSect="0040584C">
          <w:headerReference w:type="default" r:id="rId18"/>
          <w:footerReference w:type="default" r:id="rId19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050F1675" w14:textId="77777777" w:rsidR="00D66E22" w:rsidRPr="0010416E" w:rsidRDefault="00D66E22" w:rsidP="0034489C">
      <w:pPr>
        <w:pStyle w:val="a1"/>
      </w:pPr>
      <w:r w:rsidRPr="0010416E">
        <w:rPr>
          <w:sz w:val="36"/>
          <w:szCs w:val="36"/>
          <w:cs/>
        </w:rPr>
        <w:lastRenderedPageBreak/>
        <w:t>สารบัญภาพประกอบ</w:t>
      </w:r>
      <w:r w:rsidRPr="0010416E">
        <w:t xml:space="preserve">                                                           </w:t>
      </w:r>
      <w:r w:rsidRPr="0010416E">
        <w:rPr>
          <w:cs/>
        </w:rPr>
        <w:t xml:space="preserve"> </w:t>
      </w:r>
    </w:p>
    <w:p w14:paraId="4E8BAF67" w14:textId="4A48AC7A" w:rsidR="003E778B" w:rsidRDefault="00D66E22" w:rsidP="003E778B">
      <w:pPr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   </w:t>
      </w:r>
      <w:r w:rsidR="003E778B">
        <w:t xml:space="preserve">      </w:t>
      </w:r>
      <w:r w:rsidRPr="0010416E">
        <w:rPr>
          <w:b/>
          <w:bCs/>
          <w:cs/>
        </w:rPr>
        <w:t>หน้า</w:t>
      </w:r>
    </w:p>
    <w:p w14:paraId="5F3809B5" w14:textId="0147D9F2" w:rsidR="000E53B5" w:rsidRDefault="003E778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cs"/>
          <w:b/>
          <w:bCs/>
        </w:rPr>
        <w:instrText>TOC \h \z \c "</w:instrText>
      </w:r>
      <w:r>
        <w:rPr>
          <w:rFonts w:hint="cs"/>
          <w:b/>
          <w:bCs/>
          <w:cs/>
        </w:rPr>
        <w:instrText xml:space="preserve">ภาพประกอบที่ </w:instrText>
      </w:r>
      <w:r>
        <w:rPr>
          <w:rFonts w:hint="cs"/>
          <w:b/>
          <w:bCs/>
        </w:rPr>
        <w:instrText>1."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505205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>1.1</w:t>
        </w:r>
        <w:r w:rsidR="000E53B5" w:rsidRPr="004C06A1">
          <w:rPr>
            <w:rStyle w:val="Hyperlink"/>
            <w:cs/>
          </w:rPr>
          <w:t xml:space="preserve"> ภาพรวมระบบทั้งหมด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_Toc130505205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6</w:t>
        </w:r>
        <w:r w:rsidR="000E53B5">
          <w:rPr>
            <w:webHidden/>
          </w:rPr>
          <w:fldChar w:fldCharType="end"/>
        </w:r>
      </w:hyperlink>
    </w:p>
    <w:p w14:paraId="03D95034" w14:textId="3378D226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06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1.2 </w:t>
        </w:r>
        <w:r w:rsidR="000E53B5" w:rsidRPr="004C06A1">
          <w:rPr>
            <w:rStyle w:val="Hyperlink"/>
            <w:cs/>
          </w:rPr>
          <w:t>โครงสร้างสถาปัยตกรรมภายในของระบบ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_Toc130505206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7</w:t>
        </w:r>
        <w:r w:rsidR="000E53B5">
          <w:rPr>
            <w:webHidden/>
          </w:rPr>
          <w:fldChar w:fldCharType="end"/>
        </w:r>
      </w:hyperlink>
    </w:p>
    <w:p w14:paraId="42E6A080" w14:textId="7CBB68FD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07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>1.3</w:t>
        </w:r>
        <w:r w:rsidR="000E53B5" w:rsidRPr="004C06A1">
          <w:rPr>
            <w:rStyle w:val="Hyperlink"/>
            <w:cs/>
          </w:rPr>
          <w:t xml:space="preserve"> ตัวอย่างหน้าแรกของเครื่องมือ </w:t>
        </w:r>
        <w:r w:rsidR="000E53B5" w:rsidRPr="004C06A1">
          <w:rPr>
            <w:rStyle w:val="Hyperlink"/>
          </w:rPr>
          <w:t>ISAN Security Gizmo Box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_Toc130505207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8</w:t>
        </w:r>
        <w:r w:rsidR="000E53B5">
          <w:rPr>
            <w:webHidden/>
          </w:rPr>
          <w:fldChar w:fldCharType="end"/>
        </w:r>
      </w:hyperlink>
    </w:p>
    <w:p w14:paraId="24A81E87" w14:textId="6E1C1593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08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1.4 </w:t>
        </w:r>
        <w:r w:rsidR="000E53B5" w:rsidRPr="004C06A1">
          <w:rPr>
            <w:rStyle w:val="Hyperlink"/>
            <w:cs/>
          </w:rPr>
          <w:t xml:space="preserve">ตัวอย่างหน้าเครื่องมือ </w:t>
        </w:r>
        <w:r w:rsidR="000E53B5" w:rsidRPr="004C06A1">
          <w:rPr>
            <w:rStyle w:val="Hyperlink"/>
          </w:rPr>
          <w:t>Password Evaluation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_Toc130505208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8</w:t>
        </w:r>
        <w:r w:rsidR="000E53B5">
          <w:rPr>
            <w:webHidden/>
          </w:rPr>
          <w:fldChar w:fldCharType="end"/>
        </w:r>
      </w:hyperlink>
    </w:p>
    <w:p w14:paraId="60A7D438" w14:textId="001CA609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09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1.5 </w:t>
        </w:r>
        <w:r w:rsidR="000E53B5" w:rsidRPr="004C06A1">
          <w:rPr>
            <w:rStyle w:val="Hyperlink"/>
            <w:cs/>
          </w:rPr>
          <w:t xml:space="preserve">ตัวอย่างหน้าเครื่องมือ </w:t>
        </w:r>
        <w:r w:rsidR="000E53B5" w:rsidRPr="004C06A1">
          <w:rPr>
            <w:rStyle w:val="Hyperlink"/>
          </w:rPr>
          <w:t>Malware Scanning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_Toc130505209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9</w:t>
        </w:r>
        <w:r w:rsidR="000E53B5">
          <w:rPr>
            <w:webHidden/>
          </w:rPr>
          <w:fldChar w:fldCharType="end"/>
        </w:r>
      </w:hyperlink>
    </w:p>
    <w:p w14:paraId="21854482" w14:textId="19916029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10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1.6 </w:t>
        </w:r>
        <w:r w:rsidR="000E53B5" w:rsidRPr="004C06A1">
          <w:rPr>
            <w:rStyle w:val="Hyperlink"/>
            <w:cs/>
          </w:rPr>
          <w:t xml:space="preserve">ตัวอย่างหน้าเครื่องมือ </w:t>
        </w:r>
        <w:r w:rsidR="000E53B5" w:rsidRPr="004C06A1">
          <w:rPr>
            <w:rStyle w:val="Hyperlink"/>
          </w:rPr>
          <w:t>Vulnerability Scanning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_Toc130505210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9</w:t>
        </w:r>
        <w:r w:rsidR="000E53B5">
          <w:rPr>
            <w:webHidden/>
          </w:rPr>
          <w:fldChar w:fldCharType="end"/>
        </w:r>
      </w:hyperlink>
    </w:p>
    <w:p w14:paraId="10A1F2BD" w14:textId="4718A2E1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11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1.7 </w:t>
        </w:r>
        <w:r w:rsidR="000E53B5" w:rsidRPr="004C06A1">
          <w:rPr>
            <w:rStyle w:val="Hyperlink"/>
            <w:cs/>
          </w:rPr>
          <w:t xml:space="preserve">ตัวอย่างหน้าเครื่องมือ </w:t>
        </w:r>
        <w:r w:rsidR="000E53B5" w:rsidRPr="004C06A1">
          <w:rPr>
            <w:rStyle w:val="Hyperlink"/>
          </w:rPr>
          <w:t>HTTPS Testing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_Toc130505211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10</w:t>
        </w:r>
        <w:r w:rsidR="000E53B5">
          <w:rPr>
            <w:webHidden/>
          </w:rPr>
          <w:fldChar w:fldCharType="end"/>
        </w:r>
      </w:hyperlink>
    </w:p>
    <w:p w14:paraId="2FEA0963" w14:textId="429674AF" w:rsidR="000E53B5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212" w:history="1">
        <w:r w:rsidR="000E53B5" w:rsidRPr="004C06A1">
          <w:rPr>
            <w:rStyle w:val="Hyperlink"/>
            <w:cs/>
          </w:rPr>
          <w:t xml:space="preserve">ภาพประกอบที่ </w:t>
        </w:r>
        <w:r w:rsidR="000E53B5" w:rsidRPr="004C06A1">
          <w:rPr>
            <w:rStyle w:val="Hyperlink"/>
          </w:rPr>
          <w:t xml:space="preserve">1.8 </w:t>
        </w:r>
        <w:r w:rsidR="000E53B5" w:rsidRPr="004C06A1">
          <w:rPr>
            <w:rStyle w:val="Hyperlink"/>
            <w:cs/>
          </w:rPr>
          <w:t xml:space="preserve">ตัวอย่างหน้าเครื่องมือ </w:t>
        </w:r>
        <w:r w:rsidR="000E53B5" w:rsidRPr="004C06A1">
          <w:rPr>
            <w:rStyle w:val="Hyperlink"/>
          </w:rPr>
          <w:t>Message Digest Generator</w:t>
        </w:r>
        <w:r w:rsidR="000E53B5">
          <w:rPr>
            <w:webHidden/>
          </w:rPr>
          <w:tab/>
        </w:r>
        <w:r w:rsidR="000E53B5">
          <w:rPr>
            <w:webHidden/>
          </w:rPr>
          <w:fldChar w:fldCharType="begin"/>
        </w:r>
        <w:r w:rsidR="000E53B5">
          <w:rPr>
            <w:webHidden/>
          </w:rPr>
          <w:instrText xml:space="preserve"> PAGEREF _Toc130505212 \h </w:instrText>
        </w:r>
        <w:r w:rsidR="000E53B5">
          <w:rPr>
            <w:webHidden/>
          </w:rPr>
        </w:r>
        <w:r w:rsidR="000E53B5">
          <w:rPr>
            <w:webHidden/>
          </w:rPr>
          <w:fldChar w:fldCharType="separate"/>
        </w:r>
        <w:r w:rsidR="00400ECA">
          <w:rPr>
            <w:webHidden/>
          </w:rPr>
          <w:t>10</w:t>
        </w:r>
        <w:r w:rsidR="000E53B5">
          <w:rPr>
            <w:webHidden/>
          </w:rPr>
          <w:fldChar w:fldCharType="end"/>
        </w:r>
      </w:hyperlink>
    </w:p>
    <w:p w14:paraId="4869AA05" w14:textId="77777777" w:rsidR="00605383" w:rsidRPr="00605383" w:rsidRDefault="003E778B" w:rsidP="00605383">
      <w:pPr>
        <w:pStyle w:val="TableofFigures"/>
        <w:rPr>
          <w:noProof w:val="0"/>
        </w:rPr>
      </w:pPr>
      <w:r>
        <w:rPr>
          <w:b/>
          <w:bCs/>
        </w:rPr>
        <w:fldChar w:fldCharType="end"/>
      </w:r>
      <w:r w:rsidR="00605383" w:rsidRPr="00605383">
        <w:rPr>
          <w:noProof w:val="0"/>
          <w:cs/>
        </w:rPr>
        <w:t xml:space="preserve">ภาพประกอบที่ </w:t>
      </w:r>
      <w:r w:rsidR="00605383" w:rsidRPr="00605383">
        <w:rPr>
          <w:noProof w:val="0"/>
        </w:rPr>
        <w:t>2.1 Pool of Characters………………………………………………………………………………….11</w:t>
      </w:r>
    </w:p>
    <w:p w14:paraId="18AC6D57" w14:textId="77777777" w:rsidR="00605383" w:rsidRPr="00605383" w:rsidRDefault="00605383" w:rsidP="00605383">
      <w:pPr>
        <w:pStyle w:val="TableofFigures"/>
        <w:rPr>
          <w:noProof w:val="0"/>
        </w:rPr>
      </w:pPr>
      <w:r w:rsidRPr="00605383">
        <w:rPr>
          <w:noProof w:val="0"/>
          <w:cs/>
        </w:rPr>
        <w:t xml:space="preserve">ภาพประกอบที่ </w:t>
      </w:r>
      <w:r w:rsidRPr="00605383">
        <w:rPr>
          <w:noProof w:val="0"/>
        </w:rPr>
        <w:t>2.2</w:t>
      </w:r>
      <w:r w:rsidRPr="00605383">
        <w:rPr>
          <w:noProof w:val="0"/>
          <w:cs/>
        </w:rPr>
        <w:t xml:space="preserve"> ตัวอย่างการคำนวณ </w:t>
      </w:r>
      <w:r w:rsidRPr="00605383">
        <w:rPr>
          <w:noProof w:val="0"/>
        </w:rPr>
        <w:t>Bit of Entropy</w:t>
      </w:r>
      <w:r w:rsidRPr="00605383">
        <w:rPr>
          <w:noProof w:val="0"/>
        </w:rPr>
        <w:tab/>
        <w:t>12</w:t>
      </w:r>
    </w:p>
    <w:p w14:paraId="29EB6F2F" w14:textId="77777777" w:rsidR="00605383" w:rsidRPr="00605383" w:rsidRDefault="00605383" w:rsidP="00605383">
      <w:pPr>
        <w:pStyle w:val="TableofFigures"/>
        <w:rPr>
          <w:noProof w:val="0"/>
        </w:rPr>
      </w:pPr>
      <w:r w:rsidRPr="00605383">
        <w:rPr>
          <w:noProof w:val="0"/>
          <w:cs/>
        </w:rPr>
        <w:t xml:space="preserve">ภาพประกอบที่ </w:t>
      </w:r>
      <w:r w:rsidRPr="00605383">
        <w:rPr>
          <w:noProof w:val="0"/>
        </w:rPr>
        <w:t>2.3</w:t>
      </w:r>
      <w:r w:rsidRPr="00605383">
        <w:rPr>
          <w:noProof w:val="0"/>
          <w:cs/>
        </w:rPr>
        <w:t xml:space="preserve"> ตัวอย่าง </w:t>
      </w:r>
      <w:r w:rsidRPr="00605383">
        <w:rPr>
          <w:noProof w:val="0"/>
        </w:rPr>
        <w:t>Input/Output Combinator attack</w:t>
      </w:r>
      <w:r w:rsidRPr="00605383">
        <w:rPr>
          <w:noProof w:val="0"/>
        </w:rPr>
        <w:tab/>
        <w:t>12</w:t>
      </w:r>
    </w:p>
    <w:p w14:paraId="481529FA" w14:textId="77777777" w:rsidR="00605383" w:rsidRPr="00605383" w:rsidRDefault="00605383" w:rsidP="00605383">
      <w:pPr>
        <w:pStyle w:val="TableofFigures"/>
        <w:rPr>
          <w:noProof w:val="0"/>
        </w:rPr>
      </w:pPr>
      <w:r w:rsidRPr="00605383">
        <w:rPr>
          <w:noProof w:val="0"/>
          <w:cs/>
        </w:rPr>
        <w:t xml:space="preserve">ภาพประกอบที่ </w:t>
      </w:r>
      <w:r w:rsidRPr="00605383">
        <w:rPr>
          <w:noProof w:val="0"/>
        </w:rPr>
        <w:t>2.4</w:t>
      </w:r>
      <w:r w:rsidRPr="00605383">
        <w:rPr>
          <w:noProof w:val="0"/>
          <w:cs/>
        </w:rPr>
        <w:t xml:space="preserve"> ตัวอย่างโปรแกรม </w:t>
      </w:r>
      <w:r w:rsidRPr="00605383">
        <w:rPr>
          <w:noProof w:val="0"/>
        </w:rPr>
        <w:t>Kali Linux</w:t>
      </w:r>
      <w:r w:rsidRPr="00605383">
        <w:rPr>
          <w:noProof w:val="0"/>
        </w:rPr>
        <w:tab/>
        <w:t>18</w:t>
      </w:r>
    </w:p>
    <w:p w14:paraId="6EF835BB" w14:textId="77777777" w:rsidR="00605383" w:rsidRPr="00605383" w:rsidRDefault="00605383" w:rsidP="00605383">
      <w:pPr>
        <w:pStyle w:val="TableofFigures"/>
        <w:rPr>
          <w:noProof w:val="0"/>
        </w:rPr>
      </w:pPr>
      <w:r w:rsidRPr="00605383">
        <w:rPr>
          <w:noProof w:val="0"/>
          <w:cs/>
        </w:rPr>
        <w:t xml:space="preserve">ภาพประกอบที่ </w:t>
      </w:r>
      <w:r w:rsidRPr="00605383">
        <w:rPr>
          <w:noProof w:val="0"/>
        </w:rPr>
        <w:t>2.5</w:t>
      </w:r>
      <w:r w:rsidRPr="00605383">
        <w:rPr>
          <w:noProof w:val="0"/>
          <w:cs/>
        </w:rPr>
        <w:t xml:space="preserve"> ตัวอย่างโปรแกรม </w:t>
      </w:r>
      <w:r w:rsidRPr="00605383">
        <w:rPr>
          <w:noProof w:val="0"/>
        </w:rPr>
        <w:t>PenTBox</w:t>
      </w:r>
      <w:r w:rsidRPr="00605383">
        <w:rPr>
          <w:noProof w:val="0"/>
        </w:rPr>
        <w:tab/>
        <w:t>19</w:t>
      </w:r>
    </w:p>
    <w:p w14:paraId="21D03F45" w14:textId="3FB0078B" w:rsidR="00605383" w:rsidRPr="00605383" w:rsidRDefault="00605383" w:rsidP="00605383">
      <w:pPr>
        <w:rPr>
          <w:noProof/>
        </w:rPr>
      </w:pPr>
      <w:r w:rsidRPr="00605383">
        <w:rPr>
          <w:cs/>
        </w:rPr>
        <w:t xml:space="preserve">ภาพประกอบที่ </w:t>
      </w:r>
      <w:r w:rsidRPr="00605383">
        <w:t>2.6</w:t>
      </w:r>
      <w:r w:rsidRPr="00605383">
        <w:rPr>
          <w:cs/>
        </w:rPr>
        <w:t xml:space="preserve"> ตัวอย่างเว็บไซต์ </w:t>
      </w:r>
      <w:r w:rsidRPr="00605383">
        <w:t>Pentestbox</w:t>
      </w:r>
      <w:r>
        <w:t xml:space="preserve">……………………………………………………………………. </w:t>
      </w:r>
      <w:r w:rsidRPr="00605383">
        <w:t>20</w:t>
      </w:r>
      <w:r w:rsidRPr="00605383">
        <w:fldChar w:fldCharType="begin"/>
      </w:r>
      <w:r w:rsidRPr="00605383">
        <w:instrText xml:space="preserve"> TOC \h \z \c "</w:instrText>
      </w:r>
      <w:r w:rsidRPr="00605383">
        <w:rPr>
          <w:cs/>
        </w:rPr>
        <w:instrText xml:space="preserve">ภาพประกอบที่ </w:instrText>
      </w:r>
      <w:r w:rsidRPr="00605383">
        <w:instrText xml:space="preserve">3." </w:instrText>
      </w:r>
      <w:r w:rsidRPr="00605383">
        <w:fldChar w:fldCharType="separate"/>
      </w:r>
    </w:p>
    <w:p w14:paraId="4D17F20A" w14:textId="29D2129E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0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  <w:iCs/>
          </w:rPr>
          <w:t>3.1</w:t>
        </w:r>
        <w:r w:rsidR="00605383" w:rsidRPr="00605383">
          <w:rPr>
            <w:rStyle w:val="Hyperlink"/>
          </w:rPr>
          <w:t xml:space="preserve"> </w:t>
        </w:r>
        <w:r w:rsidR="00605383" w:rsidRPr="00605383">
          <w:rPr>
            <w:rStyle w:val="Hyperlink"/>
            <w:cs/>
          </w:rPr>
          <w:t>ภาพรวมของโครงงานปริญญานิพนธ์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_Toc130505730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22</w:t>
        </w:r>
        <w:r w:rsidR="00605383" w:rsidRPr="00605383">
          <w:rPr>
            <w:webHidden/>
          </w:rPr>
          <w:fldChar w:fldCharType="end"/>
        </w:r>
      </w:hyperlink>
    </w:p>
    <w:p w14:paraId="2AAD3769" w14:textId="3B4C491D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1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 </w:t>
        </w:r>
        <w:r w:rsidR="00605383" w:rsidRPr="00605383">
          <w:rPr>
            <w:rStyle w:val="Hyperlink"/>
            <w:cs/>
          </w:rPr>
          <w:t>การพัฒนา</w:t>
        </w:r>
        <w:r w:rsidR="00605383" w:rsidRPr="00605383">
          <w:rPr>
            <w:rStyle w:val="Hyperlink"/>
          </w:rPr>
          <w:t xml:space="preserve"> </w:t>
        </w:r>
        <w:r w:rsidR="00605383" w:rsidRPr="00605383">
          <w:rPr>
            <w:rStyle w:val="Hyperlink"/>
            <w:iCs/>
          </w:rPr>
          <w:t>Interface</w:t>
        </w:r>
        <w:r w:rsidR="00605383" w:rsidRPr="00605383">
          <w:rPr>
            <w:rStyle w:val="Hyperlink"/>
            <w:iCs/>
            <w:cs/>
          </w:rPr>
          <w:t xml:space="preserve"> </w:t>
        </w:r>
        <w:r w:rsidR="00605383" w:rsidRPr="00605383">
          <w:rPr>
            <w:rStyle w:val="Hyperlink"/>
            <w:cs/>
          </w:rPr>
          <w:t>ด้วย</w:t>
        </w:r>
        <w:r w:rsidR="00605383" w:rsidRPr="00605383">
          <w:rPr>
            <w:rStyle w:val="Hyperlink"/>
          </w:rPr>
          <w:t xml:space="preserve"> </w:t>
        </w:r>
        <w:r w:rsidR="00605383" w:rsidRPr="00605383">
          <w:rPr>
            <w:rStyle w:val="Hyperlink"/>
            <w:iCs/>
          </w:rPr>
          <w:t>Qt Designer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_Toc130505731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23</w:t>
        </w:r>
        <w:r w:rsidR="00605383" w:rsidRPr="00605383">
          <w:rPr>
            <w:webHidden/>
          </w:rPr>
          <w:fldChar w:fldCharType="end"/>
        </w:r>
      </w:hyperlink>
    </w:p>
    <w:p w14:paraId="52337F73" w14:textId="545A3D83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2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3.3 Code </w:t>
        </w:r>
        <w:r w:rsidR="00605383" w:rsidRPr="00605383">
          <w:rPr>
            <w:rStyle w:val="Hyperlink"/>
            <w:cs/>
          </w:rPr>
          <w:t>การเรียกใช้</w:t>
        </w:r>
        <w:r w:rsidR="00605383" w:rsidRPr="00605383">
          <w:rPr>
            <w:rStyle w:val="Hyperlink"/>
          </w:rPr>
          <w:t xml:space="preserve"> Qt Designer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_Toc130505732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24</w:t>
        </w:r>
        <w:r w:rsidR="00605383" w:rsidRPr="00605383">
          <w:rPr>
            <w:webHidden/>
          </w:rPr>
          <w:fldChar w:fldCharType="end"/>
        </w:r>
      </w:hyperlink>
    </w:p>
    <w:p w14:paraId="1CAD437C" w14:textId="2878BA52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3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3.4 </w:t>
        </w:r>
        <w:r w:rsidR="00605383" w:rsidRPr="00605383">
          <w:rPr>
            <w:rStyle w:val="Hyperlink"/>
            <w:cs/>
          </w:rPr>
          <w:t>เครื่องมือประเมินรหัสผ่าน</w:t>
        </w:r>
        <w:r w:rsidR="00605383" w:rsidRPr="00605383">
          <w:rPr>
            <w:rStyle w:val="Hyperlink"/>
          </w:rPr>
          <w:t xml:space="preserve"> (Password Evaluation)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_Toc130505733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24</w:t>
        </w:r>
        <w:r w:rsidR="00605383" w:rsidRPr="00605383">
          <w:rPr>
            <w:webHidden/>
          </w:rPr>
          <w:fldChar w:fldCharType="end"/>
        </w:r>
      </w:hyperlink>
    </w:p>
    <w:p w14:paraId="3E02A452" w14:textId="58BD9F63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4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  <w:iCs/>
          </w:rPr>
          <w:t>3.5</w:t>
        </w:r>
        <w:r w:rsidR="00605383" w:rsidRPr="00605383">
          <w:rPr>
            <w:rStyle w:val="Hyperlink"/>
          </w:rPr>
          <w:t xml:space="preserve"> </w:t>
        </w:r>
        <w:r w:rsidR="00605383" w:rsidRPr="00605383">
          <w:rPr>
            <w:rStyle w:val="Hyperlink"/>
            <w:cs/>
          </w:rPr>
          <w:t>เงื่อนไขการแสดงข้อมูลเชิงคุณภาพ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_Toc130505734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25</w:t>
        </w:r>
        <w:r w:rsidR="00605383" w:rsidRPr="00605383">
          <w:rPr>
            <w:webHidden/>
          </w:rPr>
          <w:fldChar w:fldCharType="end"/>
        </w:r>
      </w:hyperlink>
    </w:p>
    <w:p w14:paraId="0666A114" w14:textId="60A66A66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5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3.6 </w:t>
        </w:r>
        <w:r w:rsidR="00605383" w:rsidRPr="00605383">
          <w:rPr>
            <w:rStyle w:val="Hyperlink"/>
            <w:cs/>
          </w:rPr>
          <w:t>เทคนิคการทำ</w:t>
        </w:r>
        <w:r w:rsidR="00605383" w:rsidRPr="00605383">
          <w:rPr>
            <w:rStyle w:val="Hyperlink"/>
          </w:rPr>
          <w:t xml:space="preserve"> Combinator attack</w:t>
        </w:r>
        <w:r w:rsidR="00605383" w:rsidRPr="00605383">
          <w:rPr>
            <w:rStyle w:val="Hyperlink"/>
            <w:cs/>
          </w:rPr>
          <w:t xml:space="preserve"> ด้วย</w:t>
        </w:r>
        <w:r w:rsidR="00605383" w:rsidRPr="00605383">
          <w:rPr>
            <w:rStyle w:val="Hyperlink"/>
          </w:rPr>
          <w:t xml:space="preserve"> python </w:t>
        </w:r>
        <w:r w:rsidR="00605383" w:rsidRPr="00605383">
          <w:rPr>
            <w:rStyle w:val="Hyperlink"/>
            <w:cs/>
          </w:rPr>
          <w:t>และ</w:t>
        </w:r>
        <w:r w:rsidR="00605383" w:rsidRPr="00605383">
          <w:rPr>
            <w:rStyle w:val="Hyperlink"/>
          </w:rPr>
          <w:t xml:space="preserve"> Hashcat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_Toc130505735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26</w:t>
        </w:r>
        <w:r w:rsidR="00605383" w:rsidRPr="00605383">
          <w:rPr>
            <w:webHidden/>
          </w:rPr>
          <w:fldChar w:fldCharType="end"/>
        </w:r>
      </w:hyperlink>
    </w:p>
    <w:p w14:paraId="2A3E3417" w14:textId="768CB4CB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6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3.7 </w:t>
        </w:r>
        <w:r w:rsidR="00605383" w:rsidRPr="00605383">
          <w:rPr>
            <w:rStyle w:val="Hyperlink"/>
            <w:cs/>
          </w:rPr>
          <w:t>เทคนิคการทำ</w:t>
        </w:r>
        <w:r w:rsidR="00605383" w:rsidRPr="00605383">
          <w:rPr>
            <w:rStyle w:val="Hyperlink"/>
          </w:rPr>
          <w:t xml:space="preserve"> Hybrid attack</w:t>
        </w:r>
        <w:r w:rsidR="00605383" w:rsidRPr="00605383">
          <w:rPr>
            <w:rStyle w:val="Hyperlink"/>
            <w:cs/>
          </w:rPr>
          <w:t xml:space="preserve"> ด้วย</w:t>
        </w:r>
        <w:r w:rsidR="00605383" w:rsidRPr="00605383">
          <w:rPr>
            <w:rStyle w:val="Hyperlink"/>
          </w:rPr>
          <w:t xml:space="preserve"> Python </w:t>
        </w:r>
        <w:r w:rsidR="00605383" w:rsidRPr="00605383">
          <w:rPr>
            <w:rStyle w:val="Hyperlink"/>
            <w:cs/>
          </w:rPr>
          <w:t>และ</w:t>
        </w:r>
        <w:r w:rsidR="00605383" w:rsidRPr="00605383">
          <w:rPr>
            <w:rStyle w:val="Hyperlink"/>
          </w:rPr>
          <w:t xml:space="preserve"> Hashcat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_Toc130505736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26</w:t>
        </w:r>
        <w:r w:rsidR="00605383" w:rsidRPr="00605383">
          <w:rPr>
            <w:webHidden/>
          </w:rPr>
          <w:fldChar w:fldCharType="end"/>
        </w:r>
      </w:hyperlink>
    </w:p>
    <w:p w14:paraId="2F611632" w14:textId="29091F23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7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3.8 </w:t>
        </w:r>
        <w:r w:rsidR="00605383" w:rsidRPr="00605383">
          <w:rPr>
            <w:rStyle w:val="Hyperlink"/>
            <w:cs/>
          </w:rPr>
          <w:t xml:space="preserve">ตัวอย่างการทดสอบ </w:t>
        </w:r>
        <w:r w:rsidR="00605383" w:rsidRPr="00605383">
          <w:rPr>
            <w:rStyle w:val="Hyperlink"/>
          </w:rPr>
          <w:t xml:space="preserve">Straight forward attack </w:t>
        </w:r>
        <w:r w:rsidR="00605383" w:rsidRPr="00605383">
          <w:rPr>
            <w:rStyle w:val="Hyperlink"/>
            <w:cs/>
          </w:rPr>
          <w:t xml:space="preserve">บน </w:t>
        </w:r>
        <w:r w:rsidR="00605383" w:rsidRPr="00605383">
          <w:rPr>
            <w:rStyle w:val="Hyperlink"/>
          </w:rPr>
          <w:t>kali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_Toc130505737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27</w:t>
        </w:r>
        <w:r w:rsidR="00605383" w:rsidRPr="00605383">
          <w:rPr>
            <w:webHidden/>
          </w:rPr>
          <w:fldChar w:fldCharType="end"/>
        </w:r>
      </w:hyperlink>
    </w:p>
    <w:p w14:paraId="3A9D4CB6" w14:textId="305201CF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8" w:history="1">
        <w:r w:rsidR="00605383" w:rsidRPr="00605383">
          <w:rPr>
            <w:rStyle w:val="Hyperlink"/>
            <w:cs/>
          </w:rPr>
          <w:t>ภาพประกอบที่ 3.</w:t>
        </w:r>
        <w:r w:rsidR="00605383" w:rsidRPr="00605383">
          <w:rPr>
            <w:rStyle w:val="Hyperlink"/>
          </w:rPr>
          <w:t>9</w:t>
        </w:r>
        <w:r w:rsidR="00605383" w:rsidRPr="00605383">
          <w:rPr>
            <w:rStyle w:val="Hyperlink"/>
            <w:cs/>
          </w:rPr>
          <w:t xml:space="preserve"> ตัวอย่างการทดสอบ </w:t>
        </w:r>
        <w:r w:rsidR="00605383" w:rsidRPr="00605383">
          <w:rPr>
            <w:rStyle w:val="Hyperlink"/>
          </w:rPr>
          <w:t xml:space="preserve">Combinator attack </w:t>
        </w:r>
        <w:r w:rsidR="00605383" w:rsidRPr="00605383">
          <w:rPr>
            <w:rStyle w:val="Hyperlink"/>
            <w:cs/>
          </w:rPr>
          <w:t xml:space="preserve">บน </w:t>
        </w:r>
        <w:r w:rsidR="00605383" w:rsidRPr="00605383">
          <w:rPr>
            <w:rStyle w:val="Hyperlink"/>
          </w:rPr>
          <w:t>kali Linux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_Toc130505738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27</w:t>
        </w:r>
        <w:r w:rsidR="00605383" w:rsidRPr="00605383">
          <w:rPr>
            <w:webHidden/>
          </w:rPr>
          <w:fldChar w:fldCharType="end"/>
        </w:r>
      </w:hyperlink>
    </w:p>
    <w:p w14:paraId="3F94C612" w14:textId="36048B25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39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3.10 </w:t>
        </w:r>
        <w:r w:rsidR="00605383" w:rsidRPr="00605383">
          <w:rPr>
            <w:rStyle w:val="Hyperlink"/>
            <w:cs/>
          </w:rPr>
          <w:t xml:space="preserve">ตัวอย่างการทดสอบ </w:t>
        </w:r>
        <w:r w:rsidR="00605383" w:rsidRPr="00605383">
          <w:rPr>
            <w:rStyle w:val="Hyperlink"/>
          </w:rPr>
          <w:t xml:space="preserve"> Hybrid attack </w:t>
        </w:r>
        <w:r w:rsidR="00605383" w:rsidRPr="00605383">
          <w:rPr>
            <w:rStyle w:val="Hyperlink"/>
            <w:cs/>
          </w:rPr>
          <w:t xml:space="preserve">บน </w:t>
        </w:r>
        <w:r w:rsidR="00605383" w:rsidRPr="00605383">
          <w:rPr>
            <w:rStyle w:val="Hyperlink"/>
          </w:rPr>
          <w:t>kali Linux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_Toc130505739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28</w:t>
        </w:r>
        <w:r w:rsidR="00605383" w:rsidRPr="00605383">
          <w:rPr>
            <w:webHidden/>
          </w:rPr>
          <w:fldChar w:fldCharType="end"/>
        </w:r>
      </w:hyperlink>
    </w:p>
    <w:p w14:paraId="497F8637" w14:textId="21FAB21A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0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3.11 </w:t>
        </w:r>
        <w:r w:rsidR="00605383" w:rsidRPr="00605383">
          <w:rPr>
            <w:rStyle w:val="Hyperlink"/>
            <w:cs/>
          </w:rPr>
          <w:t>เครื่องมือคำนวณค่า</w:t>
        </w:r>
        <w:r w:rsidR="00605383" w:rsidRPr="00605383">
          <w:rPr>
            <w:rStyle w:val="Hyperlink"/>
          </w:rPr>
          <w:t xml:space="preserve"> </w:t>
        </w:r>
        <w:r w:rsidR="00605383" w:rsidRPr="00605383">
          <w:rPr>
            <w:rStyle w:val="Hyperlink"/>
            <w:cs/>
          </w:rPr>
          <w:t>(</w:t>
        </w:r>
        <w:r w:rsidR="00605383" w:rsidRPr="00605383">
          <w:rPr>
            <w:rStyle w:val="Hyperlink"/>
          </w:rPr>
          <w:t>Message Digest)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_Toc130505740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29</w:t>
        </w:r>
        <w:r w:rsidR="00605383" w:rsidRPr="00605383">
          <w:rPr>
            <w:webHidden/>
          </w:rPr>
          <w:fldChar w:fldCharType="end"/>
        </w:r>
      </w:hyperlink>
    </w:p>
    <w:p w14:paraId="3C4CD87A" w14:textId="7AA4EB45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1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3.12 </w:t>
        </w:r>
        <w:r w:rsidR="00605383" w:rsidRPr="00605383">
          <w:rPr>
            <w:rStyle w:val="Hyperlink"/>
            <w:cs/>
          </w:rPr>
          <w:t xml:space="preserve">เครื่องมือตรวจสอบ </w:t>
        </w:r>
        <w:r w:rsidR="00605383" w:rsidRPr="00605383">
          <w:rPr>
            <w:rStyle w:val="Hyperlink"/>
          </w:rPr>
          <w:t>Malware (Malware Scanning)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_Toc130505741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30</w:t>
        </w:r>
        <w:r w:rsidR="00605383" w:rsidRPr="00605383">
          <w:rPr>
            <w:webHidden/>
          </w:rPr>
          <w:fldChar w:fldCharType="end"/>
        </w:r>
      </w:hyperlink>
    </w:p>
    <w:p w14:paraId="6B199AC2" w14:textId="4B3AE99B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2" w:history="1">
        <w:r w:rsidR="00605383" w:rsidRPr="00605383">
          <w:rPr>
            <w:rStyle w:val="Hyperlink"/>
            <w:cs/>
          </w:rPr>
          <w:t>ภาพประกอบที่ 3.</w:t>
        </w:r>
        <w:r w:rsidR="00605383" w:rsidRPr="00605383">
          <w:rPr>
            <w:rStyle w:val="Hyperlink"/>
            <w:iCs/>
          </w:rPr>
          <w:t>13</w:t>
        </w:r>
        <w:r w:rsidR="00605383" w:rsidRPr="00605383">
          <w:rPr>
            <w:rStyle w:val="Hyperlink"/>
            <w:cs/>
          </w:rPr>
          <w:t xml:space="preserve"> แสดงการไหลของข้อมูลเมื่อเรียกใช้ </w:t>
        </w:r>
        <w:r w:rsidR="00605383" w:rsidRPr="00605383">
          <w:rPr>
            <w:rStyle w:val="Hyperlink"/>
            <w:iCs/>
          </w:rPr>
          <w:t>VirusTotal API-URL Scan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_Toc130505742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31</w:t>
        </w:r>
        <w:r w:rsidR="00605383" w:rsidRPr="00605383">
          <w:rPr>
            <w:webHidden/>
          </w:rPr>
          <w:fldChar w:fldCharType="end"/>
        </w:r>
      </w:hyperlink>
    </w:p>
    <w:p w14:paraId="5052E788" w14:textId="3629F279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3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3.14 </w:t>
        </w:r>
        <w:r w:rsidR="00605383" w:rsidRPr="00605383">
          <w:rPr>
            <w:rStyle w:val="Hyperlink"/>
            <w:cs/>
          </w:rPr>
          <w:t>ทดลองการเรียกใช้</w:t>
        </w:r>
        <w:r w:rsidR="00605383" w:rsidRPr="00605383">
          <w:rPr>
            <w:rStyle w:val="Hyperlink"/>
          </w:rPr>
          <w:t xml:space="preserve"> VirusTotal API-URL Scan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_Toc130505743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31</w:t>
        </w:r>
        <w:r w:rsidR="00605383" w:rsidRPr="00605383">
          <w:rPr>
            <w:webHidden/>
          </w:rPr>
          <w:fldChar w:fldCharType="end"/>
        </w:r>
      </w:hyperlink>
    </w:p>
    <w:p w14:paraId="17892B58" w14:textId="18DD9097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4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3.15 </w:t>
        </w:r>
        <w:r w:rsidR="00605383" w:rsidRPr="00605383">
          <w:rPr>
            <w:rStyle w:val="Hyperlink"/>
            <w:cs/>
          </w:rPr>
          <w:t>แสดงการไหลของข้อมูลเมื่อเรียกใช้</w:t>
        </w:r>
        <w:r w:rsidR="00605383" w:rsidRPr="00605383">
          <w:rPr>
            <w:rStyle w:val="Hyperlink"/>
          </w:rPr>
          <w:t xml:space="preserve"> VirusTotal API-File Scan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_Toc130505744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32</w:t>
        </w:r>
        <w:r w:rsidR="00605383" w:rsidRPr="00605383">
          <w:rPr>
            <w:webHidden/>
          </w:rPr>
          <w:fldChar w:fldCharType="end"/>
        </w:r>
      </w:hyperlink>
    </w:p>
    <w:p w14:paraId="045087C5" w14:textId="3F28D3FE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5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  <w:iCs/>
          </w:rPr>
          <w:t>3.</w:t>
        </w:r>
        <w:r w:rsidR="00605383" w:rsidRPr="00605383">
          <w:rPr>
            <w:rStyle w:val="Hyperlink"/>
          </w:rPr>
          <w:t xml:space="preserve">16 </w:t>
        </w:r>
        <w:r w:rsidR="00605383" w:rsidRPr="00605383">
          <w:rPr>
            <w:rStyle w:val="Hyperlink"/>
            <w:cs/>
          </w:rPr>
          <w:t>ทดลองการเรียกใช้</w:t>
        </w:r>
        <w:r w:rsidR="00605383" w:rsidRPr="00605383">
          <w:rPr>
            <w:rStyle w:val="Hyperlink"/>
          </w:rPr>
          <w:t xml:space="preserve"> VirusTotal API-File Scan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_Toc130505745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32</w:t>
        </w:r>
        <w:r w:rsidR="00605383" w:rsidRPr="00605383">
          <w:rPr>
            <w:webHidden/>
          </w:rPr>
          <w:fldChar w:fldCharType="end"/>
        </w:r>
      </w:hyperlink>
    </w:p>
    <w:p w14:paraId="207537E8" w14:textId="33E44E6A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6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>3.17</w:t>
        </w:r>
        <w:r w:rsidR="00605383" w:rsidRPr="00605383">
          <w:rPr>
            <w:rStyle w:val="Hyperlink"/>
            <w:cs/>
          </w:rPr>
          <w:t xml:space="preserve"> เครื่องมือตรวจสอบหาช่องโหว่ (</w:t>
        </w:r>
        <w:r w:rsidR="00605383" w:rsidRPr="00605383">
          <w:rPr>
            <w:rStyle w:val="Hyperlink"/>
          </w:rPr>
          <w:t>Vulnerability Scanning)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_Toc130505746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33</w:t>
        </w:r>
        <w:r w:rsidR="00605383" w:rsidRPr="00605383">
          <w:rPr>
            <w:webHidden/>
          </w:rPr>
          <w:fldChar w:fldCharType="end"/>
        </w:r>
      </w:hyperlink>
    </w:p>
    <w:p w14:paraId="4BEE809E" w14:textId="347806F5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7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>3.18</w:t>
        </w:r>
        <w:r w:rsidR="00605383" w:rsidRPr="00605383">
          <w:rPr>
            <w:rStyle w:val="Hyperlink"/>
            <w:cs/>
          </w:rPr>
          <w:t xml:space="preserve"> </w:t>
        </w:r>
        <w:r w:rsidR="00605383" w:rsidRPr="00605383">
          <w:rPr>
            <w:rStyle w:val="Hyperlink"/>
          </w:rPr>
          <w:t>TCP Port Scanning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_Toc130505747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34</w:t>
        </w:r>
        <w:r w:rsidR="00605383" w:rsidRPr="00605383">
          <w:rPr>
            <w:webHidden/>
          </w:rPr>
          <w:fldChar w:fldCharType="end"/>
        </w:r>
      </w:hyperlink>
    </w:p>
    <w:p w14:paraId="17C9163A" w14:textId="1CB85E7E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8" w:history="1">
        <w:r w:rsidR="00605383" w:rsidRPr="00605383">
          <w:rPr>
            <w:rStyle w:val="Hyperlink"/>
            <w:cs/>
          </w:rPr>
          <w:t>ภาพประกอบที่ 3.</w:t>
        </w:r>
        <w:r w:rsidR="00605383" w:rsidRPr="00605383">
          <w:rPr>
            <w:rStyle w:val="Hyperlink"/>
          </w:rPr>
          <w:t>19 Syn Scanning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_Toc130505748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34</w:t>
        </w:r>
        <w:r w:rsidR="00605383" w:rsidRPr="00605383">
          <w:rPr>
            <w:webHidden/>
          </w:rPr>
          <w:fldChar w:fldCharType="end"/>
        </w:r>
      </w:hyperlink>
    </w:p>
    <w:p w14:paraId="186666F8" w14:textId="74C0B64B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49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3.20 </w:t>
        </w:r>
        <w:r w:rsidR="00605383" w:rsidRPr="00605383">
          <w:rPr>
            <w:rStyle w:val="Hyperlink"/>
            <w:cs/>
          </w:rPr>
          <w:t xml:space="preserve">ทดสอบ </w:t>
        </w:r>
        <w:r w:rsidR="00605383" w:rsidRPr="00605383">
          <w:rPr>
            <w:rStyle w:val="Hyperlink"/>
          </w:rPr>
          <w:t xml:space="preserve">Vulner.NSE </w:t>
        </w:r>
        <w:r w:rsidR="00605383" w:rsidRPr="00605383">
          <w:rPr>
            <w:rStyle w:val="Hyperlink"/>
            <w:cs/>
          </w:rPr>
          <w:t xml:space="preserve">กับ </w:t>
        </w:r>
        <w:r w:rsidR="00605383" w:rsidRPr="00605383">
          <w:rPr>
            <w:rStyle w:val="Hyperlink"/>
          </w:rPr>
          <w:t xml:space="preserve"> https://reg.msu.ac.th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_Toc130505749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35</w:t>
        </w:r>
        <w:r w:rsidR="00605383" w:rsidRPr="00605383">
          <w:rPr>
            <w:webHidden/>
          </w:rPr>
          <w:fldChar w:fldCharType="end"/>
        </w:r>
      </w:hyperlink>
    </w:p>
    <w:p w14:paraId="2B88FEE7" w14:textId="47FD58A5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0" w:history="1">
        <w:r w:rsidR="00605383" w:rsidRPr="00605383">
          <w:rPr>
            <w:rStyle w:val="Hyperlink"/>
            <w:cs/>
          </w:rPr>
          <w:t>ภาพประกอบที่ 3.</w:t>
        </w:r>
        <w:r w:rsidR="00605383" w:rsidRPr="00605383">
          <w:rPr>
            <w:rStyle w:val="Hyperlink"/>
          </w:rPr>
          <w:t>21</w:t>
        </w:r>
        <w:r w:rsidR="00605383" w:rsidRPr="00605383">
          <w:rPr>
            <w:rStyle w:val="Hyperlink"/>
            <w:cs/>
          </w:rPr>
          <w:t xml:space="preserve"> ทดสอบ </w:t>
        </w:r>
        <w:r w:rsidR="00605383" w:rsidRPr="00605383">
          <w:rPr>
            <w:rStyle w:val="Hyperlink"/>
          </w:rPr>
          <w:t xml:space="preserve">Vulner.NSE </w:t>
        </w:r>
        <w:r w:rsidR="00605383" w:rsidRPr="00605383">
          <w:rPr>
            <w:rStyle w:val="Hyperlink"/>
            <w:cs/>
          </w:rPr>
          <w:t xml:space="preserve">กับ  </w:t>
        </w:r>
        <w:r w:rsidR="00605383" w:rsidRPr="00605383">
          <w:rPr>
            <w:rStyle w:val="Hyperlink"/>
          </w:rPr>
          <w:t>https://isanmsu.com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_Toc130505750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36</w:t>
        </w:r>
        <w:r w:rsidR="00605383" w:rsidRPr="00605383">
          <w:rPr>
            <w:webHidden/>
          </w:rPr>
          <w:fldChar w:fldCharType="end"/>
        </w:r>
      </w:hyperlink>
    </w:p>
    <w:p w14:paraId="41A7B058" w14:textId="4337ACD2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1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3.22 </w:t>
        </w:r>
        <w:r w:rsidR="00605383" w:rsidRPr="00605383">
          <w:rPr>
            <w:rStyle w:val="Hyperlink"/>
            <w:cs/>
          </w:rPr>
          <w:t xml:space="preserve">เครื่องมือตรวจสอบความปลอดภัย </w:t>
        </w:r>
        <w:r w:rsidR="00605383" w:rsidRPr="00605383">
          <w:rPr>
            <w:rStyle w:val="Hyperlink"/>
          </w:rPr>
          <w:t>HTTPS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_Toc130505751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36</w:t>
        </w:r>
        <w:r w:rsidR="00605383" w:rsidRPr="00605383">
          <w:rPr>
            <w:webHidden/>
          </w:rPr>
          <w:fldChar w:fldCharType="end"/>
        </w:r>
      </w:hyperlink>
    </w:p>
    <w:p w14:paraId="5925044C" w14:textId="4265C108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2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3.23 </w:t>
        </w:r>
        <w:r w:rsidR="00605383" w:rsidRPr="00605383">
          <w:rPr>
            <w:rStyle w:val="Hyperlink"/>
            <w:cs/>
          </w:rPr>
          <w:t xml:space="preserve">การตรวจสอบ </w:t>
        </w:r>
        <w:r w:rsidR="00605383" w:rsidRPr="00605383">
          <w:rPr>
            <w:rStyle w:val="Hyperlink"/>
          </w:rPr>
          <w:t>URL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_Toc130505752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37</w:t>
        </w:r>
        <w:r w:rsidR="00605383" w:rsidRPr="00605383">
          <w:rPr>
            <w:webHidden/>
          </w:rPr>
          <w:fldChar w:fldCharType="end"/>
        </w:r>
      </w:hyperlink>
    </w:p>
    <w:p w14:paraId="7C22B9C3" w14:textId="46112EB0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3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3.24 </w:t>
        </w:r>
        <w:r w:rsidR="00605383" w:rsidRPr="00605383">
          <w:rPr>
            <w:rStyle w:val="Hyperlink"/>
            <w:cs/>
          </w:rPr>
          <w:t xml:space="preserve">การตรวจสอบ </w:t>
        </w:r>
        <w:r w:rsidR="00605383" w:rsidRPr="00605383">
          <w:rPr>
            <w:rStyle w:val="Hyperlink"/>
          </w:rPr>
          <w:t>HSTS Preload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_Toc130505753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37</w:t>
        </w:r>
        <w:r w:rsidR="00605383" w:rsidRPr="00605383">
          <w:rPr>
            <w:webHidden/>
          </w:rPr>
          <w:fldChar w:fldCharType="end"/>
        </w:r>
      </w:hyperlink>
    </w:p>
    <w:p w14:paraId="5B3D6C18" w14:textId="4E8D1FE3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4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3.25 </w:t>
        </w:r>
        <w:r w:rsidR="00605383" w:rsidRPr="00605383">
          <w:rPr>
            <w:rStyle w:val="Hyperlink"/>
            <w:cs/>
          </w:rPr>
          <w:t xml:space="preserve">การทดสอบ </w:t>
        </w:r>
        <w:r w:rsidR="00605383" w:rsidRPr="00605383">
          <w:rPr>
            <w:rStyle w:val="Hyperlink"/>
            <w:iCs/>
          </w:rPr>
          <w:t>vulnerabilities</w:t>
        </w:r>
        <w:r w:rsidR="00605383" w:rsidRPr="00605383">
          <w:rPr>
            <w:rStyle w:val="Hyperlink"/>
            <w:iCs/>
            <w:cs/>
          </w:rPr>
          <w:t xml:space="preserve"> </w:t>
        </w:r>
        <w:r w:rsidR="00605383" w:rsidRPr="00605383">
          <w:rPr>
            <w:rStyle w:val="Hyperlink"/>
            <w:cs/>
          </w:rPr>
          <w:t xml:space="preserve">ด้วย </w:t>
        </w:r>
        <w:r w:rsidR="00605383" w:rsidRPr="00605383">
          <w:rPr>
            <w:rStyle w:val="Hyperlink"/>
            <w:iCs/>
          </w:rPr>
          <w:t>tests.sh</w:t>
        </w:r>
        <w:r w:rsidR="00605383" w:rsidRPr="00605383">
          <w:rPr>
            <w:rStyle w:val="Hyperlink"/>
            <w:cs/>
          </w:rPr>
          <w:t xml:space="preserve"> กับ</w:t>
        </w:r>
        <w:r w:rsidR="00605383" w:rsidRPr="00605383">
          <w:rPr>
            <w:rStyle w:val="Hyperlink"/>
          </w:rPr>
          <w:t xml:space="preserve"> https://reg.msu.ac.th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_Toc130505754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38</w:t>
        </w:r>
        <w:r w:rsidR="00605383" w:rsidRPr="00605383">
          <w:rPr>
            <w:webHidden/>
          </w:rPr>
          <w:fldChar w:fldCharType="end"/>
        </w:r>
      </w:hyperlink>
    </w:p>
    <w:p w14:paraId="5E68B11B" w14:textId="7010C47E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5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3.26 </w:t>
        </w:r>
        <w:r w:rsidR="00605383" w:rsidRPr="00605383">
          <w:rPr>
            <w:rStyle w:val="Hyperlink"/>
            <w:cs/>
          </w:rPr>
          <w:t xml:space="preserve">การทดสอบ </w:t>
        </w:r>
        <w:r w:rsidR="00605383" w:rsidRPr="00605383">
          <w:rPr>
            <w:rStyle w:val="Hyperlink"/>
          </w:rPr>
          <w:t xml:space="preserve">vulnerabilities </w:t>
        </w:r>
        <w:r w:rsidR="00605383" w:rsidRPr="00605383">
          <w:rPr>
            <w:rStyle w:val="Hyperlink"/>
            <w:cs/>
          </w:rPr>
          <w:t xml:space="preserve">ด้วย </w:t>
        </w:r>
        <w:r w:rsidR="00605383" w:rsidRPr="00605383">
          <w:rPr>
            <w:rStyle w:val="Hyperlink"/>
          </w:rPr>
          <w:t>tests.sh</w:t>
        </w:r>
        <w:r w:rsidR="00605383" w:rsidRPr="00605383">
          <w:rPr>
            <w:rStyle w:val="Hyperlink"/>
            <w:cs/>
          </w:rPr>
          <w:t xml:space="preserve"> กับ</w:t>
        </w:r>
        <w:r w:rsidR="00605383" w:rsidRPr="00605383">
          <w:rPr>
            <w:rStyle w:val="Hyperlink"/>
          </w:rPr>
          <w:t xml:space="preserve"> https://isanmsu.com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_Toc130505755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38</w:t>
        </w:r>
        <w:r w:rsidR="00605383" w:rsidRPr="00605383">
          <w:rPr>
            <w:webHidden/>
          </w:rPr>
          <w:fldChar w:fldCharType="end"/>
        </w:r>
      </w:hyperlink>
    </w:p>
    <w:p w14:paraId="715F3139" w14:textId="4ADA0BD7" w:rsidR="00605383" w:rsidRPr="00605383" w:rsidRDefault="005731AB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130505756" w:history="1">
        <w:r w:rsidR="00605383" w:rsidRPr="00605383">
          <w:rPr>
            <w:rStyle w:val="Hyperlink"/>
            <w:cs/>
          </w:rPr>
          <w:t xml:space="preserve">ภาพประกอบที่ </w:t>
        </w:r>
        <w:r w:rsidR="00605383" w:rsidRPr="00605383">
          <w:rPr>
            <w:rStyle w:val="Hyperlink"/>
          </w:rPr>
          <w:t xml:space="preserve">3.27 </w:t>
        </w:r>
        <w:r w:rsidR="00605383" w:rsidRPr="00605383">
          <w:rPr>
            <w:rStyle w:val="Hyperlink"/>
            <w:cs/>
          </w:rPr>
          <w:t xml:space="preserve">การทดสอบ </w:t>
        </w:r>
        <w:r w:rsidR="00605383" w:rsidRPr="00605383">
          <w:rPr>
            <w:rStyle w:val="Hyperlink"/>
          </w:rPr>
          <w:t xml:space="preserve">vulnerabilities </w:t>
        </w:r>
        <w:r w:rsidR="00605383" w:rsidRPr="00605383">
          <w:rPr>
            <w:rStyle w:val="Hyperlink"/>
            <w:cs/>
          </w:rPr>
          <w:t xml:space="preserve">ด้วย </w:t>
        </w:r>
        <w:r w:rsidR="00605383" w:rsidRPr="00605383">
          <w:rPr>
            <w:rStyle w:val="Hyperlink"/>
          </w:rPr>
          <w:t>tests.sh</w:t>
        </w:r>
        <w:r w:rsidR="00605383" w:rsidRPr="00605383">
          <w:rPr>
            <w:rStyle w:val="Hyperlink"/>
            <w:cs/>
          </w:rPr>
          <w:t xml:space="preserve"> กับ</w:t>
        </w:r>
        <w:r w:rsidR="00605383" w:rsidRPr="00605383">
          <w:rPr>
            <w:rStyle w:val="Hyperlink"/>
          </w:rPr>
          <w:t xml:space="preserve"> https://it.msu.ac.th</w:t>
        </w:r>
        <w:r w:rsidR="00605383" w:rsidRPr="00605383">
          <w:rPr>
            <w:webHidden/>
          </w:rPr>
          <w:tab/>
        </w:r>
        <w:r w:rsidR="00605383" w:rsidRPr="00605383">
          <w:rPr>
            <w:webHidden/>
          </w:rPr>
          <w:fldChar w:fldCharType="begin"/>
        </w:r>
        <w:r w:rsidR="00605383" w:rsidRPr="00605383">
          <w:rPr>
            <w:webHidden/>
          </w:rPr>
          <w:instrText xml:space="preserve"> PAGEREF _Toc130505756 \h </w:instrText>
        </w:r>
        <w:r w:rsidR="00605383" w:rsidRPr="00605383">
          <w:rPr>
            <w:webHidden/>
          </w:rPr>
        </w:r>
        <w:r w:rsidR="00605383" w:rsidRPr="00605383">
          <w:rPr>
            <w:webHidden/>
          </w:rPr>
          <w:fldChar w:fldCharType="separate"/>
        </w:r>
        <w:r w:rsidR="00400ECA">
          <w:rPr>
            <w:webHidden/>
          </w:rPr>
          <w:t>38</w:t>
        </w:r>
        <w:r w:rsidR="00605383" w:rsidRPr="00605383">
          <w:rPr>
            <w:webHidden/>
          </w:rPr>
          <w:fldChar w:fldCharType="end"/>
        </w:r>
      </w:hyperlink>
    </w:p>
    <w:p w14:paraId="51B83203" w14:textId="5A0C3814" w:rsidR="003E778B" w:rsidRPr="003E778B" w:rsidRDefault="00605383" w:rsidP="00605383">
      <w:pPr>
        <w:rPr>
          <w:b/>
          <w:bCs/>
          <w:cs/>
        </w:rPr>
      </w:pPr>
      <w:r w:rsidRPr="00605383">
        <w:fldChar w:fldCharType="end"/>
      </w:r>
    </w:p>
    <w:p w14:paraId="1D57EDF6" w14:textId="77777777" w:rsidR="00D66E22" w:rsidRPr="0010416E" w:rsidRDefault="00D66E22" w:rsidP="0034489C"/>
    <w:p w14:paraId="5150C0EC" w14:textId="77777777" w:rsidR="00D66E22" w:rsidRPr="0010416E" w:rsidRDefault="00D66E22" w:rsidP="0034489C"/>
    <w:p w14:paraId="2205ED4F" w14:textId="77777777" w:rsidR="00D66E22" w:rsidRPr="0010416E" w:rsidRDefault="00915A52" w:rsidP="0034489C">
      <w:r w:rsidRPr="0010416E">
        <w:t xml:space="preserve"> </w:t>
      </w:r>
    </w:p>
    <w:p w14:paraId="586DC5CA" w14:textId="77777777" w:rsidR="00D66E22" w:rsidRPr="0010416E" w:rsidRDefault="00D66E22" w:rsidP="0034489C">
      <w:pPr>
        <w:rPr>
          <w:cs/>
        </w:rPr>
      </w:pPr>
    </w:p>
    <w:p w14:paraId="0649CB46" w14:textId="0FB5B889" w:rsidR="000E53B5" w:rsidRDefault="000E53B5">
      <w:pPr>
        <w:rPr>
          <w:b/>
          <w:bCs/>
        </w:rPr>
      </w:pPr>
      <w:r>
        <w:br w:type="page"/>
      </w:r>
    </w:p>
    <w:p w14:paraId="4975157E" w14:textId="77777777" w:rsidR="00484C42" w:rsidRPr="0010416E" w:rsidRDefault="00484C42" w:rsidP="0034489C">
      <w:pPr>
        <w:pStyle w:val="Heading1"/>
        <w:spacing w:line="240" w:lineRule="auto"/>
        <w:sectPr w:rsidR="00484C42" w:rsidRPr="0010416E" w:rsidSect="0040584C">
          <w:headerReference w:type="default" r:id="rId20"/>
          <w:headerReference w:type="first" r:id="rId21"/>
          <w:footerReference w:type="first" r:id="rId22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381"/>
        </w:sectPr>
      </w:pPr>
    </w:p>
    <w:p w14:paraId="5807FDB1" w14:textId="77777777" w:rsidR="00D66E22" w:rsidRPr="0010416E" w:rsidRDefault="00D0008B" w:rsidP="0034489C">
      <w:pPr>
        <w:pStyle w:val="Heading1"/>
        <w:spacing w:line="240" w:lineRule="auto"/>
        <w:rPr>
          <w:sz w:val="36"/>
          <w:szCs w:val="36"/>
        </w:rPr>
      </w:pPr>
      <w:bookmarkStart w:id="1" w:name="_Hlk122596351"/>
      <w:r w:rsidRPr="0010416E">
        <w:lastRenderedPageBreak/>
        <w:br/>
      </w:r>
      <w:bookmarkStart w:id="2" w:name="_Toc122654459"/>
      <w:bookmarkStart w:id="3" w:name="_Toc122654479"/>
      <w:bookmarkStart w:id="4" w:name="_Toc130505811"/>
      <w:r w:rsidR="00D66E22" w:rsidRPr="0010416E">
        <w:rPr>
          <w:rFonts w:hint="cs"/>
          <w:sz w:val="36"/>
          <w:szCs w:val="36"/>
          <w:cs/>
        </w:rPr>
        <w:t>บทนำ</w:t>
      </w:r>
      <w:bookmarkEnd w:id="2"/>
      <w:bookmarkEnd w:id="3"/>
      <w:bookmarkEnd w:id="4"/>
    </w:p>
    <w:p w14:paraId="459C5128" w14:textId="77777777" w:rsidR="00D66E22" w:rsidRPr="0010416E" w:rsidRDefault="00D66E22" w:rsidP="0034489C">
      <w:pPr>
        <w:pStyle w:val="Heading2"/>
      </w:pPr>
      <w:bookmarkStart w:id="5" w:name="_Toc122654460"/>
      <w:bookmarkStart w:id="6" w:name="_Toc122654480"/>
      <w:bookmarkStart w:id="7" w:name="_Toc130505812"/>
      <w:r w:rsidRPr="003D750D">
        <w:rPr>
          <w:rFonts w:hint="cs"/>
          <w:cs/>
        </w:rPr>
        <w:t>หลักการ</w:t>
      </w:r>
      <w:r w:rsidRPr="0010416E">
        <w:rPr>
          <w:rFonts w:hint="cs"/>
          <w:cs/>
        </w:rPr>
        <w:t>และเหตุผล</w:t>
      </w:r>
      <w:bookmarkEnd w:id="5"/>
      <w:bookmarkEnd w:id="6"/>
      <w:bookmarkEnd w:id="7"/>
    </w:p>
    <w:p w14:paraId="7BD7FACC" w14:textId="3FE0729E" w:rsidR="003D750D" w:rsidRDefault="003D750D" w:rsidP="00643FFE">
      <w:pPr>
        <w:ind w:firstLine="720"/>
        <w:jc w:val="thaiDistribute"/>
      </w:pPr>
      <w:bookmarkStart w:id="8" w:name="_Hlk122657944"/>
      <w:bookmarkStart w:id="9" w:name="_Hlk122653938"/>
      <w:r w:rsidRPr="003D750D">
        <w:rPr>
          <w:cs/>
        </w:rPr>
        <w:t>ปัจจุบันการทำงานบนเครือข่ายคอมพิวเตอร์มีอัตราเพิ่มสูงขึ้นอย่างต่อเนื่องเช่นเดียวกับภั</w:t>
      </w:r>
      <w:r w:rsidRPr="003D750D">
        <w:rPr>
          <w:rFonts w:hint="cs"/>
          <w:cs/>
        </w:rPr>
        <w:t>ย</w:t>
      </w:r>
      <w:r w:rsidRPr="003D750D">
        <w:rPr>
          <w:cs/>
        </w:rPr>
        <w:t>คุกคามทางไซเบอร์</w:t>
      </w:r>
      <w:r w:rsidRPr="003D750D">
        <w:t xml:space="preserve">  (Cyber Threat) </w:t>
      </w:r>
      <w:bookmarkEnd w:id="8"/>
      <w:r w:rsidRPr="003D750D">
        <w:rPr>
          <w:cs/>
        </w:rPr>
        <w:t>เช่น การเจาะระบบคอมพิวเตอร์ (</w:t>
      </w:r>
      <w:r w:rsidR="002C0354">
        <w:t>H</w:t>
      </w:r>
      <w:r w:rsidRPr="003D750D">
        <w:t xml:space="preserve">acking) </w:t>
      </w:r>
      <w:r w:rsidRPr="003D750D">
        <w:rPr>
          <w:cs/>
        </w:rPr>
        <w:t>การสอดแนมข้อมูลคอมพิวเตอร์ การดักรับข้อมูลคอมพิวเตอร์ (</w:t>
      </w:r>
      <w:r w:rsidR="002C0354">
        <w:t>S</w:t>
      </w:r>
      <w:r w:rsidRPr="003D750D">
        <w:t xml:space="preserve">niffing) </w:t>
      </w:r>
      <w:r w:rsidRPr="003D750D">
        <w:rPr>
          <w:cs/>
        </w:rPr>
        <w:t>เป็นต้น การโจมตีแต่ละครั้งล้วนสร้างความเสียหายอย่างมหาศาล ทั้งต่อความมั่นคงปลอดภัยของระบบสารสนเทศ และเครือข่ายคอมพิวเตอร์ การใช้งาน บนเครือข่ายคอมพิวเตอร์</w:t>
      </w:r>
      <w:r w:rsidR="00643FFE">
        <w:rPr>
          <w:rFonts w:hint="cs"/>
          <w:cs/>
        </w:rPr>
        <w:t>ล้วน</w:t>
      </w:r>
      <w:r w:rsidRPr="003D750D">
        <w:rPr>
          <w:cs/>
        </w:rPr>
        <w:t>มีช่องโหว่และความเสี่ย</w:t>
      </w:r>
      <w:r w:rsidR="00643FFE">
        <w:rPr>
          <w:rFonts w:hint="cs"/>
          <w:cs/>
        </w:rPr>
        <w:t>งต่างๆ ส่งผลให้ภัยคุกคามทางไซเบอร์</w:t>
      </w:r>
      <w:r w:rsidRPr="003D750D">
        <w:rPr>
          <w:cs/>
        </w:rPr>
        <w:t xml:space="preserve"> สามารถเกิดขึ้นได้ตลอดเวลา</w:t>
      </w:r>
    </w:p>
    <w:p w14:paraId="12B46345" w14:textId="528902F8" w:rsidR="002C0354" w:rsidRPr="003D750D" w:rsidRDefault="002C0354" w:rsidP="00D05A9D">
      <w:pPr>
        <w:ind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hint="cs"/>
          <w:cs/>
        </w:rPr>
        <w:t xml:space="preserve">แม้ว่าจะมีเครื่องมือทางด้าน </w:t>
      </w:r>
      <w:r>
        <w:t xml:space="preserve">Security </w:t>
      </w:r>
      <w:r>
        <w:rPr>
          <w:rFonts w:hint="cs"/>
          <w:cs/>
        </w:rPr>
        <w:t>อยู่หลายตัว</w:t>
      </w:r>
      <w:r w:rsidR="00643FFE">
        <w:rPr>
          <w:rFonts w:hint="cs"/>
          <w:cs/>
        </w:rPr>
        <w:t>แต</w:t>
      </w:r>
      <w:r w:rsidR="000E344C">
        <w:rPr>
          <w:rFonts w:hint="cs"/>
          <w:cs/>
        </w:rPr>
        <w:t>่</w:t>
      </w:r>
      <w:r w:rsidR="00643FFE">
        <w:rPr>
          <w:rFonts w:hint="cs"/>
          <w:cs/>
        </w:rPr>
        <w:t xml:space="preserve">เครื่องมือเหล่านั้นก็มักจะมีปัญหาในการติดตั้ง และเครื่องมือส่วนใหญ่อยู่ในรูปแบบ </w:t>
      </w:r>
      <w:r w:rsidR="00643FFE">
        <w:t xml:space="preserve">Command line </w:t>
      </w:r>
      <w:r w:rsidR="00643FFE">
        <w:rPr>
          <w:rFonts w:hint="cs"/>
          <w:cs/>
        </w:rPr>
        <w:t>ทำให้ผู้ใช้งานต้องมีความรู้เกี่ยวกับคำสั่งต่างๆ</w:t>
      </w:r>
      <w:r w:rsidR="00643FFE" w:rsidRPr="009841A6">
        <w:rPr>
          <w:rFonts w:hint="cs"/>
          <w:color w:val="000000"/>
          <w:cs/>
        </w:rPr>
        <w:t>ซึ่งยากต่อการใช้งานสำหรับผู้ใช้คอมพิวเตอร์ทั่วไปหรือผู้ใช้</w:t>
      </w:r>
      <w:r w:rsidR="00643FFE">
        <w:rPr>
          <w:rFonts w:hint="cs"/>
          <w:color w:val="000000"/>
          <w:cs/>
        </w:rPr>
        <w:t>มือ</w:t>
      </w:r>
      <w:r w:rsidR="00643FFE" w:rsidRPr="009841A6">
        <w:rPr>
          <w:rFonts w:hint="cs"/>
          <w:color w:val="000000"/>
          <w:cs/>
        </w:rPr>
        <w:t>ใหม่การจะใช้เครื่องมือ</w:t>
      </w:r>
      <w:r w:rsidR="00D14E69">
        <w:rPr>
          <w:rFonts w:hint="cs"/>
          <w:color w:val="000000"/>
          <w:cs/>
        </w:rPr>
        <w:t>แต่ละประเภท</w:t>
      </w:r>
      <w:r w:rsidR="00643FFE">
        <w:rPr>
          <w:rFonts w:hint="cs"/>
          <w:color w:val="000000"/>
          <w:cs/>
        </w:rPr>
        <w:t>จะ</w:t>
      </w:r>
      <w:r w:rsidR="00643FFE" w:rsidRPr="009841A6">
        <w:rPr>
          <w:rFonts w:hint="cs"/>
          <w:color w:val="000000"/>
          <w:cs/>
        </w:rPr>
        <w:t>ต้องใช้เวลาในการศึกษา</w:t>
      </w:r>
      <w:r w:rsidR="00643FFE">
        <w:rPr>
          <w:rFonts w:hint="cs"/>
          <w:color w:val="000000"/>
          <w:cs/>
        </w:rPr>
        <w:t>คำสั่งและการอ่านผลลัพธ์</w:t>
      </w:r>
      <w:r w:rsidR="00D14E69">
        <w:rPr>
          <w:rFonts w:hint="cs"/>
          <w:color w:val="000000"/>
          <w:cs/>
        </w:rPr>
        <w:t>ที่ซับซ้อน</w:t>
      </w:r>
      <w:r w:rsidR="00643FFE">
        <w:rPr>
          <w:rFonts w:hint="cs"/>
          <w:color w:val="000000"/>
          <w:cs/>
        </w:rPr>
        <w:t>ทำให้ผู้ใช้</w:t>
      </w:r>
      <w:r w:rsidR="000E344C">
        <w:rPr>
          <w:rFonts w:hint="cs"/>
          <w:color w:val="000000"/>
          <w:cs/>
        </w:rPr>
        <w:t>งานต้อง</w:t>
      </w:r>
      <w:r w:rsidR="00643FFE">
        <w:rPr>
          <w:rFonts w:hint="cs"/>
          <w:color w:val="000000"/>
          <w:cs/>
        </w:rPr>
        <w:t>ศึกษาอย่างละเอีย</w:t>
      </w:r>
      <w:r w:rsidR="000E344C">
        <w:rPr>
          <w:rFonts w:hint="cs"/>
          <w:color w:val="000000"/>
          <w:cs/>
        </w:rPr>
        <w:t>ด</w:t>
      </w:r>
      <w:r w:rsidR="00643FFE">
        <w:rPr>
          <w:rFonts w:hint="cs"/>
          <w:color w:val="000000"/>
          <w:cs/>
        </w:rPr>
        <w:t>เพื่อให้สามารถใช้งานได้อย่างมีประสิทธิภาพ</w:t>
      </w:r>
    </w:p>
    <w:p w14:paraId="2205E665" w14:textId="2F8A9028" w:rsidR="00070039" w:rsidRPr="0010416E" w:rsidRDefault="003D750D" w:rsidP="00070039">
      <w:pPr>
        <w:ind w:firstLine="720"/>
        <w:jc w:val="thaiDistribute"/>
      </w:pPr>
      <w:r w:rsidRPr="00575C25">
        <w:rPr>
          <w:cs/>
        </w:rPr>
        <w:t>โครงการปริญญานิพนธ์นี้จึงเสนอเครื่อ</w:t>
      </w:r>
      <w:r w:rsidR="00C66C38">
        <w:rPr>
          <w:rFonts w:hint="cs"/>
          <w:cs/>
        </w:rPr>
        <w:t>ง</w:t>
      </w:r>
      <w:r w:rsidRPr="00575C25">
        <w:rPr>
          <w:cs/>
        </w:rPr>
        <w:t>มือที่รวบรวมการตรวจสอบความ</w:t>
      </w:r>
      <w:r w:rsidR="00417DE0">
        <w:rPr>
          <w:rFonts w:hint="cs"/>
          <w:cs/>
        </w:rPr>
        <w:t>มั่นคง</w:t>
      </w:r>
      <w:r w:rsidRPr="00575C25">
        <w:rPr>
          <w:cs/>
        </w:rPr>
        <w:t xml:space="preserve">ปลอดภัยเบื้องต้นประกอบไปด้วย </w:t>
      </w:r>
      <w:r w:rsidR="001139B2" w:rsidRPr="00575C25">
        <w:t xml:space="preserve">Password Evaluation, Malware Scanning, Vulnerability Scanning, HTTPS Testing  </w:t>
      </w:r>
      <w:r w:rsidR="001139B2">
        <w:rPr>
          <w:rFonts w:hint="cs"/>
          <w:cs/>
        </w:rPr>
        <w:t>และ</w:t>
      </w:r>
      <w:r w:rsidR="001139B2" w:rsidRPr="00575C25">
        <w:rPr>
          <w:cs/>
        </w:rPr>
        <w:t xml:space="preserve"> </w:t>
      </w:r>
      <w:r w:rsidR="001139B2" w:rsidRPr="00575C25">
        <w:t>Message Digest Generator </w:t>
      </w:r>
      <w:r w:rsidRPr="00575C25">
        <w:t xml:space="preserve"> </w:t>
      </w:r>
      <w:r w:rsidRPr="00575C25">
        <w:rPr>
          <w:cs/>
        </w:rPr>
        <w:t xml:space="preserve">ไว้ในเครื่องมือเดียวและอยู่ในรูปแบบ ของ </w:t>
      </w:r>
      <w:bookmarkStart w:id="10" w:name="_Hlk148482966"/>
      <w:r w:rsidRPr="00575C25">
        <w:t>Graphical User Interface</w:t>
      </w:r>
      <w:r w:rsidR="00793FE9">
        <w:t xml:space="preserve"> </w:t>
      </w:r>
      <w:bookmarkEnd w:id="10"/>
      <w:r w:rsidR="00793FE9">
        <w:t>(GUI)</w:t>
      </w:r>
      <w:r w:rsidRPr="00575C25">
        <w:t xml:space="preserve"> </w:t>
      </w:r>
      <w:r w:rsidRPr="00575C25">
        <w:rPr>
          <w:cs/>
        </w:rPr>
        <w:t>เป็นรูปแบบที่นิยมในปัจจุบันและเหมาะกับผู้ใช้งานทั่วๆไป</w:t>
      </w:r>
      <w:r w:rsidR="000E344C">
        <w:rPr>
          <w:rFonts w:hint="cs"/>
          <w:cs/>
        </w:rPr>
        <w:t>และ</w:t>
      </w:r>
      <w:r w:rsidR="000E344C" w:rsidRPr="00575C25">
        <w:rPr>
          <w:cs/>
        </w:rPr>
        <w:t>จะแสดงผลลัพธ์การทดสอบที่มีความเหมาะสมเข้าใจง่าย และมีรายงา</w:t>
      </w:r>
      <w:r w:rsidR="000E344C">
        <w:rPr>
          <w:rFonts w:hint="cs"/>
          <w:cs/>
        </w:rPr>
        <w:t>น</w:t>
      </w:r>
      <w:r w:rsidR="000E344C" w:rsidRPr="00575C25">
        <w:rPr>
          <w:cs/>
        </w:rPr>
        <w:t xml:space="preserve">ผลลัพธ์ที่ได้ผ่านทาง </w:t>
      </w:r>
      <w:r w:rsidR="000E344C" w:rsidRPr="00575C25">
        <w:t xml:space="preserve">E-mail </w:t>
      </w:r>
      <w:r w:rsidR="000E344C">
        <w:rPr>
          <w:rFonts w:hint="cs"/>
          <w:cs/>
        </w:rPr>
        <w:t>ปลายทางที่ต้องการ อีกทั้งยังอยู่ในรูปแบบ</w:t>
      </w:r>
      <w:r w:rsidR="000E344C" w:rsidRPr="000E344C">
        <w:t xml:space="preserve"> Virtual Machine (VM) Image  </w:t>
      </w:r>
      <w:r w:rsidR="005905E4">
        <w:rPr>
          <w:rFonts w:hint="cs"/>
          <w:cs/>
        </w:rPr>
        <w:t>ของ</w:t>
      </w:r>
      <w:r w:rsidR="000E344C" w:rsidRPr="000E344C">
        <w:rPr>
          <w:cs/>
        </w:rPr>
        <w:t xml:space="preserve"> </w:t>
      </w:r>
      <w:r w:rsidR="000E344C">
        <w:t>Hypervisor</w:t>
      </w:r>
      <w:r w:rsidR="000E344C" w:rsidRPr="000E344C">
        <w:t xml:space="preserve"> </w:t>
      </w:r>
      <w:r w:rsidR="00383E06">
        <w:t xml:space="preserve">2 </w:t>
      </w:r>
      <w:r w:rsidR="00383E06">
        <w:rPr>
          <w:rFonts w:hint="cs"/>
          <w:cs/>
        </w:rPr>
        <w:t xml:space="preserve">ชนิด </w:t>
      </w:r>
      <w:r w:rsidR="000E344C" w:rsidRPr="000E344C">
        <w:rPr>
          <w:cs/>
        </w:rPr>
        <w:t xml:space="preserve">คือ </w:t>
      </w:r>
      <w:r w:rsidR="000E344C" w:rsidRPr="000E344C">
        <w:t xml:space="preserve">Oracle VM VirtualBox </w:t>
      </w:r>
      <w:r w:rsidR="000E344C" w:rsidRPr="000E344C">
        <w:rPr>
          <w:cs/>
        </w:rPr>
        <w:t xml:space="preserve">และ </w:t>
      </w:r>
      <w:r w:rsidR="000E344C" w:rsidRPr="000E344C">
        <w:t>VMware Workstation Player</w:t>
      </w:r>
      <w:r w:rsidR="000E344C">
        <w:t xml:space="preserve"> </w:t>
      </w:r>
      <w:r w:rsidR="000E344C">
        <w:rPr>
          <w:rFonts w:hint="cs"/>
          <w:cs/>
        </w:rPr>
        <w:t xml:space="preserve"> </w:t>
      </w:r>
    </w:p>
    <w:p w14:paraId="3CD3D071" w14:textId="77777777" w:rsidR="00D66E22" w:rsidRPr="0010416E" w:rsidRDefault="00D66E22" w:rsidP="0034489C">
      <w:pPr>
        <w:pStyle w:val="Heading2"/>
      </w:pPr>
      <w:bookmarkStart w:id="11" w:name="_Toc122654461"/>
      <w:bookmarkStart w:id="12" w:name="_Toc122654481"/>
      <w:bookmarkStart w:id="13" w:name="_Toc130505813"/>
      <w:bookmarkEnd w:id="9"/>
      <w:r w:rsidRPr="0010416E">
        <w:rPr>
          <w:rFonts w:hint="cs"/>
          <w:cs/>
        </w:rPr>
        <w:t>วัตถุประสงค์ของ</w:t>
      </w:r>
      <w:r w:rsidR="00CA3466" w:rsidRPr="0010416E">
        <w:rPr>
          <w:rFonts w:hint="cs"/>
          <w:cs/>
        </w:rPr>
        <w:t>โครงงาน</w:t>
      </w:r>
      <w:bookmarkEnd w:id="11"/>
      <w:bookmarkEnd w:id="12"/>
      <w:bookmarkEnd w:id="13"/>
    </w:p>
    <w:p w14:paraId="7964F35F" w14:textId="41731CD0" w:rsidR="00070039" w:rsidRDefault="003D750D" w:rsidP="00070039">
      <w:pPr>
        <w:ind w:firstLine="720"/>
        <w:jc w:val="thaiDistribute"/>
      </w:pPr>
      <w:r w:rsidRPr="00575C25">
        <w:rPr>
          <w:cs/>
        </w:rPr>
        <w:t xml:space="preserve">พัฒนาเครื่องมือ </w:t>
      </w:r>
      <w:r w:rsidR="003926DE">
        <w:t>ISAN</w:t>
      </w:r>
      <w:r w:rsidRPr="00575C25">
        <w:t xml:space="preserve"> Security Gizmo Box </w:t>
      </w:r>
      <w:r w:rsidRPr="00575C25">
        <w:rPr>
          <w:cs/>
        </w:rPr>
        <w:t xml:space="preserve">ที่ประกอบไปด้วยเครื่องมือทางด้าน </w:t>
      </w:r>
      <w:r w:rsidRPr="00575C25">
        <w:t xml:space="preserve">Cyber Security </w:t>
      </w:r>
      <w:r w:rsidRPr="00575C25">
        <w:rPr>
          <w:cs/>
        </w:rPr>
        <w:t xml:space="preserve">ซึ่งจะอำนวยความสะดวกแก่ผู้ใช้งานทั่วไปเนื่องจากเป็นรูปแบบของ </w:t>
      </w:r>
      <w:r w:rsidRPr="00575C25">
        <w:t xml:space="preserve">Graphical </w:t>
      </w:r>
      <w:r w:rsidR="00793FE9">
        <w:t>U</w:t>
      </w:r>
      <w:r w:rsidRPr="00575C25">
        <w:t xml:space="preserve">ser </w:t>
      </w:r>
      <w:r w:rsidR="00793FE9">
        <w:t>I</w:t>
      </w:r>
      <w:r w:rsidRPr="00575C25">
        <w:t xml:space="preserve">nterface (GUI) </w:t>
      </w:r>
      <w:r w:rsidRPr="00575C25">
        <w:rPr>
          <w:cs/>
        </w:rPr>
        <w:t xml:space="preserve">โดย </w:t>
      </w:r>
      <w:r w:rsidR="003926DE">
        <w:t>ISAN</w:t>
      </w:r>
      <w:r w:rsidRPr="00575C25">
        <w:t xml:space="preserve"> Security Gizmo Box </w:t>
      </w:r>
      <w:r w:rsidRPr="00575C25">
        <w:rPr>
          <w:cs/>
        </w:rPr>
        <w:t xml:space="preserve">จะแยกเป็น </w:t>
      </w:r>
      <w:r w:rsidRPr="00575C25">
        <w:t xml:space="preserve">Modules </w:t>
      </w:r>
      <w:r w:rsidR="000E30A5" w:rsidRPr="00575C25">
        <w:rPr>
          <w:rFonts w:hint="cs"/>
          <w:cs/>
        </w:rPr>
        <w:t xml:space="preserve">ย่อย </w:t>
      </w:r>
      <w:r w:rsidR="000E30A5" w:rsidRPr="00575C25">
        <w:rPr>
          <w:cs/>
        </w:rPr>
        <w:t>ๆ</w:t>
      </w:r>
      <w:r w:rsidRPr="00575C25">
        <w:rPr>
          <w:cs/>
        </w:rPr>
        <w:t xml:space="preserve"> ประกอบไปด้วย </w:t>
      </w:r>
      <w:r w:rsidRPr="00575C25">
        <w:t xml:space="preserve">Password Evaluation, Malware Scanning, Vulnerability Scanning, HTTPS Testing  </w:t>
      </w:r>
      <w:r>
        <w:rPr>
          <w:rFonts w:hint="cs"/>
          <w:cs/>
        </w:rPr>
        <w:t>และ</w:t>
      </w:r>
      <w:r w:rsidRPr="00575C25">
        <w:rPr>
          <w:cs/>
        </w:rPr>
        <w:t xml:space="preserve"> </w:t>
      </w:r>
      <w:r w:rsidRPr="00575C25">
        <w:t>Message Digest Generator </w:t>
      </w:r>
    </w:p>
    <w:p w14:paraId="33B041F8" w14:textId="77777777" w:rsidR="00070039" w:rsidRPr="00070039" w:rsidRDefault="00070039" w:rsidP="00070039"/>
    <w:p w14:paraId="1F79E0E6" w14:textId="77777777" w:rsidR="00D05A9D" w:rsidRDefault="006F3DCB" w:rsidP="00D05A9D">
      <w:pPr>
        <w:pStyle w:val="Heading2"/>
      </w:pPr>
      <w:bookmarkStart w:id="14" w:name="_Toc122654462"/>
      <w:bookmarkStart w:id="15" w:name="_Toc122654482"/>
      <w:bookmarkStart w:id="16" w:name="_Toc130505814"/>
      <w:r w:rsidRPr="0010416E">
        <w:rPr>
          <w:rFonts w:hint="cs"/>
          <w:cs/>
        </w:rPr>
        <w:lastRenderedPageBreak/>
        <w:t>ขอบเขตของโครงงาน</w:t>
      </w:r>
      <w:bookmarkEnd w:id="14"/>
      <w:bookmarkEnd w:id="15"/>
      <w:bookmarkEnd w:id="16"/>
    </w:p>
    <w:p w14:paraId="33C505BC" w14:textId="10B6133D" w:rsidR="003D750D" w:rsidRDefault="003926DE" w:rsidP="00D04881">
      <w:pPr>
        <w:pStyle w:val="Heading3"/>
        <w:numPr>
          <w:ilvl w:val="0"/>
          <w:numId w:val="9"/>
        </w:numPr>
        <w:jc w:val="thaiDistribute"/>
      </w:pPr>
      <w:bookmarkStart w:id="17" w:name="_Hlk148478592"/>
      <w:bookmarkStart w:id="18" w:name="_Hlk148479432"/>
      <w:r>
        <w:t>ISAN</w:t>
      </w:r>
      <w:r w:rsidR="003D750D" w:rsidRPr="00575C25">
        <w:t xml:space="preserve"> Security Gizmo </w:t>
      </w:r>
      <w:r w:rsidR="006B7353">
        <w:t>B</w:t>
      </w:r>
      <w:r w:rsidR="003D750D" w:rsidRPr="00575C25">
        <w:t xml:space="preserve">ox </w:t>
      </w:r>
      <w:r w:rsidR="003D750D" w:rsidRPr="00575C25">
        <w:rPr>
          <w:cs/>
        </w:rPr>
        <w:t xml:space="preserve">อยู่ในรูปแบบ </w:t>
      </w:r>
      <w:r w:rsidR="003D750D" w:rsidRPr="00575C25">
        <w:t xml:space="preserve">Virtual Machine (VM) Image </w:t>
      </w:r>
      <w:r w:rsidR="003D750D" w:rsidRPr="00575C25">
        <w:rPr>
          <w:cs/>
        </w:rPr>
        <w:t xml:space="preserve">ที่สามารถรันบน </w:t>
      </w:r>
      <w:r w:rsidR="006B7353">
        <w:t>Hypervisor</w:t>
      </w:r>
      <w:r w:rsidR="006B7353" w:rsidRPr="00575C25">
        <w:rPr>
          <w:cs/>
        </w:rPr>
        <w:t xml:space="preserve"> </w:t>
      </w:r>
      <w:r w:rsidR="006B7353">
        <w:t xml:space="preserve">2 </w:t>
      </w:r>
      <w:r w:rsidR="006B7353">
        <w:rPr>
          <w:rFonts w:hint="cs"/>
          <w:cs/>
        </w:rPr>
        <w:t xml:space="preserve">ชนิด </w:t>
      </w:r>
      <w:r w:rsidR="003D750D" w:rsidRPr="00575C25">
        <w:rPr>
          <w:cs/>
        </w:rPr>
        <w:t xml:space="preserve">คือ </w:t>
      </w:r>
      <w:r w:rsidR="003D750D" w:rsidRPr="00575C25">
        <w:t xml:space="preserve">Oracle VM VirtualBox </w:t>
      </w:r>
      <w:r w:rsidR="003D750D" w:rsidRPr="00575C25">
        <w:rPr>
          <w:cs/>
        </w:rPr>
        <w:t xml:space="preserve">และ </w:t>
      </w:r>
      <w:r w:rsidR="003D750D" w:rsidRPr="00575C25">
        <w:t>VMware Workstation Player</w:t>
      </w:r>
    </w:p>
    <w:p w14:paraId="7837558E" w14:textId="47D4F553" w:rsidR="006128F8" w:rsidRPr="00D04881" w:rsidRDefault="007B4F82" w:rsidP="00D04881">
      <w:pPr>
        <w:pStyle w:val="ListParagraph"/>
        <w:numPr>
          <w:ilvl w:val="0"/>
          <w:numId w:val="9"/>
        </w:numPr>
        <w:jc w:val="thaiDistribute"/>
        <w:rPr>
          <w:rFonts w:cs="TH SarabunPSK"/>
          <w:szCs w:val="32"/>
          <w:cs/>
        </w:rPr>
      </w:pPr>
      <w:r w:rsidRPr="00D04881">
        <w:rPr>
          <w:rFonts w:cs="TH SarabunPSK" w:hint="cs"/>
          <w:szCs w:val="32"/>
        </w:rPr>
        <w:t xml:space="preserve">ISAN Security Gizmo Box </w:t>
      </w:r>
      <w:r w:rsidR="0001092C" w:rsidRPr="00D04881">
        <w:rPr>
          <w:rFonts w:cs="TH SarabunPSK" w:hint="cs"/>
          <w:szCs w:val="32"/>
          <w:cs/>
        </w:rPr>
        <w:t>แบ่ง</w:t>
      </w:r>
      <w:r w:rsidR="007B2C52" w:rsidRPr="00D04881">
        <w:rPr>
          <w:rFonts w:cs="TH SarabunPSK" w:hint="cs"/>
          <w:szCs w:val="32"/>
          <w:cs/>
        </w:rPr>
        <w:t>กลุ่มเครื่องมือเป็น</w:t>
      </w:r>
      <w:r w:rsidR="00D94347" w:rsidRPr="00D04881">
        <w:rPr>
          <w:rFonts w:cs="TH SarabunPSK" w:hint="cs"/>
          <w:szCs w:val="32"/>
        </w:rPr>
        <w:t xml:space="preserve"> </w:t>
      </w:r>
      <w:r w:rsidR="006128F8" w:rsidRPr="00D04881">
        <w:rPr>
          <w:rFonts w:cs="TH SarabunPSK" w:hint="cs"/>
          <w:szCs w:val="32"/>
        </w:rPr>
        <w:t>Advance User Group</w:t>
      </w:r>
      <w:r w:rsidR="00AA50BE" w:rsidRPr="00D04881">
        <w:rPr>
          <w:rFonts w:cs="TH SarabunPSK" w:hint="cs"/>
          <w:szCs w:val="32"/>
        </w:rPr>
        <w:t xml:space="preserve"> </w:t>
      </w:r>
      <w:r w:rsidR="0001092C" w:rsidRPr="00D04881">
        <w:rPr>
          <w:rFonts w:cs="TH SarabunPSK" w:hint="cs"/>
          <w:szCs w:val="32"/>
          <w:cs/>
        </w:rPr>
        <w:t>ประกอบไปด้วย</w:t>
      </w:r>
      <w:r w:rsidR="00A10C7C" w:rsidRPr="00D04881">
        <w:rPr>
          <w:rFonts w:cs="TH SarabunPSK" w:hint="cs"/>
          <w:szCs w:val="32"/>
          <w:cs/>
        </w:rPr>
        <w:t xml:space="preserve"> </w:t>
      </w:r>
      <w:r w:rsidR="00A10C7C" w:rsidRPr="00D04881">
        <w:rPr>
          <w:rFonts w:cs="TH SarabunPSK" w:hint="cs"/>
          <w:szCs w:val="32"/>
        </w:rPr>
        <w:t>Password Evaluation, Mal</w:t>
      </w:r>
      <w:r w:rsidR="00015F2B" w:rsidRPr="00D04881">
        <w:rPr>
          <w:rFonts w:cs="TH SarabunPSK" w:hint="cs"/>
          <w:szCs w:val="32"/>
        </w:rPr>
        <w:t xml:space="preserve">ware Scanning Message Digest </w:t>
      </w:r>
      <w:r w:rsidR="00D04881">
        <w:rPr>
          <w:rFonts w:cs="TH SarabunPSK" w:hint="cs"/>
          <w:szCs w:val="32"/>
          <w:cs/>
        </w:rPr>
        <w:t xml:space="preserve">และ </w:t>
      </w:r>
      <w:r w:rsidR="00D94347" w:rsidRPr="00D04881">
        <w:rPr>
          <w:rFonts w:hint="cs"/>
        </w:rPr>
        <w:t>Network Engineer</w:t>
      </w:r>
      <w:r w:rsidR="00522E54">
        <w:t xml:space="preserve"> </w:t>
      </w:r>
      <w:r w:rsidR="00D94347" w:rsidRPr="00D04881">
        <w:rPr>
          <w:rFonts w:cs="TH SarabunPSK" w:hint="cs"/>
          <w:szCs w:val="32"/>
        </w:rPr>
        <w:t>Group</w:t>
      </w:r>
      <w:r w:rsidR="008918D1" w:rsidRPr="00D04881">
        <w:rPr>
          <w:rFonts w:cs="TH SarabunPSK" w:hint="cs"/>
          <w:szCs w:val="32"/>
          <w:cs/>
        </w:rPr>
        <w:t xml:space="preserve"> </w:t>
      </w:r>
      <w:r w:rsidR="00D04881" w:rsidRPr="00D04881">
        <w:rPr>
          <w:rFonts w:cs="TH SarabunPSK" w:hint="cs"/>
          <w:szCs w:val="32"/>
          <w:cs/>
        </w:rPr>
        <w:t>ประกอบไปด้วย</w:t>
      </w:r>
      <w:r w:rsidR="00D04881" w:rsidRPr="00D04881">
        <w:rPr>
          <w:rFonts w:cs="TH SarabunPSK" w:hint="cs"/>
          <w:szCs w:val="32"/>
        </w:rPr>
        <w:t xml:space="preserve"> Vulnerability Scanning, HTTPS Testing</w:t>
      </w:r>
      <w:r w:rsidR="00D04881" w:rsidRPr="00D04881">
        <w:rPr>
          <w:rFonts w:hint="cs"/>
          <w:cs/>
        </w:rPr>
        <w:t xml:space="preserve"> </w:t>
      </w:r>
      <w:r w:rsidR="00D04881" w:rsidRPr="00D04881">
        <w:rPr>
          <w:rFonts w:cs="TH SarabunPSK" w:hint="cs"/>
          <w:szCs w:val="32"/>
          <w:cs/>
        </w:rPr>
        <w:t>โดยแต่ละเครื่องมือมีรายละเอียด</w:t>
      </w:r>
      <w:r w:rsidR="00D04881">
        <w:rPr>
          <w:rFonts w:cs="TH SarabunPSK" w:hint="cs"/>
          <w:szCs w:val="32"/>
          <w:cs/>
        </w:rPr>
        <w:t xml:space="preserve"> </w:t>
      </w:r>
      <w:r w:rsidR="00D04881" w:rsidRPr="00D04881">
        <w:rPr>
          <w:rFonts w:cs="TH SarabunPSK" w:hint="cs"/>
          <w:szCs w:val="32"/>
          <w:cs/>
        </w:rPr>
        <w:t>ดังนี้</w:t>
      </w:r>
    </w:p>
    <w:p w14:paraId="2879DEDB" w14:textId="111D9AD5" w:rsidR="003D750D" w:rsidRPr="00575C25" w:rsidRDefault="003D750D" w:rsidP="00761420">
      <w:pPr>
        <w:pStyle w:val="Heading3"/>
        <w:numPr>
          <w:ilvl w:val="1"/>
          <w:numId w:val="11"/>
        </w:numPr>
        <w:spacing w:after="0"/>
        <w:ind w:left="990" w:hanging="90"/>
        <w:jc w:val="thaiDistribute"/>
        <w:rPr>
          <w:rFonts w:ascii="Times New Roman" w:hAnsi="Times New Roman" w:cs="Times New Roman"/>
          <w:sz w:val="24"/>
          <w:szCs w:val="24"/>
        </w:rPr>
      </w:pPr>
      <w:r w:rsidRPr="00575C25">
        <w:rPr>
          <w:cs/>
        </w:rPr>
        <w:t>เครื่องมือประเมินรหัสผ่าน</w:t>
      </w:r>
      <w:r w:rsidR="006B7353">
        <w:rPr>
          <w:rFonts w:hint="cs"/>
          <w:cs/>
        </w:rPr>
        <w:t xml:space="preserve"> </w:t>
      </w:r>
      <w:r w:rsidR="006B7353">
        <w:t>(</w:t>
      </w:r>
      <w:r w:rsidRPr="00575C25">
        <w:t>Password Evaluation</w:t>
      </w:r>
      <w:r w:rsidR="006B7353">
        <w:t>)</w:t>
      </w:r>
      <w:r w:rsidRPr="00575C25">
        <w:t xml:space="preserve"> </w:t>
      </w:r>
      <w:r w:rsidR="006B7353">
        <w:rPr>
          <w:rFonts w:hint="cs"/>
          <w:cs/>
        </w:rPr>
        <w:t>มีคุณสมบัติ</w:t>
      </w:r>
      <w:r w:rsidR="00990BA2">
        <w:rPr>
          <w:rFonts w:hint="cs"/>
          <w:cs/>
        </w:rPr>
        <w:t xml:space="preserve"> </w:t>
      </w:r>
      <w:r w:rsidR="006B7353">
        <w:rPr>
          <w:rFonts w:hint="cs"/>
          <w:cs/>
        </w:rPr>
        <w:t>ดังนี้</w:t>
      </w:r>
    </w:p>
    <w:p w14:paraId="66673E10" w14:textId="60D3C08C" w:rsidR="003D750D" w:rsidRPr="00422439" w:rsidRDefault="003D750D" w:rsidP="00761420">
      <w:pPr>
        <w:pStyle w:val="Heading4"/>
        <w:numPr>
          <w:ilvl w:val="1"/>
          <w:numId w:val="9"/>
        </w:numPr>
        <w:ind w:left="1800"/>
        <w:jc w:val="thaiDistribute"/>
        <w:rPr>
          <w:rFonts w:ascii="Times New Roman" w:hAnsi="Times New Roman" w:cs="Times New Roman"/>
          <w:sz w:val="24"/>
          <w:szCs w:val="24"/>
        </w:rPr>
      </w:pPr>
      <w:r w:rsidRPr="00422439">
        <w:rPr>
          <w:cs/>
        </w:rPr>
        <w:t xml:space="preserve">วัดค่าความต้านทานในการถูกโจมตีด้วยเทคนิค </w:t>
      </w:r>
      <w:r w:rsidRPr="00422439">
        <w:t xml:space="preserve">Brute-force attack </w:t>
      </w:r>
      <w:r w:rsidRPr="00422439">
        <w:rPr>
          <w:cs/>
        </w:rPr>
        <w:t>ได้ดีหรือไม่</w:t>
      </w:r>
      <w:r w:rsidR="00D14E69" w:rsidRPr="00422439">
        <w:rPr>
          <w:rFonts w:hint="cs"/>
          <w:cs/>
        </w:rPr>
        <w:t xml:space="preserve"> </w:t>
      </w:r>
      <w:r w:rsidRPr="00422439">
        <w:rPr>
          <w:cs/>
        </w:rPr>
        <w:t>โดยการคำนวณออกมาเป็นข้อมูลเชิงปริมาณและข้อมูลเชิงคุณภาพ</w:t>
      </w:r>
    </w:p>
    <w:p w14:paraId="33BBCA75" w14:textId="77777777" w:rsidR="00573C05" w:rsidRDefault="00403811" w:rsidP="00403811">
      <w:pPr>
        <w:pStyle w:val="Heading4"/>
        <w:numPr>
          <w:ilvl w:val="0"/>
          <w:numId w:val="0"/>
        </w:numPr>
        <w:ind w:left="1800"/>
        <w:jc w:val="thaiDistribute"/>
      </w:pPr>
      <w:r w:rsidRPr="00422439">
        <w:t xml:space="preserve">1.1) </w:t>
      </w:r>
      <w:r w:rsidR="003D750D" w:rsidRPr="00422439">
        <w:rPr>
          <w:cs/>
        </w:rPr>
        <w:t>ข้อมูล</w:t>
      </w:r>
      <w:bookmarkStart w:id="19" w:name="_Hlk148476938"/>
      <w:r w:rsidR="003D750D" w:rsidRPr="00422439">
        <w:rPr>
          <w:cs/>
        </w:rPr>
        <w:t>เชิงปริมาณคือ</w:t>
      </w:r>
      <w:r w:rsidR="00E13CF3" w:rsidRPr="00422439">
        <w:rPr>
          <w:rFonts w:hint="cs"/>
          <w:cs/>
        </w:rPr>
        <w:t xml:space="preserve"> </w:t>
      </w:r>
      <w:r w:rsidR="00BA12B0" w:rsidRPr="00422439">
        <w:t>Bit of Entropy</w:t>
      </w:r>
      <w:r w:rsidR="00E13CF3" w:rsidRPr="00422439">
        <w:t> </w:t>
      </w:r>
      <w:r w:rsidR="00985978" w:rsidRPr="00422439">
        <w:rPr>
          <w:rFonts w:hint="cs"/>
          <w:cs/>
        </w:rPr>
        <w:t>ซึ่ง</w:t>
      </w:r>
      <w:r w:rsidR="00794928" w:rsidRPr="00422439">
        <w:rPr>
          <w:rFonts w:hint="cs"/>
          <w:cs/>
        </w:rPr>
        <w:t>ถูกคิดค้นโดย</w:t>
      </w:r>
      <w:r w:rsidR="007D56AF" w:rsidRPr="00422439">
        <w:t xml:space="preserve"> Claude </w:t>
      </w:r>
      <w:r w:rsidR="008E246B" w:rsidRPr="00422439">
        <w:t xml:space="preserve">E. </w:t>
      </w:r>
    </w:p>
    <w:p w14:paraId="21C4E918" w14:textId="5467F8AC" w:rsidR="003D750D" w:rsidRPr="00422439" w:rsidRDefault="007D56AF" w:rsidP="00573C05">
      <w:pPr>
        <w:pStyle w:val="Heading4"/>
        <w:numPr>
          <w:ilvl w:val="0"/>
          <w:numId w:val="0"/>
        </w:numPr>
        <w:ind w:left="1800" w:firstLine="450"/>
        <w:jc w:val="thaiDistribute"/>
        <w:rPr>
          <w:cs/>
        </w:rPr>
      </w:pPr>
      <w:r w:rsidRPr="00422439">
        <w:t>Shannon</w:t>
      </w:r>
      <w:r w:rsidR="00295136" w:rsidRPr="00422439">
        <w:rPr>
          <w:rFonts w:hint="cs"/>
          <w:cs/>
        </w:rPr>
        <w:t xml:space="preserve"> </w:t>
      </w:r>
      <w:hyperlink w:anchor="Entropy" w:history="1">
        <w:r w:rsidR="00906726" w:rsidRPr="00422439">
          <w:rPr>
            <w:rStyle w:val="Hyperlink"/>
            <w:color w:val="auto"/>
            <w:u w:val="none"/>
          </w:rPr>
          <w:t>[2]</w:t>
        </w:r>
      </w:hyperlink>
    </w:p>
    <w:bookmarkEnd w:id="19"/>
    <w:p w14:paraId="1CA82E63" w14:textId="77777777" w:rsidR="00573C05" w:rsidRDefault="00403811" w:rsidP="00403811">
      <w:pPr>
        <w:pStyle w:val="Heading4"/>
        <w:numPr>
          <w:ilvl w:val="0"/>
          <w:numId w:val="0"/>
        </w:numPr>
        <w:ind w:left="1800"/>
        <w:jc w:val="thaiDistribute"/>
      </w:pPr>
      <w:r w:rsidRPr="00422439">
        <w:t xml:space="preserve">1.2) </w:t>
      </w:r>
      <w:r w:rsidR="003D750D" w:rsidRPr="00422439">
        <w:rPr>
          <w:cs/>
        </w:rPr>
        <w:t xml:space="preserve">ข้อมูลเชิงคุณภาพประเมินจาก </w:t>
      </w:r>
      <w:r w:rsidR="00BA12B0" w:rsidRPr="00422439">
        <w:t>Bit of Entropy</w:t>
      </w:r>
      <w:r w:rsidR="003D750D" w:rsidRPr="00422439">
        <w:t xml:space="preserve"> </w:t>
      </w:r>
      <w:r w:rsidR="003D750D" w:rsidRPr="00422439">
        <w:rPr>
          <w:cs/>
        </w:rPr>
        <w:t>ออกมาในรูปแบบระบุ</w:t>
      </w:r>
    </w:p>
    <w:p w14:paraId="09CF4E58" w14:textId="470B6ED8" w:rsidR="00D05A9D" w:rsidRPr="00422439" w:rsidRDefault="003D750D" w:rsidP="00573C05">
      <w:pPr>
        <w:pStyle w:val="Heading4"/>
        <w:numPr>
          <w:ilvl w:val="0"/>
          <w:numId w:val="0"/>
        </w:numPr>
        <w:ind w:left="1800" w:firstLine="450"/>
        <w:jc w:val="thaiDistribute"/>
      </w:pPr>
      <w:r w:rsidRPr="00422439">
        <w:rPr>
          <w:cs/>
        </w:rPr>
        <w:t>คุณลักษณะว่าดีหรือไม่</w:t>
      </w:r>
    </w:p>
    <w:p w14:paraId="5706A9E0" w14:textId="359A404F" w:rsidR="003D750D" w:rsidRPr="00642963" w:rsidRDefault="00761420" w:rsidP="00403811">
      <w:pPr>
        <w:pStyle w:val="Heading4"/>
        <w:numPr>
          <w:ilvl w:val="0"/>
          <w:numId w:val="0"/>
        </w:numPr>
        <w:ind w:left="1890" w:hanging="360"/>
        <w:jc w:val="thaiDistribute"/>
      </w:pPr>
      <w:r>
        <w:t xml:space="preserve">2)  </w:t>
      </w:r>
      <w:r w:rsidR="003D750D" w:rsidRPr="00575C25">
        <w:t xml:space="preserve">Special Warning </w:t>
      </w:r>
      <w:r w:rsidR="003D750D" w:rsidRPr="00575C25">
        <w:rPr>
          <w:cs/>
        </w:rPr>
        <w:t>การแจ้งเตือนความเสี่ยงของรหัสผ่าน เช่น มีเฉพาะตัวเลข มีเฉพาะตัวอักษร ไม่มี</w:t>
      </w:r>
      <w:r w:rsidR="003D750D" w:rsidRPr="00642963">
        <w:rPr>
          <w:cs/>
        </w:rPr>
        <w:t>ตัวพิมพ์เล็ก ไม่มีตัวพิมพ์ใหญ่ ไม่ผสมอักขระพิเศษ</w:t>
      </w:r>
      <w:r w:rsidR="00990BA2" w:rsidRPr="00642963">
        <w:rPr>
          <w:rFonts w:hint="cs"/>
          <w:cs/>
        </w:rPr>
        <w:t xml:space="preserve"> อ้างอิงตาม</w:t>
      </w:r>
      <w:r w:rsidR="00990BA2" w:rsidRPr="00642963">
        <w:rPr>
          <w:cs/>
        </w:rPr>
        <w:t>ค่า</w:t>
      </w:r>
      <w:r w:rsidR="00990BA2" w:rsidRPr="00642963">
        <w:rPr>
          <w:rFonts w:hint="cs"/>
          <w:shd w:val="clear" w:color="auto" w:fill="FFFFFF"/>
          <w:cs/>
        </w:rPr>
        <w:t xml:space="preserve">มาตรฐาน </w:t>
      </w:r>
      <w:r w:rsidR="00990BA2" w:rsidRPr="00642963">
        <w:rPr>
          <w:rFonts w:hint="cs"/>
          <w:shd w:val="clear" w:color="auto" w:fill="FFFFFF"/>
        </w:rPr>
        <w:t xml:space="preserve">NIST </w:t>
      </w:r>
      <w:r w:rsidR="00990BA2" w:rsidRPr="00642963">
        <w:rPr>
          <w:shd w:val="clear" w:color="auto" w:fill="FFFFFF"/>
        </w:rPr>
        <w:t>Special Publication 800-</w:t>
      </w:r>
      <w:r w:rsidR="00990BA2" w:rsidRPr="00642963">
        <w:rPr>
          <w:color w:val="000000" w:themeColor="text1"/>
          <w:shd w:val="clear" w:color="auto" w:fill="FFFFFF"/>
        </w:rPr>
        <w:t>63B</w:t>
      </w:r>
      <w:r w:rsidR="00295136">
        <w:rPr>
          <w:rFonts w:hint="cs"/>
          <w:color w:val="000000" w:themeColor="text1"/>
          <w:shd w:val="clear" w:color="auto" w:fill="FFFFFF"/>
          <w:cs/>
        </w:rPr>
        <w:t xml:space="preserve"> </w:t>
      </w:r>
      <w:hyperlink w:anchor="NIST" w:history="1">
        <w:r w:rsidR="00562A18" w:rsidRPr="00295136">
          <w:rPr>
            <w:rStyle w:val="Hyperlink"/>
            <w:color w:val="000000" w:themeColor="text1"/>
            <w:u w:val="none"/>
            <w:shd w:val="clear" w:color="auto" w:fill="FFFFFF"/>
          </w:rPr>
          <w:t>[</w:t>
        </w:r>
        <w:r w:rsidR="00642963" w:rsidRPr="00295136">
          <w:rPr>
            <w:rStyle w:val="Hyperlink"/>
            <w:color w:val="000000" w:themeColor="text1"/>
            <w:u w:val="none"/>
            <w:shd w:val="clear" w:color="auto" w:fill="FFFFFF"/>
          </w:rPr>
          <w:t>1]</w:t>
        </w:r>
      </w:hyperlink>
    </w:p>
    <w:p w14:paraId="19941317" w14:textId="79A1F7BA" w:rsidR="00D14E69" w:rsidRDefault="00761420" w:rsidP="00403811">
      <w:pPr>
        <w:pStyle w:val="Heading4"/>
        <w:numPr>
          <w:ilvl w:val="0"/>
          <w:numId w:val="0"/>
        </w:numPr>
        <w:ind w:left="1890" w:hanging="360"/>
        <w:jc w:val="thaiDistribute"/>
      </w:pPr>
      <w:r>
        <w:t xml:space="preserve">3)  </w:t>
      </w:r>
      <w:r w:rsidR="003D750D" w:rsidRPr="00642963">
        <w:rPr>
          <w:cs/>
        </w:rPr>
        <w:t xml:space="preserve">ใช้เทคนิค </w:t>
      </w:r>
      <w:r w:rsidR="003D750D" w:rsidRPr="00642963">
        <w:t>Dictionary attack</w:t>
      </w:r>
      <w:r w:rsidR="00295136">
        <w:rPr>
          <w:rFonts w:hint="cs"/>
          <w:cs/>
        </w:rPr>
        <w:t xml:space="preserve"> </w:t>
      </w:r>
      <w:hyperlink w:anchor="Dictionary" w:history="1">
        <w:r w:rsidR="00642963" w:rsidRPr="00295136">
          <w:rPr>
            <w:rStyle w:val="Hyperlink"/>
            <w:color w:val="auto"/>
            <w:u w:val="none"/>
          </w:rPr>
          <w:t>[3]</w:t>
        </w:r>
      </w:hyperlink>
      <w:r w:rsidR="003D750D" w:rsidRPr="00642963">
        <w:t xml:space="preserve"> </w:t>
      </w:r>
      <w:r w:rsidR="003D750D" w:rsidRPr="00642963">
        <w:rPr>
          <w:cs/>
        </w:rPr>
        <w:t xml:space="preserve">เพื่อตรวจสอบว่ารหัสผ่านถูกค้นพบหรือถูกบันทึกไว้ใน </w:t>
      </w:r>
      <w:r w:rsidR="003D750D" w:rsidRPr="00642963">
        <w:t xml:space="preserve">Wordlist </w:t>
      </w:r>
      <w:r w:rsidR="003D750D" w:rsidRPr="00642963">
        <w:rPr>
          <w:cs/>
        </w:rPr>
        <w:t xml:space="preserve">ของ </w:t>
      </w:r>
      <w:r w:rsidR="003D750D" w:rsidRPr="00642963">
        <w:t xml:space="preserve">Hacker </w:t>
      </w:r>
      <w:r w:rsidR="003D750D" w:rsidRPr="00642963">
        <w:rPr>
          <w:cs/>
        </w:rPr>
        <w:t xml:space="preserve">หรือไม่โดยใช้ </w:t>
      </w:r>
      <w:r w:rsidR="003D750D" w:rsidRPr="00642963">
        <w:t xml:space="preserve">Dictionary </w:t>
      </w:r>
      <w:r w:rsidR="003D750D" w:rsidRPr="00642963">
        <w:rPr>
          <w:cs/>
        </w:rPr>
        <w:t xml:space="preserve">จากหลายแหล่ง ได้แก่ </w:t>
      </w:r>
      <w:r w:rsidR="003D750D" w:rsidRPr="00642963">
        <w:t>CrackStation</w:t>
      </w:r>
      <w:r w:rsidR="00295136">
        <w:rPr>
          <w:rFonts w:hint="cs"/>
          <w:cs/>
        </w:rPr>
        <w:t xml:space="preserve"> </w:t>
      </w:r>
      <w:hyperlink w:anchor="CrackStation" w:history="1">
        <w:r w:rsidR="00642963" w:rsidRPr="00295136">
          <w:rPr>
            <w:rStyle w:val="Hyperlink"/>
            <w:color w:val="auto"/>
            <w:u w:val="none"/>
          </w:rPr>
          <w:t>[12]</w:t>
        </w:r>
      </w:hyperlink>
      <w:r w:rsidR="003D750D" w:rsidRPr="00642963">
        <w:t xml:space="preserve">, Rockyou.txt </w:t>
      </w:r>
      <w:r w:rsidR="003D750D" w:rsidRPr="00642963">
        <w:rPr>
          <w:cs/>
        </w:rPr>
        <w:t>โดย</w:t>
      </w:r>
      <w:r w:rsidR="003D750D" w:rsidRPr="00575C25">
        <w:rPr>
          <w:cs/>
        </w:rPr>
        <w:t>แบ่งรูปแบบการ</w:t>
      </w:r>
      <w:r w:rsidR="00D14E69">
        <w:rPr>
          <w:rFonts w:hint="cs"/>
          <w:cs/>
        </w:rPr>
        <w:t>ดำเนินการเป็น 2 รูปแบบ</w:t>
      </w:r>
    </w:p>
    <w:p w14:paraId="55C8DE26" w14:textId="241C35A1" w:rsidR="00BD42C4" w:rsidRDefault="00403811" w:rsidP="00403811">
      <w:pPr>
        <w:pStyle w:val="Heading4"/>
        <w:numPr>
          <w:ilvl w:val="0"/>
          <w:numId w:val="0"/>
        </w:numPr>
        <w:ind w:left="1890"/>
        <w:jc w:val="thaiDistribute"/>
      </w:pPr>
      <w:r>
        <w:t xml:space="preserve">3.1) </w:t>
      </w:r>
      <w:r w:rsidR="003D750D" w:rsidRPr="00575C25">
        <w:t xml:space="preserve">Straightforward Dictionary attack </w:t>
      </w:r>
      <w:r w:rsidR="003D750D" w:rsidRPr="00575C25">
        <w:rPr>
          <w:cs/>
        </w:rPr>
        <w:t xml:space="preserve">เป็นการค้นหาจาก </w:t>
      </w:r>
      <w:r w:rsidR="003D750D" w:rsidRPr="00575C25">
        <w:t xml:space="preserve">Dictionary </w:t>
      </w:r>
    </w:p>
    <w:p w14:paraId="4D0DCA92" w14:textId="06646D7C" w:rsidR="003D750D" w:rsidRPr="00575C25" w:rsidRDefault="003D750D" w:rsidP="00403811">
      <w:pPr>
        <w:pStyle w:val="Heading4"/>
        <w:numPr>
          <w:ilvl w:val="0"/>
          <w:numId w:val="0"/>
        </w:numPr>
        <w:ind w:left="1890" w:firstLine="450"/>
        <w:jc w:val="thaiDistribute"/>
      </w:pPr>
      <w:r w:rsidRPr="00575C25">
        <w:rPr>
          <w:cs/>
        </w:rPr>
        <w:t xml:space="preserve">โดยตรงพร้อมแจ้งเตือนผู้ใช้ว่าพบรหัสใน </w:t>
      </w:r>
      <w:r w:rsidRPr="00575C25">
        <w:t xml:space="preserve">Dictionary </w:t>
      </w:r>
      <w:r w:rsidRPr="00575C25">
        <w:rPr>
          <w:cs/>
        </w:rPr>
        <w:t>ใด</w:t>
      </w:r>
    </w:p>
    <w:p w14:paraId="5AF1C1CF" w14:textId="131C6B89" w:rsidR="00BD42C4" w:rsidRDefault="00403811" w:rsidP="00403811">
      <w:pPr>
        <w:pStyle w:val="Heading4"/>
        <w:numPr>
          <w:ilvl w:val="0"/>
          <w:numId w:val="0"/>
        </w:numPr>
        <w:ind w:left="1890"/>
        <w:jc w:val="thaiDistribute"/>
      </w:pPr>
      <w:r>
        <w:t xml:space="preserve">3.2) </w:t>
      </w:r>
      <w:r w:rsidR="003D750D" w:rsidRPr="00575C25">
        <w:t xml:space="preserve">Skipping </w:t>
      </w:r>
      <w:r w:rsidR="0034489C" w:rsidRPr="00575C25">
        <w:t xml:space="preserve">attack </w:t>
      </w:r>
      <w:r w:rsidR="0034489C" w:rsidRPr="00575C25">
        <w:rPr>
          <w:cs/>
        </w:rPr>
        <w:t>เป็นการค้นหาจากการรวม</w:t>
      </w:r>
      <w:r w:rsidR="003D750D" w:rsidRPr="00575C25">
        <w:rPr>
          <w:cs/>
        </w:rPr>
        <w:t xml:space="preserve"> </w:t>
      </w:r>
      <w:r w:rsidR="003D750D" w:rsidRPr="00575C25">
        <w:t xml:space="preserve">Dictionary </w:t>
      </w:r>
      <w:r w:rsidR="003D750D" w:rsidRPr="00575C25">
        <w:rPr>
          <w:cs/>
        </w:rPr>
        <w:t>เข้าด้วยกัน</w:t>
      </w:r>
    </w:p>
    <w:p w14:paraId="6FA9BBA0" w14:textId="77777777" w:rsidR="00BD42C4" w:rsidRDefault="003D750D" w:rsidP="00403811">
      <w:pPr>
        <w:pStyle w:val="Heading4"/>
        <w:numPr>
          <w:ilvl w:val="0"/>
          <w:numId w:val="0"/>
        </w:numPr>
        <w:ind w:left="1890" w:firstLine="450"/>
        <w:jc w:val="thaiDistribute"/>
      </w:pPr>
      <w:r w:rsidRPr="00575C25">
        <w:rPr>
          <w:cs/>
        </w:rPr>
        <w:t xml:space="preserve">โดยแบ่งออกเป็น </w:t>
      </w:r>
      <w:r w:rsidRPr="00575C25">
        <w:t xml:space="preserve">2 </w:t>
      </w:r>
      <w:r w:rsidR="005A007E" w:rsidRPr="00575C25">
        <w:rPr>
          <w:rFonts w:hint="cs"/>
          <w:cs/>
        </w:rPr>
        <w:t>รูปแบบได้แก่</w:t>
      </w:r>
      <w:r w:rsidR="005A007E" w:rsidRPr="00575C25">
        <w:t xml:space="preserve"> </w:t>
      </w:r>
      <w:r w:rsidR="00990BA2" w:rsidRPr="00575C25">
        <w:t>Combinat</w:t>
      </w:r>
      <w:r w:rsidR="00990BA2">
        <w:t>or</w:t>
      </w:r>
      <w:r w:rsidR="00990BA2" w:rsidRPr="00575C25">
        <w:t xml:space="preserve"> attack</w:t>
      </w:r>
      <w:r w:rsidR="00990BA2" w:rsidRPr="00575C25">
        <w:rPr>
          <w:cs/>
        </w:rPr>
        <w:t xml:space="preserve"> และ</w:t>
      </w:r>
      <w:r w:rsidRPr="00575C25">
        <w:rPr>
          <w:cs/>
        </w:rPr>
        <w:t xml:space="preserve"> </w:t>
      </w:r>
      <w:r w:rsidRPr="00575C25">
        <w:t xml:space="preserve">Hybrid </w:t>
      </w:r>
    </w:p>
    <w:p w14:paraId="712B78F9" w14:textId="77777777" w:rsidR="00BD42C4" w:rsidRDefault="003D750D" w:rsidP="00403811">
      <w:pPr>
        <w:pStyle w:val="Heading4"/>
        <w:numPr>
          <w:ilvl w:val="0"/>
          <w:numId w:val="0"/>
        </w:numPr>
        <w:ind w:left="1890" w:firstLine="450"/>
        <w:jc w:val="thaiDistribute"/>
      </w:pPr>
      <w:r w:rsidRPr="00575C25">
        <w:t xml:space="preserve">attack </w:t>
      </w:r>
      <w:r w:rsidRPr="00575C25">
        <w:rPr>
          <w:cs/>
        </w:rPr>
        <w:t xml:space="preserve">ซึ่งใช้ </w:t>
      </w:r>
      <w:r w:rsidRPr="00575C25">
        <w:t xml:space="preserve">Hashcat </w:t>
      </w:r>
      <w:r w:rsidRPr="00575C25">
        <w:rPr>
          <w:cs/>
        </w:rPr>
        <w:t>เข้ามาช่วยในการทดสอบ เพื่อขยายขอบเขต</w:t>
      </w:r>
    </w:p>
    <w:p w14:paraId="2521335C" w14:textId="5D8FD000" w:rsidR="00D04881" w:rsidRDefault="003D750D" w:rsidP="00403811">
      <w:pPr>
        <w:pStyle w:val="Heading4"/>
        <w:numPr>
          <w:ilvl w:val="0"/>
          <w:numId w:val="0"/>
        </w:numPr>
        <w:ind w:left="1890" w:firstLine="450"/>
        <w:jc w:val="thaiDistribute"/>
        <w:rPr>
          <w:cs/>
        </w:rPr>
      </w:pPr>
      <w:r w:rsidRPr="00575C25">
        <w:rPr>
          <w:cs/>
        </w:rPr>
        <w:t xml:space="preserve">ของ </w:t>
      </w:r>
      <w:r w:rsidRPr="00575C25">
        <w:t xml:space="preserve">Dictionary </w:t>
      </w:r>
      <w:r w:rsidRPr="00575C25">
        <w:rPr>
          <w:cs/>
        </w:rPr>
        <w:t>ให้กว้างมากขึ้น และเพิ่มโอกาสในการค้นหามากขึ้น</w:t>
      </w:r>
    </w:p>
    <w:bookmarkEnd w:id="18"/>
    <w:p w14:paraId="0220A5B5" w14:textId="2E44528C" w:rsidR="003D750D" w:rsidRPr="00575C25" w:rsidRDefault="00D04881" w:rsidP="00D04881">
      <w:r>
        <w:rPr>
          <w:cs/>
        </w:rPr>
        <w:br w:type="page"/>
      </w:r>
    </w:p>
    <w:p w14:paraId="05BC0E9E" w14:textId="11BF3951" w:rsidR="003D750D" w:rsidRPr="0034489C" w:rsidRDefault="00761420" w:rsidP="00761420">
      <w:pPr>
        <w:pStyle w:val="Heading3"/>
        <w:numPr>
          <w:ilvl w:val="1"/>
          <w:numId w:val="11"/>
        </w:numPr>
        <w:ind w:left="1350" w:hanging="450"/>
        <w:jc w:val="thaiDistribute"/>
      </w:pPr>
      <w:bookmarkStart w:id="20" w:name="_Hlk148479528"/>
      <w:r>
        <w:lastRenderedPageBreak/>
        <w:t xml:space="preserve"> </w:t>
      </w:r>
      <w:r w:rsidR="003D750D" w:rsidRPr="0034489C">
        <w:rPr>
          <w:cs/>
        </w:rPr>
        <w:t xml:space="preserve">เครื่องมือตรวจสอบ </w:t>
      </w:r>
      <w:r w:rsidR="003D750D" w:rsidRPr="0034489C">
        <w:t xml:space="preserve">Malware </w:t>
      </w:r>
      <w:r w:rsidR="00990BA2">
        <w:t>(</w:t>
      </w:r>
      <w:r w:rsidR="003D750D" w:rsidRPr="0034489C">
        <w:t>Malware Scanning</w:t>
      </w:r>
      <w:r w:rsidR="00990BA2">
        <w:t>)</w:t>
      </w:r>
      <w:r w:rsidR="003D750D" w:rsidRPr="0034489C">
        <w:t xml:space="preserve"> </w:t>
      </w:r>
      <w:r w:rsidR="00990BA2">
        <w:rPr>
          <w:rFonts w:hint="cs"/>
          <w:cs/>
        </w:rPr>
        <w:t>มีคุณสมบัติ ดังนี้</w:t>
      </w:r>
    </w:p>
    <w:p w14:paraId="1A896DBC" w14:textId="6747B05C" w:rsidR="003D750D" w:rsidRPr="0034489C" w:rsidRDefault="00B07391" w:rsidP="00C023FE">
      <w:pPr>
        <w:pStyle w:val="ListParagraph"/>
        <w:numPr>
          <w:ilvl w:val="1"/>
          <w:numId w:val="12"/>
        </w:numPr>
        <w:spacing w:before="240" w:after="240"/>
        <w:ind w:left="1710" w:hanging="270"/>
        <w:jc w:val="thaiDistribute"/>
        <w:rPr>
          <w:rFonts w:eastAsia="Times New Roman" w:cs="TH SarabunPSK"/>
          <w:szCs w:val="32"/>
        </w:rPr>
      </w:pPr>
      <w:r>
        <w:rPr>
          <w:rFonts w:eastAsia="Times New Roman" w:cs="TH SarabunPSK" w:hint="cs"/>
          <w:color w:val="000000"/>
          <w:szCs w:val="32"/>
          <w:cs/>
        </w:rPr>
        <w:t>ตรวจสอบ</w:t>
      </w:r>
      <w:r w:rsidR="003D750D" w:rsidRPr="0034489C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3D750D" w:rsidRPr="0034489C">
        <w:rPr>
          <w:rFonts w:eastAsia="Times New Roman" w:cs="TH SarabunPSK" w:hint="cs"/>
          <w:color w:val="000000"/>
          <w:szCs w:val="32"/>
        </w:rPr>
        <w:t xml:space="preserve">Malware </w:t>
      </w:r>
      <w:r w:rsidR="00990BA2">
        <w:rPr>
          <w:rFonts w:eastAsia="Times New Roman" w:cs="TH SarabunPSK" w:hint="cs"/>
          <w:color w:val="000000"/>
          <w:szCs w:val="32"/>
          <w:cs/>
        </w:rPr>
        <w:t>จากไฟล์ที่ผู้ใช้</w:t>
      </w:r>
      <w:r w:rsidR="007B1A3D">
        <w:rPr>
          <w:rFonts w:eastAsia="Times New Roman" w:cs="TH SarabunPSK" w:hint="cs"/>
          <w:color w:val="000000"/>
          <w:szCs w:val="32"/>
          <w:cs/>
        </w:rPr>
        <w:t>เพิ่ม</w:t>
      </w:r>
      <w:r w:rsidR="0090232F">
        <w:rPr>
          <w:rFonts w:eastAsia="Times New Roman" w:cs="TH SarabunPSK" w:hint="cs"/>
          <w:color w:val="000000"/>
          <w:szCs w:val="32"/>
          <w:cs/>
        </w:rPr>
        <w:t>เข้ามา</w:t>
      </w:r>
      <w:r w:rsidR="007B1A3D">
        <w:rPr>
          <w:rFonts w:eastAsia="Times New Roman" w:cs="TH SarabunPSK" w:hint="cs"/>
          <w:color w:val="000000"/>
          <w:szCs w:val="32"/>
          <w:cs/>
        </w:rPr>
        <w:t>เพื่อตรวจสอบ</w:t>
      </w:r>
    </w:p>
    <w:p w14:paraId="254390D4" w14:textId="0F000DC9" w:rsidR="003D750D" w:rsidRPr="0086427E" w:rsidRDefault="00B07391" w:rsidP="00C023FE">
      <w:pPr>
        <w:pStyle w:val="ListParagraph"/>
        <w:numPr>
          <w:ilvl w:val="1"/>
          <w:numId w:val="12"/>
        </w:numPr>
        <w:spacing w:before="240" w:after="240"/>
        <w:ind w:left="1710" w:hanging="270"/>
        <w:jc w:val="thaiDistribute"/>
        <w:rPr>
          <w:rFonts w:eastAsia="Times New Roman" w:cs="TH SarabunPSK"/>
          <w:szCs w:val="32"/>
        </w:rPr>
      </w:pPr>
      <w:r>
        <w:rPr>
          <w:rFonts w:eastAsia="Times New Roman" w:cs="TH SarabunPSK" w:hint="cs"/>
          <w:color w:val="000000"/>
          <w:szCs w:val="32"/>
          <w:cs/>
        </w:rPr>
        <w:t>ตรวจสอบ</w:t>
      </w:r>
      <w:r w:rsidR="00990BA2" w:rsidRPr="0034489C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990BA2" w:rsidRPr="0034489C">
        <w:rPr>
          <w:rFonts w:eastAsia="Times New Roman" w:cs="TH SarabunPSK" w:hint="cs"/>
          <w:color w:val="000000"/>
          <w:szCs w:val="32"/>
        </w:rPr>
        <w:t>Malware</w:t>
      </w:r>
      <w:r w:rsidR="00990BA2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DE2711">
        <w:rPr>
          <w:rFonts w:eastAsia="Times New Roman" w:cs="TH SarabunPSK" w:hint="cs"/>
          <w:color w:val="000000"/>
          <w:szCs w:val="32"/>
          <w:cs/>
        </w:rPr>
        <w:t>จาก</w:t>
      </w:r>
      <w:r w:rsidR="00990BA2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990BA2">
        <w:rPr>
          <w:rFonts w:eastAsia="Times New Roman" w:cs="TH SarabunPSK"/>
          <w:color w:val="000000"/>
          <w:szCs w:val="32"/>
        </w:rPr>
        <w:t xml:space="preserve">URL </w:t>
      </w:r>
      <w:r w:rsidR="00990BA2">
        <w:rPr>
          <w:rFonts w:eastAsia="Times New Roman" w:cs="TH SarabunPSK" w:hint="cs"/>
          <w:color w:val="000000"/>
          <w:szCs w:val="32"/>
          <w:cs/>
        </w:rPr>
        <w:t>ที่สงสัย</w:t>
      </w:r>
      <w:r w:rsidR="00DE2711">
        <w:rPr>
          <w:rFonts w:eastAsia="Times New Roman" w:cs="TH SarabunPSK" w:hint="cs"/>
          <w:color w:val="000000"/>
          <w:szCs w:val="32"/>
          <w:cs/>
        </w:rPr>
        <w:t>จากผู้ใช้</w:t>
      </w:r>
      <w:r w:rsidR="007B1A3D">
        <w:rPr>
          <w:rFonts w:eastAsia="Times New Roman" w:cs="TH SarabunPSK" w:hint="cs"/>
          <w:color w:val="000000"/>
          <w:szCs w:val="32"/>
          <w:cs/>
        </w:rPr>
        <w:t>เพิ่ม</w:t>
      </w:r>
      <w:r w:rsidR="00547B86">
        <w:rPr>
          <w:rFonts w:eastAsia="Times New Roman" w:cs="TH SarabunPSK" w:hint="cs"/>
          <w:color w:val="000000"/>
          <w:szCs w:val="32"/>
          <w:cs/>
        </w:rPr>
        <w:t>เข้ามา</w:t>
      </w:r>
      <w:r w:rsidR="007B1A3D">
        <w:rPr>
          <w:rFonts w:eastAsia="Times New Roman" w:cs="TH SarabunPSK" w:hint="cs"/>
          <w:color w:val="000000"/>
          <w:szCs w:val="32"/>
          <w:cs/>
        </w:rPr>
        <w:t>เพื่อตรวจสอบ</w:t>
      </w:r>
    </w:p>
    <w:p w14:paraId="2467C2D2" w14:textId="77777777" w:rsidR="003F4016" w:rsidRPr="003F4016" w:rsidRDefault="00990BA2" w:rsidP="003F4016">
      <w:pPr>
        <w:pStyle w:val="ListParagraph"/>
        <w:numPr>
          <w:ilvl w:val="1"/>
          <w:numId w:val="12"/>
        </w:numPr>
        <w:spacing w:before="240" w:after="240"/>
        <w:ind w:left="1710" w:hanging="270"/>
        <w:jc w:val="thaiDistribute"/>
        <w:rPr>
          <w:rFonts w:eastAsia="Times New Roman" w:cs="TH SarabunPSK"/>
          <w:szCs w:val="32"/>
        </w:rPr>
      </w:pPr>
      <w:r>
        <w:rPr>
          <w:rFonts w:eastAsia="Times New Roman" w:cs="TH SarabunPSK" w:hint="cs"/>
          <w:color w:val="000000"/>
          <w:szCs w:val="32"/>
          <w:cs/>
        </w:rPr>
        <w:t>สามารถเรียกใช้งาน</w:t>
      </w:r>
      <w:r w:rsidR="0017767B">
        <w:rPr>
          <w:rFonts w:eastAsia="Times New Roman" w:cs="TH SarabunPSK" w:hint="cs"/>
          <w:color w:val="000000"/>
          <w:szCs w:val="32"/>
          <w:cs/>
        </w:rPr>
        <w:t>บริการ</w:t>
      </w:r>
      <w:r w:rsidR="0017767B">
        <w:rPr>
          <w:rFonts w:eastAsia="Times New Roman" w:cs="TH SarabunPSK"/>
          <w:color w:val="000000"/>
          <w:szCs w:val="32"/>
        </w:rPr>
        <w:t xml:space="preserve"> Antivirus </w:t>
      </w:r>
      <w:r w:rsidR="0017767B">
        <w:rPr>
          <w:rFonts w:eastAsia="Times New Roman" w:cs="TH SarabunPSK" w:hint="cs"/>
          <w:color w:val="000000"/>
          <w:szCs w:val="32"/>
          <w:cs/>
        </w:rPr>
        <w:t xml:space="preserve">จากหลายบริษัทมาช่วยสแกน เช่น </w:t>
      </w:r>
      <w:r w:rsidR="0017767B">
        <w:rPr>
          <w:rFonts w:eastAsia="Times New Roman" w:cs="TH SarabunPSK"/>
          <w:color w:val="000000"/>
          <w:szCs w:val="32"/>
        </w:rPr>
        <w:t>Avira, B</w:t>
      </w:r>
      <w:r w:rsidR="0017767B" w:rsidRPr="0017767B">
        <w:rPr>
          <w:rFonts w:eastAsia="Times New Roman" w:cs="TH SarabunPSK"/>
          <w:color w:val="000000"/>
          <w:szCs w:val="32"/>
        </w:rPr>
        <w:t>itdefende</w:t>
      </w:r>
      <w:r w:rsidR="004F1B71">
        <w:rPr>
          <w:rFonts w:eastAsia="Times New Roman" w:cs="TH SarabunPSK"/>
          <w:color w:val="000000"/>
          <w:szCs w:val="32"/>
        </w:rPr>
        <w:t>r</w:t>
      </w:r>
      <w:r w:rsidR="0017767B">
        <w:rPr>
          <w:rFonts w:eastAsia="Times New Roman" w:cs="TH SarabunPSK"/>
          <w:color w:val="000000"/>
          <w:szCs w:val="32"/>
        </w:rPr>
        <w:t xml:space="preserve">, </w:t>
      </w:r>
      <w:r w:rsidR="0017767B" w:rsidRPr="0017767B">
        <w:rPr>
          <w:rFonts w:eastAsia="Times New Roman" w:cs="TH SarabunPSK"/>
          <w:color w:val="000000"/>
          <w:szCs w:val="32"/>
        </w:rPr>
        <w:t>Kaspersky</w:t>
      </w:r>
      <w:r w:rsidR="0017767B">
        <w:rPr>
          <w:rFonts w:eastAsia="Times New Roman" w:cs="TH SarabunPSK"/>
          <w:color w:val="000000"/>
          <w:szCs w:val="32"/>
        </w:rPr>
        <w:t xml:space="preserve"> </w:t>
      </w:r>
      <w:r w:rsidR="0017767B">
        <w:rPr>
          <w:rFonts w:eastAsia="Times New Roman" w:cs="TH SarabunPSK" w:hint="cs"/>
          <w:color w:val="000000"/>
          <w:szCs w:val="32"/>
          <w:cs/>
        </w:rPr>
        <w:t>เป็นต้น</w:t>
      </w:r>
      <w:r w:rsidR="00B07391">
        <w:rPr>
          <w:rFonts w:eastAsia="Times New Roman" w:cs="TH SarabunPSK" w:hint="cs"/>
          <w:color w:val="000000"/>
          <w:szCs w:val="32"/>
          <w:cs/>
        </w:rPr>
        <w:t xml:space="preserve"> ด้วย</w:t>
      </w:r>
      <w:r w:rsidR="00B07391">
        <w:rPr>
          <w:rFonts w:eastAsia="Times New Roman" w:cs="TH SarabunPSK"/>
          <w:color w:val="000000"/>
          <w:szCs w:val="32"/>
        </w:rPr>
        <w:t xml:space="preserve"> VirusTotal</w:t>
      </w:r>
      <w:r w:rsidR="00B07391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B07391">
        <w:rPr>
          <w:rFonts w:eastAsia="Times New Roman" w:cs="TH SarabunPSK"/>
          <w:color w:val="000000"/>
          <w:szCs w:val="32"/>
        </w:rPr>
        <w:t>API</w:t>
      </w:r>
    </w:p>
    <w:p w14:paraId="04276B1A" w14:textId="6058815C" w:rsidR="00997C89" w:rsidRPr="00997C89" w:rsidRDefault="003F4016" w:rsidP="00997C89">
      <w:pPr>
        <w:pStyle w:val="ListParagraph"/>
        <w:numPr>
          <w:ilvl w:val="1"/>
          <w:numId w:val="12"/>
        </w:numPr>
        <w:spacing w:before="240" w:after="240"/>
        <w:ind w:left="1710" w:hanging="270"/>
        <w:jc w:val="thaiDistribute"/>
        <w:rPr>
          <w:rFonts w:eastAsia="Times New Roman" w:cs="TH SarabunPSK"/>
          <w:szCs w:val="32"/>
        </w:rPr>
      </w:pPr>
      <w:r w:rsidRPr="003F4016">
        <w:rPr>
          <w:rFonts w:eastAsia="Times New Roman" w:cs="TH SarabunPSK" w:hint="cs"/>
          <w:szCs w:val="32"/>
          <w:cs/>
        </w:rPr>
        <w:t>แสดงผลการทดสอบในรูปแบบของรายงาน โดยรายละเอียดของรายงานประกอบด้วย</w:t>
      </w:r>
      <w:r>
        <w:rPr>
          <w:rFonts w:eastAsia="Times New Roman" w:cs="TH SarabunPSK"/>
          <w:szCs w:val="32"/>
        </w:rPr>
        <w:t xml:space="preserve"> </w:t>
      </w:r>
      <w:r>
        <w:rPr>
          <w:rFonts w:eastAsia="Times New Roman" w:cs="TH SarabunPSK" w:hint="cs"/>
          <w:szCs w:val="32"/>
          <w:cs/>
        </w:rPr>
        <w:t>ชื่อไฟล์</w:t>
      </w:r>
      <w:r w:rsidR="00573C05">
        <w:rPr>
          <w:rFonts w:eastAsia="Times New Roman" w:cs="TH SarabunPSK" w:hint="cs"/>
          <w:szCs w:val="32"/>
          <w:cs/>
        </w:rPr>
        <w:t>หรือ</w:t>
      </w:r>
      <w:r>
        <w:rPr>
          <w:rFonts w:eastAsia="Times New Roman" w:cs="TH SarabunPSK"/>
          <w:szCs w:val="32"/>
        </w:rPr>
        <w:t xml:space="preserve">URL </w:t>
      </w:r>
      <w:r>
        <w:rPr>
          <w:rFonts w:eastAsia="Times New Roman" w:cs="TH SarabunPSK" w:hint="cs"/>
          <w:szCs w:val="32"/>
          <w:cs/>
        </w:rPr>
        <w:t>วันและเวลา ชื่อบริษัทที่ใช้ในการสแกน ผลลัพธ์ที่ได้จากการสแกน</w:t>
      </w:r>
      <w:r w:rsidR="00171543">
        <w:rPr>
          <w:rFonts w:eastAsia="Times New Roman" w:cs="TH SarabunPSK" w:hint="cs"/>
          <w:szCs w:val="32"/>
          <w:cs/>
        </w:rPr>
        <w:t>จะแบ่งออกเป็น 3 รูปแบบ ดังนี้</w:t>
      </w:r>
    </w:p>
    <w:p w14:paraId="4D0FBE2B" w14:textId="49AB4DBF" w:rsidR="00171543" w:rsidRDefault="00171543" w:rsidP="00286F7D">
      <w:pPr>
        <w:pStyle w:val="ListParagraph"/>
        <w:spacing w:before="240" w:after="240"/>
        <w:ind w:left="2160" w:hanging="450"/>
        <w:jc w:val="thaiDistribute"/>
        <w:rPr>
          <w:rFonts w:eastAsia="Times New Roman" w:cs="TH SarabunPSK"/>
          <w:color w:val="000000"/>
          <w:szCs w:val="32"/>
        </w:rPr>
      </w:pPr>
      <w:r>
        <w:rPr>
          <w:rFonts w:eastAsia="Times New Roman" w:cs="TH SarabunPSK" w:hint="cs"/>
          <w:szCs w:val="32"/>
          <w:cs/>
        </w:rPr>
        <w:t>4.1</w:t>
      </w:r>
      <w:r>
        <w:rPr>
          <w:rFonts w:eastAsia="Times New Roman" w:cs="TH SarabunPSK"/>
          <w:szCs w:val="32"/>
        </w:rPr>
        <w:t xml:space="preserve">) </w:t>
      </w:r>
      <w:r w:rsidR="00573C05">
        <w:rPr>
          <w:rFonts w:eastAsia="Times New Roman" w:cs="TH SarabunPSK"/>
          <w:szCs w:val="32"/>
        </w:rPr>
        <w:t xml:space="preserve">Not Found </w:t>
      </w:r>
      <w:r>
        <w:rPr>
          <w:rFonts w:eastAsia="Times New Roman" w:cs="TH SarabunPSK" w:hint="cs"/>
          <w:szCs w:val="32"/>
          <w:cs/>
        </w:rPr>
        <w:t xml:space="preserve">คือ ไม่พบ </w:t>
      </w:r>
      <w:r w:rsidRPr="0034489C">
        <w:rPr>
          <w:rFonts w:eastAsia="Times New Roman" w:cs="TH SarabunPSK" w:hint="cs"/>
          <w:color w:val="000000"/>
          <w:szCs w:val="32"/>
        </w:rPr>
        <w:t>Malware</w:t>
      </w:r>
      <w:r>
        <w:rPr>
          <w:rFonts w:eastAsia="Times New Roman" w:cs="TH SarabunPSK" w:hint="cs"/>
          <w:color w:val="000000"/>
          <w:szCs w:val="32"/>
          <w:cs/>
        </w:rPr>
        <w:t xml:space="preserve"> </w:t>
      </w:r>
    </w:p>
    <w:p w14:paraId="5E6899D8" w14:textId="342318AD" w:rsidR="00171543" w:rsidRDefault="00171543" w:rsidP="00286F7D">
      <w:pPr>
        <w:pStyle w:val="ListParagraph"/>
        <w:spacing w:before="240" w:after="240"/>
        <w:ind w:left="2160" w:hanging="450"/>
        <w:jc w:val="thaiDistribute"/>
        <w:rPr>
          <w:rFonts w:eastAsia="Times New Roman" w:cs="TH SarabunPSK"/>
          <w:color w:val="000000"/>
          <w:szCs w:val="32"/>
        </w:rPr>
      </w:pPr>
      <w:r>
        <w:rPr>
          <w:rFonts w:eastAsia="Times New Roman" w:cs="TH SarabunPSK"/>
          <w:color w:val="000000"/>
          <w:szCs w:val="32"/>
        </w:rPr>
        <w:t xml:space="preserve">4.2) </w:t>
      </w:r>
      <w:r w:rsidRPr="00171543">
        <w:rPr>
          <w:rFonts w:eastAsia="Times New Roman" w:cs="TH SarabunPSK"/>
          <w:color w:val="000000"/>
          <w:szCs w:val="32"/>
        </w:rPr>
        <w:t>Suspicious</w:t>
      </w:r>
      <w:r>
        <w:rPr>
          <w:rFonts w:eastAsia="Times New Roman" w:cs="TH SarabunPSK"/>
          <w:color w:val="000000"/>
          <w:szCs w:val="32"/>
        </w:rPr>
        <w:t xml:space="preserve"> </w:t>
      </w:r>
      <w:r>
        <w:rPr>
          <w:rFonts w:eastAsia="Times New Roman" w:cs="TH SarabunPSK" w:hint="cs"/>
          <w:color w:val="000000"/>
          <w:szCs w:val="32"/>
          <w:cs/>
        </w:rPr>
        <w:t>คือ สงสัยว่า</w:t>
      </w:r>
      <w:r w:rsidR="00573C05">
        <w:rPr>
          <w:rFonts w:eastAsia="Times New Roman" w:cs="TH SarabunPSK" w:hint="cs"/>
          <w:color w:val="000000"/>
          <w:szCs w:val="32"/>
          <w:cs/>
        </w:rPr>
        <w:t>อาจ</w:t>
      </w:r>
      <w:r>
        <w:rPr>
          <w:rFonts w:eastAsia="Times New Roman" w:cs="TH SarabunPSK" w:hint="cs"/>
          <w:color w:val="000000"/>
          <w:szCs w:val="32"/>
          <w:cs/>
        </w:rPr>
        <w:t>จ</w:t>
      </w:r>
      <w:r w:rsidR="00573C05">
        <w:rPr>
          <w:rFonts w:eastAsia="Times New Roman" w:cs="TH SarabunPSK" w:hint="cs"/>
          <w:color w:val="000000"/>
          <w:szCs w:val="32"/>
          <w:cs/>
        </w:rPr>
        <w:t>ะมี</w:t>
      </w:r>
      <w:r>
        <w:rPr>
          <w:rFonts w:eastAsia="Times New Roman" w:cs="TH SarabunPSK" w:hint="cs"/>
          <w:color w:val="000000"/>
          <w:szCs w:val="32"/>
          <w:cs/>
        </w:rPr>
        <w:t xml:space="preserve"> </w:t>
      </w:r>
      <w:r w:rsidRPr="0034489C">
        <w:rPr>
          <w:rFonts w:eastAsia="Times New Roman" w:cs="TH SarabunPSK" w:hint="cs"/>
          <w:color w:val="000000"/>
          <w:szCs w:val="32"/>
        </w:rPr>
        <w:t>Malware</w:t>
      </w:r>
    </w:p>
    <w:p w14:paraId="6787DC16" w14:textId="77777777" w:rsidR="00573C05" w:rsidRDefault="00171543" w:rsidP="00286F7D">
      <w:pPr>
        <w:pStyle w:val="ListParagraph"/>
        <w:spacing w:before="240" w:after="240"/>
        <w:ind w:left="2160" w:hanging="450"/>
        <w:jc w:val="thaiDistribute"/>
        <w:rPr>
          <w:rFonts w:eastAsia="Times New Roman" w:cs="TH SarabunPSK"/>
          <w:color w:val="000000"/>
          <w:szCs w:val="32"/>
        </w:rPr>
      </w:pPr>
      <w:r>
        <w:rPr>
          <w:rFonts w:eastAsia="Times New Roman" w:cs="TH SarabunPSK" w:hint="cs"/>
          <w:color w:val="000000"/>
          <w:szCs w:val="32"/>
          <w:cs/>
        </w:rPr>
        <w:t>4.3</w:t>
      </w:r>
      <w:r>
        <w:rPr>
          <w:rFonts w:eastAsia="Times New Roman" w:cs="TH SarabunPSK"/>
          <w:color w:val="000000"/>
          <w:szCs w:val="32"/>
        </w:rPr>
        <w:t xml:space="preserve">) </w:t>
      </w:r>
      <w:r w:rsidRPr="00171543">
        <w:rPr>
          <w:rFonts w:eastAsia="Times New Roman" w:cs="TH SarabunPSK"/>
          <w:color w:val="000000"/>
          <w:szCs w:val="32"/>
        </w:rPr>
        <w:t>Malware</w:t>
      </w:r>
      <w:r>
        <w:rPr>
          <w:rFonts w:eastAsia="Times New Roman" w:cs="TH SarabunPSK"/>
          <w:color w:val="000000"/>
          <w:szCs w:val="32"/>
        </w:rPr>
        <w:t xml:space="preserve"> </w:t>
      </w:r>
      <w:r>
        <w:rPr>
          <w:rFonts w:eastAsia="Times New Roman" w:cs="TH SarabunPSK" w:hint="cs"/>
          <w:color w:val="000000"/>
          <w:szCs w:val="32"/>
          <w:cs/>
        </w:rPr>
        <w:t xml:space="preserve">คือ พบว่ามี </w:t>
      </w:r>
      <w:r w:rsidRPr="00171543">
        <w:rPr>
          <w:rFonts w:eastAsia="Times New Roman" w:cs="TH SarabunPSK"/>
          <w:color w:val="000000"/>
          <w:szCs w:val="32"/>
        </w:rPr>
        <w:t>Malware</w:t>
      </w:r>
      <w:r>
        <w:rPr>
          <w:rFonts w:eastAsia="Times New Roman" w:cs="TH SarabunPSK"/>
          <w:color w:val="000000"/>
          <w:szCs w:val="32"/>
        </w:rPr>
        <w:t xml:space="preserve"> </w:t>
      </w:r>
      <w:r w:rsidR="00EF696A">
        <w:rPr>
          <w:rFonts w:eastAsia="Times New Roman" w:cs="TH SarabunPSK" w:hint="cs"/>
          <w:color w:val="000000"/>
          <w:szCs w:val="32"/>
          <w:cs/>
        </w:rPr>
        <w:t>โดย</w:t>
      </w:r>
      <w:r>
        <w:rPr>
          <w:rFonts w:eastAsia="Times New Roman" w:cs="TH SarabunPSK" w:hint="cs"/>
          <w:color w:val="000000"/>
          <w:szCs w:val="32"/>
          <w:cs/>
        </w:rPr>
        <w:t>ระบุ</w:t>
      </w:r>
      <w:r w:rsidR="00573C05">
        <w:rPr>
          <w:rFonts w:eastAsia="Times New Roman" w:cs="TH SarabunPSK" w:hint="cs"/>
          <w:color w:val="000000"/>
          <w:szCs w:val="32"/>
          <w:cs/>
        </w:rPr>
        <w:t>ชื่อ</w:t>
      </w:r>
      <w:r w:rsidR="00EF696A">
        <w:rPr>
          <w:rFonts w:eastAsia="Times New Roman" w:cs="TH SarabunPSK" w:hint="cs"/>
          <w:color w:val="000000"/>
          <w:szCs w:val="32"/>
          <w:cs/>
        </w:rPr>
        <w:t>บริษัทที่ตรวจพบและ</w:t>
      </w:r>
      <w:r>
        <w:rPr>
          <w:rFonts w:eastAsia="Times New Roman" w:cs="TH SarabunPSK" w:hint="cs"/>
          <w:color w:val="000000"/>
          <w:szCs w:val="32"/>
          <w:cs/>
        </w:rPr>
        <w:t>ชนิด</w:t>
      </w:r>
    </w:p>
    <w:p w14:paraId="1DB83D33" w14:textId="691F0ECE" w:rsidR="00171543" w:rsidRPr="00573C05" w:rsidRDefault="00171543" w:rsidP="00286F7D">
      <w:pPr>
        <w:pStyle w:val="ListParagraph"/>
        <w:spacing w:before="240" w:after="240"/>
        <w:ind w:left="2160"/>
        <w:jc w:val="thaiDistribute"/>
        <w:rPr>
          <w:rFonts w:eastAsia="Times New Roman" w:cs="TH SarabunPSK"/>
          <w:color w:val="000000"/>
          <w:szCs w:val="32"/>
        </w:rPr>
      </w:pPr>
      <w:r>
        <w:rPr>
          <w:rFonts w:eastAsia="Times New Roman" w:cs="TH SarabunPSK" w:hint="cs"/>
          <w:color w:val="000000"/>
          <w:szCs w:val="32"/>
          <w:cs/>
        </w:rPr>
        <w:t xml:space="preserve">ของ </w:t>
      </w:r>
      <w:r w:rsidRPr="00573C05">
        <w:rPr>
          <w:rFonts w:eastAsia="Times New Roman" w:cs="TH SarabunPSK"/>
          <w:color w:val="000000"/>
          <w:szCs w:val="32"/>
        </w:rPr>
        <w:t>Malware</w:t>
      </w:r>
      <w:r w:rsidRPr="00573C05">
        <w:rPr>
          <w:rFonts w:eastAsia="Times New Roman" w:cs="TH SarabunPSK" w:hint="cs"/>
          <w:color w:val="000000"/>
          <w:szCs w:val="32"/>
          <w:cs/>
        </w:rPr>
        <w:t xml:space="preserve"> </w:t>
      </w:r>
      <w:r w:rsidR="00573C05" w:rsidRPr="00573C05">
        <w:rPr>
          <w:rFonts w:eastAsia="Times New Roman" w:cs="TH SarabunPSK" w:hint="cs"/>
          <w:color w:val="000000"/>
          <w:szCs w:val="32"/>
          <w:cs/>
        </w:rPr>
        <w:t xml:space="preserve">เช่น </w:t>
      </w:r>
      <w:r w:rsidR="00573C05" w:rsidRPr="00573C05">
        <w:rPr>
          <w:rFonts w:eastAsia="Times New Roman" w:cs="TH SarabunPSK"/>
          <w:color w:val="000000"/>
          <w:szCs w:val="32"/>
        </w:rPr>
        <w:t>Ransomware, Trojan</w:t>
      </w:r>
    </w:p>
    <w:p w14:paraId="66F5779D" w14:textId="68CE87B8" w:rsidR="0034489C" w:rsidRPr="0034489C" w:rsidRDefault="003D750D" w:rsidP="00C023FE">
      <w:pPr>
        <w:pStyle w:val="Heading3"/>
        <w:numPr>
          <w:ilvl w:val="1"/>
          <w:numId w:val="11"/>
        </w:numPr>
        <w:ind w:left="1440" w:hanging="540"/>
        <w:jc w:val="thaiDistribute"/>
        <w:rPr>
          <w:rFonts w:ascii="Times New Roman" w:hAnsi="Times New Roman" w:cs="Times New Roman"/>
          <w:sz w:val="24"/>
          <w:szCs w:val="24"/>
        </w:rPr>
      </w:pPr>
      <w:r w:rsidRPr="00575C25">
        <w:rPr>
          <w:cs/>
        </w:rPr>
        <w:t>เครื่องมือตรวจสอบหาช่องโหว่</w:t>
      </w:r>
      <w:r w:rsidR="00B41A90">
        <w:rPr>
          <w:rFonts w:hint="cs"/>
          <w:cs/>
        </w:rPr>
        <w:t xml:space="preserve"> </w:t>
      </w:r>
      <w:r w:rsidR="00B41A90">
        <w:t>(</w:t>
      </w:r>
      <w:r w:rsidRPr="00575C25">
        <w:t xml:space="preserve">Vulnerability </w:t>
      </w:r>
      <w:r w:rsidR="0034489C" w:rsidRPr="00575C25">
        <w:t>Scanning</w:t>
      </w:r>
      <w:r w:rsidR="00B41A90">
        <w:t>)</w:t>
      </w:r>
      <w:r w:rsidRPr="00575C25">
        <w:t xml:space="preserve"> </w:t>
      </w:r>
      <w:r w:rsidR="005E18FE">
        <w:rPr>
          <w:rFonts w:hint="cs"/>
          <w:cs/>
        </w:rPr>
        <w:t>และ</w:t>
      </w:r>
      <w:r w:rsidR="00403811">
        <w:rPr>
          <w:rFonts w:hint="cs"/>
          <w:cs/>
        </w:rPr>
        <w:t>ตรวจสอบ</w:t>
      </w:r>
      <w:r w:rsidR="005E18FE">
        <w:t xml:space="preserve"> Port </w:t>
      </w:r>
      <w:r w:rsidR="005E18FE">
        <w:rPr>
          <w:rFonts w:hint="cs"/>
          <w:cs/>
        </w:rPr>
        <w:t>และ</w:t>
      </w:r>
      <w:r w:rsidR="005E18FE">
        <w:t xml:space="preserve"> Service</w:t>
      </w:r>
      <w:r w:rsidR="005E18FE">
        <w:rPr>
          <w:rFonts w:hint="cs"/>
          <w:cs/>
        </w:rPr>
        <w:t xml:space="preserve"> </w:t>
      </w:r>
      <w:r w:rsidR="00403811">
        <w:rPr>
          <w:rFonts w:hint="cs"/>
          <w:cs/>
        </w:rPr>
        <w:t>ที่เปิด</w:t>
      </w:r>
      <w:r w:rsidR="005E18FE">
        <w:rPr>
          <w:rFonts w:hint="cs"/>
          <w:cs/>
        </w:rPr>
        <w:t xml:space="preserve">ของเครื่องปลายทาง </w:t>
      </w:r>
      <w:r w:rsidR="00B41A90">
        <w:rPr>
          <w:rFonts w:hint="cs"/>
          <w:cs/>
        </w:rPr>
        <w:t>มีคุณสมบัติ ดังนี้</w:t>
      </w:r>
    </w:p>
    <w:p w14:paraId="6710B169" w14:textId="515047C5" w:rsidR="000372C5" w:rsidRDefault="006C3401" w:rsidP="00C023FE">
      <w:pPr>
        <w:pStyle w:val="Heading3"/>
        <w:numPr>
          <w:ilvl w:val="0"/>
          <w:numId w:val="33"/>
        </w:numPr>
        <w:spacing w:before="0" w:after="0"/>
        <w:ind w:left="1710" w:hanging="270"/>
        <w:jc w:val="thaiDistribute"/>
      </w:pPr>
      <w:r>
        <w:rPr>
          <w:rFonts w:hint="cs"/>
          <w:cs/>
        </w:rPr>
        <w:t>ใช้คำสั่ง</w:t>
      </w:r>
      <w:r>
        <w:t xml:space="preserve"> Nmap </w:t>
      </w:r>
      <w:r>
        <w:rPr>
          <w:rFonts w:hint="cs"/>
          <w:cs/>
        </w:rPr>
        <w:t>เพื่อ</w:t>
      </w:r>
      <w:r w:rsidR="003D750D" w:rsidRPr="00575C25">
        <w:rPr>
          <w:cs/>
        </w:rPr>
        <w:t xml:space="preserve">ตรวจสอบ </w:t>
      </w:r>
      <w:r w:rsidR="003D750D" w:rsidRPr="00575C25">
        <w:t xml:space="preserve">Port </w:t>
      </w:r>
      <w:r w:rsidR="00673CDA">
        <w:rPr>
          <w:rFonts w:hint="cs"/>
          <w:cs/>
        </w:rPr>
        <w:t>และ</w:t>
      </w:r>
      <w:r w:rsidR="00673CDA">
        <w:t xml:space="preserve"> Service</w:t>
      </w:r>
      <w:r w:rsidR="00673CDA">
        <w:rPr>
          <w:rFonts w:hint="cs"/>
          <w:cs/>
        </w:rPr>
        <w:t xml:space="preserve"> </w:t>
      </w:r>
      <w:r w:rsidR="003D750D" w:rsidRPr="00575C25">
        <w:rPr>
          <w:cs/>
        </w:rPr>
        <w:t>ที่เปิดอยู่ของเครื่องปลายทางโดยใช้</w:t>
      </w:r>
      <w:r w:rsidR="00DE2711">
        <w:rPr>
          <w:rFonts w:hint="cs"/>
          <w:cs/>
        </w:rPr>
        <w:t>ฐาน</w:t>
      </w:r>
      <w:r w:rsidR="003D750D" w:rsidRPr="00575C25">
        <w:rPr>
          <w:cs/>
        </w:rPr>
        <w:t xml:space="preserve">ข้อมูลจาก </w:t>
      </w:r>
      <w:r w:rsidR="003D750D" w:rsidRPr="00575C25">
        <w:t>Well-Know Port</w:t>
      </w:r>
      <w:r w:rsidR="008E737D">
        <w:t xml:space="preserve"> </w:t>
      </w:r>
      <w:r w:rsidR="001D25BF">
        <w:rPr>
          <w:rFonts w:hint="cs"/>
          <w:cs/>
        </w:rPr>
        <w:t xml:space="preserve">แบ่งเป็น 3 ประเภท </w:t>
      </w:r>
      <w:r w:rsidR="00785392">
        <w:rPr>
          <w:rFonts w:hint="cs"/>
          <w:cs/>
        </w:rPr>
        <w:t>ดังนี้</w:t>
      </w:r>
    </w:p>
    <w:p w14:paraId="5932E71E" w14:textId="5C4303C8" w:rsidR="00AE7DE6" w:rsidRDefault="00E0600D" w:rsidP="00C023FE">
      <w:pPr>
        <w:pStyle w:val="ListParagraph"/>
        <w:numPr>
          <w:ilvl w:val="1"/>
          <w:numId w:val="39"/>
        </w:numPr>
        <w:ind w:left="2160" w:hanging="450"/>
        <w:jc w:val="thaiDistribute"/>
      </w:pPr>
      <w:r>
        <w:t>Stealth Scan</w:t>
      </w:r>
      <w:r w:rsidR="001D25BF">
        <w:rPr>
          <w:rFonts w:cs="TH SarabunPSK" w:hint="cs"/>
          <w:cs/>
        </w:rPr>
        <w:t xml:space="preserve"> </w:t>
      </w:r>
      <w:r w:rsidR="00DE3D7C" w:rsidRPr="00DE3D7C">
        <w:rPr>
          <w:rFonts w:cs="TH SarabunPSK" w:hint="cs"/>
          <w:szCs w:val="32"/>
          <w:cs/>
        </w:rPr>
        <w:t>ในกรณีที่</w:t>
      </w:r>
      <w:r w:rsidR="00DE3D7C">
        <w:rPr>
          <w:rFonts w:cs="TH SarabunPSK" w:hint="cs"/>
          <w:szCs w:val="32"/>
          <w:cs/>
        </w:rPr>
        <w:t>ต้องการข้อมูลที่อาจ</w:t>
      </w:r>
      <w:r w:rsidR="00E158C0">
        <w:rPr>
          <w:rFonts w:cs="TH SarabunPSK" w:hint="cs"/>
          <w:szCs w:val="32"/>
          <w:cs/>
        </w:rPr>
        <w:t>ถูก</w:t>
      </w:r>
      <w:r w:rsidR="00EE0A73">
        <w:rPr>
          <w:rFonts w:cs="TH SarabunPSK"/>
          <w:szCs w:val="32"/>
        </w:rPr>
        <w:t xml:space="preserve"> Block </w:t>
      </w:r>
      <w:r w:rsidR="00EE0A73">
        <w:rPr>
          <w:rFonts w:cs="TH SarabunPSK" w:hint="cs"/>
          <w:szCs w:val="32"/>
          <w:cs/>
        </w:rPr>
        <w:t>จาก</w:t>
      </w:r>
      <w:r w:rsidR="00EE0A73">
        <w:rPr>
          <w:rFonts w:cs="TH SarabunPSK"/>
          <w:szCs w:val="32"/>
        </w:rPr>
        <w:t xml:space="preserve"> Firewall</w:t>
      </w:r>
      <w:r w:rsidR="002F1A0E">
        <w:rPr>
          <w:rFonts w:cs="TH SarabunPSK" w:hint="cs"/>
          <w:szCs w:val="32"/>
          <w:cs/>
        </w:rPr>
        <w:t xml:space="preserve"> โดยใช้</w:t>
      </w:r>
      <w:r w:rsidR="002F1A0E">
        <w:rPr>
          <w:rFonts w:cs="TH SarabunPSK"/>
          <w:szCs w:val="32"/>
        </w:rPr>
        <w:t xml:space="preserve"> Option TCP SYN scan</w:t>
      </w:r>
      <w:r w:rsidR="00901A68">
        <w:rPr>
          <w:rFonts w:cs="TH SarabunPSK" w:hint="cs"/>
          <w:szCs w:val="32"/>
          <w:cs/>
        </w:rPr>
        <w:t xml:space="preserve"> </w:t>
      </w:r>
      <w:r w:rsidR="005E5960">
        <w:rPr>
          <w:rFonts w:cs="TH SarabunPSK" w:hint="cs"/>
          <w:szCs w:val="32"/>
          <w:cs/>
        </w:rPr>
        <w:t>หรือ</w:t>
      </w:r>
      <w:r w:rsidR="00901A68">
        <w:rPr>
          <w:rFonts w:cs="TH SarabunPSK" w:hint="cs"/>
          <w:szCs w:val="32"/>
          <w:cs/>
        </w:rPr>
        <w:t xml:space="preserve"> </w:t>
      </w:r>
      <w:r w:rsidR="00901A68">
        <w:rPr>
          <w:rFonts w:cs="TH SarabunPSK"/>
          <w:szCs w:val="32"/>
        </w:rPr>
        <w:t>-sS</w:t>
      </w:r>
      <w:r w:rsidR="005D7AB6">
        <w:rPr>
          <w:rFonts w:cs="TH SarabunPSK"/>
          <w:szCs w:val="32"/>
        </w:rPr>
        <w:t xml:space="preserve"> </w:t>
      </w:r>
      <w:r w:rsidR="00901A68">
        <w:rPr>
          <w:rFonts w:cs="TH SarabunPSK" w:hint="cs"/>
          <w:szCs w:val="32"/>
          <w:cs/>
        </w:rPr>
        <w:t xml:space="preserve">และ </w:t>
      </w:r>
      <w:r w:rsidR="00901A68">
        <w:rPr>
          <w:rFonts w:cs="TH SarabunPSK"/>
          <w:szCs w:val="32"/>
        </w:rPr>
        <w:t xml:space="preserve">TCP FIN Scan </w:t>
      </w:r>
      <w:r w:rsidR="005E5960">
        <w:rPr>
          <w:rFonts w:cs="TH SarabunPSK" w:hint="cs"/>
          <w:szCs w:val="32"/>
          <w:cs/>
        </w:rPr>
        <w:t>หรือ</w:t>
      </w:r>
      <w:r w:rsidR="00901A68">
        <w:rPr>
          <w:rFonts w:cs="TH SarabunPSK"/>
          <w:szCs w:val="32"/>
        </w:rPr>
        <w:t xml:space="preserve"> -sF </w:t>
      </w:r>
    </w:p>
    <w:p w14:paraId="006222D5" w14:textId="7366B0E1" w:rsidR="00E0600D" w:rsidRDefault="00D179DB" w:rsidP="00C023FE">
      <w:pPr>
        <w:pStyle w:val="ListParagraph"/>
        <w:numPr>
          <w:ilvl w:val="1"/>
          <w:numId w:val="39"/>
        </w:numPr>
        <w:ind w:left="2160" w:hanging="450"/>
        <w:jc w:val="thaiDistribute"/>
      </w:pPr>
      <w:r>
        <w:t>Aggressive Scan</w:t>
      </w:r>
      <w:r w:rsidR="001002FD">
        <w:t xml:space="preserve"> </w:t>
      </w:r>
      <w:r w:rsidR="001002FD">
        <w:rPr>
          <w:rFonts w:cs="TH SarabunPSK" w:hint="cs"/>
          <w:szCs w:val="32"/>
          <w:cs/>
        </w:rPr>
        <w:t>ในกรณีที่ต้อง</w:t>
      </w:r>
      <w:r w:rsidR="00260FC1">
        <w:rPr>
          <w:rFonts w:cs="TH SarabunPSK" w:hint="cs"/>
          <w:szCs w:val="32"/>
          <w:cs/>
        </w:rPr>
        <w:t>การข้อมูล</w:t>
      </w:r>
      <w:r w:rsidR="001002FD">
        <w:rPr>
          <w:rFonts w:cs="TH SarabunPSK"/>
          <w:szCs w:val="32"/>
        </w:rPr>
        <w:t xml:space="preserve"> Operating System </w:t>
      </w:r>
      <w:r w:rsidR="001002FD">
        <w:rPr>
          <w:rFonts w:cs="TH SarabunPSK" w:hint="cs"/>
          <w:szCs w:val="32"/>
          <w:cs/>
        </w:rPr>
        <w:t>และ</w:t>
      </w:r>
      <w:r w:rsidR="001002FD">
        <w:rPr>
          <w:rFonts w:cs="TH SarabunPSK"/>
          <w:szCs w:val="32"/>
        </w:rPr>
        <w:t xml:space="preserve"> Version </w:t>
      </w:r>
      <w:r w:rsidR="001002FD">
        <w:rPr>
          <w:rFonts w:cs="TH SarabunPSK" w:hint="cs"/>
          <w:szCs w:val="32"/>
          <w:cs/>
        </w:rPr>
        <w:t>ของเครื่องปลายทาง</w:t>
      </w:r>
      <w:r w:rsidR="009D5277">
        <w:rPr>
          <w:rFonts w:cs="TH SarabunPSK" w:hint="cs"/>
          <w:szCs w:val="32"/>
          <w:cs/>
        </w:rPr>
        <w:t xml:space="preserve"> โดยใช้ </w:t>
      </w:r>
      <w:r w:rsidR="009D5277">
        <w:rPr>
          <w:rFonts w:cs="TH SarabunPSK"/>
          <w:szCs w:val="32"/>
        </w:rPr>
        <w:t xml:space="preserve">Option OS Detection </w:t>
      </w:r>
      <w:r w:rsidR="009D5277">
        <w:rPr>
          <w:rFonts w:cs="TH SarabunPSK" w:hint="cs"/>
          <w:szCs w:val="32"/>
          <w:cs/>
        </w:rPr>
        <w:t>หรือ</w:t>
      </w:r>
      <w:r w:rsidR="009D5277">
        <w:rPr>
          <w:rFonts w:cs="TH SarabunPSK"/>
          <w:szCs w:val="32"/>
        </w:rPr>
        <w:t xml:space="preserve"> -O</w:t>
      </w:r>
      <w:r w:rsidR="009D5277">
        <w:rPr>
          <w:rFonts w:cs="TH SarabunPSK" w:hint="cs"/>
          <w:szCs w:val="32"/>
          <w:cs/>
        </w:rPr>
        <w:t xml:space="preserve"> และ</w:t>
      </w:r>
      <w:r w:rsidR="009D5277">
        <w:rPr>
          <w:rFonts w:cs="TH SarabunPSK"/>
          <w:szCs w:val="32"/>
        </w:rPr>
        <w:t xml:space="preserve"> </w:t>
      </w:r>
      <w:r w:rsidR="00113988">
        <w:rPr>
          <w:rFonts w:cs="TH SarabunPSK"/>
          <w:szCs w:val="32"/>
        </w:rPr>
        <w:t xml:space="preserve">Version Detection </w:t>
      </w:r>
      <w:r w:rsidR="00113988">
        <w:rPr>
          <w:rFonts w:cs="TH SarabunPSK" w:hint="cs"/>
          <w:szCs w:val="32"/>
          <w:cs/>
        </w:rPr>
        <w:t>หรือ</w:t>
      </w:r>
      <w:r w:rsidR="00113988">
        <w:rPr>
          <w:rFonts w:cs="TH SarabunPSK"/>
          <w:szCs w:val="32"/>
        </w:rPr>
        <w:t xml:space="preserve"> -sV</w:t>
      </w:r>
    </w:p>
    <w:p w14:paraId="7C89021D" w14:textId="51B4AABB" w:rsidR="00D179DB" w:rsidRPr="00AE7DE6" w:rsidRDefault="00D179DB" w:rsidP="00C023FE">
      <w:pPr>
        <w:pStyle w:val="ListParagraph"/>
        <w:numPr>
          <w:ilvl w:val="1"/>
          <w:numId w:val="39"/>
        </w:numPr>
        <w:ind w:left="2160" w:hanging="450"/>
        <w:jc w:val="thaiDistribute"/>
      </w:pPr>
      <w:r>
        <w:t>Ad</w:t>
      </w:r>
      <w:r w:rsidR="0037179C">
        <w:t>aptiv</w:t>
      </w:r>
      <w:r>
        <w:t>e Scan</w:t>
      </w:r>
      <w:r w:rsidR="00113988">
        <w:t xml:space="preserve"> </w:t>
      </w:r>
      <w:r w:rsidR="006C3DB4">
        <w:rPr>
          <w:rFonts w:cs="TH SarabunPSK" w:hint="cs"/>
          <w:szCs w:val="32"/>
          <w:cs/>
        </w:rPr>
        <w:t>เพื่อ</w:t>
      </w:r>
      <w:r w:rsidR="00690333">
        <w:rPr>
          <w:rFonts w:cs="TH SarabunPSK" w:hint="cs"/>
          <w:szCs w:val="32"/>
          <w:cs/>
        </w:rPr>
        <w:t>ปรับ</w:t>
      </w:r>
      <w:r w:rsidR="00690333">
        <w:rPr>
          <w:rFonts w:cs="TH SarabunPSK"/>
          <w:szCs w:val="32"/>
        </w:rPr>
        <w:t xml:space="preserve"> Option </w:t>
      </w:r>
      <w:r w:rsidR="009A778D">
        <w:rPr>
          <w:rFonts w:cs="TH SarabunPSK" w:hint="cs"/>
          <w:szCs w:val="32"/>
          <w:cs/>
        </w:rPr>
        <w:t>เพื่อการสแกนที่เหมาะกับสถาน</w:t>
      </w:r>
      <w:r w:rsidR="00E158C0">
        <w:rPr>
          <w:rFonts w:cs="TH SarabunPSK" w:hint="cs"/>
          <w:szCs w:val="32"/>
          <w:cs/>
        </w:rPr>
        <w:t xml:space="preserve">การณ์ เช่น </w:t>
      </w:r>
      <w:r w:rsidR="00E158C0" w:rsidRPr="00E158C0">
        <w:rPr>
          <w:rFonts w:cs="TH SarabunPSK"/>
          <w:szCs w:val="32"/>
          <w:cs/>
        </w:rPr>
        <w:t xml:space="preserve">การใช้ </w:t>
      </w:r>
      <w:r w:rsidR="00E158C0" w:rsidRPr="00E158C0">
        <w:rPr>
          <w:rFonts w:cs="TH SarabunPSK"/>
          <w:szCs w:val="32"/>
        </w:rPr>
        <w:t xml:space="preserve">SYN Scan </w:t>
      </w:r>
      <w:r w:rsidR="00E158C0" w:rsidRPr="00E158C0">
        <w:rPr>
          <w:rFonts w:cs="TH SarabunPSK"/>
          <w:szCs w:val="32"/>
          <w:cs/>
        </w:rPr>
        <w:t>ร่วมกับ -</w:t>
      </w:r>
      <w:r w:rsidR="00E158C0" w:rsidRPr="00E158C0">
        <w:rPr>
          <w:rFonts w:cs="TH SarabunPSK"/>
          <w:szCs w:val="32"/>
        </w:rPr>
        <w:t xml:space="preserve">O </w:t>
      </w:r>
      <w:r w:rsidR="00E158C0" w:rsidRPr="00E158C0">
        <w:rPr>
          <w:rFonts w:cs="TH SarabunPSK"/>
          <w:szCs w:val="32"/>
          <w:cs/>
        </w:rPr>
        <w:t xml:space="preserve">เพื่อสแกนหา </w:t>
      </w:r>
      <w:r w:rsidR="00E158C0" w:rsidRPr="00E158C0">
        <w:rPr>
          <w:rFonts w:cs="TH SarabunPSK"/>
          <w:szCs w:val="32"/>
        </w:rPr>
        <w:t>O</w:t>
      </w:r>
      <w:r w:rsidR="00353B41">
        <w:rPr>
          <w:rFonts w:cs="TH SarabunPSK"/>
          <w:szCs w:val="32"/>
        </w:rPr>
        <w:t xml:space="preserve">perating </w:t>
      </w:r>
      <w:r w:rsidR="00E158C0" w:rsidRPr="00E158C0">
        <w:rPr>
          <w:rFonts w:cs="TH SarabunPSK"/>
          <w:szCs w:val="32"/>
        </w:rPr>
        <w:t>S</w:t>
      </w:r>
      <w:r w:rsidR="00353B41">
        <w:rPr>
          <w:rFonts w:cs="TH SarabunPSK"/>
          <w:szCs w:val="32"/>
        </w:rPr>
        <w:t>ystem</w:t>
      </w:r>
      <w:r w:rsidR="00E158C0" w:rsidRPr="00E158C0">
        <w:rPr>
          <w:rFonts w:cs="TH SarabunPSK"/>
          <w:szCs w:val="32"/>
        </w:rPr>
        <w:t xml:space="preserve"> </w:t>
      </w:r>
      <w:r w:rsidR="00353B41">
        <w:rPr>
          <w:rFonts w:cs="TH SarabunPSK" w:hint="cs"/>
          <w:szCs w:val="32"/>
          <w:cs/>
        </w:rPr>
        <w:t>และ</w:t>
      </w:r>
      <w:r w:rsidR="00E158C0" w:rsidRPr="00E158C0">
        <w:rPr>
          <w:rFonts w:cs="TH SarabunPSK"/>
          <w:szCs w:val="32"/>
          <w:cs/>
        </w:rPr>
        <w:t xml:space="preserve">หลีกเลี่ยงการถูก </w:t>
      </w:r>
      <w:r w:rsidR="00E158C0">
        <w:rPr>
          <w:rFonts w:cs="TH SarabunPSK"/>
          <w:szCs w:val="32"/>
        </w:rPr>
        <w:t>B</w:t>
      </w:r>
      <w:r w:rsidR="00E158C0" w:rsidRPr="00E158C0">
        <w:rPr>
          <w:rFonts w:cs="TH SarabunPSK"/>
          <w:szCs w:val="32"/>
        </w:rPr>
        <w:t xml:space="preserve">lock </w:t>
      </w:r>
      <w:r w:rsidR="00E158C0">
        <w:rPr>
          <w:rFonts w:cs="TH SarabunPSK" w:hint="cs"/>
          <w:szCs w:val="32"/>
          <w:cs/>
        </w:rPr>
        <w:t>จาก</w:t>
      </w:r>
      <w:r w:rsidR="00E158C0" w:rsidRPr="00E158C0">
        <w:rPr>
          <w:rFonts w:cs="TH SarabunPSK"/>
          <w:szCs w:val="32"/>
          <w:cs/>
        </w:rPr>
        <w:t xml:space="preserve"> </w:t>
      </w:r>
      <w:r w:rsidR="00E158C0" w:rsidRPr="00E158C0">
        <w:rPr>
          <w:rFonts w:cs="TH SarabunPSK"/>
          <w:szCs w:val="32"/>
        </w:rPr>
        <w:t xml:space="preserve">Firewall </w:t>
      </w:r>
      <w:r w:rsidR="00E158C0" w:rsidRPr="00E158C0">
        <w:rPr>
          <w:rFonts w:cs="TH SarabunPSK"/>
          <w:szCs w:val="32"/>
          <w:cs/>
        </w:rPr>
        <w:t xml:space="preserve">หรือการเพิ่ม </w:t>
      </w:r>
      <w:r w:rsidR="00E158C0" w:rsidRPr="00E158C0">
        <w:rPr>
          <w:rFonts w:cs="TH SarabunPSK"/>
          <w:szCs w:val="32"/>
        </w:rPr>
        <w:t>option -T</w:t>
      </w:r>
      <w:r w:rsidR="00E158C0" w:rsidRPr="00E158C0">
        <w:rPr>
          <w:rFonts w:cs="TH SarabunPSK"/>
          <w:szCs w:val="32"/>
          <w:cs/>
        </w:rPr>
        <w:t>4 เข้ามาเพื่อลดระยะเวลาในการสแก</w:t>
      </w:r>
      <w:r w:rsidR="004C6A3C">
        <w:rPr>
          <w:rFonts w:cs="TH SarabunPSK" w:hint="cs"/>
          <w:szCs w:val="32"/>
          <w:cs/>
        </w:rPr>
        <w:t>น</w:t>
      </w:r>
    </w:p>
    <w:p w14:paraId="3DA1877B" w14:textId="5C9A31E9" w:rsidR="0007494E" w:rsidRPr="0007494E" w:rsidRDefault="003D750D" w:rsidP="00C023FE">
      <w:pPr>
        <w:pStyle w:val="Heading3"/>
        <w:numPr>
          <w:ilvl w:val="0"/>
          <w:numId w:val="33"/>
        </w:numPr>
        <w:spacing w:before="0" w:after="0"/>
        <w:ind w:left="1710" w:hanging="270"/>
        <w:jc w:val="thaiDistribute"/>
        <w:rPr>
          <w:rFonts w:ascii="Times New Roman" w:hAnsi="Times New Roman" w:cs="Times New Roman"/>
          <w:sz w:val="24"/>
          <w:szCs w:val="24"/>
        </w:rPr>
      </w:pPr>
      <w:bookmarkStart w:id="21" w:name="_Hlk148479687"/>
      <w:bookmarkEnd w:id="20"/>
      <w:r w:rsidRPr="0034489C">
        <w:rPr>
          <w:rFonts w:eastAsia="Times New Roman" w:hint="cs"/>
          <w:color w:val="000000"/>
          <w:cs/>
        </w:rPr>
        <w:lastRenderedPageBreak/>
        <w:t xml:space="preserve">ใช้ </w:t>
      </w:r>
      <w:r w:rsidRPr="0034489C">
        <w:rPr>
          <w:rFonts w:eastAsia="Times New Roman" w:hint="cs"/>
          <w:color w:val="000000"/>
        </w:rPr>
        <w:t xml:space="preserve">Vulners.NSE </w:t>
      </w:r>
      <w:r w:rsidR="006A46FA">
        <w:rPr>
          <w:rFonts w:eastAsia="Times New Roman" w:hint="cs"/>
          <w:color w:val="000000"/>
          <w:cs/>
        </w:rPr>
        <w:t xml:space="preserve">โดยใช้ </w:t>
      </w:r>
      <w:r w:rsidR="006A46FA">
        <w:rPr>
          <w:rFonts w:eastAsia="Times New Roman"/>
          <w:color w:val="000000"/>
        </w:rPr>
        <w:t>Option --</w:t>
      </w:r>
      <w:r w:rsidR="00533551">
        <w:rPr>
          <w:rFonts w:eastAsia="Times New Roman"/>
          <w:color w:val="000000"/>
        </w:rPr>
        <w:t xml:space="preserve">script </w:t>
      </w:r>
      <w:r w:rsidR="00AC49F1">
        <w:rPr>
          <w:rFonts w:eastAsia="Times New Roman"/>
          <w:color w:val="000000"/>
        </w:rPr>
        <w:t xml:space="preserve">vulners </w:t>
      </w:r>
      <w:r w:rsidRPr="0034489C">
        <w:rPr>
          <w:rFonts w:eastAsia="Times New Roman" w:hint="cs"/>
          <w:color w:val="000000"/>
          <w:cs/>
        </w:rPr>
        <w:t xml:space="preserve">ร่วมกับ </w:t>
      </w:r>
      <w:r w:rsidRPr="0034489C">
        <w:rPr>
          <w:rFonts w:eastAsia="Times New Roman" w:hint="cs"/>
          <w:color w:val="000000"/>
        </w:rPr>
        <w:t xml:space="preserve">Nmap </w:t>
      </w:r>
      <w:r w:rsidR="00D179DB">
        <w:rPr>
          <w:rFonts w:eastAsia="Times New Roman" w:hint="cs"/>
          <w:color w:val="000000"/>
          <w:cs/>
        </w:rPr>
        <w:t>อ้างอิง</w:t>
      </w:r>
      <w:r w:rsidRPr="0034489C">
        <w:rPr>
          <w:rFonts w:eastAsia="Times New Roman" w:hint="cs"/>
          <w:color w:val="000000"/>
          <w:cs/>
        </w:rPr>
        <w:t>ฐานข้อมูลของช่องโหว่</w:t>
      </w:r>
      <w:r w:rsidR="00D179DB">
        <w:rPr>
          <w:rFonts w:eastAsia="Times New Roman" w:hint="cs"/>
          <w:color w:val="000000"/>
          <w:cs/>
        </w:rPr>
        <w:t>จาก</w:t>
      </w:r>
      <w:r w:rsidRPr="0034489C">
        <w:rPr>
          <w:rFonts w:eastAsia="Times New Roman" w:hint="cs"/>
          <w:color w:val="000000"/>
          <w:cs/>
        </w:rPr>
        <w:t xml:space="preserve"> </w:t>
      </w:r>
      <w:r w:rsidRPr="0034489C">
        <w:rPr>
          <w:rFonts w:eastAsia="Times New Roman" w:hint="cs"/>
          <w:color w:val="000000"/>
        </w:rPr>
        <w:t>OpenVA</w:t>
      </w:r>
      <w:r w:rsidR="0007494E">
        <w:rPr>
          <w:rFonts w:eastAsia="Times New Roman"/>
          <w:color w:val="000000"/>
        </w:rPr>
        <w:t>S</w:t>
      </w:r>
      <w:r w:rsidR="00533551">
        <w:rPr>
          <w:rFonts w:eastAsia="Times New Roman"/>
          <w:color w:val="000000"/>
        </w:rPr>
        <w:t xml:space="preserve"> </w:t>
      </w:r>
      <w:r w:rsidR="00533551">
        <w:rPr>
          <w:rFonts w:eastAsia="Times New Roman" w:hint="cs"/>
          <w:color w:val="000000"/>
          <w:cs/>
        </w:rPr>
        <w:t>เพื่อตรวจสอบหาช่องโหว่ของเครื่องปลายทาง</w:t>
      </w:r>
    </w:p>
    <w:p w14:paraId="6F0DCCCD" w14:textId="503C50F9" w:rsidR="00CF43FC" w:rsidRPr="00CF43FC" w:rsidRDefault="003D750D" w:rsidP="00B07391">
      <w:pPr>
        <w:pStyle w:val="Heading3"/>
        <w:numPr>
          <w:ilvl w:val="0"/>
          <w:numId w:val="33"/>
        </w:numPr>
        <w:spacing w:before="0" w:after="0"/>
        <w:ind w:left="1710" w:hanging="270"/>
        <w:jc w:val="thaiDistribute"/>
        <w:rPr>
          <w:rFonts w:ascii="Times New Roman" w:hAnsi="Times New Roman" w:cs="Times New Roman"/>
          <w:sz w:val="24"/>
          <w:szCs w:val="24"/>
        </w:rPr>
      </w:pPr>
      <w:bookmarkStart w:id="22" w:name="_Hlk123076014"/>
      <w:r w:rsidRPr="0007494E">
        <w:rPr>
          <w:rFonts w:eastAsia="Times New Roman" w:hint="cs"/>
          <w:color w:val="000000"/>
          <w:cs/>
        </w:rPr>
        <w:t>แสดงผลการทดสอบในรูปแบบของรายงาน</w:t>
      </w:r>
      <w:r w:rsidR="00BE6FE7">
        <w:rPr>
          <w:rFonts w:eastAsia="Times New Roman" w:hint="cs"/>
          <w:color w:val="000000"/>
          <w:cs/>
        </w:rPr>
        <w:t xml:space="preserve"> โดยรายละเอียดของรายงานประกอบด้วย</w:t>
      </w:r>
      <w:r w:rsidR="00BE6FE7">
        <w:rPr>
          <w:rFonts w:eastAsia="Times New Roman"/>
          <w:color w:val="000000"/>
        </w:rPr>
        <w:t xml:space="preserve"> </w:t>
      </w:r>
      <w:r w:rsidR="005F4262">
        <w:rPr>
          <w:rFonts w:eastAsia="Times New Roman" w:hint="cs"/>
          <w:color w:val="000000"/>
          <w:cs/>
        </w:rPr>
        <w:t>เครื่องมือที่ใช้ วันและเวลา</w:t>
      </w:r>
      <w:r w:rsidR="00D56868">
        <w:rPr>
          <w:rFonts w:eastAsia="Times New Roman" w:hint="cs"/>
          <w:color w:val="000000"/>
          <w:cs/>
        </w:rPr>
        <w:t xml:space="preserve"> เครื่องปลายทาง</w:t>
      </w:r>
      <w:r w:rsidR="002A1F2A">
        <w:rPr>
          <w:rFonts w:eastAsia="Times New Roman" w:hint="cs"/>
          <w:color w:val="000000"/>
          <w:cs/>
        </w:rPr>
        <w:t xml:space="preserve"> </w:t>
      </w:r>
      <w:r w:rsidR="002A1F2A">
        <w:rPr>
          <w:rFonts w:eastAsia="Times New Roman"/>
          <w:color w:val="000000"/>
        </w:rPr>
        <w:t xml:space="preserve">Port </w:t>
      </w:r>
      <w:r w:rsidR="002A1F2A">
        <w:rPr>
          <w:rFonts w:eastAsia="Times New Roman" w:hint="cs"/>
          <w:color w:val="000000"/>
          <w:cs/>
        </w:rPr>
        <w:t>สถานะ</w:t>
      </w:r>
      <w:r w:rsidR="002A1F2A">
        <w:rPr>
          <w:rFonts w:eastAsia="Times New Roman"/>
          <w:color w:val="000000"/>
        </w:rPr>
        <w:t xml:space="preserve"> Service Version O</w:t>
      </w:r>
      <w:r w:rsidR="0064130A">
        <w:rPr>
          <w:rFonts w:eastAsia="Times New Roman"/>
          <w:color w:val="000000"/>
        </w:rPr>
        <w:t>perating System</w:t>
      </w:r>
      <w:r w:rsidR="0064130A">
        <w:rPr>
          <w:rFonts w:eastAsia="Times New Roman" w:hint="cs"/>
          <w:color w:val="000000"/>
          <w:cs/>
        </w:rPr>
        <w:t xml:space="preserve"> และ</w:t>
      </w:r>
      <w:r w:rsidR="00085901">
        <w:rPr>
          <w:rFonts w:eastAsia="Times New Roman" w:hint="cs"/>
          <w:color w:val="000000"/>
          <w:cs/>
        </w:rPr>
        <w:t xml:space="preserve"> </w:t>
      </w:r>
      <w:r w:rsidR="0064130A">
        <w:rPr>
          <w:rFonts w:eastAsia="Times New Roman"/>
          <w:color w:val="000000"/>
        </w:rPr>
        <w:t>CVE</w:t>
      </w:r>
      <w:r w:rsidR="007006D7">
        <w:rPr>
          <w:rFonts w:eastAsia="Times New Roman" w:hint="cs"/>
          <w:color w:val="000000"/>
          <w:cs/>
        </w:rPr>
        <w:t xml:space="preserve"> </w:t>
      </w:r>
      <w:r w:rsidR="00085901">
        <w:rPr>
          <w:rFonts w:eastAsia="Times New Roman" w:hint="cs"/>
          <w:color w:val="000000"/>
          <w:cs/>
        </w:rPr>
        <w:t>โดย</w:t>
      </w:r>
      <w:r w:rsidR="00E971F7">
        <w:rPr>
          <w:rFonts w:eastAsia="Times New Roman" w:hint="cs"/>
          <w:color w:val="000000"/>
          <w:cs/>
        </w:rPr>
        <w:t>แบ่งการแสดงผล</w:t>
      </w:r>
      <w:r w:rsidR="00085901">
        <w:rPr>
          <w:rFonts w:eastAsia="Times New Roman" w:hint="cs"/>
          <w:color w:val="000000"/>
          <w:cs/>
        </w:rPr>
        <w:t>เป็น</w:t>
      </w:r>
      <w:r w:rsidR="00E971F7">
        <w:rPr>
          <w:rFonts w:eastAsia="Times New Roman"/>
          <w:color w:val="000000"/>
        </w:rPr>
        <w:t xml:space="preserve"> 2</w:t>
      </w:r>
      <w:r w:rsidR="00E971F7">
        <w:rPr>
          <w:rFonts w:eastAsia="Times New Roman" w:hint="cs"/>
          <w:color w:val="000000"/>
          <w:cs/>
        </w:rPr>
        <w:t xml:space="preserve"> </w:t>
      </w:r>
      <w:r w:rsidR="00085901">
        <w:rPr>
          <w:rFonts w:eastAsia="Times New Roman" w:hint="cs"/>
          <w:color w:val="000000"/>
          <w:cs/>
        </w:rPr>
        <w:t>รูปแบบคือ</w:t>
      </w:r>
    </w:p>
    <w:p w14:paraId="08B87B03" w14:textId="0B6323F5" w:rsidR="00426559" w:rsidRDefault="00911BDF" w:rsidP="00B852EB">
      <w:pPr>
        <w:pStyle w:val="Heading3"/>
        <w:numPr>
          <w:ilvl w:val="0"/>
          <w:numId w:val="0"/>
        </w:numPr>
        <w:tabs>
          <w:tab w:val="left" w:pos="2160"/>
        </w:tabs>
        <w:spacing w:before="0" w:after="0"/>
        <w:ind w:left="2160" w:hanging="450"/>
        <w:jc w:val="thaiDistribute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3.1)</w:t>
      </w:r>
      <w:r w:rsidR="00855803">
        <w:rPr>
          <w:rFonts w:eastAsia="Times New Roman"/>
          <w:color w:val="000000"/>
        </w:rPr>
        <w:t xml:space="preserve"> </w:t>
      </w:r>
      <w:r w:rsidR="00AB5BE2">
        <w:rPr>
          <w:rFonts w:eastAsia="Times New Roman" w:hint="cs"/>
          <w:color w:val="000000"/>
          <w:cs/>
        </w:rPr>
        <w:t>เพื่อ</w:t>
      </w:r>
      <w:r w:rsidR="005001EC">
        <w:rPr>
          <w:rFonts w:eastAsia="Times New Roman" w:hint="cs"/>
          <w:color w:val="000000"/>
          <w:cs/>
        </w:rPr>
        <w:t>แสดงผลลัพธ์</w:t>
      </w:r>
      <w:r w:rsidR="00426559">
        <w:rPr>
          <w:rFonts w:eastAsia="Times New Roman" w:hint="cs"/>
          <w:color w:val="000000"/>
          <w:cs/>
        </w:rPr>
        <w:t>บนหน้าจอ</w:t>
      </w:r>
      <w:r w:rsidR="00426559">
        <w:rPr>
          <w:rFonts w:eastAsia="Times New Roman"/>
          <w:color w:val="000000"/>
        </w:rPr>
        <w:t xml:space="preserve"> </w:t>
      </w:r>
      <w:r w:rsidR="00D32E23">
        <w:rPr>
          <w:rFonts w:eastAsia="Times New Roman"/>
          <w:color w:val="000000"/>
        </w:rPr>
        <w:t>GUI</w:t>
      </w:r>
      <w:r w:rsidR="00426559">
        <w:rPr>
          <w:rFonts w:eastAsia="Times New Roman"/>
          <w:color w:val="000000"/>
        </w:rPr>
        <w:t xml:space="preserve"> </w:t>
      </w:r>
      <w:r w:rsidR="00426559">
        <w:rPr>
          <w:rFonts w:eastAsia="Times New Roman" w:hint="cs"/>
          <w:color w:val="000000"/>
          <w:cs/>
        </w:rPr>
        <w:t>ให้ผู้ใช้สามารถดู</w:t>
      </w:r>
      <w:r w:rsidR="00F100E7">
        <w:rPr>
          <w:rFonts w:eastAsia="Times New Roman" w:hint="cs"/>
          <w:color w:val="000000"/>
          <w:cs/>
        </w:rPr>
        <w:t>ร</w:t>
      </w:r>
      <w:r w:rsidR="00426559">
        <w:rPr>
          <w:rFonts w:eastAsia="Times New Roman" w:hint="cs"/>
          <w:color w:val="000000"/>
          <w:cs/>
        </w:rPr>
        <w:t>ายละเอียดของผลลัพธ</w:t>
      </w:r>
      <w:r w:rsidR="00BA160E">
        <w:rPr>
          <w:rFonts w:eastAsia="Times New Roman" w:hint="cs"/>
          <w:color w:val="000000"/>
          <w:cs/>
        </w:rPr>
        <w:t>์ที่ได้</w:t>
      </w:r>
      <w:r w:rsidR="00426559">
        <w:rPr>
          <w:rFonts w:eastAsia="Times New Roman" w:hint="cs"/>
          <w:color w:val="000000"/>
          <w:cs/>
        </w:rPr>
        <w:t>จาการ</w:t>
      </w:r>
      <w:r w:rsidR="00F100E7">
        <w:rPr>
          <w:rFonts w:eastAsia="Times New Roman" w:hint="cs"/>
          <w:color w:val="000000"/>
          <w:cs/>
        </w:rPr>
        <w:t>ส</w:t>
      </w:r>
      <w:r w:rsidR="00426559">
        <w:rPr>
          <w:rFonts w:eastAsia="Times New Roman" w:hint="cs"/>
          <w:color w:val="000000"/>
          <w:cs/>
        </w:rPr>
        <w:t>แกน</w:t>
      </w:r>
    </w:p>
    <w:p w14:paraId="432B76B7" w14:textId="56FB8D28" w:rsidR="00F80962" w:rsidRDefault="00911BDF" w:rsidP="00B852EB">
      <w:pPr>
        <w:tabs>
          <w:tab w:val="left" w:pos="2160"/>
        </w:tabs>
        <w:ind w:left="2160" w:hanging="450"/>
        <w:jc w:val="thaiDistribute"/>
      </w:pPr>
      <w:r>
        <w:t>3.2)</w:t>
      </w:r>
      <w:r w:rsidR="002E771C">
        <w:t xml:space="preserve"> </w:t>
      </w:r>
      <w:r w:rsidR="002E771C">
        <w:rPr>
          <w:rFonts w:hint="cs"/>
          <w:cs/>
        </w:rPr>
        <w:t>เพื่อบันทึกผลลัพธ์หรือแชร์ให้กับ</w:t>
      </w:r>
      <w:r w:rsidR="006C2949">
        <w:rPr>
          <w:rFonts w:hint="cs"/>
          <w:cs/>
        </w:rPr>
        <w:t>ผู้อื่น ด้วยการส่งรายงาน</w:t>
      </w:r>
      <w:r w:rsidR="00A57CB8">
        <w:rPr>
          <w:rFonts w:hint="cs"/>
          <w:cs/>
        </w:rPr>
        <w:t>จาก</w:t>
      </w:r>
      <w:r w:rsidR="006C2949">
        <w:rPr>
          <w:rFonts w:hint="cs"/>
          <w:cs/>
        </w:rPr>
        <w:t>การสแกน</w:t>
      </w:r>
      <w:r w:rsidR="00A57CB8">
        <w:t xml:space="preserve"> </w:t>
      </w:r>
      <w:r w:rsidR="00A57CB8">
        <w:rPr>
          <w:rFonts w:hint="cs"/>
          <w:cs/>
        </w:rPr>
        <w:t xml:space="preserve">โดยการระบุ </w:t>
      </w:r>
      <w:r w:rsidR="00A57CB8">
        <w:t>Email Address</w:t>
      </w:r>
      <w:r w:rsidR="00A57CB8">
        <w:rPr>
          <w:rFonts w:hint="cs"/>
          <w:cs/>
        </w:rPr>
        <w:t xml:space="preserve"> ปลายทางที่ต้องการส่งไป</w:t>
      </w:r>
      <w:r w:rsidR="00715BFF">
        <w:rPr>
          <w:rFonts w:hint="cs"/>
          <w:cs/>
        </w:rPr>
        <w:t>ซึ่งจะอยู่</w:t>
      </w:r>
      <w:r w:rsidR="0068608F">
        <w:rPr>
          <w:rFonts w:hint="cs"/>
          <w:cs/>
        </w:rPr>
        <w:t>ในรูปแบบของ</w:t>
      </w:r>
      <w:r w:rsidR="0068608F">
        <w:t xml:space="preserve"> PDF File</w:t>
      </w:r>
    </w:p>
    <w:p w14:paraId="7D6DA529" w14:textId="3D389012" w:rsidR="003D750D" w:rsidRPr="00575C25" w:rsidRDefault="003D750D" w:rsidP="005549E3">
      <w:pPr>
        <w:pStyle w:val="Heading3"/>
        <w:numPr>
          <w:ilvl w:val="1"/>
          <w:numId w:val="11"/>
        </w:numPr>
        <w:ind w:left="1440" w:hanging="540"/>
        <w:jc w:val="thaiDistribute"/>
        <w:rPr>
          <w:rFonts w:ascii="Times New Roman" w:hAnsi="Times New Roman" w:cs="Times New Roman"/>
          <w:sz w:val="24"/>
          <w:szCs w:val="24"/>
        </w:rPr>
      </w:pPr>
      <w:bookmarkStart w:id="23" w:name="_Hlk148479847"/>
      <w:bookmarkEnd w:id="22"/>
      <w:r w:rsidRPr="00575C25">
        <w:rPr>
          <w:cs/>
        </w:rPr>
        <w:t>เครื่องมือตรวจสอ</w:t>
      </w:r>
      <w:r w:rsidR="00B41A90">
        <w:rPr>
          <w:rFonts w:hint="cs"/>
          <w:cs/>
        </w:rPr>
        <w:t>บความมั่นคง</w:t>
      </w:r>
      <w:r w:rsidRPr="00575C25">
        <w:rPr>
          <w:cs/>
        </w:rPr>
        <w:t xml:space="preserve"> </w:t>
      </w:r>
      <w:r w:rsidRPr="00575C25">
        <w:t xml:space="preserve">Hypertext Transfer Protocol Secure </w:t>
      </w:r>
      <w:r w:rsidR="00B41A90">
        <w:t>(</w:t>
      </w:r>
      <w:r w:rsidRPr="00575C25">
        <w:t>HTTPS Testing</w:t>
      </w:r>
      <w:r w:rsidR="00B41A90">
        <w:t>)</w:t>
      </w:r>
      <w:r w:rsidR="00C07B70">
        <w:t xml:space="preserve"> </w:t>
      </w:r>
      <w:r w:rsidR="00C07B70">
        <w:rPr>
          <w:rFonts w:hint="cs"/>
          <w:cs/>
        </w:rPr>
        <w:t>มีคุณสมบัติ ดังนี้</w:t>
      </w:r>
    </w:p>
    <w:p w14:paraId="726603F6" w14:textId="4B77FA17" w:rsidR="003D750D" w:rsidRPr="00DC3710" w:rsidRDefault="0077587B" w:rsidP="005549E3">
      <w:pPr>
        <w:pStyle w:val="Heading3"/>
        <w:numPr>
          <w:ilvl w:val="0"/>
          <w:numId w:val="0"/>
        </w:numPr>
        <w:spacing w:before="0" w:after="0"/>
        <w:ind w:left="1710" w:hanging="270"/>
        <w:jc w:val="thaiDistribute"/>
        <w:rPr>
          <w:rFonts w:ascii="Times New Roman" w:hAnsi="Times New Roman" w:cs="Times New Roman"/>
          <w:sz w:val="24"/>
          <w:szCs w:val="24"/>
        </w:rPr>
      </w:pPr>
      <w:r>
        <w:t>1</w:t>
      </w:r>
      <w:r w:rsidR="004E0D96">
        <w:t xml:space="preserve">) </w:t>
      </w:r>
      <w:r w:rsidR="0037131E" w:rsidRPr="0037131E">
        <w:rPr>
          <w:cs/>
        </w:rPr>
        <w:t xml:space="preserve">ตรวจสอบ </w:t>
      </w:r>
      <w:r w:rsidR="0037131E" w:rsidRPr="0037131E">
        <w:t xml:space="preserve">HTTPS Header </w:t>
      </w:r>
      <w:r w:rsidR="0037131E" w:rsidRPr="0037131E">
        <w:rPr>
          <w:cs/>
        </w:rPr>
        <w:t xml:space="preserve">โดยใช้ </w:t>
      </w:r>
      <w:r w:rsidR="0037131E" w:rsidRPr="0037131E">
        <w:t xml:space="preserve">Open-Source testssl.sh </w:t>
      </w:r>
    </w:p>
    <w:p w14:paraId="4EB2EE20" w14:textId="54C21AD2" w:rsidR="003D750D" w:rsidRDefault="004E0D96" w:rsidP="005549E3">
      <w:pPr>
        <w:pStyle w:val="Heading3"/>
        <w:numPr>
          <w:ilvl w:val="0"/>
          <w:numId w:val="0"/>
        </w:numPr>
        <w:spacing w:before="0" w:after="0"/>
        <w:ind w:left="1710" w:hanging="270"/>
        <w:jc w:val="thaiDistribute"/>
      </w:pPr>
      <w:r>
        <w:t>2)</w:t>
      </w:r>
      <w:r w:rsidR="0077587B">
        <w:t xml:space="preserve"> </w:t>
      </w:r>
      <w:r w:rsidR="00911BDF" w:rsidRPr="00911BDF">
        <w:rPr>
          <w:cs/>
        </w:rPr>
        <w:t xml:space="preserve">ตรวจสอบความปลอดภัยของ </w:t>
      </w:r>
      <w:r w:rsidR="00911BDF" w:rsidRPr="00911BDF">
        <w:t xml:space="preserve">Protocol </w:t>
      </w:r>
      <w:r w:rsidR="00911BDF" w:rsidRPr="00911BDF">
        <w:rPr>
          <w:cs/>
        </w:rPr>
        <w:t xml:space="preserve">ที่ให้บริการ </w:t>
      </w:r>
      <w:r w:rsidR="00911BDF" w:rsidRPr="00911BDF">
        <w:t xml:space="preserve">SSL/TLS </w:t>
      </w:r>
    </w:p>
    <w:p w14:paraId="2F06289C" w14:textId="108ACD1E" w:rsidR="006F16D4" w:rsidRPr="006F16D4" w:rsidRDefault="006F16D4" w:rsidP="006F16D4">
      <w:pPr>
        <w:rPr>
          <w:cs/>
        </w:rPr>
      </w:pPr>
      <w:r>
        <w:tab/>
      </w:r>
      <w:r>
        <w:tab/>
        <w:t xml:space="preserve">3) </w:t>
      </w:r>
      <w:r>
        <w:rPr>
          <w:rFonts w:hint="cs"/>
          <w:cs/>
        </w:rPr>
        <w:t>ตรวจสอบ</w:t>
      </w:r>
      <w:r w:rsidR="00BC7E87">
        <w:t xml:space="preserve"> HSTS Configuration </w:t>
      </w:r>
      <w:r w:rsidR="00BC7E87">
        <w:rPr>
          <w:rFonts w:hint="cs"/>
          <w:cs/>
        </w:rPr>
        <w:t>และ</w:t>
      </w:r>
      <w:r w:rsidR="00BC7E87">
        <w:t xml:space="preserve"> HSTS Preload</w:t>
      </w:r>
      <w:r w:rsidR="00A748A7">
        <w:t xml:space="preserve"> </w:t>
      </w:r>
    </w:p>
    <w:p w14:paraId="0C304A8A" w14:textId="024608FE" w:rsidR="00D425C0" w:rsidRDefault="006F16D4" w:rsidP="00D425C0">
      <w:pPr>
        <w:pStyle w:val="Heading3"/>
        <w:numPr>
          <w:ilvl w:val="0"/>
          <w:numId w:val="0"/>
        </w:numPr>
        <w:spacing w:before="0" w:after="0"/>
        <w:ind w:left="1710" w:hanging="270"/>
        <w:jc w:val="thaiDistribute"/>
      </w:pPr>
      <w:r>
        <w:lastRenderedPageBreak/>
        <w:t>4</w:t>
      </w:r>
      <w:r w:rsidR="005B3744" w:rsidRPr="005B3744">
        <w:rPr>
          <w:cs/>
        </w:rPr>
        <w:t>)</w:t>
      </w:r>
      <w:r w:rsidR="005B3744">
        <w:t xml:space="preserve"> </w:t>
      </w:r>
      <w:r w:rsidR="00911BDF" w:rsidRPr="0007494E">
        <w:rPr>
          <w:rFonts w:eastAsia="Times New Roman" w:hint="cs"/>
          <w:color w:val="000000"/>
          <w:cs/>
        </w:rPr>
        <w:t>แสดงผลการทดสอบในรูปแบบของรายงาน</w:t>
      </w:r>
      <w:r w:rsidR="003F38EF">
        <w:rPr>
          <w:rFonts w:eastAsia="Times New Roman" w:hint="cs"/>
          <w:color w:val="000000"/>
          <w:cs/>
        </w:rPr>
        <w:t>โดยรายละเอียดของรายงานประกอบด้วย</w:t>
      </w:r>
      <w:r w:rsidR="003F38EF" w:rsidRPr="003F38EF">
        <w:t xml:space="preserve"> </w:t>
      </w:r>
      <w:r w:rsidR="00FA1996" w:rsidRPr="00FA1996">
        <w:rPr>
          <w:cs/>
        </w:rPr>
        <w:t xml:space="preserve">ข้อมูลเกี่ยวกับ </w:t>
      </w:r>
      <w:r w:rsidR="00EF2C89">
        <w:t>D</w:t>
      </w:r>
      <w:r w:rsidR="00FA1996" w:rsidRPr="00FA1996">
        <w:t xml:space="preserve">omain </w:t>
      </w:r>
      <w:r w:rsidR="00EF2C89">
        <w:t>N</w:t>
      </w:r>
      <w:r w:rsidR="00FA1996" w:rsidRPr="00FA1996">
        <w:t xml:space="preserve">ame, Certificate, Certificate Authority </w:t>
      </w:r>
      <w:r w:rsidR="00FA1996" w:rsidRPr="00FA1996">
        <w:rPr>
          <w:cs/>
        </w:rPr>
        <w:t xml:space="preserve">ที่ออก </w:t>
      </w:r>
      <w:r w:rsidR="008F0E30">
        <w:t>D</w:t>
      </w:r>
      <w:r w:rsidR="00FA1996" w:rsidRPr="00FA1996">
        <w:t xml:space="preserve">igital </w:t>
      </w:r>
      <w:r w:rsidR="008F0E30">
        <w:t>C</w:t>
      </w:r>
      <w:r w:rsidR="00FA1996" w:rsidRPr="00FA1996">
        <w:t xml:space="preserve">ertificate </w:t>
      </w:r>
      <w:r w:rsidR="00FA1996" w:rsidRPr="00FA1996">
        <w:rPr>
          <w:cs/>
        </w:rPr>
        <w:t>ให้กับเว็บไซต์</w:t>
      </w:r>
      <w:r w:rsidR="00FA1996">
        <w:rPr>
          <w:rFonts w:hint="cs"/>
          <w:cs/>
        </w:rPr>
        <w:t xml:space="preserve"> </w:t>
      </w:r>
      <w:r w:rsidR="00FA1996" w:rsidRPr="00FA1996">
        <w:rPr>
          <w:cs/>
        </w:rPr>
        <w:t>ข้อมูลเกี่ยวกับอัลกอริทึมที่ใช้เข้ารหัส</w:t>
      </w:r>
      <w:r w:rsidR="00FA1996" w:rsidRPr="00FA1996">
        <w:t xml:space="preserve">, </w:t>
      </w:r>
      <w:r w:rsidR="008F0E30">
        <w:t>D</w:t>
      </w:r>
      <w:r w:rsidR="00FA1996" w:rsidRPr="00FA1996">
        <w:t xml:space="preserve">igital </w:t>
      </w:r>
      <w:r w:rsidR="008F0E30">
        <w:t>S</w:t>
      </w:r>
      <w:r w:rsidR="00FA1996" w:rsidRPr="00FA1996">
        <w:t xml:space="preserve">ignature </w:t>
      </w:r>
      <w:r w:rsidR="00FA1996" w:rsidRPr="00FA1996">
        <w:rPr>
          <w:cs/>
        </w:rPr>
        <w:t xml:space="preserve">และ </w:t>
      </w:r>
      <w:r w:rsidR="008F0E30">
        <w:t>H</w:t>
      </w:r>
      <w:r w:rsidR="00FA1996" w:rsidRPr="00FA1996">
        <w:t xml:space="preserve">ashing functions </w:t>
      </w:r>
      <w:r w:rsidR="00FA1996" w:rsidRPr="00FA1996">
        <w:rPr>
          <w:cs/>
        </w:rPr>
        <w:t>ที่ใช้ พร้อมบอกจำนวนบิตที่ใช้ และแจ้งเตือนผู้ใช้งานหากพบว่าไม่เหมาะสม</w:t>
      </w:r>
      <w:r w:rsidR="008F0E30">
        <w:rPr>
          <w:rFonts w:hint="cs"/>
          <w:cs/>
        </w:rPr>
        <w:t xml:space="preserve"> </w:t>
      </w:r>
      <w:r w:rsidR="008F0E30" w:rsidRPr="008F0E30">
        <w:rPr>
          <w:cs/>
        </w:rPr>
        <w:t xml:space="preserve">ข้อมูลเกี่ยวกับจุดอ่อน หรือโอกาสที่จะถูก </w:t>
      </w:r>
      <w:r w:rsidR="00EF2C89">
        <w:t>D</w:t>
      </w:r>
      <w:r w:rsidR="008F0E30" w:rsidRPr="008F0E30">
        <w:t xml:space="preserve">owngrade </w:t>
      </w:r>
      <w:r w:rsidR="00EF2C89">
        <w:t>A</w:t>
      </w:r>
      <w:r w:rsidR="008F0E30" w:rsidRPr="008F0E30">
        <w:t xml:space="preserve">ttack </w:t>
      </w:r>
      <w:r w:rsidR="008F0E30" w:rsidRPr="008F0E30">
        <w:rPr>
          <w:cs/>
        </w:rPr>
        <w:t xml:space="preserve">เช่น </w:t>
      </w:r>
      <w:r w:rsidR="008F0E30" w:rsidRPr="008F0E30">
        <w:t xml:space="preserve">POODLE, DROWN, ORACLE </w:t>
      </w:r>
      <w:r w:rsidR="00EF2C89">
        <w:t>A</w:t>
      </w:r>
      <w:r w:rsidR="008F0E30" w:rsidRPr="008F0E30">
        <w:t xml:space="preserve">ttacks </w:t>
      </w:r>
      <w:bookmarkStart w:id="24" w:name="_Hlk148479723"/>
      <w:bookmarkEnd w:id="21"/>
      <w:r w:rsidR="008F0E30" w:rsidRPr="008F0E30">
        <w:rPr>
          <w:cs/>
        </w:rPr>
        <w:t>ว่าเป็นไปได้หรือไม่</w:t>
      </w:r>
      <w:r w:rsidR="008F0E30">
        <w:rPr>
          <w:rFonts w:hint="cs"/>
          <w:cs/>
        </w:rPr>
        <w:t xml:space="preserve"> และ </w:t>
      </w:r>
      <w:r w:rsidR="008F0E30" w:rsidRPr="008F0E30">
        <w:rPr>
          <w:cs/>
        </w:rPr>
        <w:t xml:space="preserve">ข้อมูลเกี่ยวกับการ </w:t>
      </w:r>
      <w:r w:rsidR="008F0E30" w:rsidRPr="008F0E30">
        <w:t xml:space="preserve">HSTS </w:t>
      </w:r>
      <w:r w:rsidR="00EF2C89">
        <w:t>C</w:t>
      </w:r>
      <w:r w:rsidR="008F0E30" w:rsidRPr="008F0E30">
        <w:t xml:space="preserve">onfiguration </w:t>
      </w:r>
      <w:r w:rsidR="008F0E30" w:rsidRPr="008F0E30">
        <w:rPr>
          <w:cs/>
        </w:rPr>
        <w:t xml:space="preserve">และ </w:t>
      </w:r>
      <w:r w:rsidR="008F0E30" w:rsidRPr="008F0E30">
        <w:t xml:space="preserve">HSTS </w:t>
      </w:r>
      <w:r w:rsidR="00EF2C89">
        <w:t>P</w:t>
      </w:r>
      <w:r w:rsidR="008F0E30" w:rsidRPr="008F0E30">
        <w:t xml:space="preserve">reload </w:t>
      </w:r>
      <w:r w:rsidR="008F0E30" w:rsidRPr="008F0E30">
        <w:rPr>
          <w:cs/>
        </w:rPr>
        <w:t>ว่าเหมาะสมหรือไม่</w:t>
      </w:r>
    </w:p>
    <w:p w14:paraId="50E72525" w14:textId="609F28A2" w:rsidR="00D425C0" w:rsidRPr="00D425C0" w:rsidRDefault="00D425C0" w:rsidP="00D425C0">
      <w:pPr>
        <w:pStyle w:val="Heading3"/>
        <w:numPr>
          <w:ilvl w:val="0"/>
          <w:numId w:val="0"/>
        </w:numPr>
        <w:ind w:left="1440"/>
      </w:pPr>
      <w:r>
        <w:t xml:space="preserve">5) </w:t>
      </w:r>
      <w:r w:rsidR="002A13B5">
        <w:rPr>
          <w:rFonts w:hint="cs"/>
          <w:cs/>
        </w:rPr>
        <w:t>ผลลัพธ</w:t>
      </w:r>
      <w:r w:rsidR="00EF2C89">
        <w:rPr>
          <w:rFonts w:hint="cs"/>
          <w:cs/>
        </w:rPr>
        <w:t>์ที่ได้</w:t>
      </w:r>
      <w:r w:rsidR="002A13B5">
        <w:rPr>
          <w:rFonts w:hint="cs"/>
          <w:cs/>
        </w:rPr>
        <w:t>จากการ</w:t>
      </w:r>
      <w:r w:rsidR="00E75A90">
        <w:rPr>
          <w:rFonts w:hint="cs"/>
          <w:cs/>
        </w:rPr>
        <w:t>ทดสอบ</w:t>
      </w:r>
      <w:r w:rsidR="002A13B5">
        <w:rPr>
          <w:rFonts w:hint="cs"/>
          <w:cs/>
        </w:rPr>
        <w:t>สามารถแสดงผ</w:t>
      </w:r>
      <w:r w:rsidR="00E75A90">
        <w:rPr>
          <w:rFonts w:hint="cs"/>
          <w:cs/>
        </w:rPr>
        <w:t>ล</w:t>
      </w:r>
      <w:r w:rsidR="002A13B5">
        <w:rPr>
          <w:rFonts w:hint="cs"/>
          <w:cs/>
        </w:rPr>
        <w:t>ลัพธ์ได้</w:t>
      </w:r>
      <w:r w:rsidR="002A13B5">
        <w:t xml:space="preserve"> 2</w:t>
      </w:r>
      <w:r w:rsidR="002A13B5">
        <w:rPr>
          <w:rFonts w:hint="cs"/>
          <w:cs/>
        </w:rPr>
        <w:t xml:space="preserve"> รูปแบบ </w:t>
      </w:r>
      <w:r w:rsidR="00EF2C89">
        <w:rPr>
          <w:rFonts w:hint="cs"/>
          <w:cs/>
        </w:rPr>
        <w:t>ได้แก่</w:t>
      </w:r>
    </w:p>
    <w:p w14:paraId="1D349244" w14:textId="3FEAC9F8" w:rsidR="00911BDF" w:rsidRDefault="00EF2C89" w:rsidP="003F311B">
      <w:pPr>
        <w:pStyle w:val="Heading3"/>
        <w:numPr>
          <w:ilvl w:val="0"/>
          <w:numId w:val="0"/>
        </w:numPr>
        <w:spacing w:before="0" w:after="0"/>
        <w:ind w:left="2160" w:hanging="450"/>
        <w:jc w:val="thaiDistribute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5</w:t>
      </w:r>
      <w:r w:rsidR="00911BDF">
        <w:rPr>
          <w:rFonts w:eastAsia="Times New Roman"/>
          <w:color w:val="000000"/>
        </w:rPr>
        <w:t xml:space="preserve">.1) </w:t>
      </w:r>
      <w:r w:rsidR="00911BDF">
        <w:rPr>
          <w:rFonts w:eastAsia="Times New Roman" w:hint="cs"/>
          <w:color w:val="000000"/>
          <w:cs/>
        </w:rPr>
        <w:t>แสดงผลลัพธ์บนหน้าจอ</w:t>
      </w:r>
      <w:r w:rsidR="00911BDF">
        <w:rPr>
          <w:rFonts w:eastAsia="Times New Roman"/>
          <w:color w:val="000000"/>
        </w:rPr>
        <w:t xml:space="preserve"> GUI </w:t>
      </w:r>
      <w:r w:rsidR="00911BDF">
        <w:rPr>
          <w:rFonts w:eastAsia="Times New Roman" w:hint="cs"/>
          <w:color w:val="000000"/>
          <w:cs/>
        </w:rPr>
        <w:t>ให้ผู้ใช้สามารถดู</w:t>
      </w:r>
      <w:r w:rsidR="00F100E7">
        <w:rPr>
          <w:rFonts w:eastAsia="Times New Roman" w:hint="cs"/>
          <w:color w:val="000000"/>
          <w:cs/>
        </w:rPr>
        <w:t>ร</w:t>
      </w:r>
      <w:r w:rsidR="00911BDF">
        <w:rPr>
          <w:rFonts w:eastAsia="Times New Roman" w:hint="cs"/>
          <w:color w:val="000000"/>
          <w:cs/>
        </w:rPr>
        <w:t>ายละเอียดของผลลัพธ์จา</w:t>
      </w:r>
      <w:r w:rsidR="00B87244">
        <w:rPr>
          <w:rFonts w:eastAsia="Times New Roman" w:hint="cs"/>
          <w:color w:val="000000"/>
          <w:cs/>
        </w:rPr>
        <w:t>ก</w:t>
      </w:r>
      <w:r w:rsidR="00911BDF">
        <w:rPr>
          <w:rFonts w:eastAsia="Times New Roman" w:hint="cs"/>
          <w:color w:val="000000"/>
          <w:cs/>
        </w:rPr>
        <w:t>กา</w:t>
      </w:r>
      <w:r w:rsidR="007D4B10">
        <w:rPr>
          <w:rFonts w:eastAsia="Times New Roman" w:hint="cs"/>
          <w:color w:val="000000"/>
          <w:cs/>
        </w:rPr>
        <w:t>รทดสอบด้วย</w:t>
      </w:r>
      <w:r w:rsidR="007D4B10">
        <w:rPr>
          <w:rFonts w:eastAsia="Times New Roman"/>
          <w:color w:val="000000"/>
        </w:rPr>
        <w:t xml:space="preserve"> testssl.sh</w:t>
      </w:r>
      <w:r w:rsidR="00EF249C">
        <w:rPr>
          <w:rFonts w:eastAsia="Times New Roman" w:hint="cs"/>
          <w:color w:val="000000"/>
          <w:cs/>
        </w:rPr>
        <w:t xml:space="preserve"> โดยมีรายละเอียดดังข้อ</w:t>
      </w:r>
      <w:r w:rsidR="00EF249C">
        <w:rPr>
          <w:rFonts w:eastAsia="Times New Roman"/>
          <w:color w:val="000000"/>
        </w:rPr>
        <w:t xml:space="preserve"> 4)</w:t>
      </w:r>
    </w:p>
    <w:p w14:paraId="759D014A" w14:textId="412B5ED8" w:rsidR="003F38EF" w:rsidRDefault="00EF2C89" w:rsidP="003F311B">
      <w:pPr>
        <w:ind w:left="2160" w:hanging="450"/>
        <w:jc w:val="thaiDistribute"/>
      </w:pPr>
      <w:r>
        <w:t>5</w:t>
      </w:r>
      <w:r w:rsidR="00911BDF">
        <w:t xml:space="preserve">.2) </w:t>
      </w:r>
      <w:r w:rsidR="00EF249C">
        <w:rPr>
          <w:rFonts w:hint="cs"/>
          <w:cs/>
        </w:rPr>
        <w:t>สามารถ</w:t>
      </w:r>
      <w:r w:rsidR="00911BDF">
        <w:rPr>
          <w:rFonts w:hint="cs"/>
          <w:cs/>
        </w:rPr>
        <w:t>บันทึกผลลัพธ์หรือแชร์ให้กับผู้ใช้อื่น ด้วยการส่งรายงานจากการสแกนด้วย</w:t>
      </w:r>
      <w:r w:rsidR="00911BDF">
        <w:t xml:space="preserve"> </w:t>
      </w:r>
      <w:r w:rsidR="0037179C">
        <w:t xml:space="preserve">Open Source Testssl.sh </w:t>
      </w:r>
      <w:r w:rsidR="00911BDF">
        <w:rPr>
          <w:rFonts w:hint="cs"/>
          <w:cs/>
        </w:rPr>
        <w:t xml:space="preserve">โดยการระบุ </w:t>
      </w:r>
      <w:r w:rsidR="00911BDF">
        <w:t>Email Address</w:t>
      </w:r>
      <w:r w:rsidR="00911BDF">
        <w:rPr>
          <w:rFonts w:hint="cs"/>
          <w:cs/>
        </w:rPr>
        <w:t xml:space="preserve"> ปลายทางที่ต้องการส่งไป</w:t>
      </w:r>
      <w:r w:rsidR="00EF249C">
        <w:rPr>
          <w:rFonts w:hint="cs"/>
          <w:cs/>
        </w:rPr>
        <w:t xml:space="preserve"> </w:t>
      </w:r>
      <w:r w:rsidR="00715BFF">
        <w:rPr>
          <w:rFonts w:hint="cs"/>
          <w:cs/>
        </w:rPr>
        <w:t>จะอยู่ในรูปแบบของ</w:t>
      </w:r>
      <w:r w:rsidR="00715BFF">
        <w:t xml:space="preserve"> PDF File</w:t>
      </w:r>
      <w:r w:rsidR="006C20DA">
        <w:rPr>
          <w:rFonts w:hint="cs"/>
          <w:cs/>
        </w:rPr>
        <w:t xml:space="preserve"> </w:t>
      </w:r>
    </w:p>
    <w:p w14:paraId="062FAAC9" w14:textId="49C781AE" w:rsidR="003D750D" w:rsidRPr="0034489C" w:rsidRDefault="003D750D" w:rsidP="00254045">
      <w:pPr>
        <w:pStyle w:val="Heading3"/>
        <w:numPr>
          <w:ilvl w:val="1"/>
          <w:numId w:val="11"/>
        </w:numPr>
        <w:ind w:left="1440" w:hanging="540"/>
        <w:jc w:val="thaiDistribute"/>
      </w:pPr>
      <w:r w:rsidRPr="00575C25">
        <w:rPr>
          <w:cs/>
        </w:rPr>
        <w:t>เครื่องมือ</w:t>
      </w:r>
      <w:r w:rsidR="00B41A90">
        <w:rPr>
          <w:rFonts w:hint="cs"/>
          <w:cs/>
        </w:rPr>
        <w:t>คำนวณค่า</w:t>
      </w:r>
      <w:r w:rsidRPr="00575C25">
        <w:rPr>
          <w:cs/>
        </w:rPr>
        <w:t xml:space="preserve"> </w:t>
      </w:r>
      <w:r w:rsidR="00B41A90" w:rsidRPr="00575C25">
        <w:t>Message Digest</w:t>
      </w:r>
      <w:r w:rsidR="00B41A90">
        <w:rPr>
          <w:rFonts w:hint="cs"/>
          <w:cs/>
        </w:rPr>
        <w:t xml:space="preserve"> </w:t>
      </w:r>
      <w:r w:rsidR="00B41A90">
        <w:t>(</w:t>
      </w:r>
      <w:r w:rsidRPr="00575C25">
        <w:t>Message Digest Generator</w:t>
      </w:r>
      <w:r w:rsidR="00B41A90">
        <w:t>)</w:t>
      </w:r>
      <w:r w:rsidRPr="00575C25">
        <w:t xml:space="preserve"> </w:t>
      </w:r>
      <w:r w:rsidR="00B41A90">
        <w:rPr>
          <w:rFonts w:hint="cs"/>
          <w:cs/>
        </w:rPr>
        <w:t>มีคุณสมบัติ ดังนี้</w:t>
      </w:r>
    </w:p>
    <w:p w14:paraId="7C190487" w14:textId="23F03F92" w:rsidR="004B7AC9" w:rsidRPr="004B7AC9" w:rsidRDefault="0005294C" w:rsidP="003F311B">
      <w:pPr>
        <w:pStyle w:val="Heading3"/>
        <w:numPr>
          <w:ilvl w:val="0"/>
          <w:numId w:val="38"/>
        </w:numPr>
        <w:spacing w:before="0" w:after="0"/>
        <w:ind w:left="1710" w:hanging="270"/>
        <w:jc w:val="thaiDistribute"/>
      </w:pPr>
      <w:r>
        <w:t>Algo</w:t>
      </w:r>
      <w:r w:rsidR="00AF7A01">
        <w:t>rithms</w:t>
      </w:r>
      <w:r w:rsidR="006C5C85">
        <w:t xml:space="preserve"> </w:t>
      </w:r>
      <w:r w:rsidR="005C6F43">
        <w:rPr>
          <w:rFonts w:hint="cs"/>
          <w:cs/>
        </w:rPr>
        <w:t xml:space="preserve">การคำนวณ </w:t>
      </w:r>
      <w:r w:rsidR="005C6F43">
        <w:t>M</w:t>
      </w:r>
      <w:r w:rsidR="005C6F43" w:rsidRPr="00021F12">
        <w:t xml:space="preserve">essage </w:t>
      </w:r>
      <w:r w:rsidR="004915B8">
        <w:t>D</w:t>
      </w:r>
      <w:r w:rsidR="005C6F43" w:rsidRPr="00021F12">
        <w:t>igest</w:t>
      </w:r>
      <w:r w:rsidR="005C6F43">
        <w:rPr>
          <w:rFonts w:hint="cs"/>
          <w:cs/>
        </w:rPr>
        <w:t xml:space="preserve"> </w:t>
      </w:r>
      <w:r w:rsidR="006C5C85">
        <w:rPr>
          <w:rFonts w:hint="cs"/>
          <w:cs/>
        </w:rPr>
        <w:t>ที่รองรับ</w:t>
      </w:r>
      <w:r w:rsidR="00B13557">
        <w:rPr>
          <w:rFonts w:hint="cs"/>
          <w:cs/>
        </w:rPr>
        <w:t>ได้แก่</w:t>
      </w:r>
      <w:r w:rsidR="00AF7A01" w:rsidRPr="00AF7A01">
        <w:t xml:space="preserve"> </w:t>
      </w:r>
      <w:r w:rsidR="00AF7A01" w:rsidRPr="004E0D96">
        <w:t>MD5, SHA-1, SHA-2, SHA3</w:t>
      </w:r>
    </w:p>
    <w:p w14:paraId="7A1DA075" w14:textId="5DA19A52" w:rsidR="003C59DB" w:rsidRDefault="00D12389" w:rsidP="003F311B">
      <w:pPr>
        <w:pStyle w:val="Heading3"/>
        <w:numPr>
          <w:ilvl w:val="0"/>
          <w:numId w:val="38"/>
        </w:numPr>
        <w:spacing w:before="0" w:after="0"/>
        <w:ind w:left="1710" w:hanging="270"/>
        <w:jc w:val="thaiDistribute"/>
      </w:pPr>
      <w:r>
        <w:rPr>
          <w:rFonts w:hint="cs"/>
          <w:cs/>
        </w:rPr>
        <w:t>การคำนวณ</w:t>
      </w:r>
      <w:r>
        <w:t xml:space="preserve"> Message Digest</w:t>
      </w:r>
      <w:r>
        <w:rPr>
          <w:rFonts w:hint="cs"/>
          <w:cs/>
        </w:rPr>
        <w:t xml:space="preserve"> </w:t>
      </w:r>
      <w:r w:rsidR="00FB23E1">
        <w:rPr>
          <w:rFonts w:hint="cs"/>
          <w:cs/>
        </w:rPr>
        <w:t>โดย</w:t>
      </w:r>
      <w:r>
        <w:rPr>
          <w:rFonts w:hint="cs"/>
          <w:cs/>
        </w:rPr>
        <w:t>สามารถ</w:t>
      </w:r>
      <w:r w:rsidR="004915B8">
        <w:rPr>
          <w:rFonts w:hint="cs"/>
          <w:cs/>
        </w:rPr>
        <w:t xml:space="preserve"> </w:t>
      </w:r>
      <w:r w:rsidR="004915B8">
        <w:t xml:space="preserve">Input </w:t>
      </w:r>
      <w:r w:rsidR="00FB23E1">
        <w:rPr>
          <w:rFonts w:hint="cs"/>
          <w:cs/>
        </w:rPr>
        <w:t>ข้อมูลได้</w:t>
      </w:r>
      <w:r w:rsidR="00FB23E1">
        <w:t xml:space="preserve"> 2</w:t>
      </w:r>
      <w:r w:rsidR="00FB23E1">
        <w:rPr>
          <w:rFonts w:hint="cs"/>
          <w:cs/>
        </w:rPr>
        <w:t xml:space="preserve"> แบบคือ</w:t>
      </w:r>
      <w:r w:rsidR="00FB23E1">
        <w:t xml:space="preserve"> </w:t>
      </w:r>
      <w:r w:rsidR="003C59DB">
        <w:rPr>
          <w:rFonts w:hint="cs"/>
          <w:cs/>
        </w:rPr>
        <w:t>ข้อความ</w:t>
      </w:r>
    </w:p>
    <w:p w14:paraId="1950FFDF" w14:textId="6925E848" w:rsidR="003D750D" w:rsidRDefault="005C03EF" w:rsidP="003F311B">
      <w:pPr>
        <w:pStyle w:val="Heading3"/>
        <w:numPr>
          <w:ilvl w:val="0"/>
          <w:numId w:val="0"/>
        </w:numPr>
        <w:spacing w:before="0" w:after="0"/>
        <w:ind w:left="1980" w:hanging="270"/>
        <w:jc w:val="thaiDistribute"/>
        <w:rPr>
          <w:cs/>
        </w:rPr>
      </w:pPr>
      <w:r>
        <w:rPr>
          <w:rFonts w:hint="cs"/>
          <w:cs/>
        </w:rPr>
        <w:t>และ</w:t>
      </w:r>
      <w:r w:rsidR="003C59DB">
        <w:rPr>
          <w:rFonts w:hint="cs"/>
          <w:cs/>
        </w:rPr>
        <w:t xml:space="preserve"> </w:t>
      </w:r>
      <w:r w:rsidR="00FB23E1">
        <w:t>File</w:t>
      </w:r>
      <w:r>
        <w:rPr>
          <w:rFonts w:hint="cs"/>
          <w:cs/>
        </w:rPr>
        <w:t xml:space="preserve"> เพื่อนำไปคำนวณหาค่า</w:t>
      </w:r>
      <w:r>
        <w:t xml:space="preserve"> Message Digest</w:t>
      </w:r>
      <w:r w:rsidR="00FB23E1">
        <w:rPr>
          <w:rFonts w:hint="cs"/>
          <w:cs/>
        </w:rPr>
        <w:t xml:space="preserve"> </w:t>
      </w:r>
      <w:r w:rsidR="00D12389">
        <w:t xml:space="preserve"> </w:t>
      </w:r>
    </w:p>
    <w:p w14:paraId="4E72E4B2" w14:textId="512EF504" w:rsidR="00CF7411" w:rsidRPr="00CF7411" w:rsidRDefault="005C03EF" w:rsidP="003F311B">
      <w:pPr>
        <w:pStyle w:val="Heading3"/>
        <w:numPr>
          <w:ilvl w:val="0"/>
          <w:numId w:val="38"/>
        </w:numPr>
        <w:spacing w:before="0" w:after="0"/>
        <w:ind w:left="1710" w:hanging="270"/>
        <w:jc w:val="thaiDistribute"/>
      </w:pPr>
      <w:r>
        <w:rPr>
          <w:rFonts w:hint="cs"/>
          <w:cs/>
        </w:rPr>
        <w:t>การ</w:t>
      </w:r>
      <w:r w:rsidR="000B3554">
        <w:rPr>
          <w:rFonts w:hint="cs"/>
          <w:cs/>
        </w:rPr>
        <w:t>แสดงผล</w:t>
      </w:r>
      <w:r>
        <w:rPr>
          <w:rFonts w:hint="cs"/>
          <w:cs/>
        </w:rPr>
        <w:t>ลัพธ์</w:t>
      </w:r>
      <w:r w:rsidR="000B3554">
        <w:rPr>
          <w:rFonts w:hint="cs"/>
          <w:cs/>
        </w:rPr>
        <w:t>จากกา</w:t>
      </w:r>
      <w:r>
        <w:rPr>
          <w:rFonts w:hint="cs"/>
          <w:cs/>
        </w:rPr>
        <w:t>รคำนวณ</w:t>
      </w:r>
      <w:r w:rsidR="000B3554">
        <w:t xml:space="preserve"> Message digest</w:t>
      </w:r>
      <w:r w:rsidR="00F261A1">
        <w:t>ing</w:t>
      </w:r>
      <w:r w:rsidR="000B3554">
        <w:rPr>
          <w:rFonts w:hint="cs"/>
          <w:cs/>
        </w:rPr>
        <w:t xml:space="preserve"> </w:t>
      </w:r>
      <w:r w:rsidR="00E32E04">
        <w:rPr>
          <w:rFonts w:hint="cs"/>
          <w:cs/>
        </w:rPr>
        <w:t>โดยแสดงได้</w:t>
      </w:r>
      <w:r w:rsidR="00E32E04">
        <w:t xml:space="preserve"> 2</w:t>
      </w:r>
      <w:r w:rsidR="00E32E04">
        <w:rPr>
          <w:rFonts w:hint="cs"/>
          <w:cs/>
        </w:rPr>
        <w:t xml:space="preserve"> รูปแบบ</w:t>
      </w:r>
      <w:r w:rsidR="00FD3936">
        <w:rPr>
          <w:rFonts w:hint="cs"/>
          <w:cs/>
        </w:rPr>
        <w:t xml:space="preserve"> </w:t>
      </w:r>
      <w:r w:rsidR="00E32E04">
        <w:rPr>
          <w:rFonts w:hint="cs"/>
          <w:cs/>
        </w:rPr>
        <w:t>คือ</w:t>
      </w:r>
      <w:r w:rsidR="007B6DCE">
        <w:t xml:space="preserve"> </w:t>
      </w:r>
      <w:r w:rsidR="00180BFA">
        <w:rPr>
          <w:rFonts w:hint="cs"/>
          <w:cs/>
        </w:rPr>
        <w:t>แสดง</w:t>
      </w:r>
      <w:r w:rsidR="00180BFA">
        <w:t xml:space="preserve"> Message Digest </w:t>
      </w:r>
      <w:r w:rsidR="00DE08A4">
        <w:rPr>
          <w:rFonts w:hint="cs"/>
          <w:cs/>
        </w:rPr>
        <w:t>ที่คำนวณได้</w:t>
      </w:r>
      <w:r w:rsidR="00180BFA">
        <w:rPr>
          <w:rFonts w:hint="cs"/>
          <w:cs/>
        </w:rPr>
        <w:t>ในรูปแบบข้อความ และ นำ</w:t>
      </w:r>
      <w:r w:rsidR="00BA192D">
        <w:t xml:space="preserve"> Message Digest</w:t>
      </w:r>
      <w:r w:rsidR="00BA192D">
        <w:rPr>
          <w:rFonts w:hint="cs"/>
          <w:cs/>
        </w:rPr>
        <w:t xml:space="preserve"> ที่ได้จากข้อความ</w:t>
      </w:r>
      <w:r w:rsidR="00D22D6E">
        <w:rPr>
          <w:rFonts w:hint="cs"/>
          <w:cs/>
        </w:rPr>
        <w:t>โดย</w:t>
      </w:r>
      <w:r w:rsidR="00BA192D">
        <w:rPr>
          <w:rFonts w:hint="cs"/>
          <w:cs/>
        </w:rPr>
        <w:t>แ</w:t>
      </w:r>
      <w:r w:rsidR="00D22D6E">
        <w:rPr>
          <w:rFonts w:hint="cs"/>
          <w:cs/>
        </w:rPr>
        <w:t>ปลง</w:t>
      </w:r>
      <w:r w:rsidR="00BA192D">
        <w:rPr>
          <w:rFonts w:hint="cs"/>
          <w:cs/>
        </w:rPr>
        <w:t xml:space="preserve">ให้อยู่ในรูปของ </w:t>
      </w:r>
      <w:r w:rsidR="00F261A1">
        <w:t>QR Code</w:t>
      </w:r>
      <w:r w:rsidR="00F261A1">
        <w:rPr>
          <w:rFonts w:hint="cs"/>
          <w:cs/>
        </w:rPr>
        <w:t xml:space="preserve"> </w:t>
      </w:r>
      <w:r w:rsidR="00BA192D">
        <w:rPr>
          <w:rFonts w:hint="cs"/>
          <w:cs/>
        </w:rPr>
        <w:t>เพื่อ</w:t>
      </w:r>
      <w:r w:rsidR="00DE08A4">
        <w:rPr>
          <w:rFonts w:hint="cs"/>
          <w:cs/>
        </w:rPr>
        <w:t>ให้</w:t>
      </w:r>
      <w:r w:rsidR="00BA192D">
        <w:rPr>
          <w:rFonts w:hint="cs"/>
          <w:cs/>
        </w:rPr>
        <w:t>ง่าย</w:t>
      </w:r>
      <w:r w:rsidR="00DE08A4">
        <w:rPr>
          <w:rFonts w:hint="cs"/>
          <w:cs/>
        </w:rPr>
        <w:t>ต่อการนำไปใช้</w:t>
      </w:r>
      <w:bookmarkEnd w:id="17"/>
      <w:bookmarkEnd w:id="23"/>
      <w:bookmarkEnd w:id="24"/>
      <w:r w:rsidR="00D14E69">
        <w:rPr>
          <w:cs/>
        </w:rPr>
        <w:br w:type="page"/>
      </w:r>
    </w:p>
    <w:p w14:paraId="14DF02BD" w14:textId="1B59DA23" w:rsidR="00A8580D" w:rsidRDefault="00A8580D" w:rsidP="00A8580D">
      <w:pPr>
        <w:pStyle w:val="Heading2"/>
      </w:pPr>
      <w:bookmarkStart w:id="25" w:name="_Toc122654463"/>
      <w:bookmarkStart w:id="26" w:name="_Toc122654483"/>
      <w:bookmarkStart w:id="27" w:name="_Toc130505815"/>
      <w:r>
        <w:rPr>
          <w:rFonts w:hint="cs"/>
          <w:cs/>
        </w:rPr>
        <w:lastRenderedPageBreak/>
        <w:t>ภาพรวมของระบบ</w:t>
      </w:r>
      <w:bookmarkEnd w:id="25"/>
      <w:bookmarkEnd w:id="26"/>
      <w:bookmarkEnd w:id="27"/>
    </w:p>
    <w:p w14:paraId="31A4755C" w14:textId="77777777" w:rsidR="003E778B" w:rsidRDefault="00CF7411" w:rsidP="003E778B">
      <w:pPr>
        <w:jc w:val="center"/>
      </w:pPr>
      <w:r>
        <w:rPr>
          <w:rFonts w:hint="cs"/>
          <w:noProof/>
        </w:rPr>
        <w:drawing>
          <wp:inline distT="0" distB="0" distL="0" distR="0" wp14:anchorId="64D8A374" wp14:editId="455FFDCD">
            <wp:extent cx="4793602" cy="2699436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96" cy="270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EA9" w14:textId="191A22C8" w:rsidR="005D6083" w:rsidRDefault="003E778B" w:rsidP="002A1DDE">
      <w:pPr>
        <w:pStyle w:val="Caption"/>
      </w:pPr>
      <w:bookmarkStart w:id="28" w:name="_Toc130505205"/>
      <w:r w:rsidRPr="003E778B"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1</w:t>
      </w:r>
      <w:r w:rsidRPr="00C053C7">
        <w:rPr>
          <w:i w:val="0"/>
          <w:iCs/>
        </w:rPr>
        <w:fldChar w:fldCharType="end"/>
      </w:r>
      <w:r>
        <w:rPr>
          <w:rFonts w:hint="cs"/>
          <w:cs/>
        </w:rPr>
        <w:t xml:space="preserve"> </w:t>
      </w:r>
      <w:r w:rsidR="00220998">
        <w:rPr>
          <w:rFonts w:hint="cs"/>
          <w:cs/>
        </w:rPr>
        <w:t>ภาพรวม</w:t>
      </w:r>
      <w:r w:rsidR="00064ED8">
        <w:rPr>
          <w:rFonts w:hint="cs"/>
          <w:cs/>
        </w:rPr>
        <w:t>ระบบ</w:t>
      </w:r>
      <w:r w:rsidR="005D6083">
        <w:rPr>
          <w:rFonts w:hint="cs"/>
          <w:cs/>
        </w:rPr>
        <w:t>ทั้งหมด</w:t>
      </w:r>
      <w:bookmarkEnd w:id="28"/>
    </w:p>
    <w:p w14:paraId="750BDA21" w14:textId="77777777" w:rsidR="003E778B" w:rsidRPr="003E778B" w:rsidRDefault="003E778B" w:rsidP="003E778B"/>
    <w:p w14:paraId="15E0BF2F" w14:textId="7E77C203" w:rsidR="005D6083" w:rsidRDefault="003E778B" w:rsidP="003E778B">
      <w:pPr>
        <w:ind w:firstLine="720"/>
        <w:jc w:val="thaiDistribute"/>
        <w:rPr>
          <w:cs/>
        </w:rPr>
      </w:pPr>
      <w:bookmarkStart w:id="29" w:name="_Hlk148481555"/>
      <w:r>
        <w:t xml:space="preserve">1) </w:t>
      </w:r>
      <w:r w:rsidR="00C314D0">
        <w:rPr>
          <w:rFonts w:hint="cs"/>
          <w:cs/>
        </w:rPr>
        <w:t xml:space="preserve">ภาพรวมทั้งหมดของระบบ </w:t>
      </w:r>
      <w:r w:rsidR="003926DE">
        <w:t>ISAN</w:t>
      </w:r>
      <w:r w:rsidR="00220998" w:rsidRPr="005D6083">
        <w:t xml:space="preserve"> Security Gizmo Box </w:t>
      </w:r>
      <w:r w:rsidR="00220998" w:rsidRPr="005D6083">
        <w:rPr>
          <w:cs/>
        </w:rPr>
        <w:t xml:space="preserve">จะแยกเป็น </w:t>
      </w:r>
      <w:r w:rsidR="00220998" w:rsidRPr="005D6083">
        <w:t xml:space="preserve">Modules </w:t>
      </w:r>
      <w:r w:rsidR="00481531" w:rsidRPr="005D6083">
        <w:rPr>
          <w:rFonts w:hint="cs"/>
          <w:cs/>
        </w:rPr>
        <w:t xml:space="preserve">ย่อย </w:t>
      </w:r>
      <w:r w:rsidR="00481531" w:rsidRPr="005D6083">
        <w:rPr>
          <w:cs/>
        </w:rPr>
        <w:t>ๆ</w:t>
      </w:r>
      <w:r w:rsidR="00220998" w:rsidRPr="005D6083">
        <w:rPr>
          <w:cs/>
        </w:rPr>
        <w:t xml:space="preserve"> ประกอบไปด้วย </w:t>
      </w:r>
      <w:r w:rsidR="00220998" w:rsidRPr="005D6083">
        <w:t xml:space="preserve">Password Evaluation, Malware Scanning, Vulnerability Scanning, HTTPS Testing  </w:t>
      </w:r>
      <w:r w:rsidR="00220998" w:rsidRPr="005D6083">
        <w:rPr>
          <w:cs/>
        </w:rPr>
        <w:t xml:space="preserve">และ </w:t>
      </w:r>
      <w:r w:rsidR="00220998" w:rsidRPr="005D6083">
        <w:t xml:space="preserve">Message Digest Generator </w:t>
      </w:r>
      <w:r w:rsidR="00220998" w:rsidRPr="005D6083">
        <w:rPr>
          <w:cs/>
        </w:rPr>
        <w:t xml:space="preserve">โดยเครื่องมือที่ได้อยู่ในรูปแบบ </w:t>
      </w:r>
      <w:r w:rsidR="00220998" w:rsidRPr="005D6083">
        <w:t xml:space="preserve">Virtual Machine (VM) Image </w:t>
      </w:r>
      <w:r w:rsidR="00220998" w:rsidRPr="005D6083">
        <w:rPr>
          <w:cs/>
        </w:rPr>
        <w:t xml:space="preserve">ที่สามารถรันบน </w:t>
      </w:r>
      <w:r w:rsidR="00C314D0">
        <w:t>Hypervisor</w:t>
      </w:r>
      <w:r w:rsidR="00C314D0" w:rsidRPr="00575C25">
        <w:rPr>
          <w:cs/>
        </w:rPr>
        <w:t xml:space="preserve"> </w:t>
      </w:r>
      <w:r w:rsidR="00C314D0">
        <w:t>2</w:t>
      </w:r>
      <w:r w:rsidR="00220998" w:rsidRPr="005D6083">
        <w:rPr>
          <w:cs/>
        </w:rPr>
        <w:t xml:space="preserve"> แบบใหญ่ๆ คือ </w:t>
      </w:r>
      <w:r w:rsidR="00220998" w:rsidRPr="005D6083">
        <w:t xml:space="preserve">Oracle VM VirtualBox </w:t>
      </w:r>
      <w:r w:rsidR="00220998" w:rsidRPr="005D6083">
        <w:rPr>
          <w:cs/>
        </w:rPr>
        <w:t xml:space="preserve">และ </w:t>
      </w:r>
      <w:r w:rsidR="00220998" w:rsidRPr="005D6083">
        <w:t xml:space="preserve">VMware Workstation Player  VM Image </w:t>
      </w:r>
      <w:r w:rsidR="00220998" w:rsidRPr="005D6083">
        <w:rPr>
          <w:cs/>
        </w:rPr>
        <w:t xml:space="preserve">โดยทั่วไปใน </w:t>
      </w:r>
      <w:r w:rsidR="00220998" w:rsidRPr="005D6083">
        <w:t xml:space="preserve">Kali Linux </w:t>
      </w:r>
      <w:r w:rsidR="00220998" w:rsidRPr="005D6083">
        <w:rPr>
          <w:cs/>
        </w:rPr>
        <w:t xml:space="preserve">มีเครื่องมือ </w:t>
      </w:r>
      <w:r w:rsidR="00220998" w:rsidRPr="005D6083">
        <w:t xml:space="preserve">Security </w:t>
      </w:r>
      <w:r w:rsidR="00220998" w:rsidRPr="005D6083">
        <w:rPr>
          <w:cs/>
        </w:rPr>
        <w:t xml:space="preserve">ที่หลากหลายอยู่ในตัว </w:t>
      </w:r>
      <w:r w:rsidR="00220998" w:rsidRPr="005D6083">
        <w:t xml:space="preserve">Image </w:t>
      </w:r>
      <w:r w:rsidR="00220998" w:rsidRPr="005D6083">
        <w:rPr>
          <w:cs/>
        </w:rPr>
        <w:t>นั้นพร้อม</w:t>
      </w:r>
      <w:r w:rsidR="00377837">
        <w:rPr>
          <w:rFonts w:hint="cs"/>
          <w:cs/>
        </w:rPr>
        <w:t>อยู่</w:t>
      </w:r>
      <w:r w:rsidR="00220998" w:rsidRPr="005D6083">
        <w:rPr>
          <w:cs/>
        </w:rPr>
        <w:t>แล้วแต่เนื่องด้วยเครื่องมือแต่ละ</w:t>
      </w:r>
      <w:r w:rsidR="00377837">
        <w:rPr>
          <w:rFonts w:hint="cs"/>
          <w:cs/>
        </w:rPr>
        <w:t>ประเภท</w:t>
      </w:r>
      <w:r w:rsidR="00220998" w:rsidRPr="005D6083">
        <w:rPr>
          <w:cs/>
        </w:rPr>
        <w:t xml:space="preserve">ต้องเรียกใช้โดย </w:t>
      </w:r>
      <w:r w:rsidR="00220998" w:rsidRPr="005D6083">
        <w:t xml:space="preserve">Command </w:t>
      </w:r>
      <w:r w:rsidR="00377837">
        <w:t>l</w:t>
      </w:r>
      <w:r w:rsidR="00220998" w:rsidRPr="005D6083">
        <w:t xml:space="preserve">ine </w:t>
      </w:r>
      <w:r w:rsidR="00220998" w:rsidRPr="005D6083">
        <w:rPr>
          <w:cs/>
        </w:rPr>
        <w:t>ซึ่งยากต่อการใช้งานสำหรับผู้ใช้คอมพิวเตอร์ทั่วไปหรือผู้ใช้มือใหม่การจะใช้แต่ละเครื่องมือ</w:t>
      </w:r>
      <w:r w:rsidR="00377837">
        <w:rPr>
          <w:rFonts w:hint="cs"/>
          <w:cs/>
        </w:rPr>
        <w:t>แต่ละประเภท</w:t>
      </w:r>
      <w:r w:rsidR="00220998" w:rsidRPr="005D6083">
        <w:rPr>
          <w:cs/>
        </w:rPr>
        <w:t>จะต้องใช้เวลาในการศึกษาคำสั่งและการอ่านผลลัพธ์</w:t>
      </w:r>
      <w:r w:rsidR="00377837">
        <w:rPr>
          <w:rFonts w:hint="cs"/>
          <w:cs/>
        </w:rPr>
        <w:t>ที่ซับซ้อน</w:t>
      </w:r>
      <w:r w:rsidR="00220998" w:rsidRPr="005D6083">
        <w:rPr>
          <w:cs/>
        </w:rPr>
        <w:t>ทำให้ผู้ใช้</w:t>
      </w:r>
      <w:r w:rsidR="00377837">
        <w:rPr>
          <w:rFonts w:hint="cs"/>
          <w:cs/>
        </w:rPr>
        <w:t>งานต้อง</w:t>
      </w:r>
      <w:r w:rsidR="00220998" w:rsidRPr="005D6083">
        <w:rPr>
          <w:cs/>
        </w:rPr>
        <w:t>ศึกษาอย่างละเอีย</w:t>
      </w:r>
      <w:r w:rsidR="00377837">
        <w:rPr>
          <w:rFonts w:hint="cs"/>
          <w:cs/>
        </w:rPr>
        <w:t>ด</w:t>
      </w:r>
      <w:r w:rsidR="00220998" w:rsidRPr="005D6083">
        <w:rPr>
          <w:cs/>
        </w:rPr>
        <w:t>เพื่อให้สามารถใช้งานได้อย่างมีประสิทธิภาพ</w:t>
      </w:r>
    </w:p>
    <w:bookmarkEnd w:id="29"/>
    <w:p w14:paraId="06ECA5D5" w14:textId="376C5807" w:rsidR="005D6083" w:rsidRDefault="005D6083" w:rsidP="005D6083">
      <w:pPr>
        <w:jc w:val="center"/>
      </w:pPr>
      <w:r>
        <w:rPr>
          <w:cs/>
        </w:rPr>
        <w:br w:type="page"/>
      </w:r>
      <w:r>
        <w:rPr>
          <w:noProof/>
        </w:rPr>
        <w:lastRenderedPageBreak/>
        <w:drawing>
          <wp:inline distT="0" distB="0" distL="0" distR="0" wp14:anchorId="11A6ACA7" wp14:editId="775FF5F9">
            <wp:extent cx="5399405" cy="30372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E713" w14:textId="4627B742" w:rsidR="005D6083" w:rsidRDefault="003E778B" w:rsidP="002A1DDE">
      <w:pPr>
        <w:pStyle w:val="Caption"/>
      </w:pPr>
      <w:bookmarkStart w:id="30" w:name="_Toc130505206"/>
      <w:r w:rsidRPr="003E778B"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2</w:t>
      </w:r>
      <w:r w:rsidRPr="00C053C7">
        <w:rPr>
          <w:i w:val="0"/>
          <w:iCs/>
        </w:rPr>
        <w:fldChar w:fldCharType="end"/>
      </w:r>
      <w:r>
        <w:t xml:space="preserve"> </w:t>
      </w:r>
      <w:r w:rsidR="005D6083">
        <w:rPr>
          <w:rFonts w:hint="cs"/>
          <w:cs/>
        </w:rPr>
        <w:t>โครงสร้างสถาปัยตกรรมภายในของระบบ</w:t>
      </w:r>
      <w:bookmarkEnd w:id="30"/>
    </w:p>
    <w:p w14:paraId="6596670E" w14:textId="77777777" w:rsidR="005D6083" w:rsidRPr="005D6083" w:rsidRDefault="005D6083" w:rsidP="005D6083"/>
    <w:p w14:paraId="3E0F4A8A" w14:textId="306B51F6" w:rsidR="00DF58C9" w:rsidRPr="00DF58C9" w:rsidRDefault="003E778B" w:rsidP="003E778B">
      <w:pPr>
        <w:ind w:firstLine="720"/>
        <w:jc w:val="thaiDistribute"/>
        <w:rPr>
          <w:rFonts w:cs="Angsana New"/>
          <w:szCs w:val="40"/>
        </w:rPr>
      </w:pPr>
      <w:r>
        <w:t xml:space="preserve">2) </w:t>
      </w:r>
      <w:bookmarkStart w:id="31" w:name="_Hlk148481717"/>
      <w:r w:rsidR="005D6083">
        <w:rPr>
          <w:rFonts w:hint="cs"/>
          <w:cs/>
        </w:rPr>
        <w:t>โครงสร้างสถาปั</w:t>
      </w:r>
      <w:r w:rsidR="00C314D0">
        <w:rPr>
          <w:rFonts w:hint="cs"/>
          <w:cs/>
        </w:rPr>
        <w:t>ต</w:t>
      </w:r>
      <w:r w:rsidR="005D6083">
        <w:rPr>
          <w:rFonts w:hint="cs"/>
          <w:cs/>
        </w:rPr>
        <w:t xml:space="preserve">ยกรรมภายในของระบบ </w:t>
      </w:r>
      <w:r w:rsidR="003926DE">
        <w:t>ISAN</w:t>
      </w:r>
      <w:r w:rsidR="005D6083">
        <w:t xml:space="preserve"> Security Gizmo Box </w:t>
      </w:r>
      <w:r w:rsidR="005D6083">
        <w:rPr>
          <w:rFonts w:hint="cs"/>
          <w:cs/>
        </w:rPr>
        <w:t>มีดังนี้</w:t>
      </w:r>
      <w:r w:rsidR="00C314D0">
        <w:rPr>
          <w:rFonts w:cs="Angsana New"/>
          <w:szCs w:val="40"/>
        </w:rPr>
        <w:t xml:space="preserve">              </w:t>
      </w:r>
      <w:r w:rsidR="00C314D0" w:rsidRPr="005D6083">
        <w:t xml:space="preserve">Virtual Machine (VM) </w:t>
      </w:r>
      <w:r w:rsidR="00377837" w:rsidRPr="005D6083">
        <w:t>Image</w:t>
      </w:r>
      <w:r w:rsidR="00377837">
        <w:t xml:space="preserve"> </w:t>
      </w:r>
      <w:r w:rsidR="00377837">
        <w:rPr>
          <w:cs/>
        </w:rPr>
        <w:t>โดยติดตั้ง</w:t>
      </w:r>
      <w:r w:rsidR="00C314D0">
        <w:rPr>
          <w:rFonts w:hint="cs"/>
          <w:cs/>
        </w:rPr>
        <w:t xml:space="preserve"> </w:t>
      </w:r>
      <w:r w:rsidR="00C314D0">
        <w:t xml:space="preserve">Kali Linux </w:t>
      </w:r>
      <w:r w:rsidR="00C314D0">
        <w:rPr>
          <w:rFonts w:hint="cs"/>
          <w:cs/>
        </w:rPr>
        <w:t xml:space="preserve">เป็นฐานของเครื่องมือ </w:t>
      </w:r>
      <w:r w:rsidR="00377837">
        <w:rPr>
          <w:rFonts w:hint="cs"/>
          <w:cs/>
        </w:rPr>
        <w:t xml:space="preserve">ซึ่ง </w:t>
      </w:r>
      <w:r w:rsidR="00C314D0">
        <w:t xml:space="preserve">Kali </w:t>
      </w:r>
      <w:r w:rsidR="00377837">
        <w:t xml:space="preserve">Linux </w:t>
      </w:r>
      <w:r w:rsidR="00C314D0">
        <w:rPr>
          <w:rFonts w:hint="cs"/>
          <w:cs/>
        </w:rPr>
        <w:t xml:space="preserve">มีเครื่องมือ </w:t>
      </w:r>
      <w:r w:rsidR="00C314D0">
        <w:t xml:space="preserve">Security </w:t>
      </w:r>
      <w:r w:rsidR="00C314D0">
        <w:rPr>
          <w:rFonts w:hint="cs"/>
          <w:cs/>
        </w:rPr>
        <w:t>พื้นฐานอยู่แล้ว แต่มีการติดตั้งเครื่องมือเพิ่มเติม เช่</w:t>
      </w:r>
      <w:r w:rsidR="00DF58C9">
        <w:rPr>
          <w:rFonts w:hint="cs"/>
          <w:cs/>
        </w:rPr>
        <w:t xml:space="preserve">น </w:t>
      </w:r>
      <w:r w:rsidR="00DF58C9">
        <w:t>Vulner</w:t>
      </w:r>
      <w:r w:rsidR="009F438D">
        <w:t>.</w:t>
      </w:r>
      <w:r w:rsidR="00DF58C9">
        <w:t xml:space="preserve">NSE, Testssl </w:t>
      </w:r>
      <w:r w:rsidR="00DF58C9">
        <w:rPr>
          <w:rFonts w:hint="cs"/>
          <w:cs/>
        </w:rPr>
        <w:t xml:space="preserve">เป็นต้น และมีการเขียนโปรแกรมเพิ่มเติมด้วยภาษา </w:t>
      </w:r>
      <w:r w:rsidR="00DF58C9">
        <w:t xml:space="preserve">Python </w:t>
      </w:r>
      <w:r w:rsidR="00DF58C9">
        <w:rPr>
          <w:rFonts w:hint="cs"/>
          <w:cs/>
        </w:rPr>
        <w:t xml:space="preserve">ร่วมกับ </w:t>
      </w:r>
      <w:r w:rsidR="00DF58C9">
        <w:t xml:space="preserve">Qt Designer </w:t>
      </w:r>
      <w:r w:rsidR="00DF58C9">
        <w:rPr>
          <w:rFonts w:hint="cs"/>
          <w:cs/>
        </w:rPr>
        <w:t>เพื่อให้อยู่ในรูปแบบของ</w:t>
      </w:r>
      <w:r w:rsidR="00C314D0">
        <w:t xml:space="preserve"> </w:t>
      </w:r>
      <w:r w:rsidR="00DF58C9" w:rsidRPr="005D6083">
        <w:t>Graphic User Interface</w:t>
      </w:r>
      <w:r w:rsidR="00DF58C9">
        <w:rPr>
          <w:rFonts w:hint="cs"/>
          <w:cs/>
        </w:rPr>
        <w:t xml:space="preserve"> </w:t>
      </w:r>
      <w:r w:rsidR="00DF58C9">
        <w:t>(GUI)</w:t>
      </w:r>
      <w:r w:rsidR="00DF58C9">
        <w:rPr>
          <w:rFonts w:hint="cs"/>
          <w:cs/>
        </w:rPr>
        <w:t xml:space="preserve"> ที่เป็นมิตรต่อผู้ใช้งาน</w:t>
      </w:r>
      <w:r w:rsidR="005D6083">
        <w:tab/>
      </w:r>
    </w:p>
    <w:bookmarkEnd w:id="31"/>
    <w:p w14:paraId="72628B71" w14:textId="5BF42B1B" w:rsidR="00DF58C9" w:rsidRDefault="00DF58C9" w:rsidP="002A1DDE">
      <w:pPr>
        <w:pStyle w:val="Caption"/>
      </w:pPr>
    </w:p>
    <w:p w14:paraId="41268F83" w14:textId="7F5C7339" w:rsidR="00E93E8B" w:rsidRDefault="00E93E8B" w:rsidP="00E93E8B"/>
    <w:p w14:paraId="18BD3B5C" w14:textId="2E9AF065" w:rsidR="00E93E8B" w:rsidRDefault="00E93E8B" w:rsidP="00E93E8B"/>
    <w:p w14:paraId="09052078" w14:textId="24BB63E7" w:rsidR="00E93E8B" w:rsidRDefault="00E93E8B" w:rsidP="00E93E8B"/>
    <w:p w14:paraId="43F45342" w14:textId="0F2AE99D" w:rsidR="00E93E8B" w:rsidRDefault="00E93E8B" w:rsidP="00E93E8B"/>
    <w:p w14:paraId="7C50EF51" w14:textId="47F9FAF9" w:rsidR="00E93E8B" w:rsidRDefault="00E93E8B" w:rsidP="00E93E8B"/>
    <w:p w14:paraId="5C1E08BC" w14:textId="0741EBD1" w:rsidR="00E93E8B" w:rsidRDefault="00E93E8B" w:rsidP="00E93E8B"/>
    <w:p w14:paraId="07006A66" w14:textId="65F46244" w:rsidR="003E778B" w:rsidRDefault="003E778B">
      <w:r>
        <w:br w:type="page"/>
      </w:r>
    </w:p>
    <w:p w14:paraId="4CFA6697" w14:textId="57A0010B" w:rsidR="0007494E" w:rsidRPr="00DF58C9" w:rsidRDefault="0007494E" w:rsidP="00DF58C9">
      <w:pPr>
        <w:pStyle w:val="Heading2"/>
        <w:rPr>
          <w:rFonts w:cs="Angsana New"/>
          <w:szCs w:val="40"/>
        </w:rPr>
      </w:pPr>
      <w:bookmarkStart w:id="32" w:name="_Toc122654464"/>
      <w:bookmarkStart w:id="33" w:name="_Toc122654484"/>
      <w:bookmarkStart w:id="34" w:name="_Toc130505816"/>
      <w:r>
        <w:rPr>
          <w:rFonts w:hint="cs"/>
          <w:cs/>
        </w:rPr>
        <w:lastRenderedPageBreak/>
        <w:t>ตัวอย่าง</w:t>
      </w:r>
      <w:r w:rsidR="00F35E94">
        <w:rPr>
          <w:rFonts w:hint="cs"/>
          <w:cs/>
        </w:rPr>
        <w:t>เครื่อ</w:t>
      </w:r>
      <w:r w:rsidR="000E30A5">
        <w:rPr>
          <w:rFonts w:hint="cs"/>
          <w:cs/>
        </w:rPr>
        <w:t>ง</w:t>
      </w:r>
      <w:r w:rsidR="00F35E94">
        <w:rPr>
          <w:rFonts w:hint="cs"/>
          <w:cs/>
        </w:rPr>
        <w:t>มือ</w:t>
      </w:r>
      <w:bookmarkEnd w:id="32"/>
      <w:bookmarkEnd w:id="33"/>
      <w:bookmarkEnd w:id="34"/>
    </w:p>
    <w:p w14:paraId="2F775467" w14:textId="5A321A83" w:rsidR="00F35E94" w:rsidRPr="00F35E94" w:rsidRDefault="00F35E94" w:rsidP="00377837">
      <w:pPr>
        <w:ind w:firstLine="720"/>
        <w:jc w:val="thaiDistribute"/>
        <w:rPr>
          <w:cs/>
        </w:rPr>
      </w:pPr>
      <w:r>
        <w:rPr>
          <w:rFonts w:hint="cs"/>
          <w:cs/>
        </w:rPr>
        <w:t>เครื่อ</w:t>
      </w:r>
      <w:r w:rsidR="005C0C00">
        <w:rPr>
          <w:rFonts w:hint="cs"/>
          <w:cs/>
        </w:rPr>
        <w:t>ง</w:t>
      </w:r>
      <w:r>
        <w:rPr>
          <w:rFonts w:hint="cs"/>
          <w:cs/>
        </w:rPr>
        <w:t xml:space="preserve">มือ </w:t>
      </w:r>
      <w:r w:rsidR="003926DE">
        <w:t>ISAN</w:t>
      </w:r>
      <w:r>
        <w:t xml:space="preserve"> Security Gizmo Box </w:t>
      </w:r>
      <w:r w:rsidR="00DF58C9">
        <w:rPr>
          <w:rFonts w:hint="cs"/>
          <w:cs/>
        </w:rPr>
        <w:t>ที่จะพัฒนา</w:t>
      </w:r>
      <w:r>
        <w:rPr>
          <w:rFonts w:hint="cs"/>
          <w:cs/>
        </w:rPr>
        <w:t>มีลักษณะโดยประมาณดังภาพประกอบต่อไปนี้</w:t>
      </w:r>
    </w:p>
    <w:p w14:paraId="4C256626" w14:textId="2B4F8A8D" w:rsidR="00F35E94" w:rsidRDefault="0007494E" w:rsidP="00377837">
      <w:pPr>
        <w:jc w:val="thaiDistribute"/>
      </w:pPr>
      <w:r>
        <w:rPr>
          <w:cs/>
        </w:rPr>
        <w:tab/>
      </w:r>
      <w:r w:rsidR="003941B6">
        <w:rPr>
          <w:noProof/>
        </w:rPr>
        <w:drawing>
          <wp:inline distT="0" distB="0" distL="0" distR="0" wp14:anchorId="258313B3" wp14:editId="185E2392">
            <wp:extent cx="5399405" cy="30372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2FA6" w14:textId="5872A411" w:rsidR="003941B6" w:rsidRDefault="003E778B" w:rsidP="002A1DDE">
      <w:pPr>
        <w:pStyle w:val="Caption"/>
      </w:pPr>
      <w:bookmarkStart w:id="35" w:name="_Toc130505207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3</w:t>
      </w:r>
      <w:r w:rsidRPr="00C053C7">
        <w:rPr>
          <w:i w:val="0"/>
          <w:iCs/>
        </w:rPr>
        <w:fldChar w:fldCharType="end"/>
      </w:r>
      <w:r w:rsidR="005C0C00">
        <w:rPr>
          <w:rFonts w:hint="cs"/>
          <w:cs/>
        </w:rPr>
        <w:t xml:space="preserve"> </w:t>
      </w:r>
      <w:r w:rsidR="005C0C00" w:rsidRPr="005C0FCB">
        <w:rPr>
          <w:rFonts w:hint="cs"/>
          <w:cs/>
        </w:rPr>
        <w:t xml:space="preserve">ตัวอย่างหน้าแรกของเครื่องมือ </w:t>
      </w:r>
      <w:r w:rsidR="003926DE" w:rsidRPr="00C053C7">
        <w:rPr>
          <w:i w:val="0"/>
          <w:iCs/>
        </w:rPr>
        <w:t>ISAN</w:t>
      </w:r>
      <w:r w:rsidR="005C0C00" w:rsidRPr="00C053C7">
        <w:rPr>
          <w:i w:val="0"/>
          <w:iCs/>
        </w:rPr>
        <w:t xml:space="preserve"> Security Gizmo Box</w:t>
      </w:r>
      <w:bookmarkEnd w:id="35"/>
    </w:p>
    <w:p w14:paraId="739CCB3F" w14:textId="6E430FCD" w:rsidR="004522F8" w:rsidRDefault="003941B6" w:rsidP="002A1DDE">
      <w:pPr>
        <w:pStyle w:val="Caption"/>
      </w:pPr>
      <w:r>
        <w:drawing>
          <wp:inline distT="0" distB="0" distL="0" distR="0" wp14:anchorId="79DFD2E9" wp14:editId="3319579E">
            <wp:extent cx="5399405" cy="303720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4A34" w14:textId="72858B8A" w:rsidR="005C0C00" w:rsidRPr="005C0C00" w:rsidRDefault="003E778B" w:rsidP="002A1DDE">
      <w:pPr>
        <w:pStyle w:val="Caption"/>
      </w:pPr>
      <w:bookmarkStart w:id="36" w:name="_Toc130505208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4</w:t>
      </w:r>
      <w:r w:rsidRPr="00C053C7">
        <w:rPr>
          <w:i w:val="0"/>
          <w:iCs/>
        </w:rPr>
        <w:fldChar w:fldCharType="end"/>
      </w:r>
      <w:r>
        <w:t xml:space="preserve"> </w:t>
      </w:r>
      <w:r w:rsidR="005C0C00" w:rsidRPr="005C0FCB">
        <w:rPr>
          <w:rFonts w:hint="cs"/>
          <w:cs/>
        </w:rPr>
        <w:t xml:space="preserve">ตัวอย่างหน้าเครื่องมือ </w:t>
      </w:r>
      <w:r w:rsidR="005C0C00" w:rsidRPr="00C053C7">
        <w:rPr>
          <w:i w:val="0"/>
          <w:iCs/>
        </w:rPr>
        <w:t>Password Evaluation</w:t>
      </w:r>
      <w:bookmarkEnd w:id="36"/>
    </w:p>
    <w:p w14:paraId="3A70D727" w14:textId="77777777" w:rsidR="003941B6" w:rsidRDefault="003941B6" w:rsidP="002A1DDE">
      <w:pPr>
        <w:pStyle w:val="Caption"/>
      </w:pPr>
      <w:r>
        <w:lastRenderedPageBreak/>
        <w:drawing>
          <wp:inline distT="0" distB="0" distL="0" distR="0" wp14:anchorId="13BFB086" wp14:editId="2C9D39BE">
            <wp:extent cx="5399405" cy="303720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C00">
        <w:t xml:space="preserve"> </w:t>
      </w:r>
    </w:p>
    <w:p w14:paraId="329BE45A" w14:textId="5CF1B818" w:rsidR="004522F8" w:rsidRDefault="003E778B" w:rsidP="002A1DDE">
      <w:pPr>
        <w:pStyle w:val="Caption"/>
      </w:pPr>
      <w:bookmarkStart w:id="37" w:name="_Toc130505209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5</w:t>
      </w:r>
      <w:r w:rsidRPr="00C053C7">
        <w:rPr>
          <w:i w:val="0"/>
          <w:iCs/>
        </w:rPr>
        <w:fldChar w:fldCharType="end"/>
      </w:r>
      <w:r>
        <w:t xml:space="preserve"> </w:t>
      </w:r>
      <w:r w:rsidR="004522F8" w:rsidRPr="005C0C00">
        <w:rPr>
          <w:rFonts w:hint="cs"/>
          <w:cs/>
        </w:rPr>
        <w:t xml:space="preserve">ตัวอย่างหน้าเครื่องมือ </w:t>
      </w:r>
      <w:r w:rsidR="004522F8" w:rsidRPr="00C053C7">
        <w:rPr>
          <w:i w:val="0"/>
          <w:iCs/>
        </w:rPr>
        <w:t>Malware Scanning</w:t>
      </w:r>
      <w:bookmarkEnd w:id="37"/>
    </w:p>
    <w:p w14:paraId="5E2F8952" w14:textId="77777777" w:rsidR="00CF7411" w:rsidRPr="00B90DE3" w:rsidRDefault="00CF7411" w:rsidP="00CF7411">
      <w:pPr>
        <w:jc w:val="center"/>
      </w:pPr>
    </w:p>
    <w:p w14:paraId="4BF980F5" w14:textId="4BFA3EAF" w:rsidR="004522F8" w:rsidRDefault="003941B6">
      <w:r>
        <w:rPr>
          <w:noProof/>
        </w:rPr>
        <w:drawing>
          <wp:inline distT="0" distB="0" distL="0" distR="0" wp14:anchorId="5A438EFF" wp14:editId="4FAD53EC">
            <wp:extent cx="5399405" cy="303720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4F44" w14:textId="437FBBEA" w:rsidR="004522F8" w:rsidRDefault="003E778B" w:rsidP="002A1DDE">
      <w:pPr>
        <w:pStyle w:val="Caption"/>
      </w:pPr>
      <w:bookmarkStart w:id="38" w:name="_Toc130505210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6</w:t>
      </w:r>
      <w:r w:rsidRPr="00C053C7">
        <w:rPr>
          <w:i w:val="0"/>
          <w:iCs/>
        </w:rPr>
        <w:fldChar w:fldCharType="end"/>
      </w:r>
      <w:r>
        <w:t xml:space="preserve"> </w:t>
      </w:r>
      <w:r w:rsidR="004522F8" w:rsidRPr="005C0FCB">
        <w:rPr>
          <w:rFonts w:hint="cs"/>
          <w:cs/>
        </w:rPr>
        <w:t xml:space="preserve">ตัวอย่างหน้าเครื่องมือ </w:t>
      </w:r>
      <w:r w:rsidR="004522F8" w:rsidRPr="00C053C7">
        <w:rPr>
          <w:i w:val="0"/>
          <w:iCs/>
        </w:rPr>
        <w:t>Vulnerability Scanning</w:t>
      </w:r>
      <w:bookmarkEnd w:id="38"/>
      <w:r w:rsidR="004522F8" w:rsidRPr="005C0C00">
        <w:rPr>
          <w:rFonts w:hint="cs"/>
          <w:cs/>
        </w:rPr>
        <w:t xml:space="preserve"> </w:t>
      </w:r>
      <w:r w:rsidR="004522F8">
        <w:rPr>
          <w:cs/>
        </w:rPr>
        <w:br w:type="page"/>
      </w:r>
    </w:p>
    <w:p w14:paraId="2B69AEFB" w14:textId="22E0D8EE" w:rsidR="004522F8" w:rsidRDefault="00AE46F7" w:rsidP="004522F8">
      <w:pPr>
        <w:jc w:val="center"/>
        <w:rPr>
          <w:b/>
          <w:bCs/>
          <w:noProof/>
          <w:cs/>
        </w:rPr>
      </w:pPr>
      <w:r>
        <w:rPr>
          <w:b/>
          <w:bCs/>
          <w:noProof/>
          <w:lang w:val="th-TH"/>
        </w:rPr>
        <w:lastRenderedPageBreak/>
        <w:drawing>
          <wp:inline distT="0" distB="0" distL="0" distR="0" wp14:anchorId="26EEEBBE" wp14:editId="72F251F7">
            <wp:extent cx="5399405" cy="3037205"/>
            <wp:effectExtent l="0" t="0" r="0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97C6" w14:textId="56CC5B87" w:rsidR="005C0C00" w:rsidRDefault="003E778B" w:rsidP="002A1DDE">
      <w:pPr>
        <w:pStyle w:val="Caption"/>
      </w:pPr>
      <w:bookmarkStart w:id="39" w:name="_Toc130505211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7</w:t>
      </w:r>
      <w:r w:rsidRPr="00C053C7">
        <w:rPr>
          <w:i w:val="0"/>
          <w:iCs/>
        </w:rPr>
        <w:fldChar w:fldCharType="end"/>
      </w:r>
      <w:r>
        <w:t xml:space="preserve"> </w:t>
      </w:r>
      <w:r w:rsidR="004522F8" w:rsidRPr="005C0FCB">
        <w:rPr>
          <w:rFonts w:hint="cs"/>
          <w:cs/>
        </w:rPr>
        <w:t xml:space="preserve">ตัวอย่างหน้าเครื่องมือ </w:t>
      </w:r>
      <w:r w:rsidR="004522F8" w:rsidRPr="00C053C7">
        <w:rPr>
          <w:i w:val="0"/>
          <w:iCs/>
        </w:rPr>
        <w:t>HTTPS Testing</w:t>
      </w:r>
      <w:bookmarkEnd w:id="39"/>
    </w:p>
    <w:p w14:paraId="55B827AA" w14:textId="77777777" w:rsidR="00AE46F7" w:rsidRPr="00AE46F7" w:rsidRDefault="00AE46F7" w:rsidP="00AE46F7"/>
    <w:p w14:paraId="10CB0788" w14:textId="2F8FC6CE" w:rsidR="00AE46F7" w:rsidRPr="00AE46F7" w:rsidRDefault="00AE46F7" w:rsidP="00AE46F7">
      <w:r>
        <w:rPr>
          <w:noProof/>
        </w:rPr>
        <w:drawing>
          <wp:inline distT="0" distB="0" distL="0" distR="0" wp14:anchorId="39CA9225" wp14:editId="6981B2CC">
            <wp:extent cx="5399405" cy="3037205"/>
            <wp:effectExtent l="0" t="0" r="0" b="0"/>
            <wp:docPr id="18" name="Picture 1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Qr cod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1253" w14:textId="78459DDE" w:rsidR="00D66E22" w:rsidRPr="004522F8" w:rsidRDefault="003E778B" w:rsidP="002A1DDE">
      <w:pPr>
        <w:pStyle w:val="Caption"/>
      </w:pPr>
      <w:bookmarkStart w:id="40" w:name="_Toc130505212"/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1.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_1.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8</w:t>
      </w:r>
      <w:r w:rsidRPr="00C053C7">
        <w:rPr>
          <w:i w:val="0"/>
          <w:iCs/>
        </w:rPr>
        <w:fldChar w:fldCharType="end"/>
      </w:r>
      <w:r>
        <w:t xml:space="preserve"> </w:t>
      </w:r>
      <w:r w:rsidR="004522F8" w:rsidRPr="005C0FCB">
        <w:rPr>
          <w:rFonts w:hint="cs"/>
          <w:cs/>
        </w:rPr>
        <w:t xml:space="preserve">ตัวอย่างหน้าเครื่องมือ </w:t>
      </w:r>
      <w:r w:rsidR="004522F8" w:rsidRPr="00C053C7">
        <w:rPr>
          <w:i w:val="0"/>
          <w:iCs/>
        </w:rPr>
        <w:t>Message Digest Gene</w:t>
      </w:r>
      <w:r w:rsidR="00E15D58" w:rsidRPr="00C053C7">
        <w:rPr>
          <w:i w:val="0"/>
          <w:iCs/>
        </w:rPr>
        <w:t>r</w:t>
      </w:r>
      <w:r w:rsidR="004522F8" w:rsidRPr="00C053C7">
        <w:rPr>
          <w:i w:val="0"/>
          <w:iCs/>
        </w:rPr>
        <w:t>ator</w:t>
      </w:r>
      <w:bookmarkEnd w:id="40"/>
    </w:p>
    <w:p w14:paraId="189F9F99" w14:textId="45C80F36" w:rsidR="005C0C00" w:rsidRPr="005C0C00" w:rsidRDefault="005C0C00" w:rsidP="004522F8">
      <w:pPr>
        <w:jc w:val="center"/>
      </w:pPr>
    </w:p>
    <w:p w14:paraId="6C7158D6" w14:textId="77777777" w:rsidR="004522F8" w:rsidRDefault="004522F8">
      <w:pPr>
        <w:rPr>
          <w:b/>
          <w:bCs/>
        </w:rPr>
      </w:pPr>
      <w:r>
        <w:br w:type="page"/>
      </w:r>
    </w:p>
    <w:p w14:paraId="4A50223C" w14:textId="77777777" w:rsidR="009855B9" w:rsidRDefault="009855B9" w:rsidP="009855B9">
      <w:pPr>
        <w:pStyle w:val="Heading2"/>
      </w:pPr>
      <w:bookmarkStart w:id="41" w:name="_Toc122654465"/>
      <w:bookmarkStart w:id="42" w:name="_Toc122654485"/>
      <w:bookmarkStart w:id="43" w:name="_Toc130505817"/>
      <w:r>
        <w:rPr>
          <w:rFonts w:hint="cs"/>
          <w:cs/>
        </w:rPr>
        <w:lastRenderedPageBreak/>
        <w:t>ประโยชน์ที่คาดว่าจะได้รับ</w:t>
      </w:r>
      <w:bookmarkEnd w:id="41"/>
      <w:bookmarkEnd w:id="42"/>
      <w:bookmarkEnd w:id="43"/>
    </w:p>
    <w:p w14:paraId="7A184AF3" w14:textId="479B431B" w:rsidR="003926DE" w:rsidRDefault="003926DE" w:rsidP="003926DE">
      <w:pPr>
        <w:pStyle w:val="NormalWeb"/>
        <w:spacing w:before="240" w:beforeAutospacing="0" w:after="240" w:afterAutospacing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44" w:name="_Hlk148481919"/>
      <w:r>
        <w:rPr>
          <w:rFonts w:ascii="TH SarabunPSK" w:hAnsi="TH SarabunPSK" w:cs="TH SarabunPSK" w:hint="cs"/>
          <w:color w:val="000000"/>
          <w:sz w:val="32"/>
          <w:szCs w:val="32"/>
        </w:rPr>
        <w:t>ISAN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</w:rPr>
        <w:t xml:space="preserve"> Security Gizmo Box 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  <w:cs/>
        </w:rPr>
        <w:t>จะ</w:t>
      </w:r>
      <w:r w:rsidR="00CF7411">
        <w:rPr>
          <w:rFonts w:ascii="TH SarabunPSK" w:hAnsi="TH SarabunPSK" w:cs="TH SarabunPSK" w:hint="cs"/>
          <w:color w:val="000000"/>
          <w:sz w:val="32"/>
          <w:szCs w:val="32"/>
          <w:cs/>
        </w:rPr>
        <w:t>ช่วย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  <w:cs/>
        </w:rPr>
        <w:t>อำนวยความสะดวกแก่ผู้ใช้งานทั่วไป</w:t>
      </w:r>
      <w:r w:rsidR="00CF741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ให้สามารถใช้งานเครื่องมือด้าน </w:t>
      </w:r>
      <w:r w:rsidR="00CF7411">
        <w:rPr>
          <w:rFonts w:ascii="TH SarabunPSK" w:hAnsi="TH SarabunPSK" w:cs="TH SarabunPSK"/>
          <w:color w:val="000000"/>
          <w:sz w:val="32"/>
          <w:szCs w:val="32"/>
        </w:rPr>
        <w:t xml:space="preserve">Security </w:t>
      </w:r>
      <w:r w:rsidR="00CF7411">
        <w:rPr>
          <w:rFonts w:ascii="TH SarabunPSK" w:hAnsi="TH SarabunPSK" w:cs="TH SarabunPSK" w:hint="cs"/>
          <w:color w:val="000000"/>
          <w:sz w:val="32"/>
          <w:szCs w:val="32"/>
          <w:cs/>
        </w:rPr>
        <w:t>โดยไม่ต้องมีความรู้ใน</w:t>
      </w:r>
      <w:r w:rsidR="0037783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การใช้ </w:t>
      </w:r>
      <w:r w:rsidR="00377837">
        <w:rPr>
          <w:rFonts w:ascii="TH SarabunPSK" w:hAnsi="TH SarabunPSK" w:cs="TH SarabunPSK"/>
          <w:color w:val="000000"/>
          <w:sz w:val="32"/>
          <w:szCs w:val="32"/>
        </w:rPr>
        <w:t>Command line</w:t>
      </w:r>
      <w:r w:rsidR="00CF741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37783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และช่วยประหยัดเวลาในการศึกษาวิธีการใช้งานเครื่องมือประเภท 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</w:t>
      </w:r>
      <w:r w:rsidR="0037783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377837">
        <w:rPr>
          <w:rFonts w:ascii="TH SarabunPSK" w:hAnsi="TH SarabunPSK" w:cs="TH SarabunPSK" w:hint="cs"/>
          <w:color w:val="000000"/>
          <w:sz w:val="32"/>
          <w:szCs w:val="32"/>
        </w:rPr>
        <w:t>ISAN</w:t>
      </w:r>
      <w:r w:rsidR="00377837" w:rsidRPr="0023331E">
        <w:rPr>
          <w:rFonts w:ascii="TH SarabunPSK" w:hAnsi="TH SarabunPSK" w:cs="TH SarabunPSK" w:hint="cs"/>
          <w:color w:val="000000"/>
          <w:sz w:val="32"/>
          <w:szCs w:val="32"/>
        </w:rPr>
        <w:t xml:space="preserve"> Security Gizmo Box </w:t>
      </w:r>
      <w:r w:rsidR="00377837">
        <w:rPr>
          <w:rFonts w:ascii="TH SarabunPSK" w:hAnsi="TH SarabunPSK" w:cs="TH SarabunPSK" w:hint="cs"/>
          <w:color w:val="000000"/>
          <w:sz w:val="32"/>
          <w:szCs w:val="32"/>
          <w:cs/>
        </w:rPr>
        <w:t>อยู่ใน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รูปแบบของ </w:t>
      </w:r>
      <w:r w:rsidR="009855B9" w:rsidRPr="0023331E">
        <w:rPr>
          <w:rFonts w:ascii="TH SarabunPSK" w:hAnsi="TH SarabunPSK" w:cs="TH SarabunPSK" w:hint="cs"/>
          <w:color w:val="000000"/>
          <w:sz w:val="32"/>
          <w:szCs w:val="32"/>
        </w:rPr>
        <w:t xml:space="preserve">Graphical User Interface (GUI)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F27681">
        <w:rPr>
          <w:rFonts w:ascii="TH SarabunPSK" w:hAnsi="TH SarabunPSK" w:cs="TH SarabunPSK" w:hint="cs"/>
          <w:color w:val="000000"/>
          <w:sz w:val="32"/>
          <w:szCs w:val="32"/>
          <w:cs/>
        </w:rPr>
        <w:t>มี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เครื่องมือหลากหลาย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Modules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ให้เลือกใช้งาน</w:t>
      </w:r>
    </w:p>
    <w:p w14:paraId="67D05046" w14:textId="6D0F2C02" w:rsidR="00334E39" w:rsidRDefault="00334E39" w:rsidP="003926DE">
      <w:pPr>
        <w:pStyle w:val="Heading2"/>
      </w:pPr>
      <w:bookmarkStart w:id="45" w:name="_Toc122654466"/>
      <w:bookmarkStart w:id="46" w:name="_Toc122654486"/>
      <w:bookmarkStart w:id="47" w:name="_Toc130505818"/>
      <w:bookmarkEnd w:id="44"/>
      <w:r>
        <w:rPr>
          <w:rFonts w:hint="cs"/>
          <w:cs/>
        </w:rPr>
        <w:t>อุปกรณ์และเครื่องมือที่ใช้ในการดำเนินงาน</w:t>
      </w:r>
      <w:bookmarkEnd w:id="45"/>
      <w:bookmarkEnd w:id="46"/>
      <w:bookmarkEnd w:id="47"/>
    </w:p>
    <w:p w14:paraId="6C9425C4" w14:textId="03924D00" w:rsidR="00CF7411" w:rsidRDefault="00CF7411" w:rsidP="00302E52">
      <w:pPr>
        <w:pStyle w:val="ListParagraph"/>
        <w:numPr>
          <w:ilvl w:val="0"/>
          <w:numId w:val="28"/>
        </w:numPr>
        <w:jc w:val="thaiDistribute"/>
        <w:rPr>
          <w:rFonts w:cs="TH SarabunPSK"/>
          <w:szCs w:val="32"/>
        </w:rPr>
      </w:pPr>
      <w:bookmarkStart w:id="48" w:name="_Hlk148481991"/>
      <w:r w:rsidRPr="00CF7411">
        <w:rPr>
          <w:rFonts w:cs="TH SarabunPSK" w:hint="cs"/>
          <w:szCs w:val="32"/>
        </w:rPr>
        <w:t xml:space="preserve">Hardware </w:t>
      </w:r>
    </w:p>
    <w:p w14:paraId="62C47A2B" w14:textId="42A37BB7" w:rsidR="00DF2194" w:rsidRPr="00302E52" w:rsidRDefault="00302E52" w:rsidP="00302E52">
      <w:pPr>
        <w:ind w:left="360" w:firstLine="720"/>
        <w:jc w:val="thaiDistribute"/>
      </w:pPr>
      <w:r>
        <w:rPr>
          <w:rFonts w:hint="cs"/>
          <w:cs/>
        </w:rPr>
        <w:t>1.1</w:t>
      </w:r>
      <w:r>
        <w:t xml:space="preserve">) </w:t>
      </w:r>
      <w:r w:rsidR="003926DE" w:rsidRPr="00302E52">
        <w:rPr>
          <w:rFonts w:hint="cs"/>
          <w:cs/>
        </w:rPr>
        <w:t>เครื่องคอมพิวเตอร์</w:t>
      </w:r>
      <w:r w:rsidR="00DF2194" w:rsidRPr="00302E52">
        <w:rPr>
          <w:rFonts w:hint="cs"/>
          <w:cs/>
        </w:rPr>
        <w:t xml:space="preserve">ที่ 1 </w:t>
      </w:r>
      <w:r w:rsidR="003926DE" w:rsidRPr="00302E52">
        <w:rPr>
          <w:rFonts w:hint="cs"/>
          <w:cs/>
        </w:rPr>
        <w:t>มีคุณสมบัติ</w:t>
      </w:r>
      <w:r w:rsidR="00DF2194" w:rsidRPr="00302E52">
        <w:rPr>
          <w:rFonts w:hint="cs"/>
          <w:cs/>
        </w:rPr>
        <w:t xml:space="preserve"> </w:t>
      </w:r>
      <w:r w:rsidR="003926DE" w:rsidRPr="00302E52">
        <w:rPr>
          <w:rFonts w:hint="cs"/>
          <w:cs/>
        </w:rPr>
        <w:t>ดังนี้</w:t>
      </w:r>
    </w:p>
    <w:p w14:paraId="629DCA29" w14:textId="62B7C373" w:rsidR="003926DE" w:rsidRPr="00302E52" w:rsidRDefault="00302E52" w:rsidP="00302E52">
      <w:pPr>
        <w:ind w:left="720" w:firstLine="720"/>
        <w:jc w:val="thaiDistribute"/>
      </w:pPr>
      <w:r>
        <w:t xml:space="preserve">1. </w:t>
      </w:r>
      <w:r w:rsidR="003926DE" w:rsidRPr="00302E52">
        <w:rPr>
          <w:rFonts w:hint="cs"/>
          <w:cs/>
        </w:rPr>
        <w:t>ระบ</w:t>
      </w:r>
      <w:r w:rsidR="00691222">
        <w:rPr>
          <w:rFonts w:hint="cs"/>
          <w:cs/>
        </w:rPr>
        <w:t>ป</w:t>
      </w:r>
      <w:r w:rsidR="003926DE" w:rsidRPr="00302E52">
        <w:rPr>
          <w:rFonts w:hint="cs"/>
          <w:cs/>
        </w:rPr>
        <w:t xml:space="preserve">ฏิบัติการ </w:t>
      </w:r>
      <w:r w:rsidR="003926DE" w:rsidRPr="00302E52">
        <w:t>Windows 11 Home 64 bit</w:t>
      </w:r>
    </w:p>
    <w:p w14:paraId="34A38054" w14:textId="0ABB5D79" w:rsidR="003926DE" w:rsidRDefault="00302E52" w:rsidP="00302E52">
      <w:pPr>
        <w:ind w:left="720" w:firstLine="720"/>
        <w:jc w:val="thaiDistribute"/>
      </w:pPr>
      <w:r>
        <w:t xml:space="preserve">2. </w:t>
      </w:r>
      <w:r w:rsidR="003926DE">
        <w:rPr>
          <w:rFonts w:hint="cs"/>
          <w:cs/>
        </w:rPr>
        <w:t xml:space="preserve">หน่วยประมวลผล </w:t>
      </w:r>
      <w:r w:rsidR="003926DE" w:rsidRPr="003926DE">
        <w:t xml:space="preserve">AMD Ryzen </w:t>
      </w:r>
      <w:r w:rsidR="003926DE" w:rsidRPr="003926DE">
        <w:rPr>
          <w:cs/>
        </w:rPr>
        <w:t>5 3550</w:t>
      </w:r>
      <w:r w:rsidR="003926DE" w:rsidRPr="003926DE">
        <w:t>H</w:t>
      </w:r>
      <w:r w:rsidR="003926DE">
        <w:rPr>
          <w:rFonts w:hint="cs"/>
          <w:cs/>
        </w:rPr>
        <w:t xml:space="preserve"> </w:t>
      </w:r>
      <w:r w:rsidR="003926DE">
        <w:t xml:space="preserve">CPU </w:t>
      </w:r>
      <w:r w:rsidR="003926DE" w:rsidRPr="003926DE">
        <w:t>2.10 GHz</w:t>
      </w:r>
    </w:p>
    <w:p w14:paraId="3D1E901A" w14:textId="0F2019BC" w:rsidR="003926DE" w:rsidRDefault="00302E52" w:rsidP="00302E52">
      <w:pPr>
        <w:ind w:left="720" w:firstLine="720"/>
        <w:jc w:val="thaiDistribute"/>
      </w:pPr>
      <w:r>
        <w:t xml:space="preserve">3. </w:t>
      </w:r>
      <w:r w:rsidR="003926DE">
        <w:rPr>
          <w:rFonts w:hint="cs"/>
          <w:cs/>
        </w:rPr>
        <w:t xml:space="preserve">หน่วยความจำเครื่อง </w:t>
      </w:r>
      <w:r w:rsidR="003926DE">
        <w:t>Ram 24 GB</w:t>
      </w:r>
    </w:p>
    <w:p w14:paraId="6AF0F9AA" w14:textId="236C0AB8" w:rsidR="00DF2194" w:rsidRPr="00302E52" w:rsidRDefault="00302E52" w:rsidP="00302E52">
      <w:pPr>
        <w:jc w:val="thaiDistribute"/>
      </w:pPr>
      <w:r>
        <w:t xml:space="preserve">               1.2) </w:t>
      </w:r>
      <w:r w:rsidR="00DF2194" w:rsidRPr="00302E52">
        <w:rPr>
          <w:rFonts w:hint="cs"/>
          <w:cs/>
        </w:rPr>
        <w:t>เครื่องคอมพิวเตอร์ที่ 2 มีคุณสมบัติ ดังนี้</w:t>
      </w:r>
    </w:p>
    <w:p w14:paraId="54C5504A" w14:textId="188BA2C2" w:rsidR="00DF2194" w:rsidRPr="00DF2194" w:rsidRDefault="00DF2194" w:rsidP="00302E52">
      <w:pPr>
        <w:ind w:left="1440"/>
        <w:jc w:val="thaiDistribute"/>
      </w:pPr>
      <w:r w:rsidRPr="00DF2194">
        <w:rPr>
          <w:cs/>
        </w:rPr>
        <w:t>1.</w:t>
      </w:r>
      <w:r w:rsidR="00302E52">
        <w:t xml:space="preserve"> </w:t>
      </w:r>
      <w:r w:rsidRPr="00DF2194">
        <w:rPr>
          <w:cs/>
        </w:rPr>
        <w:t>ระบ</w:t>
      </w:r>
      <w:r w:rsidR="00691222">
        <w:rPr>
          <w:rFonts w:hint="cs"/>
          <w:cs/>
        </w:rPr>
        <w:t>ป</w:t>
      </w:r>
      <w:r w:rsidRPr="00DF2194">
        <w:rPr>
          <w:cs/>
        </w:rPr>
        <w:t xml:space="preserve">ฏิบัติการ </w:t>
      </w:r>
      <w:r w:rsidRPr="00DF2194">
        <w:t xml:space="preserve">Windows </w:t>
      </w:r>
      <w:r w:rsidRPr="00DF2194">
        <w:rPr>
          <w:cs/>
        </w:rPr>
        <w:t>11</w:t>
      </w:r>
      <w:r w:rsidRPr="00DF2194">
        <w:t xml:space="preserve"> Home </w:t>
      </w:r>
      <w:r w:rsidRPr="00DF2194">
        <w:rPr>
          <w:cs/>
        </w:rPr>
        <w:t>64</w:t>
      </w:r>
      <w:r w:rsidRPr="00DF2194">
        <w:t xml:space="preserve"> bit</w:t>
      </w:r>
    </w:p>
    <w:p w14:paraId="30A5FB54" w14:textId="39553B40" w:rsidR="00DF2194" w:rsidRPr="00DF2194" w:rsidRDefault="00DF2194" w:rsidP="00302E52">
      <w:pPr>
        <w:ind w:left="1440"/>
        <w:jc w:val="thaiDistribute"/>
      </w:pPr>
      <w:r w:rsidRPr="00DF2194">
        <w:rPr>
          <w:cs/>
        </w:rPr>
        <w:t>2</w:t>
      </w:r>
      <w:r>
        <w:rPr>
          <w:rFonts w:hint="cs"/>
          <w:cs/>
        </w:rPr>
        <w:t>.</w:t>
      </w:r>
      <w:r w:rsidR="00302E52">
        <w:t xml:space="preserve"> </w:t>
      </w:r>
      <w:r w:rsidRPr="00DF2194">
        <w:rPr>
          <w:cs/>
        </w:rPr>
        <w:t xml:space="preserve">หน่วยประมวลผล </w:t>
      </w:r>
      <w:r w:rsidRPr="00DF2194">
        <w:t xml:space="preserve">AMD Ryzen 7 4700U CPU </w:t>
      </w:r>
      <w:r w:rsidRPr="00DF2194">
        <w:rPr>
          <w:cs/>
        </w:rPr>
        <w:t>2.</w:t>
      </w:r>
      <w:r>
        <w:rPr>
          <w:rFonts w:hint="cs"/>
          <w:cs/>
        </w:rPr>
        <w:t>0</w:t>
      </w:r>
      <w:r w:rsidRPr="00DF2194">
        <w:rPr>
          <w:cs/>
        </w:rPr>
        <w:t>0</w:t>
      </w:r>
      <w:r w:rsidRPr="00DF2194">
        <w:t xml:space="preserve"> GHz</w:t>
      </w:r>
    </w:p>
    <w:p w14:paraId="0F68788E" w14:textId="6387008B" w:rsidR="00CF7411" w:rsidRPr="00DF2194" w:rsidRDefault="00DF2194" w:rsidP="00302E52">
      <w:pPr>
        <w:ind w:left="1440"/>
        <w:jc w:val="thaiDistribute"/>
      </w:pPr>
      <w:r w:rsidRPr="00DF2194">
        <w:rPr>
          <w:cs/>
        </w:rPr>
        <w:t>3.</w:t>
      </w:r>
      <w:r w:rsidR="00302E52">
        <w:t xml:space="preserve"> </w:t>
      </w:r>
      <w:r w:rsidRPr="00DF2194">
        <w:rPr>
          <w:cs/>
        </w:rPr>
        <w:t xml:space="preserve">หน่วยความจำเครื่อง </w:t>
      </w:r>
      <w:r w:rsidRPr="00DF2194">
        <w:t xml:space="preserve">Ram </w:t>
      </w:r>
      <w:r>
        <w:rPr>
          <w:rFonts w:hint="cs"/>
          <w:cs/>
        </w:rPr>
        <w:t>8</w:t>
      </w:r>
      <w:r w:rsidRPr="00DF2194">
        <w:t xml:space="preserve"> GB</w:t>
      </w:r>
    </w:p>
    <w:p w14:paraId="5E22D3AB" w14:textId="3B26F2AE" w:rsidR="00CF7411" w:rsidRDefault="00CF7411" w:rsidP="00302E52">
      <w:pPr>
        <w:pStyle w:val="ListParagraph"/>
        <w:numPr>
          <w:ilvl w:val="0"/>
          <w:numId w:val="28"/>
        </w:numPr>
        <w:jc w:val="thaiDistribute"/>
        <w:rPr>
          <w:rFonts w:cs="TH SarabunPSK"/>
          <w:szCs w:val="32"/>
        </w:rPr>
      </w:pPr>
      <w:r w:rsidRPr="00CF7411">
        <w:rPr>
          <w:rFonts w:cs="TH SarabunPSK" w:hint="cs"/>
          <w:szCs w:val="32"/>
        </w:rPr>
        <w:t xml:space="preserve">Software </w:t>
      </w:r>
    </w:p>
    <w:p w14:paraId="6038D254" w14:textId="597D8521" w:rsidR="00DF2194" w:rsidRPr="002A4EB8" w:rsidRDefault="00DF2194" w:rsidP="002A4EB8">
      <w:pPr>
        <w:pStyle w:val="NormalWeb"/>
        <w:spacing w:before="0" w:beforeAutospacing="0" w:after="0" w:afterAutospacing="0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A4EB8">
        <w:rPr>
          <w:rFonts w:ascii="TH SarabunPSK" w:hAnsi="TH SarabunPSK" w:cs="TH SarabunPSK" w:hint="cs"/>
          <w:szCs w:val="32"/>
          <w:cs/>
        </w:rPr>
        <w:t>2</w:t>
      </w:r>
      <w:r w:rsidR="00AE46F7" w:rsidRPr="002A4EB8">
        <w:rPr>
          <w:rFonts w:ascii="TH SarabunPSK" w:hAnsi="TH SarabunPSK" w:cs="TH SarabunPSK" w:hint="cs"/>
          <w:szCs w:val="32"/>
        </w:rPr>
        <w:t>.</w:t>
      </w:r>
      <w:r w:rsidRPr="002A4EB8">
        <w:rPr>
          <w:rFonts w:ascii="TH SarabunPSK" w:hAnsi="TH SarabunPSK" w:cs="TH SarabunPSK" w:hint="cs"/>
          <w:szCs w:val="32"/>
          <w:cs/>
        </w:rPr>
        <w:t>1</w:t>
      </w:r>
      <w:r w:rsidRPr="002A4EB8">
        <w:rPr>
          <w:rFonts w:ascii="TH SarabunPSK" w:hAnsi="TH SarabunPSK" w:cs="TH SarabunPSK" w:hint="cs"/>
          <w:szCs w:val="32"/>
        </w:rPr>
        <w:t>)</w:t>
      </w:r>
      <w:r w:rsidR="00302E52" w:rsidRPr="002A4EB8">
        <w:rPr>
          <w:rFonts w:ascii="TH SarabunPSK" w:hAnsi="TH SarabunPSK" w:cs="TH SarabunPSK" w:hint="cs"/>
          <w:szCs w:val="32"/>
          <w:cs/>
        </w:rPr>
        <w:t xml:space="preserve"> </w:t>
      </w:r>
      <w:r w:rsidR="00AE46F7"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Visual Studio Code </w:t>
      </w:r>
      <w:r w:rsidRPr="002A4EB8">
        <w:rPr>
          <w:rFonts w:ascii="TH SarabunPSK" w:hAnsi="TH SarabunPSK" w:cs="TH SarabunPSK" w:hint="cs"/>
          <w:szCs w:val="32"/>
          <w:cs/>
        </w:rPr>
        <w:t>ใช้เขียนโปรแกรม</w:t>
      </w:r>
    </w:p>
    <w:p w14:paraId="2D1CAA7C" w14:textId="30EFB1C6" w:rsidR="00DF2194" w:rsidRPr="002A4EB8" w:rsidRDefault="00DF2194" w:rsidP="00302E52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     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>2.2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>)</w:t>
      </w:r>
      <w:r w:rsidR="00302E52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E46F7" w:rsidRPr="002A4EB8">
        <w:rPr>
          <w:rFonts w:ascii="TH SarabunPSK" w:hAnsi="TH SarabunPSK" w:cs="TH SarabunPSK" w:hint="cs"/>
          <w:color w:val="000000"/>
          <w:sz w:val="32"/>
          <w:szCs w:val="32"/>
        </w:rPr>
        <w:t>Qt Designer</w:t>
      </w:r>
      <w:r w:rsidR="00AE46F7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AE46F7" w:rsidRPr="002A4EB8">
        <w:rPr>
          <w:rFonts w:ascii="TH SarabunPSK" w:hAnsi="TH SarabunPSK" w:cs="TH SarabunPSK" w:hint="cs"/>
          <w:szCs w:val="32"/>
          <w:cs/>
        </w:rPr>
        <w:t>ใช้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สร้าง 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>Graphical User Interface (GUI)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</w:p>
    <w:p w14:paraId="4633B73F" w14:textId="1271C06C" w:rsidR="00334E39" w:rsidRPr="002A4EB8" w:rsidRDefault="00DF2194" w:rsidP="00AE46F7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ab/>
        <w:t xml:space="preserve">     2.3</w:t>
      </w:r>
      <w:r w:rsidR="002A4EB8" w:rsidRPr="002A4EB8">
        <w:rPr>
          <w:rFonts w:ascii="TH SarabunPSK" w:hAnsi="TH SarabunPSK" w:cs="TH SarabunPSK" w:hint="cs"/>
          <w:color w:val="000000"/>
          <w:sz w:val="32"/>
          <w:szCs w:val="32"/>
        </w:rPr>
        <w:t>)</w:t>
      </w:r>
      <w:r w:rsidR="002A4EB8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A4EB8" w:rsidRPr="002A4EB8">
        <w:rPr>
          <w:rFonts w:ascii="TH SarabunPSK" w:hAnsi="TH SarabunPSK" w:cs="TH SarabunPSK" w:hint="cs"/>
          <w:color w:val="000000"/>
          <w:sz w:val="32"/>
          <w:szCs w:val="32"/>
        </w:rPr>
        <w:t>Kali</w:t>
      </w:r>
      <w:r w:rsidR="00AE46F7"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 Linux</w:t>
      </w:r>
      <w:r w:rsidR="00AE46F7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A4EB8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>ใช้เป็นฐานเครื่องมือ</w:t>
      </w:r>
      <w:r w:rsidR="002A4EB8"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 Security</w:t>
      </w:r>
    </w:p>
    <w:p w14:paraId="3B0BADE7" w14:textId="4B914C42" w:rsidR="00302E52" w:rsidRPr="002A4EB8" w:rsidRDefault="00302E52" w:rsidP="00302E52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cs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ab/>
        <w:t xml:space="preserve">    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>2.4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>)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A4EB8">
        <w:rPr>
          <w:rFonts w:ascii="TH SarabunPSK" w:hAnsi="TH SarabunPSK" w:cs="TH SarabunPSK" w:hint="cs"/>
          <w:sz w:val="32"/>
          <w:szCs w:val="32"/>
        </w:rPr>
        <w:t xml:space="preserve">Virtual Machine (VM) Image </w:t>
      </w:r>
      <w:r w:rsidRPr="002A4EB8">
        <w:rPr>
          <w:rFonts w:ascii="TH SarabunPSK" w:hAnsi="TH SarabunPSK" w:cs="TH SarabunPSK" w:hint="cs"/>
          <w:sz w:val="32"/>
          <w:szCs w:val="32"/>
          <w:cs/>
        </w:rPr>
        <w:t xml:space="preserve">ใช้รันบน </w:t>
      </w:r>
      <w:r w:rsidRPr="002A4EB8">
        <w:rPr>
          <w:rFonts w:ascii="TH SarabunPSK" w:hAnsi="TH SarabunPSK" w:cs="TH SarabunPSK" w:hint="cs"/>
          <w:sz w:val="32"/>
          <w:szCs w:val="32"/>
        </w:rPr>
        <w:t xml:space="preserve">Hypervisor </w:t>
      </w:r>
      <w:r w:rsidR="002A4EB8" w:rsidRPr="002A4EB8">
        <w:rPr>
          <w:rFonts w:ascii="TH SarabunPSK" w:hAnsi="TH SarabunPSK" w:cs="TH SarabunPSK" w:hint="cs"/>
          <w:sz w:val="32"/>
          <w:szCs w:val="32"/>
        </w:rPr>
        <w:t xml:space="preserve">2 </w:t>
      </w:r>
      <w:r w:rsidR="002A4EB8" w:rsidRPr="002A4EB8">
        <w:rPr>
          <w:rFonts w:ascii="TH SarabunPSK" w:hAnsi="TH SarabunPSK" w:cs="TH SarabunPSK" w:hint="cs"/>
          <w:sz w:val="32"/>
          <w:szCs w:val="32"/>
          <w:cs/>
        </w:rPr>
        <w:t>แบบได้แก่</w:t>
      </w:r>
    </w:p>
    <w:p w14:paraId="4909C1C1" w14:textId="7A1488BC" w:rsidR="00334E39" w:rsidRPr="002A4EB8" w:rsidRDefault="00302E52" w:rsidP="00302E52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1. </w:t>
      </w:r>
      <w:r w:rsidR="00334E39" w:rsidRPr="002A4EB8">
        <w:rPr>
          <w:rFonts w:ascii="TH SarabunPSK" w:hAnsi="TH SarabunPSK" w:cs="TH SarabunPSK" w:hint="cs"/>
          <w:color w:val="000000"/>
          <w:sz w:val="32"/>
          <w:szCs w:val="32"/>
        </w:rPr>
        <w:t>Oracle VM VirtualBox</w:t>
      </w:r>
    </w:p>
    <w:p w14:paraId="751B0EA3" w14:textId="77777777" w:rsidR="00302E52" w:rsidRPr="002A4EB8" w:rsidRDefault="00302E52" w:rsidP="00302E52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="00CF7411" w:rsidRPr="002A4EB8">
        <w:rPr>
          <w:rFonts w:ascii="TH SarabunPSK" w:hAnsi="TH SarabunPSK" w:cs="TH SarabunPSK" w:hint="cs"/>
          <w:sz w:val="32"/>
          <w:szCs w:val="32"/>
        </w:rPr>
        <w:t>VMware Workstation Player</w:t>
      </w:r>
    </w:p>
    <w:p w14:paraId="165AE919" w14:textId="6DB0FDB7" w:rsidR="00334E39" w:rsidRPr="002A4EB8" w:rsidRDefault="00302E52" w:rsidP="00302E52">
      <w:pPr>
        <w:pStyle w:val="NormalWeb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ab/>
        <w:t xml:space="preserve">     2.</w:t>
      </w:r>
      <w:r w:rsidRPr="002A4EB8">
        <w:rPr>
          <w:rFonts w:ascii="TH SarabunPSK" w:hAnsi="TH SarabunPSK" w:cs="TH SarabunPSK" w:hint="cs"/>
          <w:sz w:val="32"/>
          <w:szCs w:val="32"/>
          <w:cs/>
        </w:rPr>
        <w:t>5</w:t>
      </w:r>
      <w:r w:rsidRPr="002A4EB8">
        <w:rPr>
          <w:rFonts w:ascii="TH SarabunPSK" w:hAnsi="TH SarabunPSK" w:cs="TH SarabunPSK" w:hint="cs"/>
          <w:sz w:val="32"/>
          <w:szCs w:val="32"/>
        </w:rPr>
        <w:t xml:space="preserve">) </w:t>
      </w:r>
      <w:r w:rsidRPr="002A4EB8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เครื่องมือที่ใช้เพิ่มเติม</w:t>
      </w:r>
      <w:r w:rsidR="00CF7411" w:rsidRPr="002A4EB8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4CFFAFE" w14:textId="3021819F" w:rsidR="00334E39" w:rsidRPr="002A4EB8" w:rsidRDefault="00302E52" w:rsidP="00302E52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</w:rPr>
      </w:pPr>
      <w:r w:rsidRPr="002A4EB8">
        <w:rPr>
          <w:rFonts w:ascii="TH SarabunPSK" w:hAnsi="TH SarabunPSK" w:cs="TH SarabunPSK" w:hint="cs"/>
          <w:sz w:val="32"/>
          <w:szCs w:val="32"/>
          <w:cs/>
        </w:rPr>
        <w:t>1</w:t>
      </w:r>
      <w:r w:rsidRPr="002A4EB8">
        <w:rPr>
          <w:rFonts w:ascii="TH SarabunPSK" w:hAnsi="TH SarabunPSK" w:cs="TH SarabunPSK" w:hint="cs"/>
          <w:cs/>
        </w:rPr>
        <w:t xml:space="preserve">. </w:t>
      </w:r>
      <w:r w:rsidR="00334E39" w:rsidRPr="002A4EB8">
        <w:rPr>
          <w:rFonts w:ascii="TH SarabunPSK" w:hAnsi="TH SarabunPSK" w:cs="TH SarabunPSK" w:hint="cs"/>
          <w:color w:val="000000"/>
          <w:sz w:val="32"/>
          <w:szCs w:val="32"/>
        </w:rPr>
        <w:t>Nmap</w:t>
      </w:r>
    </w:p>
    <w:p w14:paraId="49DCC029" w14:textId="779BC567" w:rsidR="00334E39" w:rsidRPr="002A4EB8" w:rsidRDefault="00302E52" w:rsidP="00302E52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2. </w:t>
      </w:r>
      <w:r w:rsidR="00334E39" w:rsidRPr="002A4EB8">
        <w:rPr>
          <w:rFonts w:ascii="TH SarabunPSK" w:hAnsi="TH SarabunPSK" w:cs="TH SarabunPSK" w:hint="cs"/>
          <w:color w:val="000000"/>
          <w:sz w:val="32"/>
          <w:szCs w:val="32"/>
        </w:rPr>
        <w:t>Testssl.sh</w:t>
      </w:r>
    </w:p>
    <w:p w14:paraId="34C4AF39" w14:textId="5D6136B8" w:rsidR="00334E39" w:rsidRPr="002A4EB8" w:rsidRDefault="00302E52" w:rsidP="00302E52">
      <w:pPr>
        <w:pStyle w:val="NormalWeb"/>
        <w:spacing w:before="0" w:beforeAutospacing="0" w:after="0" w:afterAutospacing="0"/>
        <w:ind w:left="720" w:firstLine="720"/>
        <w:jc w:val="thaiDistribute"/>
        <w:rPr>
          <w:rFonts w:ascii="TH SarabunPSK" w:hAnsi="TH SarabunPSK" w:cs="TH SarabunPSK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3. </w:t>
      </w:r>
      <w:r w:rsidR="00334E39" w:rsidRPr="002A4EB8">
        <w:rPr>
          <w:rFonts w:ascii="TH SarabunPSK" w:hAnsi="TH SarabunPSK" w:cs="TH SarabunPSK" w:hint="cs"/>
          <w:color w:val="000000"/>
          <w:sz w:val="32"/>
          <w:szCs w:val="32"/>
        </w:rPr>
        <w:t>Vulner.NSE</w:t>
      </w:r>
    </w:p>
    <w:p w14:paraId="0D265D52" w14:textId="12A99546" w:rsidR="003926DE" w:rsidRPr="002A4EB8" w:rsidRDefault="00334E39" w:rsidP="00302E52">
      <w:pPr>
        <w:pStyle w:val="NormalWeb"/>
        <w:spacing w:before="0" w:beforeAutospacing="0" w:after="0" w:afterAutospacing="0"/>
        <w:ind w:left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>    </w:t>
      </w:r>
      <w:r w:rsidR="00302E52" w:rsidRPr="002A4EB8">
        <w:rPr>
          <w:rFonts w:ascii="TH SarabunPSK" w:hAnsi="TH SarabunPSK" w:cs="TH SarabunPSK" w:hint="cs"/>
          <w:color w:val="000000"/>
          <w:sz w:val="32"/>
          <w:szCs w:val="32"/>
          <w:cs/>
        </w:rPr>
        <w:tab/>
        <w:t xml:space="preserve">4. </w:t>
      </w:r>
      <w:r w:rsidRPr="002A4EB8">
        <w:rPr>
          <w:rFonts w:ascii="TH SarabunPSK" w:hAnsi="TH SarabunPSK" w:cs="TH SarabunPSK" w:hint="cs"/>
          <w:color w:val="000000"/>
          <w:sz w:val="32"/>
          <w:szCs w:val="32"/>
        </w:rPr>
        <w:t>Hashcat</w:t>
      </w:r>
    </w:p>
    <w:p w14:paraId="21A1D99E" w14:textId="77777777" w:rsidR="00334E39" w:rsidRDefault="00334E39" w:rsidP="00334E39">
      <w:pPr>
        <w:pStyle w:val="Heading2"/>
      </w:pPr>
      <w:bookmarkStart w:id="49" w:name="_Toc122654467"/>
      <w:bookmarkStart w:id="50" w:name="_Toc122654487"/>
      <w:bookmarkStart w:id="51" w:name="_Toc130505819"/>
      <w:bookmarkEnd w:id="48"/>
      <w:r>
        <w:rPr>
          <w:rFonts w:hint="cs"/>
          <w:cs/>
        </w:rPr>
        <w:lastRenderedPageBreak/>
        <w:t>แผนการดำเนินงาน</w:t>
      </w:r>
      <w:bookmarkEnd w:id="49"/>
      <w:bookmarkEnd w:id="50"/>
      <w:bookmarkEnd w:id="51"/>
    </w:p>
    <w:p w14:paraId="6B797645" w14:textId="046CB490" w:rsidR="00334E39" w:rsidRPr="0010416E" w:rsidRDefault="00334E39" w:rsidP="00334E39">
      <w:pPr>
        <w:ind w:firstLine="360"/>
        <w:jc w:val="thaiDistribute"/>
      </w:pPr>
      <w:bookmarkStart w:id="52" w:name="_Hlk148482176"/>
      <w:r w:rsidRPr="0010416E">
        <w:rPr>
          <w:cs/>
        </w:rPr>
        <w:t xml:space="preserve">โครงงานปริญญานิพนธ์ฉบับนี้ ดำเนินงาน ณ คณะวิทยาการสารสนเทศ มหาวิทยาลัยมหาสารคามระหว่างเดือน </w:t>
      </w:r>
      <w:r w:rsidR="00302E52">
        <w:rPr>
          <w:rFonts w:hint="cs"/>
          <w:cs/>
        </w:rPr>
        <w:t>ตุลาคม</w:t>
      </w:r>
      <w:r w:rsidRPr="0010416E">
        <w:rPr>
          <w:cs/>
        </w:rPr>
        <w:t xml:space="preserve"> 25</w:t>
      </w:r>
      <w:r w:rsidR="00302E52">
        <w:rPr>
          <w:rFonts w:hint="cs"/>
          <w:cs/>
        </w:rPr>
        <w:t>65</w:t>
      </w:r>
      <w:r w:rsidRPr="0010416E">
        <w:rPr>
          <w:cs/>
        </w:rPr>
        <w:t xml:space="preserve"> ถึง </w:t>
      </w:r>
      <w:r w:rsidR="00302E52">
        <w:rPr>
          <w:rFonts w:hint="cs"/>
          <w:cs/>
        </w:rPr>
        <w:t>กันยายน</w:t>
      </w:r>
      <w:r w:rsidRPr="0010416E">
        <w:rPr>
          <w:cs/>
        </w:rPr>
        <w:t xml:space="preserve"> 25</w:t>
      </w:r>
      <w:r>
        <w:rPr>
          <w:rFonts w:hint="cs"/>
          <w:cs/>
        </w:rPr>
        <w:t>66</w:t>
      </w:r>
    </w:p>
    <w:p w14:paraId="2DBB27B5" w14:textId="6C404D67" w:rsidR="00334E39" w:rsidRPr="00740976" w:rsidRDefault="00796973" w:rsidP="002A1DDE">
      <w:pPr>
        <w:pStyle w:val="TableName"/>
        <w:rPr>
          <w:cs/>
        </w:rPr>
      </w:pPr>
      <w:bookmarkStart w:id="53" w:name="_Toc122655637"/>
      <w:bookmarkStart w:id="54" w:name="_Toc130504617"/>
      <w:r w:rsidRPr="00740976">
        <w:rPr>
          <w:cs/>
        </w:rPr>
        <w:t xml:space="preserve">ตารางที่ </w:t>
      </w:r>
      <w:r w:rsidRPr="003B7FFE">
        <w:rPr>
          <w:i w:val="0"/>
          <w:iCs/>
        </w:rPr>
        <w:t>1.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ตารางที่</w:instrText>
      </w:r>
      <w:r w:rsidRPr="003B7FFE">
        <w:rPr>
          <w:i w:val="0"/>
          <w:iCs/>
        </w:rPr>
        <w:instrText xml:space="preserve">_1.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</w:t>
      </w:r>
      <w:r w:rsidRPr="003B7FFE">
        <w:rPr>
          <w:i w:val="0"/>
          <w:iCs/>
        </w:rPr>
        <w:fldChar w:fldCharType="end"/>
      </w:r>
      <w:r w:rsidRPr="003B7FFE">
        <w:rPr>
          <w:rFonts w:hint="cs"/>
          <w:i w:val="0"/>
          <w:iCs/>
          <w:cs/>
        </w:rPr>
        <w:t xml:space="preserve"> </w:t>
      </w:r>
      <w:r w:rsidRPr="00740976">
        <w:rPr>
          <w:rFonts w:hint="cs"/>
          <w:cs/>
        </w:rPr>
        <w:t>แผนการดำเนินงาน</w:t>
      </w:r>
      <w:bookmarkEnd w:id="53"/>
      <w:bookmarkEnd w:id="54"/>
    </w:p>
    <w:tbl>
      <w:tblPr>
        <w:tblW w:w="839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302E52" w:rsidRPr="005B6B24" w14:paraId="2A9A0365" w14:textId="77777777" w:rsidTr="005731AB">
        <w:trPr>
          <w:trHeight w:val="564"/>
          <w:jc w:val="center"/>
        </w:trPr>
        <w:tc>
          <w:tcPr>
            <w:tcW w:w="1595" w:type="dxa"/>
            <w:vMerge w:val="restart"/>
            <w:shd w:val="clear" w:color="auto" w:fill="F2F2F2" w:themeFill="background1" w:themeFillShade="F2"/>
            <w:vAlign w:val="center"/>
          </w:tcPr>
          <w:p w14:paraId="0C283D5D" w14:textId="77777777" w:rsidR="00302E52" w:rsidRPr="005B6B24" w:rsidRDefault="00302E52" w:rsidP="005731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5B6B24">
              <w:rPr>
                <w:rFonts w:hint="cs"/>
                <w:b/>
                <w:bCs/>
                <w:sz w:val="28"/>
                <w:szCs w:val="28"/>
                <w:cs/>
              </w:rPr>
              <w:t>กิจกรรม</w:t>
            </w:r>
          </w:p>
        </w:tc>
        <w:tc>
          <w:tcPr>
            <w:tcW w:w="6798" w:type="dxa"/>
            <w:gridSpan w:val="12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EC6C5AA" w14:textId="77777777" w:rsidR="00302E52" w:rsidRPr="005B6B24" w:rsidRDefault="00302E52" w:rsidP="005731AB">
            <w:pPr>
              <w:jc w:val="center"/>
              <w:rPr>
                <w:b/>
                <w:bCs/>
                <w:sz w:val="28"/>
                <w:szCs w:val="28"/>
                <w:cs/>
              </w:rPr>
            </w:pPr>
            <w:r w:rsidRPr="005B6B24">
              <w:rPr>
                <w:rFonts w:hint="cs"/>
                <w:b/>
                <w:bCs/>
                <w:sz w:val="28"/>
                <w:szCs w:val="28"/>
                <w:cs/>
              </w:rPr>
              <w:t>เดือน</w:t>
            </w:r>
          </w:p>
        </w:tc>
      </w:tr>
      <w:tr w:rsidR="00302E52" w:rsidRPr="005B6B24" w14:paraId="10DB1396" w14:textId="77777777" w:rsidTr="005731AB">
        <w:trPr>
          <w:trHeight w:val="564"/>
          <w:jc w:val="center"/>
        </w:trPr>
        <w:tc>
          <w:tcPr>
            <w:tcW w:w="1595" w:type="dxa"/>
            <w:vMerge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180FE40" w14:textId="77777777" w:rsidR="00302E52" w:rsidRPr="005B6B24" w:rsidRDefault="00302E52" w:rsidP="005731AB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CA6BECE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  <w:cs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ต</w:t>
            </w:r>
            <w:r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3F2D1DC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พ</w:t>
            </w:r>
            <w:r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ย</w:t>
            </w:r>
            <w:r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69A37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ธ</w:t>
            </w:r>
            <w:r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0B1BF9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 w:rsidRPr="005B6B24">
              <w:rPr>
                <w:b/>
                <w:bCs/>
                <w:sz w:val="24"/>
                <w:szCs w:val="24"/>
                <w:cs/>
              </w:rPr>
              <w:t>ม.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 w:rsidRPr="005B6B24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E0FBAC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ก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พ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C7D439A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 w:rsidRPr="005B6B24">
              <w:rPr>
                <w:b/>
                <w:bCs/>
                <w:sz w:val="24"/>
                <w:szCs w:val="24"/>
                <w:cs/>
              </w:rPr>
              <w:t>ม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ี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C974695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เม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ย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27BA19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พ</w:t>
            </w:r>
            <w:r w:rsidRPr="005B6B24">
              <w:rPr>
                <w:b/>
                <w:bCs/>
                <w:sz w:val="24"/>
                <w:szCs w:val="24"/>
                <w:cs/>
              </w:rPr>
              <w:t>.ค.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BF2E11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มิ</w:t>
            </w:r>
            <w:r w:rsidRPr="005B6B24">
              <w:rPr>
                <w:b/>
                <w:bCs/>
                <w:sz w:val="24"/>
                <w:szCs w:val="24"/>
                <w:cs/>
              </w:rPr>
              <w:t>.ย.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FB12065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ก</w:t>
            </w:r>
            <w:r>
              <w:rPr>
                <w:b/>
                <w:bCs/>
                <w:sz w:val="24"/>
                <w:szCs w:val="24"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93486A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ส</w:t>
            </w:r>
            <w:r w:rsidRPr="005B6B24">
              <w:rPr>
                <w:rFonts w:hint="cs"/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ค</w:t>
            </w:r>
            <w:r w:rsidRPr="005B6B24">
              <w:rPr>
                <w:rFonts w:hint="cs"/>
                <w:b/>
                <w:bCs/>
                <w:sz w:val="24"/>
                <w:szCs w:val="24"/>
                <w:cs/>
              </w:rPr>
              <w:t>.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F1E84D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cs/>
              </w:rPr>
              <w:t>ก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szCs w:val="24"/>
                <w:cs/>
              </w:rPr>
              <w:t>ย</w:t>
            </w:r>
            <w:r w:rsidRPr="005B6B24">
              <w:rPr>
                <w:b/>
                <w:bCs/>
                <w:sz w:val="24"/>
                <w:szCs w:val="24"/>
                <w:cs/>
              </w:rPr>
              <w:t>.</w:t>
            </w:r>
          </w:p>
        </w:tc>
      </w:tr>
      <w:tr w:rsidR="00302E52" w:rsidRPr="005B6B24" w14:paraId="4E8F7C39" w14:textId="77777777" w:rsidTr="005731AB">
        <w:trPr>
          <w:jc w:val="center"/>
        </w:trPr>
        <w:tc>
          <w:tcPr>
            <w:tcW w:w="1595" w:type="dxa"/>
            <w:vAlign w:val="center"/>
          </w:tcPr>
          <w:p w14:paraId="3F8B0F0D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>1.</w:t>
            </w:r>
            <w:r w:rsidRPr="0029345F">
              <w:rPr>
                <w:sz w:val="24"/>
                <w:szCs w:val="24"/>
                <w:cs/>
              </w:rPr>
              <w:t xml:space="preserve"> ศึกษา</w:t>
            </w:r>
            <w:r w:rsidRPr="0029345F">
              <w:rPr>
                <w:rFonts w:hint="cs"/>
                <w:sz w:val="24"/>
                <w:szCs w:val="24"/>
                <w:cs/>
              </w:rPr>
              <w:t>และรวบรวมข้อมูล</w:t>
            </w:r>
          </w:p>
        </w:tc>
        <w:tc>
          <w:tcPr>
            <w:tcW w:w="567" w:type="dxa"/>
            <w:tcBorders>
              <w:top w:val="nil"/>
            </w:tcBorders>
            <w:shd w:val="clear" w:color="auto" w:fill="C6D9F1" w:themeFill="text2" w:themeFillTint="33"/>
          </w:tcPr>
          <w:p w14:paraId="54CD29FB" w14:textId="77777777" w:rsidR="00302E52" w:rsidRPr="008B0C62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C6D9F1" w:themeFill="text2" w:themeFillTint="33"/>
          </w:tcPr>
          <w:p w14:paraId="5DD06E3B" w14:textId="77777777" w:rsidR="00302E52" w:rsidRPr="008B0C62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2021A46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45ADBF04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3585D8FE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6AE24843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05FB10D4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0BC14A7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1151981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02443EF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0F303B5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48610F29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107B00B0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719D78DC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 xml:space="preserve">2. </w:t>
            </w:r>
            <w:r w:rsidRPr="0029345F">
              <w:rPr>
                <w:sz w:val="24"/>
                <w:szCs w:val="24"/>
                <w:cs/>
              </w:rPr>
              <w:t>วิเคราะห์</w:t>
            </w:r>
            <w:r w:rsidRPr="0029345F">
              <w:rPr>
                <w:rFonts w:hint="cs"/>
                <w:sz w:val="24"/>
                <w:szCs w:val="24"/>
                <w:cs/>
              </w:rPr>
              <w:t>และ</w:t>
            </w:r>
            <w:r w:rsidRPr="0029345F">
              <w:rPr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567" w:type="dxa"/>
            <w:shd w:val="clear" w:color="auto" w:fill="C6D9F1" w:themeFill="text2" w:themeFillTint="33"/>
          </w:tcPr>
          <w:p w14:paraId="41328E2D" w14:textId="77777777" w:rsidR="00302E52" w:rsidRPr="005B6B24" w:rsidRDefault="00302E52" w:rsidP="005731AB">
            <w:pPr>
              <w:jc w:val="both"/>
              <w:rPr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B8530BC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FAB74B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7FA950D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1D8F496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1D00EE95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47CD9A0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599E3F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6BCB5F22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740D8479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45A0102A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898FEF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67C1654D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59D60C12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 xml:space="preserve">3. </w:t>
            </w:r>
            <w:r w:rsidRPr="0029345F">
              <w:rPr>
                <w:sz w:val="24"/>
                <w:szCs w:val="24"/>
                <w:cs/>
              </w:rPr>
              <w:t>ออกแบบ</w:t>
            </w:r>
            <w:r w:rsidRPr="0029345F">
              <w:rPr>
                <w:rFonts w:hint="cs"/>
                <w:sz w:val="24"/>
                <w:szCs w:val="24"/>
                <w:cs/>
              </w:rPr>
              <w:t>ระบบ</w:t>
            </w:r>
          </w:p>
        </w:tc>
        <w:tc>
          <w:tcPr>
            <w:tcW w:w="567" w:type="dxa"/>
            <w:shd w:val="clear" w:color="auto" w:fill="auto"/>
          </w:tcPr>
          <w:p w14:paraId="0399E7DC" w14:textId="77777777" w:rsidR="00302E52" w:rsidRPr="005B6B24" w:rsidRDefault="00302E52" w:rsidP="005731AB">
            <w:pPr>
              <w:jc w:val="both"/>
              <w:rPr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26083D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0BADB8CE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2975C14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3B4294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51A17E7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B7D48A3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505871E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6C1678D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526CCB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C883EA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01D87306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70AE4F1B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015816B1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 xml:space="preserve">4. </w:t>
            </w:r>
            <w:r w:rsidRPr="0029345F">
              <w:rPr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567" w:type="dxa"/>
            <w:shd w:val="clear" w:color="auto" w:fill="auto"/>
          </w:tcPr>
          <w:p w14:paraId="2B6B350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4ADD43C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57D00AB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78F6F1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64A5D6CA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92DF2E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02CB6002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4F2EDE0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5408A05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69FB11E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5FE99F0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086DBE3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642B2FEA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6A1DAF20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 xml:space="preserve">5. </w:t>
            </w:r>
            <w:r w:rsidRPr="0029345F">
              <w:rPr>
                <w:sz w:val="24"/>
                <w:szCs w:val="24"/>
                <w:cs/>
              </w:rPr>
              <w:t>ทดสอบ</w:t>
            </w:r>
            <w:r w:rsidRPr="0029345F">
              <w:rPr>
                <w:rFonts w:hint="cs"/>
                <w:sz w:val="24"/>
                <w:szCs w:val="24"/>
                <w:cs/>
              </w:rPr>
              <w:t>ระบบ</w:t>
            </w:r>
          </w:p>
        </w:tc>
        <w:tc>
          <w:tcPr>
            <w:tcW w:w="567" w:type="dxa"/>
            <w:shd w:val="clear" w:color="auto" w:fill="auto"/>
          </w:tcPr>
          <w:p w14:paraId="0FD44342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5D24EC4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6C894D8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6A716B1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1C276DF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2FB341B4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0AEC521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2716CD19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30C6F22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5B44933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70D1798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F301F3D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3CA27C3F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67DA0C28" w14:textId="77777777" w:rsidR="00302E52" w:rsidRPr="0029345F" w:rsidRDefault="00302E52" w:rsidP="005731AB">
            <w:pPr>
              <w:rPr>
                <w:sz w:val="24"/>
                <w:szCs w:val="24"/>
              </w:rPr>
            </w:pPr>
            <w:r w:rsidRPr="0029345F">
              <w:rPr>
                <w:sz w:val="24"/>
                <w:szCs w:val="24"/>
              </w:rPr>
              <w:t xml:space="preserve">6. </w:t>
            </w:r>
            <w:r w:rsidRPr="0029345F">
              <w:rPr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567" w:type="dxa"/>
            <w:shd w:val="clear" w:color="auto" w:fill="auto"/>
          </w:tcPr>
          <w:p w14:paraId="331146CE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8D6125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078B8F92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100F8B57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F613E0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10957FF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5259FB85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6112F548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2F58AE7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7828CC03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50277A5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158C2635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  <w:tr w:rsidR="00302E52" w:rsidRPr="005B6B24" w14:paraId="7846A45D" w14:textId="77777777" w:rsidTr="005731AB">
        <w:trPr>
          <w:trHeight w:val="567"/>
          <w:jc w:val="center"/>
        </w:trPr>
        <w:tc>
          <w:tcPr>
            <w:tcW w:w="1595" w:type="dxa"/>
            <w:vAlign w:val="center"/>
          </w:tcPr>
          <w:p w14:paraId="4085512E" w14:textId="77777777" w:rsidR="00302E52" w:rsidRPr="0029345F" w:rsidRDefault="00302E52" w:rsidP="005731AB">
            <w:pPr>
              <w:rPr>
                <w:sz w:val="24"/>
                <w:szCs w:val="24"/>
                <w:cs/>
              </w:rPr>
            </w:pPr>
            <w:r w:rsidRPr="0029345F">
              <w:rPr>
                <w:sz w:val="24"/>
                <w:szCs w:val="24"/>
              </w:rPr>
              <w:t xml:space="preserve">7. </w:t>
            </w:r>
            <w:r w:rsidRPr="0029345F">
              <w:rPr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567" w:type="dxa"/>
            <w:shd w:val="clear" w:color="auto" w:fill="auto"/>
          </w:tcPr>
          <w:p w14:paraId="558838D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65F85B0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03C80E3B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CD6B13F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435A8020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01F214FC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3F1BB45B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4E2D25E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2CAD1952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auto"/>
          </w:tcPr>
          <w:p w14:paraId="07B128F9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auto"/>
          </w:tcPr>
          <w:p w14:paraId="327D8531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67" w:type="dxa"/>
            <w:shd w:val="clear" w:color="auto" w:fill="C6D9F1" w:themeFill="text2" w:themeFillTint="33"/>
          </w:tcPr>
          <w:p w14:paraId="146B6D23" w14:textId="77777777" w:rsidR="00302E52" w:rsidRPr="005B6B24" w:rsidRDefault="00302E52" w:rsidP="005731AB">
            <w:pPr>
              <w:jc w:val="both"/>
              <w:rPr>
                <w:b/>
                <w:bCs/>
                <w:sz w:val="24"/>
                <w:szCs w:val="24"/>
              </w:rPr>
            </w:pPr>
          </w:p>
        </w:tc>
      </w:tr>
    </w:tbl>
    <w:p w14:paraId="40B13755" w14:textId="77777777" w:rsidR="00334E39" w:rsidRPr="0010416E" w:rsidRDefault="00334E39" w:rsidP="00334E39">
      <w:pPr>
        <w:jc w:val="both"/>
      </w:pPr>
    </w:p>
    <w:p w14:paraId="583375D4" w14:textId="77777777" w:rsidR="005C0FCB" w:rsidRDefault="005C0FCB" w:rsidP="005C0FCB">
      <w:pPr>
        <w:rPr>
          <w:b/>
          <w:bCs/>
        </w:rPr>
      </w:pPr>
    </w:p>
    <w:bookmarkEnd w:id="52"/>
    <w:p w14:paraId="0A859C63" w14:textId="77777777" w:rsidR="00D66E22" w:rsidRPr="0010416E" w:rsidRDefault="00D66E22" w:rsidP="0034489C">
      <w:pPr>
        <w:jc w:val="both"/>
        <w:sectPr w:rsidR="00D66E22" w:rsidRPr="0010416E" w:rsidSect="00070039">
          <w:headerReference w:type="default" r:id="rId31"/>
          <w:footerReference w:type="default" r:id="rId32"/>
          <w:headerReference w:type="first" r:id="rId33"/>
          <w:footerReference w:type="first" r:id="rId34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381"/>
        </w:sectPr>
      </w:pPr>
    </w:p>
    <w:p w14:paraId="7F30FB63" w14:textId="7BD76129" w:rsidR="005C0FCB" w:rsidRDefault="005C0FCB" w:rsidP="005C0FCB">
      <w:pPr>
        <w:pStyle w:val="Heading1"/>
      </w:pPr>
      <w:r>
        <w:rPr>
          <w:rFonts w:hint="cs"/>
          <w:cs/>
        </w:rPr>
        <w:lastRenderedPageBreak/>
        <w:t xml:space="preserve"> </w:t>
      </w:r>
      <w:r>
        <w:rPr>
          <w:cs/>
        </w:rPr>
        <w:br/>
      </w:r>
      <w:bookmarkStart w:id="55" w:name="_Toc122654468"/>
      <w:bookmarkStart w:id="56" w:name="_Toc122654488"/>
      <w:bookmarkStart w:id="57" w:name="_Toc130505820"/>
      <w:r>
        <w:rPr>
          <w:rFonts w:hint="cs"/>
          <w:cs/>
        </w:rPr>
        <w:t>ทฤษฎีและงานวิจัยที่เกี่ยวข้อง</w:t>
      </w:r>
      <w:bookmarkEnd w:id="55"/>
      <w:bookmarkEnd w:id="56"/>
      <w:bookmarkEnd w:id="57"/>
    </w:p>
    <w:p w14:paraId="1A79686A" w14:textId="46B4345A" w:rsidR="005C0FCB" w:rsidRDefault="005C0FCB" w:rsidP="005C0FCB">
      <w:pPr>
        <w:pStyle w:val="Heading2"/>
      </w:pPr>
      <w:bookmarkStart w:id="58" w:name="_Toc122654469"/>
      <w:bookmarkStart w:id="59" w:name="_Toc122654489"/>
      <w:bookmarkStart w:id="60" w:name="_Toc130505821"/>
      <w:bookmarkStart w:id="61" w:name="_Hlk148482288"/>
      <w:r>
        <w:rPr>
          <w:rFonts w:hint="cs"/>
          <w:cs/>
        </w:rPr>
        <w:t>งานวิจัยและทฤ</w:t>
      </w:r>
      <w:r w:rsidR="00F27681">
        <w:rPr>
          <w:rFonts w:hint="cs"/>
          <w:cs/>
        </w:rPr>
        <w:t>ษ</w:t>
      </w:r>
      <w:r>
        <w:rPr>
          <w:rFonts w:hint="cs"/>
          <w:cs/>
        </w:rPr>
        <w:t>ฎีที่เกี่ยวข้อง</w:t>
      </w:r>
      <w:bookmarkEnd w:id="58"/>
      <w:bookmarkEnd w:id="59"/>
      <w:bookmarkEnd w:id="60"/>
    </w:p>
    <w:p w14:paraId="5DB08BC8" w14:textId="7FE6B43A" w:rsidR="005C0FCB" w:rsidRDefault="005C0FCB" w:rsidP="005C0FCB">
      <w:pPr>
        <w:pStyle w:val="Heading3"/>
      </w:pPr>
      <w:bookmarkStart w:id="62" w:name="_Hlk148482307"/>
      <w:bookmarkEnd w:id="61"/>
      <w:r>
        <w:rPr>
          <w:rFonts w:hint="cs"/>
          <w:cs/>
        </w:rPr>
        <w:t xml:space="preserve"> </w:t>
      </w:r>
      <w:r>
        <w:t>Bit of Entropy</w:t>
      </w:r>
    </w:p>
    <w:p w14:paraId="2758F92B" w14:textId="3FB29356" w:rsidR="005C0FCB" w:rsidRDefault="005C0FCB" w:rsidP="005C0FCB">
      <w:pPr>
        <w:ind w:left="720" w:firstLine="720"/>
        <w:jc w:val="thaiDistribute"/>
      </w:pPr>
      <w:r w:rsidRPr="005C0FCB">
        <w:t xml:space="preserve">Bit of entropy </w:t>
      </w:r>
      <w:r w:rsidRPr="005C0FCB">
        <w:rPr>
          <w:cs/>
        </w:rPr>
        <w:t xml:space="preserve">คือ หน่วยวัดความแข็งแกร่งของรหัสผ่าน ซึ่ง </w:t>
      </w:r>
      <w:r w:rsidRPr="00642963">
        <w:rPr>
          <w:color w:val="000000" w:themeColor="text1"/>
        </w:rPr>
        <w:t>Entropy</w:t>
      </w:r>
      <w:r w:rsidR="007E64A8">
        <w:rPr>
          <w:rFonts w:hint="cs"/>
          <w:color w:val="000000" w:themeColor="text1"/>
          <w:cs/>
        </w:rPr>
        <w:t xml:space="preserve"> </w:t>
      </w:r>
      <w:hyperlink w:anchor="Entropy" w:history="1">
        <w:r w:rsidR="00642963" w:rsidRPr="007E64A8">
          <w:rPr>
            <w:rStyle w:val="Hyperlink"/>
            <w:color w:val="000000" w:themeColor="text1"/>
            <w:u w:val="none"/>
          </w:rPr>
          <w:t>[2]</w:t>
        </w:r>
      </w:hyperlink>
      <w:r w:rsidRPr="00642963">
        <w:rPr>
          <w:color w:val="000000" w:themeColor="text1"/>
        </w:rPr>
        <w:t xml:space="preserve"> </w:t>
      </w:r>
      <w:r w:rsidRPr="00642963">
        <w:rPr>
          <w:color w:val="000000" w:themeColor="text1"/>
          <w:cs/>
        </w:rPr>
        <w:t>คำนวณ</w:t>
      </w:r>
      <w:r w:rsidRPr="005C0FCB">
        <w:rPr>
          <w:cs/>
        </w:rPr>
        <w:t>ได้จากสูตร</w:t>
      </w:r>
      <w:r w:rsidRPr="005C0FCB">
        <w:t xml:space="preserve"> E = L*log2(P) </w:t>
      </w:r>
      <w:r w:rsidRPr="005C0FCB">
        <w:rPr>
          <w:cs/>
        </w:rPr>
        <w:t xml:space="preserve">ซึ่ง </w:t>
      </w:r>
      <w:r w:rsidRPr="005C0FCB">
        <w:t xml:space="preserve">L </w:t>
      </w:r>
      <w:r w:rsidRPr="005C0FCB">
        <w:rPr>
          <w:cs/>
        </w:rPr>
        <w:t>คือ ความยาวของรหัสผ่าน (</w:t>
      </w:r>
      <w:r w:rsidRPr="005C0FCB">
        <w:t xml:space="preserve">Length) </w:t>
      </w:r>
      <w:r w:rsidRPr="005C0FCB">
        <w:rPr>
          <w:cs/>
        </w:rPr>
        <w:t xml:space="preserve">และ </w:t>
      </w:r>
      <w:r w:rsidRPr="005C0FCB">
        <w:t xml:space="preserve">P </w:t>
      </w:r>
      <w:r w:rsidRPr="005C0FCB">
        <w:rPr>
          <w:cs/>
        </w:rPr>
        <w:t>คือ ขนาดของกลุ่มอักษรเฉพาะ (</w:t>
      </w:r>
      <w:r w:rsidRPr="005C0FCB">
        <w:t xml:space="preserve">Pool </w:t>
      </w:r>
      <w:r w:rsidR="00BA12B0">
        <w:t>of Characters</w:t>
      </w:r>
      <w:r w:rsidRPr="005C0FCB">
        <w:t xml:space="preserve">) </w:t>
      </w:r>
      <w:r w:rsidRPr="005C0FCB">
        <w:rPr>
          <w:cs/>
        </w:rPr>
        <w:t>ที่ใช้สร้างรหัสผ่าน จำนวนของค่าได้จะมีความแปรปรวนเป็นอย่างมากจนไม่สามารถคาดเดาได้และเป็นหนึ่งในมาตรการที่ใช้กันโดยทั่วไป</w:t>
      </w:r>
      <w:r w:rsidRPr="005C0FCB">
        <w:t xml:space="preserve"> </w:t>
      </w:r>
    </w:p>
    <w:bookmarkEnd w:id="62"/>
    <w:p w14:paraId="44677DD2" w14:textId="7D8DEFDE" w:rsidR="003E778B" w:rsidRDefault="003E778B" w:rsidP="002A1DDE">
      <w:pPr>
        <w:pStyle w:val="Caption"/>
      </w:pPr>
      <w:r>
        <w:drawing>
          <wp:anchor distT="0" distB="0" distL="114300" distR="114300" simplePos="0" relativeHeight="251655168" behindDoc="0" locked="0" layoutInCell="1" allowOverlap="1" wp14:anchorId="16EFE4FE" wp14:editId="1C7A8F1B">
            <wp:simplePos x="0" y="0"/>
            <wp:positionH relativeFrom="column">
              <wp:posOffset>880287</wp:posOffset>
            </wp:positionH>
            <wp:positionV relativeFrom="paragraph">
              <wp:posOffset>169545</wp:posOffset>
            </wp:positionV>
            <wp:extent cx="3657016" cy="2048231"/>
            <wp:effectExtent l="0" t="0" r="635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5" t="6675" r="6899" b="8374"/>
                    <a:stretch/>
                  </pic:blipFill>
                  <pic:spPr bwMode="auto">
                    <a:xfrm>
                      <a:off x="0" y="0"/>
                      <a:ext cx="3657016" cy="204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2B0">
        <w:t xml:space="preserve">          </w:t>
      </w:r>
    </w:p>
    <w:p w14:paraId="6B01D3C4" w14:textId="33240A5D" w:rsidR="003E778B" w:rsidRDefault="003E778B" w:rsidP="002A1DDE">
      <w:pPr>
        <w:pStyle w:val="Caption"/>
      </w:pPr>
    </w:p>
    <w:p w14:paraId="0ADF776A" w14:textId="734921C7" w:rsidR="003E778B" w:rsidRDefault="003E778B" w:rsidP="002A1DDE">
      <w:pPr>
        <w:pStyle w:val="Caption"/>
      </w:pPr>
    </w:p>
    <w:p w14:paraId="01D0F067" w14:textId="77777777" w:rsidR="003E778B" w:rsidRDefault="003E778B" w:rsidP="002A1DDE">
      <w:pPr>
        <w:pStyle w:val="Caption"/>
      </w:pPr>
    </w:p>
    <w:p w14:paraId="7759D4E9" w14:textId="61C3CE0D" w:rsidR="003E778B" w:rsidRPr="003E778B" w:rsidRDefault="003E778B" w:rsidP="003E778B"/>
    <w:p w14:paraId="4803CD45" w14:textId="1CF49B3E" w:rsidR="00BA12B0" w:rsidRPr="003E778B" w:rsidRDefault="003E778B" w:rsidP="002A1DDE">
      <w:pPr>
        <w:pStyle w:val="Caption"/>
        <w:rPr>
          <w:shd w:val="clear" w:color="auto" w:fill="FFFFFF"/>
        </w:rPr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1</w:t>
      </w:r>
      <w:r w:rsidRPr="00C053C7">
        <w:rPr>
          <w:i w:val="0"/>
          <w:iCs/>
        </w:rPr>
        <w:fldChar w:fldCharType="end"/>
      </w:r>
      <w:r w:rsidRPr="00C053C7">
        <w:rPr>
          <w:rFonts w:hint="cs"/>
          <w:i w:val="0"/>
          <w:iCs/>
          <w:cs/>
        </w:rPr>
        <w:t xml:space="preserve"> </w:t>
      </w:r>
      <w:r w:rsidR="00384D12" w:rsidRPr="00C053C7">
        <w:rPr>
          <w:rStyle w:val="Strong"/>
          <w:b w:val="0"/>
          <w:bCs w:val="0"/>
          <w:i w:val="0"/>
          <w:iCs/>
          <w:shd w:val="clear" w:color="auto" w:fill="FFFFFF"/>
        </w:rPr>
        <w:t>P</w:t>
      </w:r>
      <w:r w:rsidR="00384D12" w:rsidRPr="00C053C7">
        <w:rPr>
          <w:rStyle w:val="Strong"/>
          <w:rFonts w:hint="cs"/>
          <w:b w:val="0"/>
          <w:bCs w:val="0"/>
          <w:i w:val="0"/>
          <w:iCs/>
          <w:shd w:val="clear" w:color="auto" w:fill="FFFFFF"/>
        </w:rPr>
        <w:t>ool</w:t>
      </w:r>
      <w:r w:rsidR="00384D12" w:rsidRPr="00C053C7">
        <w:rPr>
          <w:rFonts w:hint="cs"/>
          <w:b/>
          <w:bCs/>
          <w:i w:val="0"/>
          <w:iCs/>
          <w:shd w:val="clear" w:color="auto" w:fill="FFFFFF"/>
        </w:rPr>
        <w:t> </w:t>
      </w:r>
      <w:r w:rsidR="00384D12" w:rsidRPr="00C053C7">
        <w:rPr>
          <w:rFonts w:hint="cs"/>
          <w:i w:val="0"/>
          <w:iCs/>
          <w:shd w:val="clear" w:color="auto" w:fill="FFFFFF"/>
        </w:rPr>
        <w:t xml:space="preserve">of </w:t>
      </w:r>
      <w:r w:rsidR="00BA12B0" w:rsidRPr="00C053C7">
        <w:rPr>
          <w:i w:val="0"/>
          <w:iCs/>
          <w:shd w:val="clear" w:color="auto" w:fill="FFFFFF"/>
        </w:rPr>
        <w:t>C</w:t>
      </w:r>
      <w:r w:rsidR="00384D12" w:rsidRPr="00C053C7">
        <w:rPr>
          <w:rFonts w:hint="cs"/>
          <w:i w:val="0"/>
          <w:iCs/>
          <w:shd w:val="clear" w:color="auto" w:fill="FFFFFF"/>
        </w:rPr>
        <w:t>haracters</w:t>
      </w:r>
    </w:p>
    <w:p w14:paraId="706B8BB4" w14:textId="13843A5B" w:rsidR="00BA12B0" w:rsidRDefault="003E778B" w:rsidP="00BA12B0">
      <w:r>
        <w:rPr>
          <w:noProof/>
        </w:rPr>
        <w:drawing>
          <wp:anchor distT="0" distB="0" distL="114300" distR="114300" simplePos="0" relativeHeight="251661312" behindDoc="0" locked="0" layoutInCell="1" allowOverlap="1" wp14:anchorId="77E8974E" wp14:editId="1AA38C3F">
            <wp:simplePos x="0" y="0"/>
            <wp:positionH relativeFrom="column">
              <wp:posOffset>960533</wp:posOffset>
            </wp:positionH>
            <wp:positionV relativeFrom="paragraph">
              <wp:posOffset>90524</wp:posOffset>
            </wp:positionV>
            <wp:extent cx="3476625" cy="1957705"/>
            <wp:effectExtent l="0" t="0" r="9525" b="4445"/>
            <wp:wrapNone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A12B0">
        <w:t xml:space="preserve">                   </w:t>
      </w:r>
    </w:p>
    <w:p w14:paraId="6DA863DE" w14:textId="700C2465" w:rsidR="003E778B" w:rsidRDefault="003E778B" w:rsidP="00BA12B0"/>
    <w:p w14:paraId="1CDD3480" w14:textId="6D33C513" w:rsidR="003E778B" w:rsidRDefault="003E778B" w:rsidP="00BA12B0"/>
    <w:p w14:paraId="761C5B0B" w14:textId="22981683" w:rsidR="003E778B" w:rsidRDefault="003E778B" w:rsidP="00BA12B0"/>
    <w:p w14:paraId="3FA45E74" w14:textId="1FC87131" w:rsidR="003E778B" w:rsidRDefault="003E778B" w:rsidP="00BA12B0"/>
    <w:p w14:paraId="67AB319A" w14:textId="2D9AC1C1" w:rsidR="003E778B" w:rsidRDefault="003E778B" w:rsidP="00BA12B0"/>
    <w:p w14:paraId="2507D6AB" w14:textId="77777777" w:rsidR="003E778B" w:rsidRDefault="003E778B" w:rsidP="00BA12B0"/>
    <w:p w14:paraId="285B66DE" w14:textId="77777777" w:rsidR="003E778B" w:rsidRDefault="003E778B" w:rsidP="00BA12B0"/>
    <w:p w14:paraId="60E8AA6D" w14:textId="00DB76F7" w:rsidR="00BA12B0" w:rsidRPr="00BA12B0" w:rsidRDefault="003E778B" w:rsidP="002A1DDE">
      <w:pPr>
        <w:pStyle w:val="Caption"/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2</w:t>
      </w:r>
      <w:r w:rsidRPr="00C053C7">
        <w:rPr>
          <w:i w:val="0"/>
          <w:iCs/>
        </w:rPr>
        <w:fldChar w:fldCharType="end"/>
      </w:r>
      <w:r>
        <w:rPr>
          <w:rFonts w:hint="cs"/>
          <w:cs/>
        </w:rPr>
        <w:t xml:space="preserve"> </w:t>
      </w:r>
      <w:r w:rsidR="00BA12B0">
        <w:rPr>
          <w:rFonts w:hint="cs"/>
          <w:cs/>
        </w:rPr>
        <w:t xml:space="preserve">ตัวอย่างการคำนวณ </w:t>
      </w:r>
      <w:r w:rsidR="00BA12B0" w:rsidRPr="00C053C7">
        <w:rPr>
          <w:i w:val="0"/>
          <w:iCs/>
        </w:rPr>
        <w:t>Bit of Entropy</w:t>
      </w:r>
      <w:r w:rsidR="00BA12B0">
        <w:t xml:space="preserve"> </w:t>
      </w:r>
    </w:p>
    <w:p w14:paraId="4FB43DD3" w14:textId="1E27717B" w:rsidR="00384D12" w:rsidRPr="00642963" w:rsidRDefault="00384D12" w:rsidP="00384D12">
      <w:pPr>
        <w:pStyle w:val="Heading3"/>
        <w:rPr>
          <w:color w:val="000000" w:themeColor="text1"/>
        </w:rPr>
      </w:pPr>
      <w:bookmarkStart w:id="63" w:name="_Hlk148482395"/>
      <w:r w:rsidRPr="00642963">
        <w:rPr>
          <w:color w:val="000000" w:themeColor="text1"/>
        </w:rPr>
        <w:lastRenderedPageBreak/>
        <w:t>Dictionary</w:t>
      </w:r>
      <w:r w:rsidR="00BA12B0" w:rsidRPr="00642963">
        <w:rPr>
          <w:color w:val="000000" w:themeColor="text1"/>
        </w:rPr>
        <w:t xml:space="preserve"> attack</w:t>
      </w:r>
    </w:p>
    <w:p w14:paraId="56202226" w14:textId="561AB338" w:rsidR="00BA12B0" w:rsidRPr="00C567C4" w:rsidRDefault="00BA12B0" w:rsidP="00BA12B0">
      <w:pPr>
        <w:ind w:left="720" w:firstLine="720"/>
        <w:jc w:val="thaiDistribute"/>
      </w:pPr>
      <w:r w:rsidRPr="00642963">
        <w:rPr>
          <w:color w:val="000000" w:themeColor="text1"/>
        </w:rPr>
        <w:t>Dictionary Attack</w:t>
      </w:r>
      <w:r w:rsidR="00295136" w:rsidRPr="007E64A8">
        <w:rPr>
          <w:rFonts w:hint="cs"/>
          <w:color w:val="000000" w:themeColor="text1"/>
          <w:cs/>
        </w:rPr>
        <w:t xml:space="preserve"> </w:t>
      </w:r>
      <w:hyperlink w:anchor="Dictionary" w:history="1">
        <w:r w:rsidR="00B905CB" w:rsidRPr="007E64A8">
          <w:rPr>
            <w:rStyle w:val="Hyperlink"/>
            <w:color w:val="000000" w:themeColor="text1"/>
            <w:u w:val="none"/>
          </w:rPr>
          <w:t>[3]</w:t>
        </w:r>
      </w:hyperlink>
      <w:r w:rsidRPr="00642963">
        <w:rPr>
          <w:color w:val="000000" w:themeColor="text1"/>
        </w:rPr>
        <w:t xml:space="preserve"> </w:t>
      </w:r>
      <w:r w:rsidRPr="00642963">
        <w:rPr>
          <w:color w:val="000000" w:themeColor="text1"/>
          <w:cs/>
        </w:rPr>
        <w:t>คือการโจมตีความ</w:t>
      </w:r>
      <w:r w:rsidR="0062726C">
        <w:rPr>
          <w:rFonts w:hint="cs"/>
          <w:color w:val="000000" w:themeColor="text1"/>
          <w:cs/>
        </w:rPr>
        <w:t>มั่นคง</w:t>
      </w:r>
      <w:r w:rsidRPr="00642963">
        <w:rPr>
          <w:color w:val="000000" w:themeColor="text1"/>
          <w:cs/>
        </w:rPr>
        <w:t xml:space="preserve">ปลอดภัยทางไซเบอร์ประเภทหนึ่งที่เกี่ยวข้องกับการใช้รายการคำ วลี หรือสตริงอักขระอื่นๆ ที่กำหนดไว้ล่วงหน้าเป็นพื้นฐานในการพยายามเดารหัสผ่านหรือคีย์ การโจมตีทำงานโดยลองใช้แต่ละคำในรายการ ทีละคำ จนกว่าจะพบรหัสผ่านที่ถูกต้อง การโจมตีด้วย </w:t>
      </w:r>
      <w:r w:rsidRPr="00642963">
        <w:rPr>
          <w:color w:val="000000" w:themeColor="text1"/>
        </w:rPr>
        <w:t xml:space="preserve">Dictionary </w:t>
      </w:r>
      <w:r w:rsidRPr="00642963">
        <w:rPr>
          <w:color w:val="000000" w:themeColor="text1"/>
          <w:cs/>
        </w:rPr>
        <w:t>มักใช้ร่วมกับการ</w:t>
      </w:r>
      <w:r>
        <w:rPr>
          <w:cs/>
        </w:rPr>
        <w:t xml:space="preserve">โจมตีประเภทอื่นๆ เช่น </w:t>
      </w:r>
      <w:r>
        <w:t xml:space="preserve">Brute-force attack </w:t>
      </w:r>
      <w:r>
        <w:rPr>
          <w:cs/>
        </w:rPr>
        <w:t xml:space="preserve">เพื่อเพิ่มโอกาสในการประสบความสำเร็จลักษณะสำคัญอย่างหนึ่งของ </w:t>
      </w:r>
      <w:r>
        <w:t xml:space="preserve">Dictionary Attack </w:t>
      </w:r>
      <w:r>
        <w:rPr>
          <w:cs/>
        </w:rPr>
        <w:t xml:space="preserve">คือรายการคำที่ใช้มักจะปรับให้เหมาะกับเป้าหมายเฉพาะที่ถูกโจมตี </w:t>
      </w:r>
      <w:r>
        <w:t>Burt-force attack</w:t>
      </w:r>
    </w:p>
    <w:p w14:paraId="50F2909E" w14:textId="61FB22EB" w:rsidR="00384D12" w:rsidRDefault="00384D12" w:rsidP="00384D12">
      <w:pPr>
        <w:pStyle w:val="Heading3"/>
      </w:pPr>
      <w:r>
        <w:t>Combinator attack</w:t>
      </w:r>
    </w:p>
    <w:p w14:paraId="0F73B924" w14:textId="77777777" w:rsidR="00BA12B0" w:rsidRPr="00B8282B" w:rsidRDefault="00BA12B0" w:rsidP="00BA12B0">
      <w:pPr>
        <w:pStyle w:val="NormalWeb"/>
        <w:spacing w:before="0" w:beforeAutospacing="0" w:after="160" w:afterAutospacing="0"/>
        <w:ind w:left="720" w:firstLine="720"/>
        <w:jc w:val="thaiDistribute"/>
        <w:rPr>
          <w:rFonts w:ascii="TH SarabunPSK" w:hAnsi="TH SarabunPSK" w:cs="TH SarabunPSK"/>
        </w:rPr>
      </w:pPr>
      <w:r w:rsidRPr="00B8282B">
        <w:rPr>
          <w:rFonts w:ascii="TH SarabunPSK" w:hAnsi="TH SarabunPSK" w:cs="TH SarabunPSK" w:hint="cs"/>
          <w:color w:val="000000"/>
          <w:sz w:val="32"/>
          <w:szCs w:val="32"/>
        </w:rPr>
        <w:t xml:space="preserve">Combinator attack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เป็นอีกหนึ่งในวิธีย่อยของ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Skipping Attack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B8282B">
        <w:rPr>
          <w:rFonts w:ascii="TH SarabunPSK" w:hAnsi="TH SarabunPSK" w:cs="TH SarabunPSK" w:hint="cs"/>
          <w:color w:val="000000"/>
          <w:sz w:val="32"/>
          <w:szCs w:val="32"/>
        </w:rPr>
        <w:t xml:space="preserve">Combinator </w:t>
      </w:r>
      <w:r w:rsidRPr="00B8282B">
        <w:rPr>
          <w:rFonts w:ascii="TH SarabunPSK" w:hAnsi="TH SarabunPSK" w:cs="TH SarabunPSK" w:hint="cs"/>
          <w:color w:val="000000"/>
          <w:sz w:val="32"/>
          <w:szCs w:val="32"/>
          <w:cs/>
        </w:rPr>
        <w:t>มีการสร้าง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Dictionary </w:t>
      </w:r>
      <w:r w:rsidRPr="00B8282B">
        <w:rPr>
          <w:rFonts w:ascii="TH SarabunPSK" w:hAnsi="TH SarabunPSK" w:cs="TH SarabunPSK" w:hint="cs"/>
          <w:color w:val="000000"/>
          <w:sz w:val="32"/>
          <w:szCs w:val="32"/>
          <w:cs/>
        </w:rPr>
        <w:t>เพิ่มโดยเป็นการผสมหรือนำรหัสผ่านมาต่อกันเป็นรหัสผ่านใหม่เพื่อเพิ่มความเป็นไปได้ที่จะโจมตีสำเร็จ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โดยการใช้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Dictionary attack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ในรูปแบบ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Combination Wordlist</w:t>
      </w:r>
    </w:p>
    <w:bookmarkEnd w:id="63"/>
    <w:p w14:paraId="69D95605" w14:textId="776DFA7D" w:rsidR="00B8282B" w:rsidRDefault="00B8282B" w:rsidP="002A1DDE">
      <w:pPr>
        <w:pStyle w:val="Caption"/>
        <w:rPr>
          <w:color w:val="000000"/>
        </w:rPr>
      </w:pPr>
      <w:r>
        <w:rPr>
          <w:rFonts w:ascii="Arial" w:hAnsi="Arial" w:cs="Arial"/>
          <w:color w:val="000000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55B27530" wp14:editId="52420787">
            <wp:simplePos x="0" y="0"/>
            <wp:positionH relativeFrom="column">
              <wp:posOffset>520010</wp:posOffset>
            </wp:positionH>
            <wp:positionV relativeFrom="paragraph">
              <wp:posOffset>14633</wp:posOffset>
            </wp:positionV>
            <wp:extent cx="4520300" cy="2401293"/>
            <wp:effectExtent l="0" t="0" r="0" b="0"/>
            <wp:wrapTight wrapText="bothSides">
              <wp:wrapPolygon edited="0">
                <wp:start x="0" y="0"/>
                <wp:lineTo x="0" y="21423"/>
                <wp:lineTo x="21485" y="21423"/>
                <wp:lineTo x="21485" y="0"/>
                <wp:lineTo x="0" y="0"/>
              </wp:wrapPolygon>
            </wp:wrapTight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300" cy="240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778B">
        <w:rPr>
          <w:cs/>
        </w:rPr>
        <w:t xml:space="preserve">ภาพประกอบที่ </w:t>
      </w:r>
      <w:r w:rsidR="003E778B" w:rsidRPr="00C053C7">
        <w:rPr>
          <w:i w:val="0"/>
          <w:iCs/>
        </w:rPr>
        <w:t>2.</w:t>
      </w:r>
      <w:r w:rsidR="003E778B" w:rsidRPr="00C053C7">
        <w:rPr>
          <w:i w:val="0"/>
          <w:iCs/>
        </w:rPr>
        <w:fldChar w:fldCharType="begin"/>
      </w:r>
      <w:r w:rsidR="003E778B" w:rsidRPr="00C053C7">
        <w:rPr>
          <w:i w:val="0"/>
          <w:iCs/>
        </w:rPr>
        <w:instrText xml:space="preserve"> SEQ </w:instrText>
      </w:r>
      <w:r w:rsidR="003E778B" w:rsidRPr="00C053C7">
        <w:rPr>
          <w:i w:val="0"/>
          <w:iCs/>
          <w:cs/>
        </w:rPr>
        <w:instrText>ภาพประกอบที่</w:instrText>
      </w:r>
      <w:r w:rsidR="003E778B" w:rsidRPr="00C053C7">
        <w:rPr>
          <w:i w:val="0"/>
          <w:iCs/>
        </w:rPr>
        <w:instrText xml:space="preserve">_2. \* ARABIC </w:instrText>
      </w:r>
      <w:r w:rsidR="003E778B"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3</w:t>
      </w:r>
      <w:r w:rsidR="003E778B" w:rsidRPr="00C053C7">
        <w:rPr>
          <w:i w:val="0"/>
          <w:iCs/>
        </w:rPr>
        <w:fldChar w:fldCharType="end"/>
      </w:r>
      <w:r>
        <w:t xml:space="preserve"> </w:t>
      </w:r>
      <w:r w:rsidRPr="00B8282B">
        <w:rPr>
          <w:rFonts w:hint="cs"/>
          <w:cs/>
        </w:rPr>
        <w:t xml:space="preserve">ตัวอย่าง </w:t>
      </w:r>
      <w:r w:rsidRPr="00C053C7">
        <w:rPr>
          <w:i w:val="0"/>
          <w:iCs/>
        </w:rPr>
        <w:t xml:space="preserve">Input/Output </w:t>
      </w:r>
      <w:r w:rsidRPr="00C053C7">
        <w:rPr>
          <w:rFonts w:hint="cs"/>
          <w:i w:val="0"/>
          <w:iCs/>
          <w:color w:val="000000"/>
        </w:rPr>
        <w:t>Combinator attack</w:t>
      </w:r>
    </w:p>
    <w:p w14:paraId="3A6DAE2A" w14:textId="1CBF5A0D" w:rsidR="00BA12B0" w:rsidRDefault="00BA12B0" w:rsidP="00B8282B">
      <w:pPr>
        <w:ind w:left="1440"/>
      </w:pPr>
    </w:p>
    <w:p w14:paraId="73EE6190" w14:textId="77777777" w:rsidR="00BA12B0" w:rsidRPr="00B8282B" w:rsidRDefault="00BA12B0" w:rsidP="00B8282B">
      <w:pPr>
        <w:ind w:left="1440"/>
      </w:pPr>
    </w:p>
    <w:p w14:paraId="38751B9D" w14:textId="3D8B39AE" w:rsidR="00E13CF3" w:rsidRDefault="00384D12" w:rsidP="00E13CF3">
      <w:pPr>
        <w:pStyle w:val="Heading3"/>
      </w:pPr>
      <w:bookmarkStart w:id="64" w:name="_Hlk148482410"/>
      <w:r>
        <w:lastRenderedPageBreak/>
        <w:t>Hybrid attack</w:t>
      </w:r>
    </w:p>
    <w:p w14:paraId="06C58906" w14:textId="12D803B1" w:rsidR="00BA12B0" w:rsidRDefault="00BA12B0" w:rsidP="00BA12B0">
      <w:pPr>
        <w:ind w:left="720" w:firstLine="720"/>
        <w:jc w:val="thaiDistribute"/>
      </w:pPr>
      <w:r w:rsidRPr="00D47BBC">
        <w:t xml:space="preserve">Hybrid attack </w:t>
      </w:r>
      <w:r w:rsidRPr="00D47BBC">
        <w:rPr>
          <w:cs/>
        </w:rPr>
        <w:t xml:space="preserve">เป็นการโจมตีแบบ </w:t>
      </w:r>
      <w:r w:rsidRPr="00D47BBC">
        <w:t xml:space="preserve">Combinator </w:t>
      </w:r>
      <w:r>
        <w:rPr>
          <w:rFonts w:hint="cs"/>
          <w:cs/>
        </w:rPr>
        <w:t>ซึ่งเป็นการใช้เทคนิค</w:t>
      </w:r>
      <w:r w:rsidRPr="00D47BBC">
        <w:rPr>
          <w:cs/>
        </w:rPr>
        <w:t xml:space="preserve"> </w:t>
      </w:r>
      <w:r w:rsidRPr="00D47BBC">
        <w:t xml:space="preserve">Dictionary attack </w:t>
      </w:r>
      <w:r w:rsidRPr="00D47BBC">
        <w:rPr>
          <w:cs/>
        </w:rPr>
        <w:t>ผ</w:t>
      </w:r>
      <w:r>
        <w:rPr>
          <w:rFonts w:hint="cs"/>
          <w:cs/>
        </w:rPr>
        <w:t>สมกับ</w:t>
      </w:r>
      <w:r w:rsidRPr="00D47BBC">
        <w:rPr>
          <w:cs/>
        </w:rPr>
        <w:t>การโจมตีแบบ</w:t>
      </w:r>
      <w:r>
        <w:rPr>
          <w:rFonts w:hint="cs"/>
          <w:cs/>
        </w:rPr>
        <w:t xml:space="preserve"> </w:t>
      </w:r>
      <w:r w:rsidRPr="00D47BBC">
        <w:t xml:space="preserve">Brute-force attack </w:t>
      </w:r>
      <w:r w:rsidRPr="00D47BBC">
        <w:rPr>
          <w:cs/>
        </w:rPr>
        <w:t xml:space="preserve">เช่น นําหน้าด้วยคําแต่ละคําจาก </w:t>
      </w:r>
      <w:r w:rsidRPr="00D47BBC">
        <w:t xml:space="preserve">Dictionary </w:t>
      </w:r>
      <w:r>
        <w:rPr>
          <w:rFonts w:hint="cs"/>
          <w:cs/>
        </w:rPr>
        <w:t>หรือต่อท้ายคำแต่ละคำ และยังมาการแทนทีอักษร ที่เรียกเทคนิคนี้ว่า</w:t>
      </w:r>
      <w:r>
        <w:t xml:space="preserve"> Mask</w:t>
      </w:r>
      <w:r w:rsidR="005E18BA">
        <w:rPr>
          <w:rFonts w:hint="cs"/>
          <w:cs/>
        </w:rPr>
        <w:t xml:space="preserve"> เพื่อกำหนดจุดที่จะ</w:t>
      </w:r>
      <w:r w:rsidR="005E18BA">
        <w:t xml:space="preserve"> Brute-force</w:t>
      </w:r>
    </w:p>
    <w:bookmarkEnd w:id="64"/>
    <w:p w14:paraId="21897E21" w14:textId="2924E8BC" w:rsidR="00072F32" w:rsidRDefault="00072F32" w:rsidP="00072F32">
      <w:pPr>
        <w:ind w:left="720"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11FD72AE" wp14:editId="59093FDC">
            <wp:simplePos x="0" y="0"/>
            <wp:positionH relativeFrom="column">
              <wp:posOffset>400800</wp:posOffset>
            </wp:positionH>
            <wp:positionV relativeFrom="paragraph">
              <wp:posOffset>8890</wp:posOffset>
            </wp:positionV>
            <wp:extent cx="5189855" cy="2554339"/>
            <wp:effectExtent l="0" t="0" r="0" b="0"/>
            <wp:wrapNone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99296" w14:textId="30618B2C" w:rsidR="00072F32" w:rsidRDefault="00072F32" w:rsidP="00072F32">
      <w:pPr>
        <w:ind w:left="720" w:firstLine="720"/>
        <w:rPr>
          <w:noProof/>
        </w:rPr>
      </w:pPr>
    </w:p>
    <w:p w14:paraId="458F826E" w14:textId="77777777" w:rsidR="00072F32" w:rsidRDefault="00072F32" w:rsidP="00072F32">
      <w:pPr>
        <w:ind w:left="720" w:firstLine="720"/>
      </w:pPr>
    </w:p>
    <w:p w14:paraId="61022D98" w14:textId="77777777" w:rsidR="007318A1" w:rsidRDefault="007318A1" w:rsidP="00BA12B0">
      <w:pPr>
        <w:ind w:left="720" w:firstLine="720"/>
        <w:jc w:val="thaiDistribute"/>
      </w:pPr>
    </w:p>
    <w:p w14:paraId="2183F0F2" w14:textId="77777777" w:rsidR="00072F32" w:rsidRDefault="00072F32" w:rsidP="00BA12B0">
      <w:pPr>
        <w:ind w:left="720" w:firstLine="720"/>
        <w:jc w:val="thaiDistribute"/>
      </w:pPr>
    </w:p>
    <w:p w14:paraId="3F3E06A5" w14:textId="77777777" w:rsidR="00072F32" w:rsidRDefault="00072F32" w:rsidP="00BA12B0">
      <w:pPr>
        <w:ind w:left="720" w:firstLine="720"/>
        <w:jc w:val="thaiDistribute"/>
      </w:pPr>
    </w:p>
    <w:p w14:paraId="784DE11E" w14:textId="77777777" w:rsidR="00072F32" w:rsidRDefault="00072F32" w:rsidP="00BA12B0">
      <w:pPr>
        <w:ind w:left="720" w:firstLine="720"/>
        <w:jc w:val="thaiDistribute"/>
      </w:pPr>
    </w:p>
    <w:p w14:paraId="5B914E50" w14:textId="77777777" w:rsidR="00072F32" w:rsidRDefault="00072F32" w:rsidP="00BA12B0">
      <w:pPr>
        <w:ind w:left="720" w:firstLine="720"/>
        <w:jc w:val="thaiDistribute"/>
      </w:pPr>
    </w:p>
    <w:p w14:paraId="6345EE5C" w14:textId="77777777" w:rsidR="00072F32" w:rsidRDefault="00072F32" w:rsidP="005E18BA">
      <w:pPr>
        <w:jc w:val="thaiDistribute"/>
      </w:pPr>
    </w:p>
    <w:p w14:paraId="0B0BE559" w14:textId="6429FB9F" w:rsidR="00072F32" w:rsidRPr="00D47BBC" w:rsidRDefault="005E18BA" w:rsidP="002A1DDE">
      <w:pPr>
        <w:pStyle w:val="Caption"/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4</w:t>
      </w:r>
      <w:r w:rsidRPr="00C053C7">
        <w:rPr>
          <w:i w:val="0"/>
          <w:iCs/>
        </w:rPr>
        <w:fldChar w:fldCharType="end"/>
      </w:r>
      <w:r>
        <w:t xml:space="preserve"> </w:t>
      </w:r>
      <w:r w:rsidR="00FC3EB2" w:rsidRPr="00B8282B">
        <w:rPr>
          <w:rFonts w:hint="cs"/>
          <w:cs/>
        </w:rPr>
        <w:t xml:space="preserve">ตัวอย่าง </w:t>
      </w:r>
      <w:r w:rsidR="00FC3EB2" w:rsidRPr="00C053C7">
        <w:rPr>
          <w:i w:val="0"/>
          <w:iCs/>
        </w:rPr>
        <w:t xml:space="preserve">Create </w:t>
      </w:r>
      <w:r w:rsidR="00FC3EB2" w:rsidRPr="00C053C7">
        <w:rPr>
          <w:i w:val="0"/>
          <w:iCs/>
          <w:color w:val="000000"/>
        </w:rPr>
        <w:t>Dictionary</w:t>
      </w:r>
      <w:r w:rsidR="00FC3EB2">
        <w:rPr>
          <w:color w:val="000000"/>
        </w:rPr>
        <w:t xml:space="preserve"> </w:t>
      </w:r>
      <w:r w:rsidR="00FC3EB2">
        <w:rPr>
          <w:rFonts w:hint="cs"/>
          <w:color w:val="000000"/>
          <w:cs/>
        </w:rPr>
        <w:t>เพื่อโจมตีด้วย</w:t>
      </w:r>
      <w:r w:rsidR="00FC3EB2">
        <w:rPr>
          <w:color w:val="000000"/>
        </w:rPr>
        <w:t xml:space="preserve"> </w:t>
      </w:r>
      <w:r w:rsidR="00FC3EB2" w:rsidRPr="00C053C7">
        <w:rPr>
          <w:i w:val="0"/>
          <w:iCs/>
          <w:color w:val="000000"/>
        </w:rPr>
        <w:t>Hybrid Attack</w:t>
      </w:r>
    </w:p>
    <w:p w14:paraId="7CD6E9F7" w14:textId="5E8525EF" w:rsidR="00384D12" w:rsidRPr="00B905CB" w:rsidRDefault="00384D12" w:rsidP="00384D12">
      <w:pPr>
        <w:pStyle w:val="Heading3"/>
        <w:rPr>
          <w:color w:val="000000" w:themeColor="text1"/>
        </w:rPr>
      </w:pPr>
      <w:bookmarkStart w:id="65" w:name="_Hlk148482427"/>
      <w:r>
        <w:t>Malwa</w:t>
      </w:r>
      <w:r w:rsidRPr="00B905CB">
        <w:rPr>
          <w:color w:val="000000" w:themeColor="text1"/>
        </w:rPr>
        <w:t>re</w:t>
      </w:r>
    </w:p>
    <w:p w14:paraId="0C50ABBE" w14:textId="2D030D04" w:rsidR="00E13CF3" w:rsidRDefault="00E13CF3" w:rsidP="00BA12B0">
      <w:pPr>
        <w:ind w:left="720" w:firstLine="720"/>
        <w:jc w:val="thaiDistribute"/>
      </w:pPr>
      <w:r w:rsidRPr="00B905CB">
        <w:rPr>
          <w:color w:val="000000" w:themeColor="text1"/>
        </w:rPr>
        <w:t>Malicious</w:t>
      </w:r>
      <w:r w:rsidR="00EE1CB6">
        <w:rPr>
          <w:rFonts w:hint="cs"/>
          <w:color w:val="000000" w:themeColor="text1"/>
          <w:cs/>
        </w:rPr>
        <w:t xml:space="preserve"> </w:t>
      </w:r>
      <w:hyperlink w:anchor="Malware" w:history="1">
        <w:r w:rsidR="00B905CB" w:rsidRPr="00EE1CB6">
          <w:rPr>
            <w:rStyle w:val="Hyperlink"/>
            <w:color w:val="000000" w:themeColor="text1"/>
            <w:u w:val="none"/>
          </w:rPr>
          <w:t>[6]</w:t>
        </w:r>
      </w:hyperlink>
      <w:r w:rsidRPr="00B905CB">
        <w:rPr>
          <w:color w:val="000000" w:themeColor="text1"/>
        </w:rPr>
        <w:t xml:space="preserve"> Software </w:t>
      </w:r>
      <w:r w:rsidRPr="00B905CB">
        <w:rPr>
          <w:color w:val="000000" w:themeColor="text1"/>
          <w:cs/>
        </w:rPr>
        <w:t>หรือที่เรารู้จักกันว่า</w:t>
      </w:r>
      <w:r w:rsidRPr="00B905CB">
        <w:rPr>
          <w:noProof/>
          <w:color w:val="000000" w:themeColor="text1"/>
          <w:cs/>
        </w:rPr>
        <w:t>มัลแวร์</w:t>
      </w:r>
      <w:r w:rsidRPr="00B905CB">
        <w:rPr>
          <w:color w:val="000000" w:themeColor="text1"/>
          <w:cs/>
        </w:rPr>
        <w:t xml:space="preserve"> (</w:t>
      </w:r>
      <w:r w:rsidRPr="00B905CB">
        <w:rPr>
          <w:color w:val="000000" w:themeColor="text1"/>
        </w:rPr>
        <w:t xml:space="preserve">Malware) </w:t>
      </w:r>
      <w:r w:rsidRPr="00B905CB">
        <w:rPr>
          <w:color w:val="000000" w:themeColor="text1"/>
          <w:cs/>
        </w:rPr>
        <w:t>เป็นชื่อเรียกโดยรวมของเหล่าโปรแกรมคอมพิวเตอร์</w:t>
      </w:r>
      <w:r>
        <w:rPr>
          <w:cs/>
        </w:rPr>
        <w:t>ทุกชนิดที่ถูก</w:t>
      </w:r>
      <w:r w:rsidRPr="00B905CB">
        <w:rPr>
          <w:color w:val="000000" w:themeColor="text1"/>
          <w:cs/>
        </w:rPr>
        <w:t xml:space="preserve">ออกแบบมาเพื่อมุ่งร้ายต่อคอมพิวเตอร์หรือทำให้สูญเสีย </w:t>
      </w:r>
      <w:r w:rsidRPr="00B905CB">
        <w:rPr>
          <w:color w:val="000000" w:themeColor="text1"/>
        </w:rPr>
        <w:t xml:space="preserve">CIA </w:t>
      </w:r>
      <w:r w:rsidRPr="00B905CB">
        <w:rPr>
          <w:color w:val="000000" w:themeColor="text1"/>
          <w:cs/>
        </w:rPr>
        <w:t xml:space="preserve">เป็น ส่วนประกอบหนึ่งของ </w:t>
      </w:r>
      <w:r w:rsidRPr="00B905CB">
        <w:rPr>
          <w:color w:val="000000" w:themeColor="text1"/>
        </w:rPr>
        <w:t>INFOSEC</w:t>
      </w:r>
      <w:r w:rsidR="007E64A8">
        <w:rPr>
          <w:rFonts w:hint="cs"/>
          <w:color w:val="000000" w:themeColor="text1"/>
          <w:cs/>
        </w:rPr>
        <w:t xml:space="preserve"> </w:t>
      </w:r>
      <w:hyperlink w:anchor="INFOSEC" w:history="1">
        <w:r w:rsidR="00B905CB" w:rsidRPr="007E64A8">
          <w:rPr>
            <w:rStyle w:val="Hyperlink"/>
            <w:color w:val="000000" w:themeColor="text1"/>
            <w:u w:val="none"/>
          </w:rPr>
          <w:t>[4]</w:t>
        </w:r>
      </w:hyperlink>
      <w:r w:rsidRPr="00B905CB">
        <w:rPr>
          <w:color w:val="000000" w:themeColor="text1"/>
        </w:rPr>
        <w:t xml:space="preserve"> (Information Security) </w:t>
      </w:r>
      <w:r w:rsidRPr="00B905CB">
        <w:rPr>
          <w:color w:val="000000" w:themeColor="text1"/>
          <w:cs/>
        </w:rPr>
        <w:t xml:space="preserve">ซึ่งมาจากคำว่า </w:t>
      </w:r>
      <w:r w:rsidRPr="00B905CB">
        <w:rPr>
          <w:color w:val="000000" w:themeColor="text1"/>
        </w:rPr>
        <w:t>Confidentiality (</w:t>
      </w:r>
      <w:r w:rsidRPr="00B905CB">
        <w:rPr>
          <w:color w:val="000000" w:themeColor="text1"/>
          <w:cs/>
        </w:rPr>
        <w:t xml:space="preserve">การรักษาความลับของข้อมูล) </w:t>
      </w:r>
      <w:r w:rsidRPr="00B905CB">
        <w:rPr>
          <w:color w:val="000000" w:themeColor="text1"/>
        </w:rPr>
        <w:t xml:space="preserve">Integrity </w:t>
      </w:r>
      <w:r>
        <w:t>(</w:t>
      </w:r>
      <w:r>
        <w:rPr>
          <w:cs/>
        </w:rPr>
        <w:t xml:space="preserve">ความแท้จริงของข้อมูล) และ </w:t>
      </w:r>
      <w:r>
        <w:t>Availability (</w:t>
      </w:r>
      <w:r>
        <w:rPr>
          <w:cs/>
        </w:rPr>
        <w:t xml:space="preserve">การใช้งานได้ของระบบ) ซึ่งเป็นส่งที่ </w:t>
      </w:r>
      <w:r>
        <w:t xml:space="preserve">Security Professional </w:t>
      </w:r>
      <w:r>
        <w:rPr>
          <w:cs/>
        </w:rPr>
        <w:t>ลักษณะและพฤติกรรมการทำงานของมัลแวร์ในแต่ละประเภท ตัวอย่างเช่น</w:t>
      </w:r>
    </w:p>
    <w:p w14:paraId="0DD94189" w14:textId="6317CCD5" w:rsidR="00E13CF3" w:rsidRDefault="00E13CF3" w:rsidP="00EE1CB6">
      <w:pPr>
        <w:ind w:left="900" w:hanging="180"/>
        <w:jc w:val="thaiDistribute"/>
      </w:pPr>
      <w:r>
        <w:t xml:space="preserve">­ Virus: </w:t>
      </w:r>
      <w:r>
        <w:rPr>
          <w:cs/>
        </w:rPr>
        <w:t xml:space="preserve">มักจะแฝงตัวมากับโปรแกรมคอมพิวเตอร์หรือไฟล์และสามารถแพร่กระจายไปยังเครื่องอื่น ๆ ได้โดยแนบตัวเองไปกับโปรแกรมหรือไฟล์ดังกล่าว </w:t>
      </w:r>
    </w:p>
    <w:p w14:paraId="62B3F05F" w14:textId="77777777" w:rsidR="00E13CF3" w:rsidRDefault="00E13CF3" w:rsidP="00EE1CB6">
      <w:pPr>
        <w:ind w:left="900" w:hanging="180"/>
        <w:jc w:val="thaiDistribute"/>
      </w:pPr>
      <w:r>
        <w:t xml:space="preserve">­ Worm: </w:t>
      </w:r>
      <w:r>
        <w:rPr>
          <w:cs/>
        </w:rPr>
        <w:t>สามารถแพร่กระจายตัวเองไปยังคอมพิวเตอร์และอุปกรณ์เครื่องอื่น ๆ ผ่านทางระบบเครือข่าย เช่น อีเมล หรือระบบแชร์ไฟล์</w:t>
      </w:r>
    </w:p>
    <w:p w14:paraId="2C1950EB" w14:textId="2319ECD5" w:rsidR="00E13CF3" w:rsidRDefault="00E13CF3" w:rsidP="00EE1CB6">
      <w:pPr>
        <w:ind w:left="900" w:hanging="180"/>
        <w:jc w:val="thaiDistribute"/>
      </w:pPr>
      <w:r>
        <w:t xml:space="preserve">­ Trojan: </w:t>
      </w:r>
      <w:r>
        <w:rPr>
          <w:cs/>
        </w:rPr>
        <w:t xml:space="preserve">หลอกล่อผู้ใช้ว่าเป็นโปรแกรมที่ปลอดภัย แต่จริง ๆ แล้วจะทำให้เกิดความเสียหายเมื่อผู้ใช้หลงเชื่อนำไปติดตั้ง </w:t>
      </w:r>
    </w:p>
    <w:p w14:paraId="62420A21" w14:textId="5688DAA2" w:rsidR="00E13CF3" w:rsidRDefault="00E13CF3" w:rsidP="002A4EB8">
      <w:pPr>
        <w:ind w:firstLine="720"/>
        <w:jc w:val="thaiDistribute"/>
      </w:pPr>
      <w:r>
        <w:lastRenderedPageBreak/>
        <w:t xml:space="preserve">­ Backdoor: </w:t>
      </w:r>
      <w:r>
        <w:rPr>
          <w:cs/>
        </w:rPr>
        <w:t>เปิดช่องทางให้ผู้อื่นเข้ามาใช้งานเครื่องคอมพิวเตอร์โดยไม่รู้ตัว</w:t>
      </w:r>
    </w:p>
    <w:p w14:paraId="1A8B8E20" w14:textId="77777777" w:rsidR="00E13CF3" w:rsidRDefault="00E13CF3" w:rsidP="00EE1CB6">
      <w:pPr>
        <w:ind w:left="900" w:hanging="180"/>
        <w:jc w:val="thaiDistribute"/>
      </w:pPr>
      <w:r>
        <w:t xml:space="preserve">­ Rootkit: </w:t>
      </w:r>
      <w:r>
        <w:rPr>
          <w:cs/>
        </w:rPr>
        <w:t>เปิดช่องทางให้ผู้อื่นเข้ามาติดตั้งโปรแกรมเพิ่มเติมเพื่อควบคุมเครื่อง พร้อมได้สิทธิ์ของผู้ดูแลระบบ (</w:t>
      </w:r>
      <w:r>
        <w:t>Root)</w:t>
      </w:r>
    </w:p>
    <w:p w14:paraId="76D817F2" w14:textId="349F7EF9" w:rsidR="00E13CF3" w:rsidRDefault="00E13CF3" w:rsidP="00EE1CB6">
      <w:pPr>
        <w:tabs>
          <w:tab w:val="left" w:pos="900"/>
        </w:tabs>
        <w:ind w:left="900" w:hanging="180"/>
        <w:jc w:val="thaiDistribute"/>
      </w:pPr>
      <w:r>
        <w:t xml:space="preserve">­ Spyware: </w:t>
      </w:r>
      <w:r>
        <w:rPr>
          <w:cs/>
        </w:rPr>
        <w:t>แอบดูพฤติกรรมและบันทึกการใช้งานของผู้ใช้ และอาจขโมยข้อมูลส่วนตัว เช่น บัญชีชื่อผู้ใช้งาน</w:t>
      </w:r>
      <w:r>
        <w:t xml:space="preserve">, </w:t>
      </w:r>
      <w:r>
        <w:rPr>
          <w:cs/>
        </w:rPr>
        <w:t xml:space="preserve">รหัสผ่าน หรือข้อมูลทางการเงิน เป็นต้น </w:t>
      </w:r>
    </w:p>
    <w:p w14:paraId="117D3399" w14:textId="77777777" w:rsidR="00EE1CB6" w:rsidRDefault="00E13CF3" w:rsidP="00EE1CB6">
      <w:pPr>
        <w:ind w:firstLine="720"/>
        <w:jc w:val="thaiDistribute"/>
      </w:pPr>
      <w:r>
        <w:t xml:space="preserve">­ Ransomware: </w:t>
      </w:r>
      <w:r>
        <w:rPr>
          <w:cs/>
        </w:rPr>
        <w:t xml:space="preserve">ทำการเข้ารหัสหรือล็อกไฟล์ ผู้ใช้จะไม่สามารถเปิดไฟล์หรือคอมพิวเตอร์ได้ </w:t>
      </w:r>
    </w:p>
    <w:p w14:paraId="2C449BCA" w14:textId="229A51FD" w:rsidR="00BA12B0" w:rsidRPr="00E13CF3" w:rsidRDefault="00E13CF3" w:rsidP="00AF1F10">
      <w:pPr>
        <w:ind w:firstLine="900"/>
        <w:jc w:val="thaiDistribute"/>
      </w:pPr>
      <w:r>
        <w:rPr>
          <w:cs/>
        </w:rPr>
        <w:t>จากนั้นก็จะส่งข้อความ “เรียกค่าไถ่” เพื่อแลกกับการถอดรหัสเพื่อกู้ข้อมูลคืนมา</w:t>
      </w:r>
    </w:p>
    <w:p w14:paraId="1FD8DDA7" w14:textId="08312EBF" w:rsidR="00384D12" w:rsidRDefault="002A4EB8" w:rsidP="00384D12">
      <w:pPr>
        <w:pStyle w:val="Heading3"/>
      </w:pPr>
      <w:bookmarkStart w:id="66" w:name="_Hlk148482436"/>
      <w:bookmarkEnd w:id="65"/>
      <w:r>
        <w:t>VirusTotal</w:t>
      </w:r>
    </w:p>
    <w:p w14:paraId="3A83EF52" w14:textId="24EBD344" w:rsidR="00AB7EDF" w:rsidRDefault="00B01A72" w:rsidP="00AB7EDF">
      <w:pPr>
        <w:ind w:left="851" w:firstLine="589"/>
        <w:jc w:val="thaiDistribute"/>
      </w:pPr>
      <w:bookmarkStart w:id="67" w:name="_Hlk122602734"/>
      <w:r w:rsidRPr="00B01A72">
        <w:t>VirusTotal</w:t>
      </w:r>
      <w:r w:rsidR="008C788E">
        <w:rPr>
          <w:rFonts w:hint="cs"/>
          <w:cs/>
        </w:rPr>
        <w:t xml:space="preserve"> </w:t>
      </w:r>
      <w:hyperlink w:anchor="VirusTotal" w:history="1">
        <w:r w:rsidR="00F63103" w:rsidRPr="008C788E">
          <w:rPr>
            <w:rStyle w:val="Hyperlink"/>
            <w:color w:val="auto"/>
            <w:u w:val="none"/>
          </w:rPr>
          <w:t>[14]</w:t>
        </w:r>
      </w:hyperlink>
      <w:r w:rsidRPr="00B01A72">
        <w:t xml:space="preserve"> </w:t>
      </w:r>
      <w:bookmarkEnd w:id="67"/>
      <w:r w:rsidR="00AB7EDF">
        <w:rPr>
          <w:cs/>
        </w:rPr>
        <w:t xml:space="preserve">เป็น </w:t>
      </w:r>
      <w:r w:rsidR="00AB7EDF">
        <w:t xml:space="preserve">free online service </w:t>
      </w:r>
      <w:r w:rsidR="00AB7EDF">
        <w:rPr>
          <w:cs/>
        </w:rPr>
        <w:t xml:space="preserve">ที่วิเคราะห์ไฟล์หรือ </w:t>
      </w:r>
      <w:r w:rsidR="00AB7EDF">
        <w:t xml:space="preserve">URL </w:t>
      </w:r>
      <w:r w:rsidR="00AB7EDF">
        <w:rPr>
          <w:cs/>
        </w:rPr>
        <w:t xml:space="preserve">เพื่อหามัลแวร์และภัยคุกคามอื่นๆ ดำเนินการโดย </w:t>
      </w:r>
      <w:r w:rsidR="00AB7EDF">
        <w:t xml:space="preserve">Google </w:t>
      </w:r>
      <w:r w:rsidR="00AB7EDF">
        <w:rPr>
          <w:cs/>
        </w:rPr>
        <w:t>และใช้งานโดยผู้คน ธุรกิจ และองค์กร</w:t>
      </w:r>
      <w:r w:rsidR="00F27681">
        <w:rPr>
          <w:rFonts w:hint="cs"/>
          <w:cs/>
        </w:rPr>
        <w:t xml:space="preserve"> ใช้</w:t>
      </w:r>
      <w:r w:rsidR="00AB7EDF">
        <w:rPr>
          <w:cs/>
        </w:rPr>
        <w:t xml:space="preserve">เพื่อสแกนไฟล์และ </w:t>
      </w:r>
      <w:r w:rsidR="00AB7EDF">
        <w:t xml:space="preserve">URL </w:t>
      </w:r>
      <w:r w:rsidR="00AB7EDF">
        <w:rPr>
          <w:cs/>
        </w:rPr>
        <w:t>เพื่อหาไวรัส เวิร์ม โทรจัน และมัลแวร์ประเภทอื่นๆ</w:t>
      </w:r>
      <w:r w:rsidR="00AB7EDF">
        <w:t xml:space="preserve"> VirusTotal </w:t>
      </w:r>
      <w:r w:rsidR="00AB7EDF">
        <w:rPr>
          <w:cs/>
        </w:rPr>
        <w:t xml:space="preserve">ยังมี </w:t>
      </w:r>
      <w:r w:rsidR="00AB7EDF">
        <w:t xml:space="preserve">API (Application Programming Interface) </w:t>
      </w:r>
      <w:r w:rsidR="00AB7EDF">
        <w:rPr>
          <w:cs/>
        </w:rPr>
        <w:t xml:space="preserve">ที่ช่วยให้นักพัฒนาสามารถรวมความสามารถในการสแกนของ </w:t>
      </w:r>
      <w:r w:rsidR="00AB7EDF">
        <w:t xml:space="preserve">VirusTotal </w:t>
      </w:r>
      <w:r w:rsidR="00AB7EDF">
        <w:rPr>
          <w:cs/>
        </w:rPr>
        <w:t xml:space="preserve">เข้ากับแอปพลิเคชันหรือบริการของตนเองได้ เมื่อใช้ </w:t>
      </w:r>
      <w:r w:rsidR="00AB7EDF">
        <w:t xml:space="preserve">API </w:t>
      </w:r>
      <w:r w:rsidR="00AB7EDF">
        <w:rPr>
          <w:cs/>
        </w:rPr>
        <w:t xml:space="preserve">นักพัฒนาสามารถส่งไฟล์หรือ </w:t>
      </w:r>
      <w:r w:rsidR="00AB7EDF">
        <w:t xml:space="preserve">URL </w:t>
      </w:r>
      <w:r w:rsidR="00AB7EDF">
        <w:rPr>
          <w:cs/>
        </w:rPr>
        <w:t xml:space="preserve">เพื่อสแกนและรับผลลัพธ์ทางโปรแกรม สิ่งนี้มีประโยชน์สำหรับงานตรวจจับและวิเคราะห์มัลแวร์โดยอัตโนมัติ หรือสำหรับการรวมความสามารถของ </w:t>
      </w:r>
      <w:r w:rsidR="00AB7EDF">
        <w:t xml:space="preserve">VirusTotal </w:t>
      </w:r>
      <w:r w:rsidR="00AB7EDF">
        <w:rPr>
          <w:cs/>
        </w:rPr>
        <w:t>เข้ากับระบบรักษาความปลอดภัยที่ใหญ่ขึ้น</w:t>
      </w:r>
    </w:p>
    <w:p w14:paraId="7B0BD645" w14:textId="63F831CD" w:rsidR="00384D12" w:rsidRDefault="00384D12" w:rsidP="00BA12B0">
      <w:pPr>
        <w:pStyle w:val="Heading3"/>
      </w:pPr>
      <w:r>
        <w:t>Vulnerability</w:t>
      </w:r>
    </w:p>
    <w:p w14:paraId="374D2BD3" w14:textId="1B32A4D2" w:rsidR="00C567C4" w:rsidRPr="00C567C4" w:rsidRDefault="003F39DE" w:rsidP="007F644E">
      <w:pPr>
        <w:ind w:left="720" w:firstLine="720"/>
        <w:jc w:val="thaiDistribute"/>
      </w:pPr>
      <w:r>
        <w:t>Vulnerability</w:t>
      </w:r>
      <w:r>
        <w:rPr>
          <w:rFonts w:hint="cs"/>
          <w:cs/>
        </w:rPr>
        <w:t xml:space="preserve"> คือ </w:t>
      </w:r>
      <w:r>
        <w:rPr>
          <w:cs/>
        </w:rPr>
        <w:t>จุดอ่อนหรือช่องโหว่</w:t>
      </w:r>
      <w:r>
        <w:rPr>
          <w:rFonts w:hint="cs"/>
          <w:cs/>
        </w:rPr>
        <w:t xml:space="preserve"> </w:t>
      </w:r>
      <w:r>
        <w:rPr>
          <w:cs/>
        </w:rPr>
        <w:t>หมายถึง สภาพแวดหรือสภาวะที่เป็นข้อบกพร่องหรือไม่สมบูรณ์ และหากถูกใช้ให้เป็นประโยชน์โดยภัยคุกคามก็อาจทำให้ทรัพย์สินหรือข้อมูลต่างๆขององค์กรได้รับความเสียหาย นับได้ว่าความเสี่ยงของช่องโหว่ (</w:t>
      </w:r>
      <w:r>
        <w:t xml:space="preserve">Vulnerability) </w:t>
      </w:r>
      <w:r>
        <w:rPr>
          <w:cs/>
        </w:rPr>
        <w:t>ในระบบคอมพิวเตอร์ทั้งซอฟแวร์ หรือฮาร์ดแวร์ เป็นสิ่งที่มีผลกระทบความสำคัญต่อความมั่นคงปลอดภัยของระบบสารสนเทศในองค์กร หรือบริษัท การค้นพบช่องโหว่ใหม่ มักขะนำไปสู่การสร้างโปรแกรมเจาะระบบ (</w:t>
      </w:r>
      <w:r>
        <w:t xml:space="preserve">Exploit Code), </w:t>
      </w:r>
      <w:r>
        <w:rPr>
          <w:cs/>
        </w:rPr>
        <w:t>ไวรัส</w:t>
      </w:r>
      <w:r>
        <w:t xml:space="preserve"> </w:t>
      </w:r>
      <w:r>
        <w:rPr>
          <w:cs/>
        </w:rPr>
        <w:t>หรือมัลแวร์จากผู้บุกรุก หากผู้ดูแลระบบสามารถรับมราบข่าวสารของช่องโหว่ และติดตั้งโปรแกรมซ่อมแซมของช่องโหว่ไม่ทัน จะได้รับผลกระทบจากความเสี่ยงเหล่านี้แน่นอน โดยทั่วไปข่าวสารเกี่ยวกับช่องโหว่ มักจะได้มาจาก เจ้าของผลิตภัณฑ์ หรือ เว็บไซต์ทางด้านความมั่นคงปลอดภัย</w:t>
      </w:r>
    </w:p>
    <w:bookmarkEnd w:id="66"/>
    <w:p w14:paraId="13233261" w14:textId="2EA1BFDC" w:rsidR="004713BC" w:rsidRPr="00B905CB" w:rsidRDefault="00B8282B" w:rsidP="004713BC">
      <w:pPr>
        <w:pStyle w:val="Heading3"/>
        <w:rPr>
          <w:color w:val="000000" w:themeColor="text1"/>
        </w:rPr>
      </w:pPr>
      <w:r>
        <w:lastRenderedPageBreak/>
        <w:t>Open Vulnerability Assessment System (</w:t>
      </w:r>
      <w:r w:rsidRPr="00B905CB">
        <w:rPr>
          <w:color w:val="000000" w:themeColor="text1"/>
        </w:rPr>
        <w:t xml:space="preserve">OpenVAS) </w:t>
      </w:r>
    </w:p>
    <w:p w14:paraId="455C3ED6" w14:textId="10CF19CD" w:rsidR="00D47BBC" w:rsidRDefault="00B8282B" w:rsidP="00D47BBC">
      <w:pPr>
        <w:ind w:left="720" w:firstLine="720"/>
        <w:jc w:val="thaiDistribute"/>
      </w:pPr>
      <w:r w:rsidRPr="00B905CB">
        <w:rPr>
          <w:color w:val="000000" w:themeColor="text1"/>
        </w:rPr>
        <w:t>Open Vulnerability Assessment System</w:t>
      </w:r>
      <w:r w:rsidR="008C788E">
        <w:rPr>
          <w:rFonts w:hint="cs"/>
          <w:color w:val="000000" w:themeColor="text1"/>
          <w:cs/>
        </w:rPr>
        <w:t xml:space="preserve"> </w:t>
      </w:r>
      <w:hyperlink w:anchor="OpenVAS" w:history="1">
        <w:r w:rsidR="00B905CB" w:rsidRPr="008C788E">
          <w:rPr>
            <w:rStyle w:val="Hyperlink"/>
            <w:color w:val="000000" w:themeColor="text1"/>
            <w:u w:val="none"/>
          </w:rPr>
          <w:t>[9]</w:t>
        </w:r>
      </w:hyperlink>
      <w:r w:rsidRPr="00B905CB">
        <w:rPr>
          <w:color w:val="000000" w:themeColor="text1"/>
        </w:rPr>
        <w:t xml:space="preserve"> (OpenVAS) </w:t>
      </w:r>
      <w:r w:rsidRPr="00B905CB">
        <w:rPr>
          <w:color w:val="000000" w:themeColor="text1"/>
          <w:cs/>
        </w:rPr>
        <w:t>เป็นแพล</w:t>
      </w:r>
      <w:r w:rsidR="00AF056D" w:rsidRPr="00B905CB">
        <w:rPr>
          <w:rFonts w:hint="cs"/>
          <w:color w:val="000000" w:themeColor="text1"/>
          <w:cs/>
        </w:rPr>
        <w:t>ต</w:t>
      </w:r>
      <w:r w:rsidRPr="00B905CB">
        <w:rPr>
          <w:color w:val="000000" w:themeColor="text1"/>
          <w:cs/>
        </w:rPr>
        <w:t xml:space="preserve">ฟอร์มสำหรับสแกนช่องโหว่บนระบบเครือข่ายฟรี โดยองค์ประกอบหลักเป็นแพ็คเกจ </w:t>
      </w:r>
      <w:r w:rsidRPr="00B905CB">
        <w:rPr>
          <w:color w:val="000000" w:themeColor="text1"/>
        </w:rPr>
        <w:t xml:space="preserve">Linux </w:t>
      </w:r>
      <w:r>
        <w:rPr>
          <w:cs/>
        </w:rPr>
        <w:t xml:space="preserve">หรือสามารถดาวน์โหลดมาใช้งานได้ในรูปแบบ </w:t>
      </w:r>
      <w:r>
        <w:t xml:space="preserve">Virtual Appliance </w:t>
      </w:r>
      <w:r>
        <w:rPr>
          <w:cs/>
        </w:rPr>
        <w:t xml:space="preserve">สำหรับทดสอบและประเมินผลระบบ </w:t>
      </w:r>
      <w:r>
        <w:t xml:space="preserve">OpenVAS </w:t>
      </w:r>
      <w:r>
        <w:rPr>
          <w:cs/>
        </w:rPr>
        <w:t xml:space="preserve">มีการอัพเดทฐานข้อมูลการค้นหาช่องโหว่ทุกวันจาก </w:t>
      </w:r>
      <w:r>
        <w:t xml:space="preserve">Network Vulnerability Tests (NVT) </w:t>
      </w:r>
      <w:r>
        <w:rPr>
          <w:cs/>
        </w:rPr>
        <w:t>ซึ่งปัจจุบันมีฐานข้อมูลช่องโหว่มากกว่า 33,000 รูปแบบ</w:t>
      </w:r>
    </w:p>
    <w:p w14:paraId="25F17C9E" w14:textId="77777777" w:rsidR="00AB7EDF" w:rsidRPr="00D47BBC" w:rsidRDefault="00AB7EDF" w:rsidP="00D47BBC">
      <w:pPr>
        <w:ind w:left="720" w:firstLine="720"/>
        <w:jc w:val="thaiDistribute"/>
      </w:pPr>
    </w:p>
    <w:p w14:paraId="7F40D2CD" w14:textId="316BA7E7" w:rsidR="00B01A72" w:rsidRPr="00B905CB" w:rsidRDefault="00B01A72" w:rsidP="00B01A72">
      <w:pPr>
        <w:pStyle w:val="Heading3"/>
        <w:rPr>
          <w:color w:val="000000" w:themeColor="text1"/>
        </w:rPr>
      </w:pPr>
      <w:bookmarkStart w:id="68" w:name="_Hlk148482462"/>
      <w:r w:rsidRPr="00B01A72">
        <w:rPr>
          <w:rFonts w:hint="cs"/>
        </w:rPr>
        <w:t xml:space="preserve">Common Vulnerabilities and Exposures </w:t>
      </w:r>
      <w:r>
        <w:t>(</w:t>
      </w:r>
      <w:r w:rsidR="004713BC">
        <w:t>CVE</w:t>
      </w:r>
      <w:r w:rsidRPr="00B905CB">
        <w:rPr>
          <w:color w:val="000000" w:themeColor="text1"/>
        </w:rPr>
        <w:t>)</w:t>
      </w:r>
      <w:r w:rsidR="00B905CB" w:rsidRPr="00B905CB">
        <w:rPr>
          <w:color w:val="000000" w:themeColor="text1"/>
        </w:rPr>
        <w:t xml:space="preserve"> </w:t>
      </w:r>
    </w:p>
    <w:p w14:paraId="79D6A06C" w14:textId="60E68A72" w:rsidR="004713BC" w:rsidRPr="00B01A72" w:rsidRDefault="00B01A72" w:rsidP="007F644E">
      <w:pPr>
        <w:ind w:left="720" w:firstLine="720"/>
        <w:jc w:val="thaiDistribute"/>
      </w:pPr>
      <w:r w:rsidRPr="00B905CB">
        <w:rPr>
          <w:rFonts w:hint="cs"/>
          <w:color w:val="000000" w:themeColor="text1"/>
        </w:rPr>
        <w:t>Common Vulnerabilities and Exposures</w:t>
      </w:r>
      <w:r w:rsidR="008C788E">
        <w:rPr>
          <w:rFonts w:hint="cs"/>
          <w:color w:val="000000" w:themeColor="text1"/>
          <w:cs/>
        </w:rPr>
        <w:t xml:space="preserve"> </w:t>
      </w:r>
      <w:hyperlink w:anchor="CVE" w:history="1">
        <w:r w:rsidR="00B905CB" w:rsidRPr="008C788E">
          <w:rPr>
            <w:rStyle w:val="Hyperlink"/>
            <w:color w:val="000000" w:themeColor="text1"/>
            <w:u w:val="none"/>
          </w:rPr>
          <w:t>[10]</w:t>
        </w:r>
      </w:hyperlink>
      <w:r w:rsidRPr="00B905CB">
        <w:rPr>
          <w:rFonts w:hint="cs"/>
          <w:color w:val="000000" w:themeColor="text1"/>
        </w:rPr>
        <w:t xml:space="preserve"> (CVE) </w:t>
      </w:r>
      <w:r w:rsidRPr="00B905CB">
        <w:rPr>
          <w:rFonts w:hint="cs"/>
          <w:color w:val="000000" w:themeColor="text1"/>
          <w:cs/>
        </w:rPr>
        <w:t>เป็นโครงการรักษาความปลอดภัย ที่มีเป้าหมายสำคัญในการดูแลซอฟต์แวร์ที่เผยแพร่แบบสาธารณะโดยโครงการนี้ได้รับเงินทุนสนับสนุนจากกระทรวงความมั่นคงแห่งมาตุภูมิของ</w:t>
      </w:r>
      <w:r w:rsidRPr="00B01A72">
        <w:rPr>
          <w:rFonts w:hint="cs"/>
          <w:cs/>
        </w:rPr>
        <w:t xml:space="preserve">รัฐบาลกลางแห่งประเทศสหรัฐอเมริกา และกำกับดูแลโดยองค์กรไม่แสวงหาผลกำไร </w:t>
      </w:r>
      <w:r w:rsidRPr="00B01A72">
        <w:rPr>
          <w:rFonts w:hint="cs"/>
        </w:rPr>
        <w:t xml:space="preserve">MITRE Corporation CVE </w:t>
      </w:r>
      <w:r w:rsidRPr="00B01A72">
        <w:rPr>
          <w:rFonts w:hint="cs"/>
          <w:cs/>
        </w:rPr>
        <w:t xml:space="preserve">เป็นเสมือนอภิธานศัพท์ของช่องโหว่ต่าง ๆ ใช้ระบบ </w:t>
      </w:r>
      <w:r w:rsidRPr="00B01A72">
        <w:rPr>
          <w:rFonts w:hint="cs"/>
        </w:rPr>
        <w:t xml:space="preserve">Security Content Automation Protocol </w:t>
      </w:r>
    </w:p>
    <w:p w14:paraId="19CB623A" w14:textId="5E8DD05C" w:rsidR="004713BC" w:rsidRDefault="00B8282B" w:rsidP="004713BC">
      <w:pPr>
        <w:pStyle w:val="Heading3"/>
      </w:pPr>
      <w:r>
        <w:t>Hypertext Transfer Protocol (</w:t>
      </w:r>
      <w:r w:rsidR="004713BC">
        <w:t>HTTP</w:t>
      </w:r>
      <w:r>
        <w:t>)</w:t>
      </w:r>
    </w:p>
    <w:p w14:paraId="02C8C74D" w14:textId="2E65B380" w:rsidR="00B01A72" w:rsidRPr="00B01A72" w:rsidRDefault="00B8282B" w:rsidP="007F644E">
      <w:pPr>
        <w:ind w:left="720" w:firstLine="720"/>
        <w:jc w:val="thaiDistribute"/>
      </w:pPr>
      <w:r>
        <w:t xml:space="preserve">Hypertext Transfer Protocol (HTTP) </w:t>
      </w:r>
      <w:r w:rsidR="00B01A72">
        <w:rPr>
          <w:cs/>
        </w:rPr>
        <w:t xml:space="preserve">คือ โพรโทคอลสื่อสารสำหรับการแลกเปลี่ยนสารสนเทศผ่านอินเทอร์เน็ต โดยหลักแล้วใช้ในการรับเอกสารข้อความหลายมิติที่นำไปสู่การเชื่อมต่อกับ </w:t>
      </w:r>
      <w:r w:rsidR="00B01A72">
        <w:t>World Wide Web</w:t>
      </w:r>
      <w:r w:rsidR="00BA12B0">
        <w:t xml:space="preserve"> </w:t>
      </w:r>
      <w:r w:rsidR="00B01A72">
        <w:t>(WWW )</w:t>
      </w:r>
      <w:r>
        <w:t xml:space="preserve"> </w:t>
      </w:r>
      <w:r w:rsidR="00B01A72">
        <w:rPr>
          <w:cs/>
        </w:rPr>
        <w:t>จะใช้เมื่อเรียกโปรแกรม</w:t>
      </w:r>
      <w:r>
        <w:t xml:space="preserve"> </w:t>
      </w:r>
      <w:r w:rsidR="00B01A72">
        <w:t xml:space="preserve">web browser </w:t>
      </w:r>
      <w:r w:rsidR="00B01A72">
        <w:rPr>
          <w:cs/>
        </w:rPr>
        <w:t xml:space="preserve">เช่น </w:t>
      </w:r>
      <w:r w:rsidR="00B01A72">
        <w:t xml:space="preserve">Firefox, Google Chrome, </w:t>
      </w:r>
      <w:r>
        <w:t>Safari, Opera</w:t>
      </w:r>
      <w:r w:rsidR="00B01A72">
        <w:t xml:space="preserve"> </w:t>
      </w:r>
      <w:r w:rsidR="00B01A72">
        <w:rPr>
          <w:cs/>
        </w:rPr>
        <w:t xml:space="preserve">และ </w:t>
      </w:r>
      <w:r w:rsidR="00B01A72">
        <w:t xml:space="preserve">IE Microsoft Internet Explorer </w:t>
      </w:r>
      <w:r w:rsidR="00B01A72">
        <w:rPr>
          <w:cs/>
        </w:rPr>
        <w:t>เรียกดูข้อมูลหรือเว็บเพจ โปรแกรมบราวเซอร์ดังกล่าวจะใช้</w:t>
      </w:r>
      <w:r w:rsidR="00FC5BC1">
        <w:rPr>
          <w:cs/>
        </w:rPr>
        <w:t>โพรโทคอล</w:t>
      </w:r>
      <w:r w:rsidR="00B01A72">
        <w:rPr>
          <w:cs/>
        </w:rPr>
        <w:t xml:space="preserve"> </w:t>
      </w:r>
      <w:r w:rsidR="00B01A72">
        <w:t xml:space="preserve">HTTP </w:t>
      </w:r>
      <w:r w:rsidR="00B01A72">
        <w:rPr>
          <w:cs/>
        </w:rPr>
        <w:t>ซึ่ง</w:t>
      </w:r>
      <w:r w:rsidR="00FC5BC1">
        <w:rPr>
          <w:cs/>
        </w:rPr>
        <w:t>โพรโทคอล</w:t>
      </w:r>
      <w:r w:rsidR="00B01A72">
        <w:rPr>
          <w:cs/>
        </w:rPr>
        <w:t>นี้ทำให้</w:t>
      </w:r>
      <w:r w:rsidR="00485A43">
        <w:rPr>
          <w:rFonts w:hint="cs"/>
          <w:cs/>
        </w:rPr>
        <w:t xml:space="preserve"> </w:t>
      </w:r>
      <w:r w:rsidR="00485A43">
        <w:t xml:space="preserve">Server </w:t>
      </w:r>
      <w:r w:rsidR="00B01A72">
        <w:rPr>
          <w:cs/>
        </w:rPr>
        <w:t>ส่งข้อมูลมาให้บราวเซอร์ตามต้องการ และบราวเซอร์จะนำข้อมูลมาแสดงผลบนจอภาพได้อย่างถูกต้อง</w:t>
      </w:r>
      <w:r>
        <w:t xml:space="preserve"> </w:t>
      </w:r>
      <w:r w:rsidR="00B01A72">
        <w:rPr>
          <w:cs/>
        </w:rPr>
        <w:t xml:space="preserve">ในการแลกเปลี่ยนข้อมูลกันระหว่าง </w:t>
      </w:r>
      <w:r w:rsidR="00B01A72">
        <w:t xml:space="preserve">Server </w:t>
      </w:r>
      <w:r w:rsidR="00B01A72">
        <w:rPr>
          <w:cs/>
        </w:rPr>
        <w:t xml:space="preserve">และ </w:t>
      </w:r>
      <w:r w:rsidR="00B01A72">
        <w:t xml:space="preserve">Client </w:t>
      </w:r>
      <w:r w:rsidR="00B01A72">
        <w:rPr>
          <w:cs/>
        </w:rPr>
        <w:t xml:space="preserve">ของ </w:t>
      </w:r>
      <w:r w:rsidR="00B01A72">
        <w:t xml:space="preserve">World Wide Web (Server) </w:t>
      </w:r>
      <w:r w:rsidR="00B01A72">
        <w:rPr>
          <w:cs/>
        </w:rPr>
        <w:t xml:space="preserve">โดยส่งข้อมูลแบบ </w:t>
      </w:r>
      <w:r w:rsidR="00B01A72">
        <w:t xml:space="preserve">Clear text </w:t>
      </w:r>
      <w:r w:rsidR="00B01A72">
        <w:rPr>
          <w:cs/>
        </w:rPr>
        <w:t>คือ ข้อมูลที่ทำการส่งไปนั้น ไม่ได้ทำการเข้ารหัส ทำให้สามารถถูกดักจับและอ่านข้อมูลได้ง่าย</w:t>
      </w:r>
    </w:p>
    <w:p w14:paraId="73B0C297" w14:textId="0364E54F" w:rsidR="004713BC" w:rsidRDefault="00B01A72" w:rsidP="004713BC">
      <w:pPr>
        <w:pStyle w:val="Heading3"/>
      </w:pPr>
      <w:r w:rsidRPr="00B01A72">
        <w:rPr>
          <w:rFonts w:hint="cs"/>
          <w:color w:val="000000"/>
        </w:rPr>
        <w:t>Secure Socket Layer</w:t>
      </w:r>
      <w:r>
        <w:rPr>
          <w:rFonts w:ascii="Angsana New" w:hAnsi="Angsana New" w:cs="Angsana New"/>
          <w:color w:val="000000"/>
        </w:rPr>
        <w:t xml:space="preserve"> (</w:t>
      </w:r>
      <w:r w:rsidR="004713BC">
        <w:t>SSL</w:t>
      </w:r>
      <w:r>
        <w:t>)</w:t>
      </w:r>
    </w:p>
    <w:p w14:paraId="2E0A03D4" w14:textId="596C7066" w:rsidR="00B01A72" w:rsidRPr="00BA12B0" w:rsidRDefault="00B01A72" w:rsidP="00BA12B0">
      <w:pPr>
        <w:pStyle w:val="NormalWeb"/>
        <w:spacing w:before="240" w:beforeAutospacing="0" w:after="160" w:afterAutospacing="0"/>
        <w:ind w:left="720" w:firstLine="720"/>
        <w:jc w:val="thaiDistribute"/>
        <w:rPr>
          <w:rFonts w:ascii="TH SarabunPSK" w:hAnsi="TH SarabunPSK" w:cs="TH SarabunPSK"/>
        </w:rPr>
      </w:pP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Secure Socket Layer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(SSL) 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>คือ</w:t>
      </w:r>
      <w:r w:rsidR="00FC5BC1">
        <w:rPr>
          <w:rFonts w:ascii="TH SarabunPSK" w:hAnsi="TH SarabunPSK" w:cs="TH SarabunPSK" w:hint="cs"/>
          <w:color w:val="000000"/>
          <w:sz w:val="32"/>
          <w:szCs w:val="32"/>
          <w:cs/>
        </w:rPr>
        <w:t>โพรโทคอล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>ทางด้านความป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ล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อดภัย และได้มีการกำหนดเป็นมาตราฐานความปลอดภัยที่มีความน่าเชื่อถือที่สุด โดยบริษัท </w:t>
      </w: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Netscape 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เป็นผู้ที่คิดค้นขึ้นมาและส่งต่อไปให้กับ </w:t>
      </w: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IETF (Internet Engineering Task </w:t>
      </w:r>
      <w:r w:rsidR="00B905CB" w:rsidRPr="00B01A72">
        <w:rPr>
          <w:rFonts w:ascii="TH SarabunPSK" w:hAnsi="TH SarabunPSK" w:cs="TH SarabunPSK"/>
          <w:color w:val="000000"/>
          <w:sz w:val="32"/>
          <w:szCs w:val="32"/>
        </w:rPr>
        <w:t>Force)</w:t>
      </w: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เป็นกลุ่มนานาชาติ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 xml:space="preserve">ของผู้ที่มีส่วนร่วม ในการพัฒนาโครงสร้างของอินเทอร์เน็ต ให้มีการพัฒนา </w:t>
      </w: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SSL 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>ต่อเพื่อให้มีมาตราฐานและเป็นที่ยอมรับมากยิ่งขึ้น</w:t>
      </w:r>
    </w:p>
    <w:p w14:paraId="2865A354" w14:textId="0B2B7C45" w:rsidR="004713BC" w:rsidRPr="00B01A72" w:rsidRDefault="00B01A72" w:rsidP="004713BC">
      <w:pPr>
        <w:pStyle w:val="Heading3"/>
      </w:pPr>
      <w:r w:rsidRPr="00B01A72">
        <w:rPr>
          <w:rFonts w:hint="cs"/>
          <w:color w:val="000000"/>
        </w:rPr>
        <w:t xml:space="preserve">Transport Layer Security (TLS) </w:t>
      </w:r>
    </w:p>
    <w:p w14:paraId="772C9662" w14:textId="137553F5" w:rsidR="00B01A72" w:rsidRPr="003F39DE" w:rsidRDefault="00B01A72" w:rsidP="003F39DE">
      <w:pPr>
        <w:pStyle w:val="NormalWeb"/>
        <w:spacing w:before="240" w:beforeAutospacing="0" w:after="160" w:afterAutospacing="0"/>
        <w:ind w:left="720" w:firstLine="720"/>
        <w:jc w:val="thaiDistribute"/>
        <w:rPr>
          <w:rFonts w:ascii="TH SarabunPSK" w:hAnsi="TH SarabunPSK" w:cs="TH SarabunPSK"/>
        </w:rPr>
      </w:pP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Transport Layer Security (TLS) 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ถูกพัฒนามาจาก </w:t>
      </w:r>
      <w:r w:rsidRPr="00B01A72">
        <w:rPr>
          <w:rFonts w:ascii="TH SarabunPSK" w:hAnsi="TH SarabunPSK" w:cs="TH SarabunPSK" w:hint="cs"/>
          <w:color w:val="000000"/>
          <w:sz w:val="32"/>
          <w:szCs w:val="32"/>
        </w:rPr>
        <w:t xml:space="preserve">SSL </w:t>
      </w:r>
      <w:r w:rsidR="00FC5BC1">
        <w:rPr>
          <w:rFonts w:ascii="TH SarabunPSK" w:hAnsi="TH SarabunPSK" w:cs="TH SarabunPSK" w:hint="cs"/>
          <w:color w:val="000000"/>
          <w:sz w:val="32"/>
          <w:szCs w:val="32"/>
          <w:cs/>
        </w:rPr>
        <w:t>โพรโทคอล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และการทำงานของ</w:t>
      </w:r>
      <w:r w:rsidR="00FC5BC1">
        <w:rPr>
          <w:rFonts w:ascii="TH SarabunPSK" w:hAnsi="TH SarabunPSK" w:cs="TH SarabunPSK" w:hint="cs"/>
          <w:color w:val="000000"/>
          <w:sz w:val="32"/>
          <w:szCs w:val="32"/>
          <w:cs/>
        </w:rPr>
        <w:t>โพรโทคอล</w:t>
      </w:r>
      <w:r w:rsidRPr="00B01A72">
        <w:rPr>
          <w:rFonts w:ascii="TH SarabunPSK" w:hAnsi="TH SarabunPSK" w:cs="TH SarabunPSK" w:hint="cs"/>
          <w:color w:val="000000"/>
          <w:sz w:val="32"/>
          <w:szCs w:val="32"/>
          <w:cs/>
        </w:rPr>
        <w:t>จะทำการเข้ารหัสให้กับข้อมูลก่อนที่จะส่งไปยังผู้รับข้อมูลปลายทาง เพื่อเพิ่มความปลอดภัยให้กับข้อมูลในขณะที่กำลังส่งข้อมูลเหล่านั้นจากเครื่องแม่ข่ายไปยังเครื่องลูกข่าย</w:t>
      </w:r>
    </w:p>
    <w:p w14:paraId="08852259" w14:textId="7CA52C66" w:rsidR="004713BC" w:rsidRPr="00B905CB" w:rsidRDefault="00432D00" w:rsidP="004713BC">
      <w:pPr>
        <w:pStyle w:val="Heading3"/>
        <w:rPr>
          <w:color w:val="000000" w:themeColor="text1"/>
        </w:rPr>
      </w:pPr>
      <w:r w:rsidRPr="00432D00">
        <w:rPr>
          <w:rFonts w:hint="cs"/>
          <w:shd w:val="clear" w:color="auto" w:fill="FFFFFF"/>
        </w:rPr>
        <w:t>Message Digest algorithm 5</w:t>
      </w:r>
      <w:r>
        <w:rPr>
          <w:shd w:val="clear" w:color="auto" w:fill="FFFFFF"/>
        </w:rPr>
        <w:t xml:space="preserve"> (</w:t>
      </w:r>
      <w:r w:rsidR="004713BC" w:rsidRPr="00B905CB">
        <w:rPr>
          <w:color w:val="000000" w:themeColor="text1"/>
        </w:rPr>
        <w:t>MD5</w:t>
      </w:r>
      <w:r w:rsidRPr="00B905CB">
        <w:rPr>
          <w:color w:val="000000" w:themeColor="text1"/>
        </w:rPr>
        <w:t>)</w:t>
      </w:r>
      <w:r w:rsidR="00B905CB" w:rsidRPr="00B905CB">
        <w:rPr>
          <w:color w:val="000000" w:themeColor="text1"/>
        </w:rPr>
        <w:t xml:space="preserve"> </w:t>
      </w:r>
    </w:p>
    <w:p w14:paraId="1A119ED9" w14:textId="075A1DB2" w:rsidR="00432D00" w:rsidRPr="003F39DE" w:rsidRDefault="00432D00" w:rsidP="003F39DE">
      <w:pPr>
        <w:pStyle w:val="NormalWeb"/>
        <w:spacing w:before="240" w:beforeAutospacing="0" w:after="160" w:afterAutospacing="0"/>
        <w:ind w:left="720" w:firstLine="720"/>
        <w:jc w:val="thaiDistribute"/>
        <w:rPr>
          <w:rFonts w:ascii="TH SarabunPSK" w:hAnsi="TH SarabunPSK" w:cs="TH SarabunPSK"/>
        </w:rPr>
      </w:pP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Message Digest algorithm 5</w:t>
      </w:r>
      <w:r w:rsidR="008C788E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hyperlink w:anchor="MD5" w:history="1">
        <w:r w:rsidR="00B905CB" w:rsidRPr="008C788E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[11]</w:t>
        </w:r>
      </w:hyperlink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(MD5) </w:t>
      </w: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คือ รูปแบบการเข้ารหัสแบบ </w:t>
      </w: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Hash </w:t>
      </w: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ชนิดหนึ่งการเข้ารหัสแบบ </w:t>
      </w: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Hash  (Cryptographic hash) </w:t>
      </w:r>
      <w:r w:rsidRPr="00B905C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 การแปลงรูปแบบ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ของข้อมูลที่รับเข้ามาไม่ว่าขนาดเท่าใดก็ตาม ให้อยู่ในอีกรูปแบบหนึ่งที่มีขนาดคงที่ เพราะฉะนั้น จะไม่สามารถเรียกดูข้อมูลต้นฉบับได้ (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Decrypt)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ทำได้เพียงตรวจสอบว่าข้อมูลที่ให้มาแต่ละครั้งเหมือนกันหรือไม่ ความปลอดภัยจึงค่อนข้างสูง ในที่นี้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MD5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เป็นการเข้ารหัสแบบ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128-bit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ให้ค่าเป็นตัวเลขฐาน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16 (0123456789abcd)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ขนาด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32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ตัวอักษร แต่ก็มีบางประเภทที่ให้ค่าเป็น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 xml:space="preserve">binary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และ </w:t>
      </w:r>
      <w:r w:rsidRPr="00432D00">
        <w:rPr>
          <w:rFonts w:ascii="TH SarabunPSK" w:hAnsi="TH SarabunPSK" w:cs="TH SarabunPSK" w:hint="cs"/>
          <w:sz w:val="32"/>
          <w:szCs w:val="32"/>
          <w:shd w:val="clear" w:color="auto" w:fill="FFFFFF"/>
        </w:rPr>
        <w:t>base64</w:t>
      </w:r>
    </w:p>
    <w:p w14:paraId="485FAE2B" w14:textId="4598764E" w:rsidR="004713BC" w:rsidRDefault="00432D00" w:rsidP="004713BC">
      <w:pPr>
        <w:pStyle w:val="Heading3"/>
      </w:pPr>
      <w:r w:rsidRPr="00432D00">
        <w:rPr>
          <w:rFonts w:hint="cs"/>
          <w:color w:val="000000"/>
          <w:shd w:val="clear" w:color="auto" w:fill="FFFFFF"/>
        </w:rPr>
        <w:t>Secure Hash Algorithm</w:t>
      </w:r>
      <w:r>
        <w:rPr>
          <w:rFonts w:ascii="Angsana New" w:hAnsi="Angsana New" w:cs="Angsana New" w:hint="cs"/>
          <w:color w:val="000000"/>
          <w:shd w:val="clear" w:color="auto" w:fill="FFFFFF"/>
          <w:cs/>
        </w:rPr>
        <w:t xml:space="preserve"> </w:t>
      </w:r>
      <w:r>
        <w:rPr>
          <w:rFonts w:ascii="Angsana New" w:hAnsi="Angsana New" w:cs="Angsana New"/>
          <w:color w:val="000000"/>
          <w:shd w:val="clear" w:color="auto" w:fill="FFFFFF"/>
        </w:rPr>
        <w:t>(</w:t>
      </w:r>
      <w:r w:rsidR="004713BC">
        <w:t>SHA</w:t>
      </w:r>
      <w:r>
        <w:t>)</w:t>
      </w:r>
    </w:p>
    <w:p w14:paraId="0E14202A" w14:textId="3A69BECE" w:rsidR="00BD3059" w:rsidRDefault="003F39DE" w:rsidP="007F644E">
      <w:pPr>
        <w:ind w:left="720" w:firstLine="720"/>
        <w:jc w:val="thaiDistribute"/>
      </w:pPr>
      <w:r w:rsidRPr="00432D00">
        <w:rPr>
          <w:rFonts w:hint="cs"/>
          <w:color w:val="000000"/>
          <w:shd w:val="clear" w:color="auto" w:fill="FFFFFF"/>
        </w:rPr>
        <w:t>Secure Hash Algorithm</w:t>
      </w:r>
      <w:r w:rsidR="00FE67A5">
        <w:rPr>
          <w:color w:val="000000"/>
          <w:shd w:val="clear" w:color="auto" w:fill="FFFFFF"/>
        </w:rPr>
        <w:t xml:space="preserve"> </w:t>
      </w:r>
      <w:r>
        <w:rPr>
          <w:rFonts w:ascii="Angsana New" w:hAnsi="Angsana New" w:cs="Angsana New"/>
          <w:color w:val="000000"/>
          <w:shd w:val="clear" w:color="auto" w:fill="FFFFFF"/>
        </w:rPr>
        <w:t>(</w:t>
      </w:r>
      <w:r>
        <w:t>SHA)</w:t>
      </w:r>
      <w:r w:rsidR="008C788E">
        <w:rPr>
          <w:rFonts w:hint="cs"/>
          <w:cs/>
        </w:rPr>
        <w:t xml:space="preserve"> </w:t>
      </w:r>
      <w:hyperlink w:anchor="SHA" w:history="1">
        <w:r w:rsidR="00FE67A5" w:rsidRPr="008C788E">
          <w:rPr>
            <w:rStyle w:val="Hyperlink"/>
            <w:color w:val="auto"/>
            <w:u w:val="none"/>
          </w:rPr>
          <w:t>[15]</w:t>
        </w:r>
      </w:hyperlink>
      <w:r>
        <w:rPr>
          <w:rFonts w:hint="cs"/>
          <w:cs/>
        </w:rPr>
        <w:t xml:space="preserve"> </w:t>
      </w:r>
      <w:r w:rsidR="00BD3059">
        <w:rPr>
          <w:cs/>
        </w:rPr>
        <w:t xml:space="preserve">ได้รับการพัฒนาโดย </w:t>
      </w:r>
      <w:r w:rsidR="00BD3059">
        <w:t xml:space="preserve">National Institute of Standards and Technology (NIST) </w:t>
      </w:r>
      <w:r w:rsidR="00BD3059">
        <w:rPr>
          <w:cs/>
        </w:rPr>
        <w:t xml:space="preserve">ในสหรัฐอเมริกา เผยแพร่ครั้งแรกเป็นมาตรฐานในปี 1993 โดยมีเป้าหมายในการจัดหาวิธีการที่ปลอดภัยและเชื่อถือได้สำหรับการสร้างค่าแฮชจากข้อมูลดิจิทัล </w:t>
      </w:r>
      <w:r w:rsidR="00BD3059">
        <w:t xml:space="preserve">SHA </w:t>
      </w:r>
      <w:r w:rsidR="00BD3059">
        <w:rPr>
          <w:cs/>
        </w:rPr>
        <w:t xml:space="preserve">เวอร์ชันดั้งเดิมที่เรียกว่า </w:t>
      </w:r>
      <w:r w:rsidR="00BD3059">
        <w:t>SHA-</w:t>
      </w:r>
      <w:r w:rsidR="00BD3059">
        <w:rPr>
          <w:cs/>
        </w:rPr>
        <w:t xml:space="preserve">0 พบว่ามีช่องโหว่บางอย่างและถูกแทนที่ด้วยเวอร์ชันแก้ไขที่เรียกว่า </w:t>
      </w:r>
      <w:r w:rsidR="00BD3059">
        <w:t>SHA-</w:t>
      </w:r>
      <w:r w:rsidR="00BD3059">
        <w:rPr>
          <w:cs/>
        </w:rPr>
        <w:t>1 ในปี 1995</w:t>
      </w:r>
      <w:r w:rsidR="00BD3059">
        <w:t xml:space="preserve"> </w:t>
      </w:r>
      <w:r w:rsidR="00BD3059" w:rsidRPr="00BD3059">
        <w:t xml:space="preserve">SHA </w:t>
      </w:r>
      <w:r w:rsidR="00BD3059" w:rsidRPr="00BD3059">
        <w:rPr>
          <w:cs/>
        </w:rPr>
        <w:t xml:space="preserve">มีหลายเวอร์ชัน ได้แก่ </w:t>
      </w:r>
      <w:r w:rsidR="00BD3059" w:rsidRPr="00BD3059">
        <w:t>SHA-1, SHA-2</w:t>
      </w:r>
      <w:r w:rsidR="00547563">
        <w:t xml:space="preserve"> </w:t>
      </w:r>
      <w:hyperlink w:anchor="SHA2" w:history="1">
        <w:r w:rsidR="00B40048" w:rsidRPr="00547563">
          <w:rPr>
            <w:rStyle w:val="Hyperlink"/>
            <w:color w:val="auto"/>
            <w:u w:val="none"/>
          </w:rPr>
          <w:t>[16]</w:t>
        </w:r>
      </w:hyperlink>
      <w:r w:rsidR="00BD3059" w:rsidRPr="00B40048">
        <w:t xml:space="preserve"> </w:t>
      </w:r>
      <w:r w:rsidR="00BD3059" w:rsidRPr="00BD3059">
        <w:rPr>
          <w:cs/>
        </w:rPr>
        <w:t xml:space="preserve">และ </w:t>
      </w:r>
      <w:r w:rsidR="00BD3059" w:rsidRPr="00BD3059">
        <w:t>SHA-3</w:t>
      </w:r>
      <w:r w:rsidR="008C788E">
        <w:rPr>
          <w:rFonts w:hint="cs"/>
          <w:cs/>
        </w:rPr>
        <w:t xml:space="preserve"> </w:t>
      </w:r>
      <w:hyperlink w:anchor="SHA3" w:history="1">
        <w:r w:rsidR="00B40048" w:rsidRPr="008C788E">
          <w:rPr>
            <w:rStyle w:val="Hyperlink"/>
            <w:color w:val="auto"/>
            <w:u w:val="none"/>
          </w:rPr>
          <w:t>[17]</w:t>
        </w:r>
      </w:hyperlink>
      <w:r w:rsidR="00BD3059" w:rsidRPr="00BD3059">
        <w:t xml:space="preserve"> </w:t>
      </w:r>
      <w:r w:rsidR="00BD3059" w:rsidRPr="00BD3059">
        <w:rPr>
          <w:cs/>
        </w:rPr>
        <w:t xml:space="preserve">เวอร์ชันที่ใช้กันอย่างแพร่หลายคือ </w:t>
      </w:r>
      <w:r w:rsidR="00BD3059" w:rsidRPr="00BD3059">
        <w:t xml:space="preserve">SHA-2 </w:t>
      </w:r>
      <w:r w:rsidR="00BD3059" w:rsidRPr="00BD3059">
        <w:rPr>
          <w:cs/>
        </w:rPr>
        <w:t xml:space="preserve">ซึ่งประกอบด้วยฟังก์ชันแฮชที่แตกต่างกันหลายฟังก์ชัน โดยมีขนาดบล็อกและขนาดเอาต์พุตที่แตกต่างกัน ฟังก์ชัน </w:t>
      </w:r>
      <w:r w:rsidR="00BD3059" w:rsidRPr="00BD3059">
        <w:t xml:space="preserve">SHA-2 </w:t>
      </w:r>
      <w:r w:rsidR="00BD3059" w:rsidRPr="00BD3059">
        <w:rPr>
          <w:cs/>
        </w:rPr>
        <w:t xml:space="preserve">ที่พบบ่อยที่สุดคือ </w:t>
      </w:r>
      <w:r w:rsidR="00BD3059" w:rsidRPr="00BD3059">
        <w:t>SHA-256 (</w:t>
      </w:r>
      <w:r w:rsidR="00BD3059" w:rsidRPr="00BD3059">
        <w:rPr>
          <w:cs/>
        </w:rPr>
        <w:t xml:space="preserve">ซึ่งสร้างเอาต์พุต </w:t>
      </w:r>
      <w:r w:rsidR="00BD3059" w:rsidRPr="00BD3059">
        <w:t xml:space="preserve">256 </w:t>
      </w:r>
      <w:r w:rsidR="00BD3059" w:rsidRPr="00BD3059">
        <w:rPr>
          <w:cs/>
        </w:rPr>
        <w:t xml:space="preserve">บิต) และ </w:t>
      </w:r>
      <w:r w:rsidR="00BD3059" w:rsidRPr="00BD3059">
        <w:t>SHA-512 (</w:t>
      </w:r>
      <w:r w:rsidR="00BD3059" w:rsidRPr="00BD3059">
        <w:rPr>
          <w:cs/>
        </w:rPr>
        <w:t xml:space="preserve">ซึ่งสร้างเอาต์พุต </w:t>
      </w:r>
      <w:r w:rsidR="00BD3059" w:rsidRPr="00BD3059">
        <w:t xml:space="preserve">512 </w:t>
      </w:r>
      <w:r w:rsidR="00BD3059" w:rsidRPr="00BD3059">
        <w:rPr>
          <w:cs/>
        </w:rPr>
        <w:t>บิต)</w:t>
      </w:r>
    </w:p>
    <w:p w14:paraId="713B1232" w14:textId="77777777" w:rsidR="00BE4184" w:rsidRDefault="00BE4184" w:rsidP="007F644E">
      <w:pPr>
        <w:ind w:left="720" w:firstLine="720"/>
        <w:jc w:val="thaiDistribute"/>
      </w:pPr>
    </w:p>
    <w:p w14:paraId="0FC1321A" w14:textId="637B84B5" w:rsidR="00E16265" w:rsidRPr="000E767D" w:rsidRDefault="00E16265" w:rsidP="00E16265">
      <w:pPr>
        <w:pStyle w:val="Heading3"/>
      </w:pPr>
      <w:r w:rsidRPr="000E767D">
        <w:lastRenderedPageBreak/>
        <w:t>Vulners.</w:t>
      </w:r>
      <w:r w:rsidR="000E767D" w:rsidRPr="000E767D">
        <w:t>NSE</w:t>
      </w:r>
      <w:r w:rsidRPr="000E767D">
        <w:t xml:space="preserve">  </w:t>
      </w:r>
    </w:p>
    <w:p w14:paraId="7E698F9E" w14:textId="2731E6D2" w:rsidR="00E16265" w:rsidRDefault="00E16265" w:rsidP="00E16265">
      <w:pPr>
        <w:ind w:left="720" w:firstLine="720"/>
        <w:jc w:val="thaiDistribute"/>
      </w:pPr>
      <w:r w:rsidRPr="000E767D">
        <w:t>Vulners</w:t>
      </w:r>
      <w:r w:rsidRPr="000E767D">
        <w:rPr>
          <w:rFonts w:hint="cs"/>
          <w:cs/>
        </w:rPr>
        <w:t>.</w:t>
      </w:r>
      <w:r w:rsidRPr="000E767D">
        <w:t>NSE</w:t>
      </w:r>
      <w:r w:rsidR="008C788E">
        <w:rPr>
          <w:rFonts w:hint="cs"/>
          <w:cs/>
        </w:rPr>
        <w:t xml:space="preserve"> </w:t>
      </w:r>
      <w:hyperlink w:anchor="NSE" w:history="1">
        <w:r w:rsidR="00BE4184" w:rsidRPr="008C788E">
          <w:rPr>
            <w:rStyle w:val="Hyperlink"/>
            <w:color w:val="auto"/>
            <w:u w:val="none"/>
          </w:rPr>
          <w:t>[13]</w:t>
        </w:r>
      </w:hyperlink>
      <w:r w:rsidR="00BE4184">
        <w:t xml:space="preserve"> </w:t>
      </w:r>
      <w:r w:rsidRPr="000E767D">
        <w:rPr>
          <w:cs/>
        </w:rPr>
        <w:t xml:space="preserve">ทำให้ความสามารถในการทำงานของ </w:t>
      </w:r>
      <w:r w:rsidRPr="000E767D">
        <w:t xml:space="preserve">Nmap </w:t>
      </w:r>
      <w:r w:rsidRPr="000E767D">
        <w:rPr>
          <w:cs/>
        </w:rPr>
        <w:t>นั้นถูกขยายขอบเขตออกไปขึ้นอยู่กับฟังก์ชันการทำงานของสคริปต์ที่ถูกเรียกใช้ ในปัจจุบั</w:t>
      </w:r>
      <w:r w:rsidR="002A4EB8">
        <w:rPr>
          <w:rFonts w:hint="cs"/>
          <w:cs/>
        </w:rPr>
        <w:t>น</w:t>
      </w:r>
      <w:r w:rsidRPr="000E767D">
        <w:rPr>
          <w:cs/>
        </w:rPr>
        <w:t xml:space="preserve">สามารถทำให้ </w:t>
      </w:r>
      <w:r w:rsidRPr="000E767D">
        <w:t xml:space="preserve">Nmap </w:t>
      </w:r>
      <w:r w:rsidRPr="000E767D">
        <w:rPr>
          <w:cs/>
        </w:rPr>
        <w:t xml:space="preserve">สแกนหาช่องโหว่ตาม </w:t>
      </w:r>
      <w:r w:rsidRPr="000E767D">
        <w:t xml:space="preserve">CVE </w:t>
      </w:r>
      <w:r w:rsidRPr="000E767D">
        <w:rPr>
          <w:cs/>
        </w:rPr>
        <w:t>ตาม</w:t>
      </w:r>
      <w:r w:rsidRPr="00E16265">
        <w:rPr>
          <w:cs/>
        </w:rPr>
        <w:t xml:space="preserve">จำนวนของช่องโหว่ที่ </w:t>
      </w:r>
      <w:r w:rsidRPr="00E16265">
        <w:t xml:space="preserve">Vulners </w:t>
      </w:r>
      <w:r w:rsidRPr="00E16265">
        <w:rPr>
          <w:cs/>
        </w:rPr>
        <w:t>มีอยู่ในฐานข้อมูลกว่า 1</w:t>
      </w:r>
      <w:r w:rsidRPr="00E16265">
        <w:t>,</w:t>
      </w:r>
      <w:r w:rsidRPr="00E16265">
        <w:rPr>
          <w:cs/>
        </w:rPr>
        <w:t>000</w:t>
      </w:r>
      <w:r w:rsidRPr="00E16265">
        <w:t>,</w:t>
      </w:r>
      <w:r w:rsidRPr="00E16265">
        <w:rPr>
          <w:cs/>
        </w:rPr>
        <w:t>000 ช่องโหว่</w:t>
      </w:r>
    </w:p>
    <w:p w14:paraId="6C9FA928" w14:textId="77777777" w:rsidR="00E16265" w:rsidRDefault="00E16265" w:rsidP="00E16265">
      <w:pPr>
        <w:ind w:left="720" w:firstLine="720"/>
        <w:jc w:val="thaiDistribute"/>
      </w:pPr>
    </w:p>
    <w:p w14:paraId="472E534F" w14:textId="190A4846" w:rsidR="004713BC" w:rsidRDefault="004713BC" w:rsidP="004713BC">
      <w:pPr>
        <w:pStyle w:val="Heading2"/>
      </w:pPr>
      <w:bookmarkStart w:id="69" w:name="_Toc122654470"/>
      <w:bookmarkStart w:id="70" w:name="_Toc122654490"/>
      <w:bookmarkStart w:id="71" w:name="_Toc130505822"/>
      <w:r>
        <w:t xml:space="preserve">Software </w:t>
      </w:r>
      <w:r>
        <w:rPr>
          <w:rFonts w:hint="cs"/>
          <w:cs/>
        </w:rPr>
        <w:t>ที่เกี่ยวข้อง</w:t>
      </w:r>
      <w:bookmarkEnd w:id="69"/>
      <w:bookmarkEnd w:id="70"/>
      <w:bookmarkEnd w:id="71"/>
    </w:p>
    <w:p w14:paraId="0C2E6522" w14:textId="2E1A6364" w:rsidR="00E15D58" w:rsidRPr="00B905CB" w:rsidRDefault="00E15D58" w:rsidP="00E15D58">
      <w:pPr>
        <w:pStyle w:val="Heading3"/>
        <w:rPr>
          <w:color w:val="000000" w:themeColor="text1"/>
        </w:rPr>
      </w:pPr>
      <w:r w:rsidRPr="00E15D58">
        <w:rPr>
          <w:rFonts w:hint="cs"/>
          <w:color w:val="000000"/>
        </w:rPr>
        <w:t>Virtual Machine</w:t>
      </w:r>
      <w:r>
        <w:rPr>
          <w:color w:val="000000"/>
        </w:rPr>
        <w:t xml:space="preserve"> (</w:t>
      </w:r>
      <w:r w:rsidR="004713BC" w:rsidRPr="00B905CB">
        <w:rPr>
          <w:rFonts w:hint="cs"/>
          <w:color w:val="000000" w:themeColor="text1"/>
        </w:rPr>
        <w:t>VM</w:t>
      </w:r>
      <w:r w:rsidRPr="00B905CB">
        <w:rPr>
          <w:color w:val="000000" w:themeColor="text1"/>
        </w:rPr>
        <w:t>)</w:t>
      </w:r>
      <w:r w:rsidR="00B905CB" w:rsidRPr="00B905CB">
        <w:rPr>
          <w:color w:val="000000" w:themeColor="text1"/>
        </w:rPr>
        <w:t xml:space="preserve"> </w:t>
      </w:r>
    </w:p>
    <w:p w14:paraId="1812E0CF" w14:textId="15481C85" w:rsidR="00BA12B0" w:rsidRPr="00BA12B0" w:rsidRDefault="00E15D58" w:rsidP="00AF1F10">
      <w:pPr>
        <w:ind w:left="720" w:firstLine="720"/>
        <w:jc w:val="thaiDistribute"/>
      </w:pPr>
      <w:r w:rsidRPr="00B905CB">
        <w:rPr>
          <w:rFonts w:hint="cs"/>
          <w:color w:val="000000" w:themeColor="text1"/>
        </w:rPr>
        <w:t>Virtual Machine</w:t>
      </w:r>
      <w:r w:rsidR="008C788E">
        <w:rPr>
          <w:rFonts w:hint="cs"/>
          <w:color w:val="000000" w:themeColor="text1"/>
          <w:cs/>
        </w:rPr>
        <w:t xml:space="preserve"> </w:t>
      </w:r>
      <w:hyperlink w:anchor="VM" w:history="1">
        <w:r w:rsidR="00B905CB" w:rsidRPr="008C788E">
          <w:rPr>
            <w:rStyle w:val="Hyperlink"/>
            <w:color w:val="000000" w:themeColor="text1"/>
            <w:u w:val="none"/>
          </w:rPr>
          <w:t>[8]</w:t>
        </w:r>
      </w:hyperlink>
      <w:r w:rsidRPr="00B905CB">
        <w:rPr>
          <w:color w:val="000000" w:themeColor="text1"/>
        </w:rPr>
        <w:t xml:space="preserve"> (</w:t>
      </w:r>
      <w:r w:rsidRPr="00B905CB">
        <w:rPr>
          <w:rFonts w:hint="cs"/>
          <w:color w:val="000000" w:themeColor="text1"/>
        </w:rPr>
        <w:t>VM</w:t>
      </w:r>
      <w:r w:rsidRPr="00B905CB">
        <w:rPr>
          <w:color w:val="000000" w:themeColor="text1"/>
        </w:rPr>
        <w:t xml:space="preserve">) </w:t>
      </w:r>
      <w:r w:rsidRPr="00B905CB">
        <w:rPr>
          <w:rFonts w:hint="cs"/>
          <w:color w:val="000000" w:themeColor="text1"/>
          <w:cs/>
        </w:rPr>
        <w:t>เป็น</w:t>
      </w:r>
      <w:r w:rsidR="00432D00" w:rsidRPr="00B905CB">
        <w:rPr>
          <w:rFonts w:hint="cs"/>
          <w:color w:val="000000" w:themeColor="text1"/>
          <w:cs/>
        </w:rPr>
        <w:t>ซอฟต์แวร์</w:t>
      </w:r>
      <w:r w:rsidRPr="00B905CB">
        <w:rPr>
          <w:rFonts w:hint="cs"/>
          <w:color w:val="000000" w:themeColor="text1"/>
          <w:cs/>
        </w:rPr>
        <w:t xml:space="preserve">ที่ใช้ทรัพยากรของเครื่องคอมพิวเตอร์ไม่ว่าจะเป็น </w:t>
      </w:r>
      <w:r w:rsidRPr="00B905CB">
        <w:rPr>
          <w:rFonts w:hint="cs"/>
          <w:color w:val="000000" w:themeColor="text1"/>
        </w:rPr>
        <w:t xml:space="preserve">RAM, Hard disk, CPU </w:t>
      </w:r>
      <w:r w:rsidRPr="00B905CB">
        <w:rPr>
          <w:rFonts w:hint="cs"/>
          <w:color w:val="000000" w:themeColor="text1"/>
          <w:cs/>
        </w:rPr>
        <w:t>ในการจำลองเครื่อง</w:t>
      </w:r>
      <w:r w:rsidRPr="00E15D58">
        <w:rPr>
          <w:rFonts w:hint="cs"/>
          <w:cs/>
        </w:rPr>
        <w:t xml:space="preserve">คอมพิวเตอร์เสมือน ซึ่งจะเรียกเครื่องที่ถูกใช้ทรัพยากรว่า </w:t>
      </w:r>
      <w:r w:rsidRPr="00E15D58">
        <w:rPr>
          <w:rFonts w:hint="cs"/>
        </w:rPr>
        <w:t xml:space="preserve">Host </w:t>
      </w:r>
      <w:r w:rsidRPr="00E15D58">
        <w:rPr>
          <w:rFonts w:hint="cs"/>
          <w:cs/>
        </w:rPr>
        <w:t xml:space="preserve">และเรียกเครื่องเสมือนว่า </w:t>
      </w:r>
      <w:r w:rsidRPr="00E15D58">
        <w:rPr>
          <w:rFonts w:hint="cs"/>
        </w:rPr>
        <w:t xml:space="preserve">Guest </w:t>
      </w:r>
      <w:r w:rsidRPr="00E15D58">
        <w:rPr>
          <w:rFonts w:hint="cs"/>
          <w:cs/>
        </w:rPr>
        <w:t xml:space="preserve">โดยในเครื่อง </w:t>
      </w:r>
      <w:r w:rsidRPr="00E15D58">
        <w:rPr>
          <w:rFonts w:hint="cs"/>
        </w:rPr>
        <w:t xml:space="preserve">Guest </w:t>
      </w:r>
      <w:r w:rsidRPr="00E15D58">
        <w:rPr>
          <w:rFonts w:hint="cs"/>
          <w:cs/>
        </w:rPr>
        <w:t>สามารถติดตั้งและใช้งานระบบปฏิบัติการได้เสมือนกับเป็น</w:t>
      </w:r>
      <w:r w:rsidRPr="00E15D58">
        <w:t xml:space="preserve"> </w:t>
      </w:r>
      <w:r>
        <w:t>Software</w:t>
      </w:r>
      <w:r w:rsidRPr="00E15D58">
        <w:rPr>
          <w:rFonts w:hint="cs"/>
          <w:cs/>
        </w:rPr>
        <w:t xml:space="preserve"> หนึ่งของเครื่องคอมพิวเตอร์ ดังนั้นจึงสามารถติดตั้งระบบปฏิบัติการอื่นที่แตกต่างจากระบบปฏิบัติการหลักของเครื่อง </w:t>
      </w:r>
      <w:r w:rsidRPr="00E15D58">
        <w:rPr>
          <w:rFonts w:hint="cs"/>
        </w:rPr>
        <w:t xml:space="preserve">Host </w:t>
      </w:r>
      <w:r w:rsidRPr="00E15D58">
        <w:rPr>
          <w:rFonts w:hint="cs"/>
          <w:cs/>
        </w:rPr>
        <w:t xml:space="preserve">ได้ เช่น เครื่อง </w:t>
      </w:r>
      <w:r w:rsidRPr="00E15D58">
        <w:rPr>
          <w:rFonts w:hint="cs"/>
        </w:rPr>
        <w:t xml:space="preserve">Host </w:t>
      </w:r>
      <w:r w:rsidRPr="00E15D58">
        <w:rPr>
          <w:rFonts w:hint="cs"/>
          <w:cs/>
        </w:rPr>
        <w:t xml:space="preserve">ใช้งาน </w:t>
      </w:r>
      <w:r w:rsidRPr="00E15D58">
        <w:rPr>
          <w:rFonts w:hint="cs"/>
        </w:rPr>
        <w:t xml:space="preserve">Microsoft Windows </w:t>
      </w:r>
      <w:r w:rsidRPr="00E15D58">
        <w:rPr>
          <w:rFonts w:hint="cs"/>
          <w:cs/>
        </w:rPr>
        <w:t xml:space="preserve">แต่เครื่อง </w:t>
      </w:r>
      <w:r w:rsidRPr="00E15D58">
        <w:rPr>
          <w:rFonts w:hint="cs"/>
        </w:rPr>
        <w:t xml:space="preserve">Guest </w:t>
      </w:r>
      <w:r w:rsidRPr="00E15D58">
        <w:rPr>
          <w:rFonts w:hint="cs"/>
          <w:cs/>
        </w:rPr>
        <w:t xml:space="preserve">ติดตั้ง </w:t>
      </w:r>
      <w:r w:rsidRPr="00E15D58">
        <w:rPr>
          <w:rFonts w:hint="cs"/>
        </w:rPr>
        <w:t xml:space="preserve">Linux </w:t>
      </w:r>
      <w:r w:rsidRPr="00E15D58">
        <w:rPr>
          <w:rFonts w:hint="cs"/>
          <w:cs/>
        </w:rPr>
        <w:t xml:space="preserve">เป็นต้น นอกจากนี้ยังสามารถสร้าง </w:t>
      </w:r>
      <w:r w:rsidRPr="00E15D58">
        <w:rPr>
          <w:rFonts w:hint="cs"/>
        </w:rPr>
        <w:t xml:space="preserve">Guest </w:t>
      </w:r>
      <w:r w:rsidRPr="00E15D58">
        <w:rPr>
          <w:rFonts w:hint="cs"/>
          <w:cs/>
        </w:rPr>
        <w:t xml:space="preserve">ได้มากกว่า </w:t>
      </w:r>
      <w:r w:rsidRPr="00E15D58">
        <w:rPr>
          <w:rFonts w:hint="cs"/>
        </w:rPr>
        <w:t xml:space="preserve">1 Guest </w:t>
      </w:r>
      <w:r w:rsidRPr="00E15D58">
        <w:rPr>
          <w:rFonts w:hint="cs"/>
          <w:cs/>
        </w:rPr>
        <w:t xml:space="preserve">ในเครื่อง </w:t>
      </w:r>
      <w:r w:rsidRPr="00E15D58">
        <w:rPr>
          <w:rFonts w:hint="cs"/>
        </w:rPr>
        <w:t xml:space="preserve">Host </w:t>
      </w:r>
      <w:r w:rsidRPr="00E15D58">
        <w:rPr>
          <w:rFonts w:hint="cs"/>
          <w:cs/>
        </w:rPr>
        <w:t>เดียวกัน</w:t>
      </w:r>
    </w:p>
    <w:p w14:paraId="4759BC16" w14:textId="77777777" w:rsidR="00E15D58" w:rsidRDefault="004713BC" w:rsidP="00E15D58">
      <w:pPr>
        <w:pStyle w:val="Heading3"/>
      </w:pPr>
      <w:r>
        <w:t>Kali</w:t>
      </w:r>
    </w:p>
    <w:p w14:paraId="3EA2667C" w14:textId="0AB93305" w:rsidR="00E908BF" w:rsidRDefault="00E15D58" w:rsidP="007F644E">
      <w:pPr>
        <w:ind w:left="720" w:firstLine="720"/>
        <w:jc w:val="thaiDistribute"/>
      </w:pPr>
      <w:r w:rsidRPr="00E15D58">
        <w:t xml:space="preserve">Kali </w:t>
      </w:r>
      <w:r>
        <w:rPr>
          <w:rFonts w:hint="cs"/>
          <w:cs/>
        </w:rPr>
        <w:t>เป็น</w:t>
      </w:r>
      <w:r w:rsidRPr="00E15D58">
        <w:rPr>
          <w:cs/>
        </w:rPr>
        <w:t>ระบบปฏิบัติการณ์ลินุกซ์ (</w:t>
      </w:r>
      <w:r w:rsidRPr="00E15D58">
        <w:t xml:space="preserve">Linux) </w:t>
      </w:r>
      <w:r w:rsidRPr="00E15D58">
        <w:rPr>
          <w:cs/>
        </w:rPr>
        <w:t>ตัว</w:t>
      </w:r>
      <w:r w:rsidR="00432D00">
        <w:rPr>
          <w:rFonts w:hint="cs"/>
          <w:cs/>
        </w:rPr>
        <w:t>หนึ่ง</w:t>
      </w:r>
      <w:r w:rsidRPr="00E15D58">
        <w:rPr>
          <w:cs/>
        </w:rPr>
        <w:t>ของคอมพิวเตอร์ซึ่งมีพื้นฐานบน</w:t>
      </w:r>
      <w:r w:rsidR="00432D00">
        <w:rPr>
          <w:rFonts w:hint="cs"/>
          <w:cs/>
        </w:rPr>
        <w:t xml:space="preserve">   </w:t>
      </w:r>
      <w:r w:rsidR="00432D00" w:rsidRPr="00432D00">
        <w:t>Linux distribution</w:t>
      </w:r>
      <w:r w:rsidR="008C788E">
        <w:rPr>
          <w:rFonts w:hint="cs"/>
          <w:cs/>
        </w:rPr>
        <w:t xml:space="preserve"> </w:t>
      </w:r>
      <w:hyperlink w:anchor="Linux" w:history="1">
        <w:r w:rsidR="00B905CB" w:rsidRPr="008C788E">
          <w:rPr>
            <w:rStyle w:val="Hyperlink"/>
            <w:color w:val="000000" w:themeColor="text1"/>
            <w:u w:val="none"/>
          </w:rPr>
          <w:t>[5]</w:t>
        </w:r>
      </w:hyperlink>
      <w:r w:rsidR="00432D00" w:rsidRPr="00B905CB">
        <w:rPr>
          <w:rFonts w:hint="cs"/>
          <w:color w:val="000000" w:themeColor="text1"/>
          <w:cs/>
        </w:rPr>
        <w:t xml:space="preserve"> </w:t>
      </w:r>
      <w:r w:rsidRPr="00B905CB">
        <w:rPr>
          <w:color w:val="000000" w:themeColor="text1"/>
          <w:cs/>
        </w:rPr>
        <w:t>ที่พัฒนาต่อมาจาก</w:t>
      </w:r>
      <w:r w:rsidR="00F27681">
        <w:rPr>
          <w:rFonts w:hint="cs"/>
          <w:color w:val="000000" w:themeColor="text1"/>
          <w:cs/>
        </w:rPr>
        <w:t xml:space="preserve"> </w:t>
      </w:r>
      <w:r w:rsidR="00432D00" w:rsidRPr="00B905CB">
        <w:rPr>
          <w:color w:val="000000" w:themeColor="text1"/>
        </w:rPr>
        <w:t>Debian</w:t>
      </w:r>
      <w:r w:rsidRPr="00B905CB">
        <w:rPr>
          <w:color w:val="000000" w:themeColor="text1"/>
          <w:cs/>
        </w:rPr>
        <w:t xml:space="preserve"> ชื่อเล่นไทยว่า “ลีนุกซ์มังกรไฟ” ถูกเขียนขึ้นมาเหมือนกับ ระบบอื่นๆ เช่น </w:t>
      </w:r>
      <w:r w:rsidRPr="00E15D58">
        <w:t xml:space="preserve">Ubuntu </w:t>
      </w:r>
      <w:r w:rsidRPr="00E15D58">
        <w:rPr>
          <w:cs/>
        </w:rPr>
        <w:t xml:space="preserve">ความสามารถที่แตกต่างจาก </w:t>
      </w:r>
      <w:r w:rsidR="00432D00" w:rsidRPr="00E15D58">
        <w:t>Linux</w:t>
      </w:r>
      <w:r w:rsidRPr="00E15D58">
        <w:t xml:space="preserve"> </w:t>
      </w:r>
      <w:r w:rsidRPr="00E15D58">
        <w:rPr>
          <w:cs/>
        </w:rPr>
        <w:t xml:space="preserve">ตัวอื่นๆ คือการติดตั้งและใส่ </w:t>
      </w:r>
      <w:r w:rsidRPr="00E15D58">
        <w:t xml:space="preserve">Feature </w:t>
      </w:r>
      <w:r w:rsidRPr="00E15D58">
        <w:rPr>
          <w:cs/>
        </w:rPr>
        <w:t xml:space="preserve">หลักๆ และสำคัญ เกี่ยวกับ </w:t>
      </w:r>
      <w:r w:rsidRPr="00E15D58">
        <w:t>IT security</w:t>
      </w:r>
      <w:r w:rsidR="00432D00">
        <w:rPr>
          <w:rFonts w:hint="cs"/>
          <w:cs/>
        </w:rPr>
        <w:t xml:space="preserve"> </w:t>
      </w:r>
      <w:r w:rsidRPr="00E15D58">
        <w:t>(</w:t>
      </w:r>
      <w:r w:rsidRPr="00E15D58">
        <w:rPr>
          <w:cs/>
        </w:rPr>
        <w:t xml:space="preserve">งานด้านความปลอดภัยระบบไอที) ไว้ให้ โดยที่ไม่ต้องติดตั้ง หรือถ้ายังไม่ได้ติดตั้งก็สามารถติดตั้งได้ง่าย ผ่านระบบติดตั้งภายในที่มีให้เรียกว่า </w:t>
      </w:r>
      <w:r w:rsidRPr="00E15D58">
        <w:t xml:space="preserve">software repository </w:t>
      </w:r>
      <w:r w:rsidRPr="00E15D58">
        <w:rPr>
          <w:cs/>
        </w:rPr>
        <w:t xml:space="preserve">ของ </w:t>
      </w:r>
      <w:r w:rsidRPr="00E15D58">
        <w:t xml:space="preserve">Kali </w:t>
      </w:r>
    </w:p>
    <w:p w14:paraId="1B7FFD1E" w14:textId="77777777" w:rsidR="007F644E" w:rsidRDefault="007F644E" w:rsidP="007F644E">
      <w:pPr>
        <w:ind w:left="720" w:firstLine="720"/>
        <w:jc w:val="thaiDistribute"/>
      </w:pPr>
    </w:p>
    <w:bookmarkEnd w:id="68"/>
    <w:p w14:paraId="5B5201E0" w14:textId="3EB47266" w:rsidR="00BD3059" w:rsidRDefault="00BD3059" w:rsidP="00BD3059">
      <w:pPr>
        <w:jc w:val="center"/>
      </w:pPr>
      <w:r>
        <w:lastRenderedPageBreak/>
        <w:t xml:space="preserve">           </w:t>
      </w:r>
      <w:r>
        <w:rPr>
          <w:noProof/>
        </w:rPr>
        <w:drawing>
          <wp:inline distT="0" distB="0" distL="0" distR="0" wp14:anchorId="6D78CF70" wp14:editId="36C05F60">
            <wp:extent cx="3884523" cy="1989779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02" cy="199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42DF" w14:textId="400708C9" w:rsidR="00BD3059" w:rsidRPr="00BD3059" w:rsidRDefault="003E778B" w:rsidP="002A1DDE">
      <w:pPr>
        <w:pStyle w:val="Caption"/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5</w:t>
      </w:r>
      <w:r w:rsidRPr="00C053C7">
        <w:rPr>
          <w:i w:val="0"/>
          <w:iCs/>
        </w:rPr>
        <w:fldChar w:fldCharType="end"/>
      </w:r>
      <w:r>
        <w:rPr>
          <w:rFonts w:hint="cs"/>
          <w:cs/>
        </w:rPr>
        <w:t xml:space="preserve"> </w:t>
      </w:r>
      <w:r w:rsidR="00BD3059">
        <w:rPr>
          <w:rFonts w:hint="cs"/>
          <w:cs/>
        </w:rPr>
        <w:t xml:space="preserve">ตัวอย่างโปรแกรม </w:t>
      </w:r>
      <w:r w:rsidR="00BD3059" w:rsidRPr="00C053C7">
        <w:rPr>
          <w:i w:val="0"/>
          <w:iCs/>
        </w:rPr>
        <w:t>Kali</w:t>
      </w:r>
      <w:r w:rsidRPr="00C053C7">
        <w:rPr>
          <w:rFonts w:hint="cs"/>
          <w:i w:val="0"/>
          <w:iCs/>
          <w:cs/>
        </w:rPr>
        <w:t xml:space="preserve"> </w:t>
      </w:r>
      <w:r w:rsidRPr="00C053C7">
        <w:rPr>
          <w:i w:val="0"/>
          <w:iCs/>
        </w:rPr>
        <w:t>Linux</w:t>
      </w:r>
    </w:p>
    <w:p w14:paraId="5CB844D2" w14:textId="065B3528" w:rsidR="004713BC" w:rsidRDefault="004713BC" w:rsidP="004713BC">
      <w:pPr>
        <w:pStyle w:val="Heading3"/>
      </w:pPr>
      <w:bookmarkStart w:id="72" w:name="_Hlk148482478"/>
      <w:r>
        <w:t>Visual Studio Code</w:t>
      </w:r>
      <w:r w:rsidR="00E15D58">
        <w:rPr>
          <w:rFonts w:hint="cs"/>
          <w:cs/>
        </w:rPr>
        <w:t xml:space="preserve"> </w:t>
      </w:r>
      <w:r w:rsidR="00E15D58">
        <w:t>(VS</w:t>
      </w:r>
      <w:r w:rsidR="002A4EB8">
        <w:rPr>
          <w:rFonts w:hint="cs"/>
          <w:cs/>
        </w:rPr>
        <w:t xml:space="preserve"> </w:t>
      </w:r>
      <w:r w:rsidR="00E15D58">
        <w:t>Code)</w:t>
      </w:r>
    </w:p>
    <w:p w14:paraId="008566C3" w14:textId="7412E2AB" w:rsidR="007F644E" w:rsidRPr="00E15D58" w:rsidRDefault="00E15D58" w:rsidP="00E16265">
      <w:pPr>
        <w:ind w:left="720" w:firstLine="720"/>
        <w:jc w:val="thaiDistribute"/>
      </w:pPr>
      <w:r>
        <w:t>Visual Studio Code (VS</w:t>
      </w:r>
      <w:r w:rsidR="002A4EB8">
        <w:rPr>
          <w:rFonts w:hint="cs"/>
          <w:cs/>
        </w:rPr>
        <w:t xml:space="preserve"> </w:t>
      </w:r>
      <w:r>
        <w:t xml:space="preserve">Code) </w:t>
      </w:r>
      <w:r>
        <w:rPr>
          <w:cs/>
        </w:rPr>
        <w:t xml:space="preserve">เป็นโปรแกรม </w:t>
      </w:r>
      <w:r>
        <w:t xml:space="preserve">Code Editor </w:t>
      </w:r>
      <w:r>
        <w:rPr>
          <w:cs/>
        </w:rPr>
        <w:t>ที่ใช้ในการแก้ไขและปรับแต่งโค้ด จากค่าย</w:t>
      </w:r>
      <w:r>
        <w:t xml:space="preserve"> Microsoft</w:t>
      </w:r>
      <w:r>
        <w:rPr>
          <w:cs/>
        </w:rPr>
        <w:t xml:space="preserve"> มีการพัฒนาออกมาในรูปแบบของ</w:t>
      </w:r>
      <w:r>
        <w:t xml:space="preserve"> </w:t>
      </w:r>
      <w:r w:rsidRPr="0089512D">
        <w:rPr>
          <w:rFonts w:hint="cs"/>
          <w:shd w:val="clear" w:color="auto" w:fill="FFFFFF"/>
        </w:rPr>
        <w:t>Open Source</w:t>
      </w:r>
      <w:r>
        <w:rPr>
          <w:cs/>
        </w:rPr>
        <w:t xml:space="preserve"> </w:t>
      </w:r>
      <w:r w:rsidR="00070039">
        <w:rPr>
          <w:rFonts w:hint="cs"/>
          <w:cs/>
        </w:rPr>
        <w:t>จึงสามารถนำมาใช้งานได้แบบฟรี ซึ่ง</w:t>
      </w:r>
      <w:r>
        <w:rPr>
          <w:cs/>
        </w:rPr>
        <w:t xml:space="preserve"> </w:t>
      </w:r>
      <w:r>
        <w:t xml:space="preserve">Visual Studio Code </w:t>
      </w:r>
      <w:r>
        <w:rPr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>
        <w:t xml:space="preserve">Windows, macOS </w:t>
      </w:r>
      <w:r>
        <w:rPr>
          <w:cs/>
        </w:rPr>
        <w:t xml:space="preserve">และ </w:t>
      </w:r>
      <w:r>
        <w:t xml:space="preserve">Linux </w:t>
      </w:r>
      <w:r>
        <w:rPr>
          <w:cs/>
        </w:rPr>
        <w:t xml:space="preserve">สนับสนุนทั้งภาษา </w:t>
      </w:r>
      <w:r>
        <w:t xml:space="preserve">JavaScript, TypeScript </w:t>
      </w:r>
      <w:r>
        <w:rPr>
          <w:cs/>
        </w:rPr>
        <w:t xml:space="preserve">และ </w:t>
      </w:r>
      <w:r>
        <w:t xml:space="preserve">Node.js </w:t>
      </w:r>
      <w:r>
        <w:rPr>
          <w:cs/>
        </w:rPr>
        <w:t xml:space="preserve">สามารถเชื่อมต่อกับ </w:t>
      </w:r>
      <w:r>
        <w:t xml:space="preserve">Git </w:t>
      </w:r>
      <w:r>
        <w:rPr>
          <w:cs/>
        </w:rPr>
        <w:t>ได้ นำมาใช้งานได้ง่ายไม่ซับซ้อน มีเครื่องมือส่วนขยายต่าง ๆ ให้เลือกใช้อย่างมากมา</w:t>
      </w:r>
      <w:r>
        <w:rPr>
          <w:rFonts w:hint="cs"/>
          <w:cs/>
        </w:rPr>
        <w:t>ย</w:t>
      </w:r>
      <w:r>
        <w:t xml:space="preserve"> </w:t>
      </w:r>
    </w:p>
    <w:p w14:paraId="199DB200" w14:textId="3B547BA3" w:rsidR="004713BC" w:rsidRDefault="004713BC" w:rsidP="004713BC">
      <w:pPr>
        <w:pStyle w:val="Heading3"/>
      </w:pPr>
      <w:r>
        <w:t>Q</w:t>
      </w:r>
      <w:r w:rsidR="0089512D">
        <w:t>t Designer</w:t>
      </w:r>
    </w:p>
    <w:p w14:paraId="69B560AB" w14:textId="06D67281" w:rsidR="00E15D58" w:rsidRPr="00E15D58" w:rsidRDefault="00E15D58" w:rsidP="00E15D58">
      <w:pPr>
        <w:pStyle w:val="NormalWeb"/>
        <w:spacing w:before="240" w:beforeAutospacing="0" w:after="160" w:afterAutospacing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Qt Designer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เป็นเครื่องมือในการสร้างแอปพลิเคชั่น และ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GUI </w:t>
      </w:r>
      <w:r w:rsidRPr="00E15D58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E15D58">
        <w:rPr>
          <w:rFonts w:ascii="TH SarabunPSK" w:hAnsi="TH SarabunPSK" w:cs="TH SarabunPSK" w:hint="cs"/>
          <w:sz w:val="32"/>
          <w:szCs w:val="32"/>
        </w:rPr>
        <w:t>PySide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B905CB"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>ซึ่งสามารถทำงานบน</w:t>
      </w:r>
      <w:r w:rsidR="00B905CB" w:rsidRPr="00E15D58">
        <w:rPr>
          <w:rFonts w:ascii="TH SarabunPSK" w:hAnsi="TH SarabunPSK" w:cs="TH SarabunPSK"/>
          <w:color w:val="000000"/>
          <w:sz w:val="32"/>
          <w:szCs w:val="32"/>
        </w:rPr>
        <w:t xml:space="preserve"> Desktop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="00B905CB" w:rsidRPr="00E15D58">
        <w:rPr>
          <w:rFonts w:ascii="TH SarabunPSK" w:hAnsi="TH SarabunPSK" w:cs="TH SarabunPSK"/>
          <w:color w:val="000000"/>
          <w:sz w:val="32"/>
          <w:szCs w:val="32"/>
        </w:rPr>
        <w:t>PC,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 Smart </w:t>
      </w:r>
      <w:r w:rsidR="00070039" w:rsidRPr="00E15D58">
        <w:rPr>
          <w:rFonts w:ascii="TH SarabunPSK" w:hAnsi="TH SarabunPSK" w:cs="TH SarabunPSK"/>
          <w:color w:val="000000"/>
          <w:sz w:val="32"/>
          <w:szCs w:val="32"/>
        </w:rPr>
        <w:t xml:space="preserve">Phone </w:t>
      </w:r>
      <w:r w:rsidR="00070039" w:rsidRPr="00E15D58">
        <w:rPr>
          <w:rFonts w:ascii="TH SarabunPSK" w:hAnsi="TH SarabunPSK" w:cs="TH SarabunPSK"/>
          <w:color w:val="000000"/>
          <w:sz w:val="32"/>
          <w:szCs w:val="32"/>
          <w:cs/>
        </w:rPr>
        <w:t>และ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Embedded System </w:t>
      </w:r>
      <w:r w:rsidR="00070039"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สามารถทำงานได้หลายระบบปฏิบัติการ </w:t>
      </w:r>
      <w:r w:rsidR="00070039" w:rsidRPr="00E15D58">
        <w:rPr>
          <w:rFonts w:ascii="TH SarabunPSK" w:hAnsi="TH SarabunPSK" w:cs="TH SarabunPSK"/>
          <w:color w:val="000000"/>
          <w:sz w:val="32"/>
          <w:szCs w:val="32"/>
          <w:cs/>
        </w:rPr>
        <w:t>(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OS)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เรียกว่า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Cross-platform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การเขียน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GUI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Qt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จะมี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API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Library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ต่าง ๆ อีกทั้งยังสนับสนุนการพัฒนาทั้ง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 xml:space="preserve">C++, Java, Python, Perl, Pascal </w:t>
      </w:r>
      <w:r w:rsidRPr="00E15D5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E15D58">
        <w:rPr>
          <w:rFonts w:ascii="TH SarabunPSK" w:hAnsi="TH SarabunPSK" w:cs="TH SarabunPSK" w:hint="cs"/>
          <w:color w:val="000000"/>
          <w:sz w:val="32"/>
          <w:szCs w:val="32"/>
        </w:rPr>
        <w:t>PHP </w:t>
      </w:r>
    </w:p>
    <w:p w14:paraId="017E00B9" w14:textId="2D359E5A" w:rsidR="004713BC" w:rsidRDefault="004713BC" w:rsidP="004713BC">
      <w:pPr>
        <w:pStyle w:val="Heading3"/>
      </w:pPr>
      <w:r>
        <w:t>Hashcat</w:t>
      </w:r>
    </w:p>
    <w:p w14:paraId="4688C9E6" w14:textId="23DD213C" w:rsidR="00BD3059" w:rsidRDefault="0089512D" w:rsidP="00BD3059">
      <w:pPr>
        <w:ind w:left="851" w:firstLine="589"/>
        <w:jc w:val="thaiDistribute"/>
        <w:rPr>
          <w:shd w:val="clear" w:color="auto" w:fill="FFFFFF"/>
        </w:rPr>
      </w:pPr>
      <w:r w:rsidRPr="00B905CB">
        <w:rPr>
          <w:rFonts w:hint="cs"/>
          <w:color w:val="000000" w:themeColor="text1"/>
          <w:shd w:val="clear" w:color="auto" w:fill="FFFFFF"/>
        </w:rPr>
        <w:t>Hashcat</w:t>
      </w:r>
      <w:r w:rsidR="008C788E">
        <w:rPr>
          <w:rFonts w:hint="cs"/>
          <w:color w:val="000000" w:themeColor="text1"/>
          <w:shd w:val="clear" w:color="auto" w:fill="FFFFFF"/>
          <w:cs/>
        </w:rPr>
        <w:t xml:space="preserve"> </w:t>
      </w:r>
      <w:hyperlink w:anchor="Hashcat" w:history="1">
        <w:r w:rsidR="00B905CB" w:rsidRPr="008C788E">
          <w:rPr>
            <w:rStyle w:val="Hyperlink"/>
            <w:color w:val="000000" w:themeColor="text1"/>
            <w:u w:val="none"/>
            <w:shd w:val="clear" w:color="auto" w:fill="FFFFFF"/>
          </w:rPr>
          <w:t>[7]</w:t>
        </w:r>
      </w:hyperlink>
      <w:r w:rsidRPr="00B905CB">
        <w:rPr>
          <w:rFonts w:hint="cs"/>
          <w:color w:val="000000" w:themeColor="text1"/>
          <w:shd w:val="clear" w:color="auto" w:fill="FFFFFF"/>
        </w:rPr>
        <w:t xml:space="preserve"> </w:t>
      </w:r>
      <w:r w:rsidRPr="00B905CB">
        <w:rPr>
          <w:rFonts w:hint="cs"/>
          <w:color w:val="000000" w:themeColor="text1"/>
          <w:shd w:val="clear" w:color="auto" w:fill="FFFFFF"/>
          <w:cs/>
        </w:rPr>
        <w:t xml:space="preserve">เป็น </w:t>
      </w:r>
      <w:r w:rsidR="00AB7EDF" w:rsidRPr="00B905CB">
        <w:rPr>
          <w:color w:val="000000" w:themeColor="text1"/>
          <w:shd w:val="clear" w:color="auto" w:fill="FFFFFF"/>
        </w:rPr>
        <w:t>Open-Source</w:t>
      </w:r>
      <w:r w:rsidRPr="00B905CB">
        <w:rPr>
          <w:rFonts w:hint="cs"/>
          <w:color w:val="000000" w:themeColor="text1"/>
          <w:shd w:val="clear" w:color="auto" w:fill="FFFFFF"/>
        </w:rPr>
        <w:t xml:space="preserve"> Password Recovery </w:t>
      </w:r>
      <w:r w:rsidRPr="00B905CB">
        <w:rPr>
          <w:rFonts w:hint="cs"/>
          <w:color w:val="000000" w:themeColor="text1"/>
          <w:shd w:val="clear" w:color="auto" w:fill="FFFFFF"/>
          <w:cs/>
        </w:rPr>
        <w:t xml:space="preserve">หรือ </w:t>
      </w:r>
      <w:r w:rsidRPr="00B905CB">
        <w:rPr>
          <w:rFonts w:hint="cs"/>
          <w:color w:val="000000" w:themeColor="text1"/>
          <w:shd w:val="clear" w:color="auto" w:fill="FFFFFF"/>
        </w:rPr>
        <w:t xml:space="preserve">Password Cracking </w:t>
      </w:r>
      <w:r w:rsidRPr="00B905CB">
        <w:rPr>
          <w:rFonts w:hint="cs"/>
          <w:color w:val="000000" w:themeColor="text1"/>
          <w:shd w:val="clear" w:color="auto" w:fill="FFFFFF"/>
          <w:cs/>
        </w:rPr>
        <w:t xml:space="preserve">โดยสามารถใช้ถอดรหัส </w:t>
      </w:r>
      <w:r w:rsidRPr="00B905CB">
        <w:rPr>
          <w:rFonts w:hint="cs"/>
          <w:color w:val="000000" w:themeColor="text1"/>
          <w:shd w:val="clear" w:color="auto" w:fill="FFFFFF"/>
        </w:rPr>
        <w:t xml:space="preserve">Hash Algorithm </w:t>
      </w:r>
      <w:r w:rsidRPr="00B905CB">
        <w:rPr>
          <w:rFonts w:hint="cs"/>
          <w:color w:val="000000" w:themeColor="text1"/>
          <w:shd w:val="clear" w:color="auto" w:fill="FFFFFF"/>
          <w:cs/>
        </w:rPr>
        <w:t xml:space="preserve">ได้หลายอย่าง ไม่ว่าจะเป็น </w:t>
      </w:r>
      <w:r w:rsidRPr="00B905CB">
        <w:rPr>
          <w:rFonts w:hint="cs"/>
          <w:color w:val="000000" w:themeColor="text1"/>
          <w:shd w:val="clear" w:color="auto" w:fill="FFFFFF"/>
        </w:rPr>
        <w:t xml:space="preserve">MD5, SHA1, SHA256, HMAC, WPA, JWT </w:t>
      </w:r>
      <w:r w:rsidRPr="0089512D">
        <w:rPr>
          <w:rFonts w:hint="cs"/>
          <w:shd w:val="clear" w:color="auto" w:fill="FFFFFF"/>
          <w:cs/>
        </w:rPr>
        <w:t xml:space="preserve">รวมถึง </w:t>
      </w:r>
      <w:r w:rsidRPr="0089512D">
        <w:rPr>
          <w:rFonts w:hint="cs"/>
          <w:shd w:val="clear" w:color="auto" w:fill="FFFFFF"/>
        </w:rPr>
        <w:t xml:space="preserve">Bitcoin, Ethereum </w:t>
      </w:r>
      <w:r w:rsidRPr="0089512D">
        <w:rPr>
          <w:rFonts w:hint="cs"/>
          <w:shd w:val="clear" w:color="auto" w:fill="FFFFFF"/>
          <w:cs/>
        </w:rPr>
        <w:t>และยัง</w:t>
      </w:r>
      <w:r>
        <w:rPr>
          <w:rFonts w:hint="cs"/>
          <w:shd w:val="clear" w:color="auto" w:fill="FFFFFF"/>
          <w:cs/>
        </w:rPr>
        <w:t>รองรับ</w:t>
      </w:r>
      <w:r w:rsidRPr="0089512D">
        <w:rPr>
          <w:rFonts w:hint="cs"/>
          <w:shd w:val="clear" w:color="auto" w:fill="FFFFFF"/>
          <w:cs/>
        </w:rPr>
        <w:t xml:space="preserve">ทั้ง </w:t>
      </w:r>
      <w:r w:rsidRPr="0089512D">
        <w:rPr>
          <w:rFonts w:hint="cs"/>
          <w:shd w:val="clear" w:color="auto" w:fill="FFFFFF"/>
        </w:rPr>
        <w:t xml:space="preserve">CPU </w:t>
      </w:r>
      <w:r w:rsidRPr="0089512D">
        <w:rPr>
          <w:rFonts w:hint="cs"/>
          <w:shd w:val="clear" w:color="auto" w:fill="FFFFFF"/>
          <w:cs/>
        </w:rPr>
        <w:t xml:space="preserve">และ </w:t>
      </w:r>
      <w:r w:rsidRPr="0089512D">
        <w:rPr>
          <w:rFonts w:hint="cs"/>
          <w:shd w:val="clear" w:color="auto" w:fill="FFFFFF"/>
        </w:rPr>
        <w:t>GPU</w:t>
      </w:r>
    </w:p>
    <w:p w14:paraId="296E5E3D" w14:textId="53EF474A" w:rsidR="00BD3059" w:rsidRDefault="00BD3059" w:rsidP="00BD3059">
      <w:pPr>
        <w:pStyle w:val="Heading3"/>
        <w:rPr>
          <w:shd w:val="clear" w:color="auto" w:fill="FFFFFF"/>
        </w:rPr>
      </w:pPr>
      <w:bookmarkStart w:id="73" w:name="_Hlk148482516"/>
      <w:bookmarkEnd w:id="72"/>
      <w:r>
        <w:rPr>
          <w:shd w:val="clear" w:color="auto" w:fill="FFFFFF"/>
        </w:rPr>
        <w:lastRenderedPageBreak/>
        <w:t>PenTBox</w:t>
      </w:r>
    </w:p>
    <w:p w14:paraId="7779997F" w14:textId="69B0D0A9" w:rsidR="00AB7EDF" w:rsidRDefault="00BD3059" w:rsidP="00AB7EDF">
      <w:pPr>
        <w:ind w:left="720" w:firstLine="720"/>
        <w:jc w:val="thaiDistribute"/>
      </w:pPr>
      <w:bookmarkStart w:id="74" w:name="_Hlk148482508"/>
      <w:r>
        <w:t>PenTBo</w:t>
      </w:r>
      <w:r w:rsidR="00383E06">
        <w:t>x</w:t>
      </w:r>
      <w:r>
        <w:t xml:space="preserve"> </w:t>
      </w:r>
      <w:r w:rsidRPr="00BD3059">
        <w:rPr>
          <w:cs/>
        </w:rPr>
        <w:t>เป็นชุดรักษาความปลอดภัยที่ออกแบบมาเพื่อทดสอบความปลอดภัย</w:t>
      </w:r>
      <w:r w:rsidR="00AB7EDF">
        <w:rPr>
          <w:rFonts w:hint="cs"/>
          <w:cs/>
        </w:rPr>
        <w:t xml:space="preserve"> </w:t>
      </w:r>
      <w:r w:rsidRPr="00BD3059">
        <w:rPr>
          <w:cs/>
        </w:rPr>
        <w:t>ความเสถียรของเครือข่าย โปรแกรม</w:t>
      </w:r>
      <w:r>
        <w:rPr>
          <w:rFonts w:hint="cs"/>
          <w:cs/>
        </w:rPr>
        <w:t>เขียน</w:t>
      </w:r>
      <w:r w:rsidR="00AB7EDF">
        <w:rPr>
          <w:rFonts w:hint="cs"/>
          <w:cs/>
        </w:rPr>
        <w:t>ขึ้นด้วย</w:t>
      </w:r>
      <w:r>
        <w:rPr>
          <w:rFonts w:hint="cs"/>
          <w:cs/>
        </w:rPr>
        <w:t>ภาษา</w:t>
      </w:r>
      <w:r w:rsidRPr="00BD3059">
        <w:rPr>
          <w:cs/>
        </w:rPr>
        <w:t xml:space="preserve"> </w:t>
      </w:r>
      <w:r w:rsidRPr="00BD3059">
        <w:t xml:space="preserve">Ruby </w:t>
      </w:r>
      <w:r w:rsidRPr="00BD3059">
        <w:rPr>
          <w:cs/>
        </w:rPr>
        <w:t xml:space="preserve">และมุ่งเน้นไปที่ระบบ </w:t>
      </w:r>
      <w:r w:rsidRPr="00BD3059">
        <w:t xml:space="preserve">GNU/Linux </w:t>
      </w:r>
      <w:r w:rsidRPr="00BD3059">
        <w:rPr>
          <w:cs/>
        </w:rPr>
        <w:t xml:space="preserve">แต่เข้ากันได้กับ </w:t>
      </w:r>
      <w:r w:rsidRPr="00BD3059">
        <w:t xml:space="preserve">Windows, MacOS </w:t>
      </w:r>
      <w:r w:rsidRPr="00BD3059">
        <w:rPr>
          <w:cs/>
        </w:rPr>
        <w:t>และอื่นๆ</w:t>
      </w:r>
      <w:r w:rsidR="00AB7EDF">
        <w:t xml:space="preserve"> </w:t>
      </w:r>
      <w:r w:rsidR="00AB7EDF">
        <w:rPr>
          <w:rFonts w:hint="cs"/>
          <w:cs/>
        </w:rPr>
        <w:t>มีคุณสมบัติ ดังนี้</w:t>
      </w:r>
    </w:p>
    <w:p w14:paraId="6D8556F8" w14:textId="46F7F010" w:rsidR="00AB7EDF" w:rsidRDefault="00AB7EDF" w:rsidP="003852FB">
      <w:pPr>
        <w:pStyle w:val="ListParagraph"/>
        <w:numPr>
          <w:ilvl w:val="0"/>
          <w:numId w:val="34"/>
        </w:numPr>
        <w:jc w:val="thaiDistribute"/>
      </w:pPr>
      <w:r>
        <w:t>Password Crackers</w:t>
      </w:r>
    </w:p>
    <w:p w14:paraId="30C160BE" w14:textId="14B36BC7" w:rsidR="00AB7EDF" w:rsidRDefault="00AB7EDF" w:rsidP="003852FB">
      <w:pPr>
        <w:pStyle w:val="ListParagraph"/>
        <w:numPr>
          <w:ilvl w:val="0"/>
          <w:numId w:val="34"/>
        </w:numPr>
        <w:jc w:val="thaiDistribute"/>
      </w:pPr>
      <w:r w:rsidRPr="00AB7EDF">
        <w:t>Denial of Service testing tools (DoS and DDoS)</w:t>
      </w:r>
    </w:p>
    <w:p w14:paraId="423A6392" w14:textId="07B31018" w:rsidR="00AB7EDF" w:rsidRDefault="00A104D8" w:rsidP="003852FB">
      <w:pPr>
        <w:pStyle w:val="ListParagraph"/>
        <w:numPr>
          <w:ilvl w:val="0"/>
          <w:numId w:val="34"/>
        </w:numPr>
        <w:jc w:val="thaiDistribute"/>
      </w:pPr>
      <w:r>
        <w:t>S</w:t>
      </w:r>
      <w:r w:rsidR="00AB7EDF" w:rsidRPr="00AB7EDF">
        <w:t>ecure Password</w:t>
      </w:r>
      <w:r w:rsidR="00AB7EDF">
        <w:t xml:space="preserve"> </w:t>
      </w:r>
      <w:r w:rsidR="00AB7EDF" w:rsidRPr="00AB7EDF">
        <w:t>Generators</w:t>
      </w:r>
    </w:p>
    <w:p w14:paraId="4B6F2CB5" w14:textId="33B21FB1" w:rsidR="00AB7EDF" w:rsidRDefault="00AB7EDF" w:rsidP="003852FB">
      <w:pPr>
        <w:pStyle w:val="ListParagraph"/>
        <w:numPr>
          <w:ilvl w:val="0"/>
          <w:numId w:val="34"/>
        </w:numPr>
        <w:jc w:val="thaiDistribute"/>
        <w:rPr>
          <w:cs/>
        </w:rPr>
      </w:pPr>
      <w:r w:rsidRPr="00AB7EDF">
        <w:t>Honeypots</w:t>
      </w:r>
    </w:p>
    <w:bookmarkEnd w:id="73"/>
    <w:p w14:paraId="31A04483" w14:textId="77777777" w:rsidR="007F644E" w:rsidRDefault="007F644E" w:rsidP="00BD3059">
      <w:pPr>
        <w:ind w:left="720" w:firstLine="720"/>
        <w:jc w:val="thaiDistribute"/>
        <w:rPr>
          <w:noProof/>
        </w:rPr>
      </w:pPr>
    </w:p>
    <w:p w14:paraId="2BC9D6A4" w14:textId="0B68D79F" w:rsidR="00BD3059" w:rsidRDefault="00B905CB" w:rsidP="00BD3059">
      <w:pPr>
        <w:ind w:left="720" w:firstLine="720"/>
        <w:jc w:val="thaiDistribute"/>
      </w:pPr>
      <w:r>
        <w:rPr>
          <w:noProof/>
        </w:rPr>
        <w:t xml:space="preserve">  </w:t>
      </w:r>
      <w:r w:rsidR="007F644E">
        <w:rPr>
          <w:noProof/>
        </w:rPr>
        <w:t xml:space="preserve">  </w:t>
      </w:r>
      <w:r w:rsidR="00F27681">
        <w:rPr>
          <w:rFonts w:hint="cs"/>
          <w:noProof/>
          <w:cs/>
        </w:rPr>
        <w:t xml:space="preserve">     </w:t>
      </w:r>
      <w:r w:rsidR="00070039">
        <w:rPr>
          <w:noProof/>
        </w:rPr>
        <w:t xml:space="preserve">  </w:t>
      </w:r>
      <w:r w:rsidR="007F644E">
        <w:rPr>
          <w:noProof/>
        </w:rPr>
        <w:t xml:space="preserve"> </w:t>
      </w:r>
      <w:r w:rsidR="00AB7EDF">
        <w:rPr>
          <w:noProof/>
        </w:rPr>
        <w:drawing>
          <wp:inline distT="0" distB="0" distL="0" distR="0" wp14:anchorId="09908E35" wp14:editId="7F6A4BF4">
            <wp:extent cx="2481942" cy="1749066"/>
            <wp:effectExtent l="0" t="0" r="0" b="3810"/>
            <wp:docPr id="16" name="Picture 16" descr="PenTBox – Penetration Testing 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enTBox – Penetration Testing La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289" cy="1781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E5D8" w14:textId="2497B42B" w:rsidR="00BD3059" w:rsidRPr="00BD3059" w:rsidRDefault="003E778B" w:rsidP="002A1DDE">
      <w:pPr>
        <w:pStyle w:val="Caption"/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6</w:t>
      </w:r>
      <w:r w:rsidRPr="00C053C7">
        <w:rPr>
          <w:i w:val="0"/>
          <w:iCs/>
        </w:rPr>
        <w:fldChar w:fldCharType="end"/>
      </w:r>
      <w:r>
        <w:t xml:space="preserve"> </w:t>
      </w:r>
      <w:r w:rsidR="00AB7EDF">
        <w:rPr>
          <w:rFonts w:hint="cs"/>
          <w:cs/>
        </w:rPr>
        <w:t>ตัวอย่างโปรแกรม</w:t>
      </w:r>
      <w:r w:rsidR="00AB7EDF" w:rsidRPr="00C053C7">
        <w:rPr>
          <w:rFonts w:hint="cs"/>
          <w:i w:val="0"/>
          <w:iCs/>
          <w:cs/>
        </w:rPr>
        <w:t xml:space="preserve"> </w:t>
      </w:r>
      <w:r w:rsidR="00AB7EDF" w:rsidRPr="00C053C7">
        <w:rPr>
          <w:i w:val="0"/>
          <w:iCs/>
        </w:rPr>
        <w:t>PenTBox</w:t>
      </w:r>
    </w:p>
    <w:p w14:paraId="1E1DEBCB" w14:textId="100B0D9E" w:rsidR="005A1AC5" w:rsidRDefault="005A1AC5" w:rsidP="005A1AC5">
      <w:pPr>
        <w:pStyle w:val="Heading3"/>
      </w:pPr>
      <w:bookmarkStart w:id="75" w:name="_Hlk148482522"/>
      <w:r>
        <w:t>Pen</w:t>
      </w:r>
      <w:r w:rsidR="00B07669">
        <w:t>t</w:t>
      </w:r>
      <w:r>
        <w:t>estbox</w:t>
      </w:r>
    </w:p>
    <w:p w14:paraId="7CEB7AB2" w14:textId="4B9AD1C7" w:rsidR="005A1AC5" w:rsidRDefault="005A1AC5" w:rsidP="007F644E">
      <w:pPr>
        <w:ind w:left="720" w:firstLine="720"/>
        <w:jc w:val="thaiDistribute"/>
      </w:pPr>
      <w:bookmarkStart w:id="76" w:name="_Hlk122603151"/>
      <w:r>
        <w:t>Pen</w:t>
      </w:r>
      <w:r w:rsidR="00B07669">
        <w:t>t</w:t>
      </w:r>
      <w:r>
        <w:t xml:space="preserve">estbox </w:t>
      </w:r>
      <w:r>
        <w:rPr>
          <w:rFonts w:hint="cs"/>
          <w:cs/>
        </w:rPr>
        <w:t xml:space="preserve">เป็น </w:t>
      </w:r>
      <w:r>
        <w:t>Software</w:t>
      </w:r>
      <w:r>
        <w:rPr>
          <w:rFonts w:hint="cs"/>
          <w:cs/>
        </w:rPr>
        <w:t xml:space="preserve"> ที่รวบรวมเครื่องมือทางด้าน </w:t>
      </w:r>
      <w:r>
        <w:t xml:space="preserve">Security </w:t>
      </w:r>
      <w:r>
        <w:rPr>
          <w:rFonts w:hint="cs"/>
          <w:cs/>
        </w:rPr>
        <w:t xml:space="preserve">ไว้หลายเครื่องมือ โดย </w:t>
      </w:r>
      <w:r>
        <w:t>Pen</w:t>
      </w:r>
      <w:r w:rsidR="00B07669">
        <w:t>t</w:t>
      </w:r>
      <w:r>
        <w:t>estbox</w:t>
      </w:r>
      <w:r>
        <w:rPr>
          <w:rFonts w:hint="cs"/>
          <w:cs/>
        </w:rPr>
        <w:t xml:space="preserve"> สามารถรันบนระบบปฏิบัติการ </w:t>
      </w:r>
      <w:r w:rsidR="009A2C8F">
        <w:t>Windows, Linux</w:t>
      </w:r>
      <w:r>
        <w:t xml:space="preserve"> </w:t>
      </w:r>
      <w:r>
        <w:rPr>
          <w:rFonts w:hint="cs"/>
          <w:cs/>
        </w:rPr>
        <w:t>ได้ ไม่จำเป็นต้องอาศัยเครื่องเสมือน เช</w:t>
      </w:r>
      <w:r w:rsidR="007661EA">
        <w:rPr>
          <w:rFonts w:hint="cs"/>
          <w:cs/>
        </w:rPr>
        <w:t>่</w:t>
      </w:r>
      <w:r>
        <w:rPr>
          <w:rFonts w:hint="cs"/>
          <w:cs/>
        </w:rPr>
        <w:t xml:space="preserve">น </w:t>
      </w:r>
      <w:r w:rsidRPr="00E908BF">
        <w:rPr>
          <w:rFonts w:hint="cs"/>
          <w:color w:val="000000"/>
        </w:rPr>
        <w:t>Virtual Machine</w:t>
      </w:r>
      <w:r w:rsidRPr="00E908BF">
        <w:rPr>
          <w:color w:val="000000"/>
        </w:rPr>
        <w:t xml:space="preserve"> (</w:t>
      </w:r>
      <w:r w:rsidRPr="00E15D58">
        <w:rPr>
          <w:rFonts w:hint="cs"/>
        </w:rPr>
        <w:t>VM</w:t>
      </w:r>
      <w:r>
        <w:t>)</w:t>
      </w:r>
      <w:r w:rsidR="00AB7EDF">
        <w:t xml:space="preserve"> </w:t>
      </w:r>
      <w:r w:rsidR="007F644E">
        <w:t>Pen</w:t>
      </w:r>
      <w:r w:rsidR="00B07669">
        <w:t>t</w:t>
      </w:r>
      <w:r w:rsidR="007F644E">
        <w:t>estbox</w:t>
      </w:r>
      <w:r w:rsidR="007F644E">
        <w:rPr>
          <w:rFonts w:hint="cs"/>
          <w:cs/>
        </w:rPr>
        <w:t xml:space="preserve"> </w:t>
      </w:r>
      <w:r w:rsidR="00AB7EDF">
        <w:rPr>
          <w:rFonts w:hint="cs"/>
          <w:cs/>
        </w:rPr>
        <w:t>มีคุณสมบัติ ดังนี้</w:t>
      </w:r>
    </w:p>
    <w:p w14:paraId="01B0C588" w14:textId="50E4DF8A" w:rsidR="00AB7EDF" w:rsidRDefault="00AB7EDF" w:rsidP="009A2C8F">
      <w:pPr>
        <w:pStyle w:val="ListParagraph"/>
        <w:numPr>
          <w:ilvl w:val="0"/>
          <w:numId w:val="35"/>
        </w:numPr>
      </w:pPr>
      <w:r w:rsidRPr="00AB7EDF">
        <w:t>Web Vulnerability Scanners</w:t>
      </w:r>
    </w:p>
    <w:p w14:paraId="77608101" w14:textId="46A38908" w:rsidR="00AB7EDF" w:rsidRDefault="00AB7EDF" w:rsidP="009A2C8F">
      <w:pPr>
        <w:pStyle w:val="ListParagraph"/>
        <w:numPr>
          <w:ilvl w:val="0"/>
          <w:numId w:val="35"/>
        </w:numPr>
      </w:pPr>
      <w:r w:rsidRPr="00AB7EDF">
        <w:t>Sniffing</w:t>
      </w:r>
    </w:p>
    <w:p w14:paraId="0ACCE18F" w14:textId="478152A9" w:rsidR="00AB7EDF" w:rsidRDefault="00AB7EDF" w:rsidP="009A2C8F">
      <w:pPr>
        <w:pStyle w:val="ListParagraph"/>
        <w:numPr>
          <w:ilvl w:val="0"/>
          <w:numId w:val="35"/>
        </w:numPr>
      </w:pPr>
      <w:r w:rsidRPr="00AB7EDF">
        <w:t>Reverse Engineering</w:t>
      </w:r>
    </w:p>
    <w:p w14:paraId="6FCB5B69" w14:textId="50A191B1" w:rsidR="00AB7EDF" w:rsidRDefault="00AB7EDF" w:rsidP="009A2C8F">
      <w:pPr>
        <w:pStyle w:val="ListParagraph"/>
        <w:numPr>
          <w:ilvl w:val="0"/>
          <w:numId w:val="35"/>
        </w:numPr>
      </w:pPr>
      <w:r w:rsidRPr="00AB7EDF">
        <w:t>Wireless Attacks</w:t>
      </w:r>
    </w:p>
    <w:bookmarkEnd w:id="74"/>
    <w:p w14:paraId="615F239E" w14:textId="77777777" w:rsidR="007F644E" w:rsidRPr="00AB7EDF" w:rsidRDefault="007F644E" w:rsidP="007F644E">
      <w:pPr>
        <w:pStyle w:val="ListParagraph"/>
        <w:ind w:left="2520"/>
        <w:rPr>
          <w:cs/>
        </w:rPr>
      </w:pPr>
    </w:p>
    <w:bookmarkEnd w:id="75"/>
    <w:bookmarkEnd w:id="76"/>
    <w:p w14:paraId="70CF0874" w14:textId="07DB22BC" w:rsidR="005A1AC5" w:rsidRDefault="00111FCF" w:rsidP="005A1AC5">
      <w:pPr>
        <w:jc w:val="center"/>
      </w:pPr>
      <w:r>
        <w:rPr>
          <w:noProof/>
        </w:rPr>
        <w:lastRenderedPageBreak/>
        <w:drawing>
          <wp:inline distT="0" distB="0" distL="0" distR="0" wp14:anchorId="09140399" wp14:editId="4496AACC">
            <wp:extent cx="4922326" cy="2511816"/>
            <wp:effectExtent l="0" t="0" r="0" b="3175"/>
            <wp:docPr id="20" name="Picture 20" descr="Pentest Box: เครื่องมือทดสอบเจาะระบบแบบพกพาสำหรับ Windows – TechTalk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test Box: เครื่องมือทดสอบเจาะระบบแบบพกพาสำหรับ Windows – TechTalkTha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70" cy="251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14E0" w14:textId="77777777" w:rsidR="005A1AC5" w:rsidRDefault="005A1AC5" w:rsidP="005A1AC5"/>
    <w:p w14:paraId="54946981" w14:textId="5E5AD72B" w:rsidR="00740976" w:rsidRDefault="003E778B" w:rsidP="002A1DDE">
      <w:pPr>
        <w:pStyle w:val="Caption"/>
      </w:pPr>
      <w:r>
        <w:rPr>
          <w:cs/>
        </w:rPr>
        <w:t xml:space="preserve">ภาพประกอบที่ </w:t>
      </w:r>
      <w:r w:rsidRPr="00C053C7">
        <w:rPr>
          <w:i w:val="0"/>
          <w:iCs/>
        </w:rPr>
        <w:t>2.</w:t>
      </w:r>
      <w:r w:rsidRPr="00C053C7">
        <w:rPr>
          <w:i w:val="0"/>
          <w:iCs/>
        </w:rPr>
        <w:fldChar w:fldCharType="begin"/>
      </w:r>
      <w:r w:rsidRPr="00C053C7">
        <w:rPr>
          <w:i w:val="0"/>
          <w:iCs/>
        </w:rPr>
        <w:instrText xml:space="preserve"> SEQ </w:instrText>
      </w:r>
      <w:r w:rsidRPr="00C053C7">
        <w:rPr>
          <w:i w:val="0"/>
          <w:iCs/>
          <w:cs/>
        </w:rPr>
        <w:instrText>ภาพประกอบที่</w:instrText>
      </w:r>
      <w:r w:rsidRPr="00C053C7">
        <w:rPr>
          <w:i w:val="0"/>
          <w:iCs/>
        </w:rPr>
        <w:instrText xml:space="preserve">_2. \* ARABIC </w:instrText>
      </w:r>
      <w:r w:rsidRPr="00C053C7">
        <w:rPr>
          <w:i w:val="0"/>
          <w:iCs/>
        </w:rPr>
        <w:fldChar w:fldCharType="separate"/>
      </w:r>
      <w:r w:rsidR="00400ECA">
        <w:rPr>
          <w:i w:val="0"/>
          <w:iCs/>
        </w:rPr>
        <w:t>7</w:t>
      </w:r>
      <w:r w:rsidRPr="00C053C7">
        <w:rPr>
          <w:i w:val="0"/>
          <w:iCs/>
        </w:rPr>
        <w:fldChar w:fldCharType="end"/>
      </w:r>
      <w:r>
        <w:t xml:space="preserve"> </w:t>
      </w:r>
      <w:r w:rsidR="005A1AC5" w:rsidRPr="00FF7BDB">
        <w:rPr>
          <w:rFonts w:hint="cs"/>
          <w:cs/>
        </w:rPr>
        <w:t xml:space="preserve">ตัวอย่างเว็บไซต์ </w:t>
      </w:r>
      <w:r w:rsidR="00FF7BDB" w:rsidRPr="00C053C7">
        <w:rPr>
          <w:i w:val="0"/>
          <w:iCs/>
        </w:rPr>
        <w:t>Pen</w:t>
      </w:r>
      <w:r w:rsidR="00643142" w:rsidRPr="00C053C7">
        <w:rPr>
          <w:i w:val="0"/>
          <w:iCs/>
        </w:rPr>
        <w:t>t</w:t>
      </w:r>
      <w:r w:rsidR="00FF7BDB" w:rsidRPr="00C053C7">
        <w:rPr>
          <w:i w:val="0"/>
          <w:iCs/>
        </w:rPr>
        <w:t>estbox</w:t>
      </w:r>
    </w:p>
    <w:p w14:paraId="6E24E3A6" w14:textId="2AAD082E" w:rsidR="00796973" w:rsidRPr="002421C6" w:rsidRDefault="00740976" w:rsidP="00740976">
      <w:r>
        <w:br w:type="page"/>
      </w:r>
    </w:p>
    <w:p w14:paraId="0749A3E9" w14:textId="6B936726" w:rsidR="004713BC" w:rsidRDefault="003E778B" w:rsidP="002A1DDE">
      <w:pPr>
        <w:pStyle w:val="TableCaption"/>
      </w:pPr>
      <w:bookmarkStart w:id="77" w:name="_Toc122654859"/>
      <w:bookmarkStart w:id="78" w:name="_Toc122655653"/>
      <w:r>
        <w:rPr>
          <w:cs/>
        </w:rPr>
        <w:lastRenderedPageBreak/>
        <w:t xml:space="preserve">ตารางที่ </w:t>
      </w:r>
      <w:r>
        <w:t>2.</w:t>
      </w:r>
      <w:r>
        <w:fldChar w:fldCharType="begin"/>
      </w:r>
      <w:r>
        <w:instrText xml:space="preserve"> SEQ </w:instrText>
      </w:r>
      <w:r>
        <w:rPr>
          <w:cs/>
        </w:rPr>
        <w:instrText>ตารางที่</w:instrText>
      </w:r>
      <w:r>
        <w:instrText xml:space="preserve">_2. \* ARABIC </w:instrText>
      </w:r>
      <w:r>
        <w:fldChar w:fldCharType="separate"/>
      </w:r>
      <w:r w:rsidR="00400ECA">
        <w:t>1</w:t>
      </w:r>
      <w:r>
        <w:fldChar w:fldCharType="end"/>
      </w:r>
      <w:r>
        <w:t xml:space="preserve"> </w:t>
      </w:r>
      <w:r w:rsidR="00B74EF6" w:rsidRPr="00B74EF6">
        <w:rPr>
          <w:rFonts w:hint="cs"/>
          <w:cs/>
        </w:rPr>
        <w:t>ตารางเปรียบเทียบการทำงานของระบบงานที่เกี่ยวข้อง</w:t>
      </w:r>
      <w:bookmarkEnd w:id="77"/>
      <w:bookmarkEnd w:id="78"/>
    </w:p>
    <w:tbl>
      <w:tblPr>
        <w:tblpPr w:leftFromText="180" w:rightFromText="180" w:vertAnchor="text" w:horzAnchor="margin" w:tblpXSpec="center" w:tblpY="27"/>
        <w:tblW w:w="102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5"/>
        <w:gridCol w:w="2430"/>
        <w:gridCol w:w="1620"/>
        <w:gridCol w:w="1885"/>
        <w:gridCol w:w="2885"/>
      </w:tblGrid>
      <w:tr w:rsidR="00CE4015" w:rsidRPr="00A45337" w14:paraId="642A0EC9" w14:textId="77777777" w:rsidTr="00CE4015">
        <w:trPr>
          <w:trHeight w:val="285"/>
        </w:trPr>
        <w:tc>
          <w:tcPr>
            <w:tcW w:w="143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29D180C" w14:textId="77777777" w:rsidR="00CE4015" w:rsidRPr="00CE4015" w:rsidRDefault="00CE4015" w:rsidP="00CE4015">
            <w:pPr>
              <w:jc w:val="center"/>
              <w:rPr>
                <w:rFonts w:eastAsia="Times New Roman"/>
                <w:b/>
                <w:bCs/>
              </w:rPr>
            </w:pPr>
            <w:bookmarkStart w:id="79" w:name="_Hlk148482556"/>
            <w:r w:rsidRPr="00CE4015">
              <w:rPr>
                <w:rFonts w:eastAsia="Times New Roman" w:hint="cs"/>
                <w:b/>
                <w:bCs/>
              </w:rPr>
              <w:t>Comparison Criteria</w:t>
            </w:r>
          </w:p>
        </w:tc>
        <w:tc>
          <w:tcPr>
            <w:tcW w:w="243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5FB030B7" w14:textId="77777777" w:rsidR="00CE4015" w:rsidRPr="00CE4015" w:rsidRDefault="00CE4015" w:rsidP="00CE4015">
            <w:pPr>
              <w:spacing w:line="360" w:lineRule="auto"/>
              <w:jc w:val="center"/>
              <w:rPr>
                <w:rFonts w:eastAsia="Times New Roman"/>
                <w:b/>
                <w:bCs/>
              </w:rPr>
            </w:pPr>
            <w:r w:rsidRPr="00CE4015">
              <w:rPr>
                <w:rFonts w:eastAsia="Times New Roman" w:hint="cs"/>
                <w:b/>
                <w:bCs/>
              </w:rPr>
              <w:t>Kali Linux</w:t>
            </w:r>
          </w:p>
        </w:tc>
        <w:tc>
          <w:tcPr>
            <w:tcW w:w="1620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0549CAB5" w14:textId="77777777" w:rsidR="00CE4015" w:rsidRPr="00CE4015" w:rsidRDefault="00CE4015" w:rsidP="00CE4015">
            <w:pPr>
              <w:spacing w:line="360" w:lineRule="auto"/>
              <w:jc w:val="center"/>
              <w:rPr>
                <w:rFonts w:eastAsia="Times New Roman"/>
                <w:b/>
                <w:bCs/>
              </w:rPr>
            </w:pPr>
            <w:r w:rsidRPr="00CE4015">
              <w:rPr>
                <w:rFonts w:eastAsia="Times New Roman" w:hint="cs"/>
                <w:b/>
                <w:bCs/>
              </w:rPr>
              <w:t>PentestBox</w:t>
            </w:r>
          </w:p>
        </w:tc>
        <w:tc>
          <w:tcPr>
            <w:tcW w:w="188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7AF22D49" w14:textId="77777777" w:rsidR="00CE4015" w:rsidRPr="00CE4015" w:rsidRDefault="00CE4015" w:rsidP="00CE4015">
            <w:pPr>
              <w:spacing w:line="360" w:lineRule="auto"/>
              <w:jc w:val="center"/>
              <w:rPr>
                <w:rFonts w:eastAsia="Times New Roman"/>
                <w:b/>
                <w:bCs/>
              </w:rPr>
            </w:pPr>
            <w:r w:rsidRPr="00CE4015">
              <w:rPr>
                <w:rFonts w:eastAsia="Times New Roman" w:hint="cs"/>
                <w:b/>
                <w:bCs/>
              </w:rPr>
              <w:t>PenTBox</w:t>
            </w:r>
          </w:p>
        </w:tc>
        <w:tc>
          <w:tcPr>
            <w:tcW w:w="2885" w:type="dxa"/>
            <w:tcMar>
              <w:top w:w="0" w:type="dxa"/>
              <w:left w:w="45" w:type="dxa"/>
              <w:bottom w:w="0" w:type="dxa"/>
              <w:right w:w="45" w:type="dxa"/>
            </w:tcMar>
            <w:vAlign w:val="bottom"/>
            <w:hideMark/>
          </w:tcPr>
          <w:p w14:paraId="37C037D1" w14:textId="77777777" w:rsidR="00CE4015" w:rsidRPr="00CE4015" w:rsidRDefault="00CE4015" w:rsidP="00CE4015">
            <w:pPr>
              <w:spacing w:line="360" w:lineRule="auto"/>
              <w:jc w:val="center"/>
              <w:rPr>
                <w:rFonts w:eastAsia="Times New Roman"/>
                <w:b/>
                <w:bCs/>
              </w:rPr>
            </w:pPr>
            <w:r w:rsidRPr="00CE4015">
              <w:rPr>
                <w:rFonts w:eastAsia="Times New Roman" w:hint="cs"/>
                <w:b/>
                <w:bCs/>
              </w:rPr>
              <w:t>ISAN Security Gizmo Box</w:t>
            </w:r>
          </w:p>
        </w:tc>
      </w:tr>
      <w:tr w:rsidR="00CE4015" w:rsidRPr="00A45337" w14:paraId="4434AC86" w14:textId="77777777" w:rsidTr="00CE4015">
        <w:trPr>
          <w:trHeight w:val="285"/>
        </w:trPr>
        <w:tc>
          <w:tcPr>
            <w:tcW w:w="143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C862843" w14:textId="77777777" w:rsidR="00CE4015" w:rsidRPr="00CE4015" w:rsidRDefault="00CE4015" w:rsidP="00CE4015">
            <w:pPr>
              <w:jc w:val="center"/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>การติดตั้ง</w:t>
            </w:r>
          </w:p>
        </w:tc>
        <w:tc>
          <w:tcPr>
            <w:tcW w:w="243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1C353C2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 xml:space="preserve">OS Image </w:t>
            </w:r>
            <w:r w:rsidRPr="00CE4015">
              <w:rPr>
                <w:rFonts w:eastAsia="Times New Roman" w:hint="cs"/>
                <w:cs/>
              </w:rPr>
              <w:t xml:space="preserve">ที่ </w:t>
            </w:r>
            <w:r w:rsidRPr="00CE4015">
              <w:rPr>
                <w:rFonts w:eastAsia="Times New Roman" w:hint="cs"/>
              </w:rPr>
              <w:t xml:space="preserve">Boots </w:t>
            </w:r>
          </w:p>
          <w:p w14:paraId="3D70DC8B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>ได้</w:t>
            </w:r>
            <w:r w:rsidRPr="00CE4015">
              <w:rPr>
                <w:rFonts w:eastAsia="Times New Roman" w:hint="cs"/>
              </w:rPr>
              <w:t xml:space="preserve"> </w:t>
            </w:r>
            <w:r w:rsidRPr="00CE4015">
              <w:rPr>
                <w:rFonts w:eastAsia="Times New Roman" w:hint="cs"/>
                <w:cs/>
              </w:rPr>
              <w:t xml:space="preserve">และมี </w:t>
            </w:r>
            <w:r w:rsidRPr="00CE4015">
              <w:rPr>
                <w:rFonts w:eastAsia="Times New Roman" w:hint="cs"/>
              </w:rPr>
              <w:t xml:space="preserve">VM Images </w:t>
            </w:r>
            <w:r w:rsidRPr="00CE4015">
              <w:rPr>
                <w:rFonts w:eastAsia="Times New Roman" w:hint="cs"/>
                <w:cs/>
              </w:rPr>
              <w:t xml:space="preserve">ที่เปิดด้วย </w:t>
            </w:r>
            <w:r w:rsidRPr="00CE4015">
              <w:rPr>
                <w:rFonts w:eastAsia="Times New Roman" w:hint="cs"/>
              </w:rPr>
              <w:t xml:space="preserve">Hypervisor </w:t>
            </w:r>
            <w:r w:rsidRPr="00CE4015">
              <w:rPr>
                <w:rFonts w:eastAsia="Times New Roman" w:hint="cs"/>
                <w:cs/>
              </w:rPr>
              <w:t>ได้หลากหลาย</w:t>
            </w:r>
          </w:p>
        </w:tc>
        <w:tc>
          <w:tcPr>
            <w:tcW w:w="162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DC99AA3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ต้องติดตั้งบน </w:t>
            </w:r>
            <w:r w:rsidRPr="00CE4015">
              <w:rPr>
                <w:rFonts w:eastAsia="Times New Roman" w:hint="cs"/>
              </w:rPr>
              <w:t>Windows OS</w:t>
            </w:r>
          </w:p>
        </w:tc>
        <w:tc>
          <w:tcPr>
            <w:tcW w:w="1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A3E3D67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ต้องติดตั้งบน </w:t>
            </w:r>
            <w:r w:rsidRPr="00CE4015">
              <w:rPr>
                <w:rFonts w:eastAsia="Times New Roman" w:hint="cs"/>
              </w:rPr>
              <w:t>Linux</w:t>
            </w:r>
          </w:p>
        </w:tc>
        <w:tc>
          <w:tcPr>
            <w:tcW w:w="2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0C65842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 xml:space="preserve">Kali Linux OS Image 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โดยออกแบบให้เป็น </w:t>
            </w:r>
            <w:r w:rsidRPr="00CE4015">
              <w:rPr>
                <w:rFonts w:eastAsia="Times New Roman" w:hint="cs"/>
              </w:rPr>
              <w:t>VM Images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บน </w:t>
            </w:r>
            <w:r w:rsidRPr="00CE4015">
              <w:rPr>
                <w:rFonts w:eastAsia="Times New Roman" w:hint="cs"/>
              </w:rPr>
              <w:t xml:space="preserve">Oracle Virtual box </w:t>
            </w:r>
            <w:r w:rsidRPr="00CE4015">
              <w:rPr>
                <w:rFonts w:eastAsia="Times New Roman" w:hint="cs"/>
                <w:cs/>
              </w:rPr>
              <w:t xml:space="preserve">หรือ </w:t>
            </w:r>
            <w:r w:rsidRPr="00CE4015">
              <w:rPr>
                <w:rFonts w:eastAsia="Times New Roman" w:hint="cs"/>
              </w:rPr>
              <w:t>VM Ware Player</w:t>
            </w:r>
          </w:p>
        </w:tc>
      </w:tr>
      <w:tr w:rsidR="00CE4015" w:rsidRPr="00A45337" w14:paraId="0C3A8682" w14:textId="77777777" w:rsidTr="00CE4015">
        <w:trPr>
          <w:trHeight w:val="285"/>
        </w:trPr>
        <w:tc>
          <w:tcPr>
            <w:tcW w:w="143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3CB74A3" w14:textId="77777777" w:rsidR="00CE4015" w:rsidRPr="00CE4015" w:rsidRDefault="00CE4015" w:rsidP="00CE4015">
            <w:pPr>
              <w:jc w:val="center"/>
              <w:rPr>
                <w:rFonts w:eastAsia="Times New Roman"/>
              </w:rPr>
            </w:pPr>
            <w:r w:rsidRPr="00CE4015">
              <w:rPr>
                <w:rFonts w:eastAsia="Times New Roman" w:hint="cs"/>
              </w:rPr>
              <w:t>User Friendliness</w:t>
            </w:r>
          </w:p>
        </w:tc>
        <w:tc>
          <w:tcPr>
            <w:tcW w:w="243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F465088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>ใช้ค่อนข้างยาก</w:t>
            </w:r>
            <w:r w:rsidRPr="00CE4015">
              <w:rPr>
                <w:rFonts w:eastAsia="Times New Roman" w:hint="cs"/>
              </w:rPr>
              <w:t xml:space="preserve"> 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ต้องรู้คำสั่งและ </w:t>
            </w:r>
            <w:r w:rsidRPr="00CE4015">
              <w:rPr>
                <w:rFonts w:eastAsia="Times New Roman" w:hint="cs"/>
              </w:rPr>
              <w:t>command line parameters</w:t>
            </w:r>
          </w:p>
        </w:tc>
        <w:tc>
          <w:tcPr>
            <w:tcW w:w="162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678C3789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</w:rPr>
              <w:t xml:space="preserve">interface </w:t>
            </w: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>console</w:t>
            </w:r>
            <w:r w:rsidRPr="00CE4015">
              <w:rPr>
                <w:rFonts w:eastAsia="Times New Roman"/>
              </w:rPr>
              <w:t xml:space="preserve"> </w:t>
            </w:r>
            <w:r w:rsidRPr="00CE4015">
              <w:rPr>
                <w:rFonts w:eastAsia="Times New Roman" w:hint="cs"/>
              </w:rPr>
              <w:t>commands</w:t>
            </w:r>
          </w:p>
        </w:tc>
        <w:tc>
          <w:tcPr>
            <w:tcW w:w="1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93B8393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มี </w:t>
            </w:r>
            <w:r w:rsidRPr="00CE4015">
              <w:rPr>
                <w:rFonts w:eastAsia="Times New Roman" w:hint="cs"/>
              </w:rPr>
              <w:t xml:space="preserve">user interface </w:t>
            </w: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 xml:space="preserve">menu &amp; choices </w:t>
            </w:r>
            <w:r w:rsidRPr="00CE4015">
              <w:rPr>
                <w:rFonts w:eastAsia="Times New Roman" w:hint="cs"/>
                <w:cs/>
              </w:rPr>
              <w:t xml:space="preserve">ลักษณะ </w:t>
            </w:r>
            <w:r w:rsidRPr="00CE4015">
              <w:rPr>
                <w:rFonts w:eastAsia="Times New Roman" w:hint="cs"/>
              </w:rPr>
              <w:t xml:space="preserve">interface </w:t>
            </w: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>Text User Interface (TUI)</w:t>
            </w:r>
          </w:p>
        </w:tc>
        <w:tc>
          <w:tcPr>
            <w:tcW w:w="2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4B335B18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</w:rPr>
              <w:t xml:space="preserve">User interface </w:t>
            </w:r>
            <w:r w:rsidRPr="00CE4015">
              <w:rPr>
                <w:rFonts w:eastAsia="Times New Roman" w:hint="cs"/>
                <w:cs/>
              </w:rPr>
              <w:t xml:space="preserve">หลักเป็น </w:t>
            </w:r>
            <w:r w:rsidRPr="00CE4015">
              <w:rPr>
                <w:rFonts w:eastAsia="Times New Roman" w:hint="cs"/>
              </w:rPr>
              <w:t xml:space="preserve">GUI 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สำหรับ </w:t>
            </w:r>
            <w:r w:rsidRPr="00CE4015">
              <w:rPr>
                <w:rFonts w:eastAsia="Times New Roman" w:hint="cs"/>
              </w:rPr>
              <w:t xml:space="preserve">features </w:t>
            </w:r>
            <w:r w:rsidRPr="00CE4015">
              <w:rPr>
                <w:rFonts w:eastAsia="Times New Roman" w:hint="cs"/>
                <w:cs/>
              </w:rPr>
              <w:t xml:space="preserve">หลักๆ ที่นำเสนอใน </w:t>
            </w:r>
            <w:r w:rsidRPr="00CE4015">
              <w:rPr>
                <w:rFonts w:eastAsia="Times New Roman" w:hint="cs"/>
              </w:rPr>
              <w:t xml:space="preserve">Project </w:t>
            </w:r>
            <w:r w:rsidRPr="00CE4015">
              <w:rPr>
                <w:rFonts w:eastAsia="Times New Roman" w:hint="cs"/>
                <w:cs/>
              </w:rPr>
              <w:t xml:space="preserve">นี้ และมี </w:t>
            </w:r>
            <w:r w:rsidRPr="00CE4015">
              <w:rPr>
                <w:rFonts w:eastAsia="Times New Roman" w:hint="cs"/>
              </w:rPr>
              <w:t xml:space="preserve">command line mode </w:t>
            </w:r>
            <w:r w:rsidRPr="00CE4015">
              <w:rPr>
                <w:rFonts w:eastAsia="Times New Roman" w:hint="cs"/>
                <w:cs/>
              </w:rPr>
              <w:t xml:space="preserve">สำหรับใช้ </w:t>
            </w:r>
            <w:r w:rsidRPr="00CE4015">
              <w:rPr>
                <w:rFonts w:eastAsia="Times New Roman" w:hint="cs"/>
              </w:rPr>
              <w:t>Kali Linux Functions</w:t>
            </w:r>
          </w:p>
        </w:tc>
      </w:tr>
      <w:tr w:rsidR="00CE4015" w:rsidRPr="00A45337" w14:paraId="65726967" w14:textId="77777777" w:rsidTr="00CE4015">
        <w:trPr>
          <w:trHeight w:val="285"/>
        </w:trPr>
        <w:tc>
          <w:tcPr>
            <w:tcW w:w="143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C46D416" w14:textId="77777777" w:rsidR="00CE4015" w:rsidRPr="00CE4015" w:rsidRDefault="00CE4015" w:rsidP="00CE4015">
            <w:pPr>
              <w:jc w:val="center"/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ความหลากหลายของ </w:t>
            </w:r>
            <w:r w:rsidRPr="00CE4015">
              <w:rPr>
                <w:rFonts w:eastAsia="Times New Roman" w:hint="cs"/>
              </w:rPr>
              <w:t>features &amp; functions</w:t>
            </w:r>
          </w:p>
        </w:tc>
        <w:tc>
          <w:tcPr>
            <w:tcW w:w="243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44325F0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>Security &amp;</w:t>
            </w:r>
            <w:r w:rsidRPr="00CE4015">
              <w:rPr>
                <w:rFonts w:eastAsia="Times New Roman"/>
              </w:rPr>
              <w:t xml:space="preserve"> </w:t>
            </w:r>
            <w:r w:rsidRPr="00CE4015">
              <w:rPr>
                <w:rFonts w:eastAsia="Times New Roman" w:hint="cs"/>
              </w:rPr>
              <w:t xml:space="preserve">Penetration testing tools </w:t>
            </w:r>
            <w:r w:rsidRPr="00CE4015">
              <w:rPr>
                <w:rFonts w:eastAsia="Times New Roman" w:hint="cs"/>
                <w:cs/>
              </w:rPr>
              <w:t>จำนวนมาก</w:t>
            </w:r>
          </w:p>
        </w:tc>
        <w:tc>
          <w:tcPr>
            <w:tcW w:w="1620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1F1328C7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มี </w:t>
            </w:r>
            <w:r w:rsidRPr="00CE4015">
              <w:rPr>
                <w:rFonts w:eastAsia="Times New Roman" w:hint="cs"/>
              </w:rPr>
              <w:t xml:space="preserve">functions </w:t>
            </w:r>
            <w:r w:rsidRPr="00CE4015">
              <w:rPr>
                <w:rFonts w:eastAsia="Times New Roman" w:hint="cs"/>
                <w:cs/>
              </w:rPr>
              <w:t>หลายอย่างที่สร้างขึ้นเพื่อเลียนแบบ</w:t>
            </w:r>
            <w:r w:rsidRPr="00CE4015">
              <w:rPr>
                <w:rFonts w:eastAsia="Times New Roman" w:hint="cs"/>
              </w:rPr>
              <w:t xml:space="preserve"> Kali Linux </w:t>
            </w:r>
            <w:r w:rsidRPr="00CE4015">
              <w:rPr>
                <w:rFonts w:eastAsia="Times New Roman" w:hint="cs"/>
                <w:cs/>
              </w:rPr>
              <w:t xml:space="preserve">และ </w:t>
            </w:r>
            <w:r w:rsidRPr="00CE4015">
              <w:rPr>
                <w:rFonts w:eastAsia="Times New Roman" w:hint="cs"/>
              </w:rPr>
              <w:t xml:space="preserve">Linux Utilities </w:t>
            </w:r>
            <w:r w:rsidRPr="00CE4015">
              <w:rPr>
                <w:rFonts w:eastAsia="Times New Roman" w:hint="cs"/>
                <w:cs/>
              </w:rPr>
              <w:t xml:space="preserve">ต้องยังน้อยกว่า </w:t>
            </w:r>
            <w:r w:rsidRPr="00CE4015">
              <w:rPr>
                <w:rFonts w:eastAsia="Times New Roman" w:hint="cs"/>
              </w:rPr>
              <w:t xml:space="preserve">Kali Linux </w:t>
            </w:r>
            <w:r w:rsidRPr="00CE4015">
              <w:rPr>
                <w:rFonts w:eastAsia="Times New Roman" w:hint="cs"/>
                <w:cs/>
              </w:rPr>
              <w:t>อยู่มาก</w:t>
            </w:r>
          </w:p>
        </w:tc>
        <w:tc>
          <w:tcPr>
            <w:tcW w:w="1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3D1023CC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มี </w:t>
            </w:r>
            <w:r w:rsidRPr="00CE4015">
              <w:rPr>
                <w:rFonts w:eastAsia="Times New Roman" w:hint="cs"/>
              </w:rPr>
              <w:t xml:space="preserve">features/functions </w:t>
            </w:r>
            <w:r w:rsidRPr="00CE4015">
              <w:rPr>
                <w:rFonts w:eastAsia="Times New Roman" w:hint="cs"/>
                <w:cs/>
              </w:rPr>
              <w:t>ค่อนข้างน้อย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เป็น </w:t>
            </w:r>
            <w:r w:rsidRPr="00CE4015">
              <w:rPr>
                <w:rFonts w:eastAsia="Times New Roman" w:hint="cs"/>
              </w:rPr>
              <w:t xml:space="preserve">version </w:t>
            </w:r>
            <w:r w:rsidRPr="00CE4015">
              <w:rPr>
                <w:rFonts w:eastAsia="Times New Roman" w:hint="cs"/>
                <w:cs/>
              </w:rPr>
              <w:t xml:space="preserve">แรกๆ ในอนาคตจะมีการเพิ่ม </w:t>
            </w:r>
            <w:r w:rsidRPr="00CE4015">
              <w:rPr>
                <w:rFonts w:eastAsia="Times New Roman" w:hint="cs"/>
              </w:rPr>
              <w:t xml:space="preserve">functions </w:t>
            </w:r>
            <w:r w:rsidRPr="00CE4015">
              <w:rPr>
                <w:rFonts w:eastAsia="Times New Roman" w:hint="cs"/>
                <w:cs/>
              </w:rPr>
              <w:t>ต่อไป</w:t>
            </w:r>
          </w:p>
        </w:tc>
        <w:tc>
          <w:tcPr>
            <w:tcW w:w="2885" w:type="dxa"/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2F3A2A38" w14:textId="77777777" w:rsidR="00CE4015" w:rsidRPr="00CE4015" w:rsidRDefault="00CE4015" w:rsidP="00CE4015">
            <w:pPr>
              <w:rPr>
                <w:rFonts w:eastAsia="Times New Roman"/>
              </w:rPr>
            </w:pPr>
            <w:r w:rsidRPr="00CE4015">
              <w:rPr>
                <w:rFonts w:eastAsia="Times New Roman" w:hint="cs"/>
                <w:cs/>
              </w:rPr>
              <w:t xml:space="preserve">คุณสมบัติเบื้องต้นบน </w:t>
            </w:r>
            <w:r w:rsidRPr="00CE4015">
              <w:rPr>
                <w:rFonts w:eastAsia="Times New Roman" w:hint="cs"/>
              </w:rPr>
              <w:t xml:space="preserve">GUI </w:t>
            </w:r>
            <w:r w:rsidRPr="00CE4015">
              <w:rPr>
                <w:rFonts w:eastAsia="Times New Roman" w:hint="cs"/>
                <w:cs/>
              </w:rPr>
              <w:t xml:space="preserve">สำหรับบน </w:t>
            </w:r>
            <w:r w:rsidRPr="00CE4015">
              <w:rPr>
                <w:rFonts w:eastAsia="Times New Roman" w:hint="cs"/>
              </w:rPr>
              <w:t>version</w:t>
            </w:r>
            <w:r w:rsidRPr="00CE4015">
              <w:rPr>
                <w:rFonts w:eastAsia="Times New Roman"/>
              </w:rPr>
              <w:t xml:space="preserve"> </w:t>
            </w:r>
            <w:r w:rsidRPr="00CE4015">
              <w:rPr>
                <w:rFonts w:eastAsia="Times New Roman" w:hint="cs"/>
                <w:cs/>
              </w:rPr>
              <w:t xml:space="preserve">แรกที่นำเสนอ ยังเริ่มต้นแค่บาง </w:t>
            </w:r>
            <w:r w:rsidRPr="00CE4015">
              <w:rPr>
                <w:rFonts w:eastAsia="Times New Roman" w:hint="cs"/>
              </w:rPr>
              <w:t>functions</w:t>
            </w:r>
            <w:r w:rsidRPr="00CE4015">
              <w:rPr>
                <w:rFonts w:eastAsia="Times New Roman"/>
              </w:rPr>
              <w:t xml:space="preserve"> </w:t>
            </w:r>
            <w:r w:rsidRPr="00CE4015">
              <w:rPr>
                <w:rFonts w:eastAsia="Times New Roman" w:hint="cs"/>
                <w:cs/>
              </w:rPr>
              <w:t xml:space="preserve">แต่สามารถใช้ </w:t>
            </w:r>
            <w:r w:rsidRPr="00CE4015">
              <w:rPr>
                <w:rFonts w:eastAsia="Times New Roman" w:hint="cs"/>
              </w:rPr>
              <w:t xml:space="preserve">functions </w:t>
            </w:r>
            <w:r w:rsidRPr="00CE4015">
              <w:rPr>
                <w:rFonts w:eastAsia="Times New Roman" w:hint="cs"/>
                <w:cs/>
              </w:rPr>
              <w:t xml:space="preserve">อื่นๆ ของ </w:t>
            </w:r>
            <w:r w:rsidRPr="00CE4015">
              <w:rPr>
                <w:rFonts w:eastAsia="Times New Roman" w:hint="cs"/>
              </w:rPr>
              <w:t xml:space="preserve">Kali Linux 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ผ่าน </w:t>
            </w:r>
            <w:r w:rsidRPr="00CE4015">
              <w:rPr>
                <w:rFonts w:eastAsia="Times New Roman" w:hint="cs"/>
              </w:rPr>
              <w:t xml:space="preserve">command line </w:t>
            </w:r>
            <w:r w:rsidRPr="00CE4015">
              <w:rPr>
                <w:rFonts w:eastAsia="Times New Roman" w:hint="cs"/>
                <w:cs/>
              </w:rPr>
              <w:t>ได้</w:t>
            </w:r>
            <w:r w:rsidRPr="00CE4015">
              <w:rPr>
                <w:rFonts w:eastAsia="Times New Roman" w:hint="cs"/>
              </w:rPr>
              <w:t xml:space="preserve"> </w:t>
            </w:r>
            <w:r w:rsidRPr="00CE4015">
              <w:rPr>
                <w:rFonts w:eastAsia="Times New Roman" w:hint="cs"/>
                <w:cs/>
              </w:rPr>
              <w:t xml:space="preserve">และยังสามารถใช้ </w:t>
            </w:r>
            <w:r w:rsidRPr="00CE4015">
              <w:rPr>
                <w:rFonts w:eastAsia="Times New Roman" w:hint="cs"/>
              </w:rPr>
              <w:t xml:space="preserve">functions </w:t>
            </w:r>
            <w:r w:rsidRPr="00CE4015">
              <w:rPr>
                <w:rFonts w:eastAsia="Times New Roman" w:hint="cs"/>
                <w:cs/>
              </w:rPr>
              <w:t>เพิ่มเติมที่ติดตั้ง</w:t>
            </w:r>
            <w:r w:rsidRPr="00CE4015">
              <w:rPr>
                <w:rFonts w:eastAsia="Times New Roman" w:hint="cs"/>
              </w:rPr>
              <w:br/>
            </w:r>
            <w:r w:rsidRPr="00CE4015">
              <w:rPr>
                <w:rFonts w:eastAsia="Times New Roman" w:hint="cs"/>
                <w:cs/>
              </w:rPr>
              <w:t xml:space="preserve">เพิ่มเข้าไปใน </w:t>
            </w:r>
            <w:r w:rsidRPr="00CE4015">
              <w:rPr>
                <w:rFonts w:eastAsia="Times New Roman" w:hint="cs"/>
              </w:rPr>
              <w:t xml:space="preserve">Kali Linux </w:t>
            </w:r>
            <w:r w:rsidRPr="00CE4015">
              <w:rPr>
                <w:rFonts w:eastAsia="Times New Roman" w:hint="cs"/>
                <w:cs/>
              </w:rPr>
              <w:t>อีกด้วย (โดยใช้</w:t>
            </w:r>
            <w:r w:rsidRPr="00CE4015">
              <w:rPr>
                <w:rFonts w:eastAsia="Times New Roman"/>
              </w:rPr>
              <w:t xml:space="preserve"> </w:t>
            </w:r>
            <w:r w:rsidRPr="00CE4015">
              <w:rPr>
                <w:rFonts w:eastAsia="Times New Roman" w:hint="cs"/>
              </w:rPr>
              <w:t>command line)</w:t>
            </w:r>
          </w:p>
        </w:tc>
      </w:tr>
    </w:tbl>
    <w:p w14:paraId="6EED810B" w14:textId="61A6D6DE" w:rsidR="002421C6" w:rsidRDefault="00296A9D" w:rsidP="00740976">
      <w:pPr>
        <w:pStyle w:val="a1"/>
        <w:ind w:firstLine="720"/>
        <w:jc w:val="thaiDistribute"/>
        <w:rPr>
          <w:b w:val="0"/>
          <w:bCs w:val="0"/>
        </w:rPr>
      </w:pPr>
      <w:bookmarkStart w:id="80" w:name="_Hlk148482598"/>
      <w:bookmarkEnd w:id="1"/>
      <w:bookmarkEnd w:id="79"/>
      <w:r w:rsidRPr="00296A9D">
        <w:rPr>
          <w:b w:val="0"/>
          <w:bCs w:val="0"/>
        </w:rPr>
        <w:t xml:space="preserve">Kali Linux </w:t>
      </w:r>
      <w:r w:rsidRPr="00296A9D">
        <w:rPr>
          <w:b w:val="0"/>
          <w:bCs w:val="0"/>
          <w:cs/>
        </w:rPr>
        <w:t xml:space="preserve">มีให้เลือกใช้งานทั้งแบบ </w:t>
      </w:r>
      <w:r w:rsidRPr="00296A9D">
        <w:rPr>
          <w:b w:val="0"/>
          <w:bCs w:val="0"/>
        </w:rPr>
        <w:t xml:space="preserve">Graphic User Interface </w:t>
      </w:r>
      <w:r w:rsidRPr="00296A9D">
        <w:rPr>
          <w:b w:val="0"/>
          <w:bCs w:val="0"/>
          <w:cs/>
        </w:rPr>
        <w:t xml:space="preserve">และ </w:t>
      </w:r>
      <w:r w:rsidRPr="00296A9D">
        <w:rPr>
          <w:b w:val="0"/>
          <w:bCs w:val="0"/>
        </w:rPr>
        <w:t xml:space="preserve">Command </w:t>
      </w:r>
      <w:r w:rsidR="00A064EE">
        <w:rPr>
          <w:b w:val="0"/>
          <w:bCs w:val="0"/>
        </w:rPr>
        <w:t>L</w:t>
      </w:r>
      <w:r w:rsidRPr="00296A9D">
        <w:rPr>
          <w:b w:val="0"/>
          <w:bCs w:val="0"/>
        </w:rPr>
        <w:t xml:space="preserve">ine Interface </w:t>
      </w:r>
      <w:r w:rsidR="00A064EE">
        <w:rPr>
          <w:rFonts w:hint="cs"/>
          <w:b w:val="0"/>
          <w:bCs w:val="0"/>
          <w:cs/>
        </w:rPr>
        <w:t>แต่ส่วนใหญ่ยังอยู่ในรูปแบบ</w:t>
      </w:r>
      <w:r w:rsidR="00A064EE">
        <w:rPr>
          <w:b w:val="0"/>
          <w:bCs w:val="0"/>
        </w:rPr>
        <w:t xml:space="preserve"> Command Line Interface </w:t>
      </w:r>
      <w:r w:rsidRPr="00296A9D">
        <w:rPr>
          <w:b w:val="0"/>
          <w:bCs w:val="0"/>
          <w:cs/>
        </w:rPr>
        <w:t xml:space="preserve">ซึ่ง </w:t>
      </w:r>
      <w:r w:rsidRPr="00296A9D">
        <w:rPr>
          <w:b w:val="0"/>
          <w:bCs w:val="0"/>
        </w:rPr>
        <w:t xml:space="preserve">PentestBox </w:t>
      </w:r>
      <w:r w:rsidRPr="00296A9D">
        <w:rPr>
          <w:b w:val="0"/>
          <w:bCs w:val="0"/>
          <w:cs/>
        </w:rPr>
        <w:t xml:space="preserve">และ </w:t>
      </w:r>
      <w:r w:rsidRPr="00296A9D">
        <w:rPr>
          <w:b w:val="0"/>
          <w:bCs w:val="0"/>
        </w:rPr>
        <w:t xml:space="preserve">PenTBox </w:t>
      </w:r>
      <w:r w:rsidRPr="00296A9D">
        <w:rPr>
          <w:b w:val="0"/>
          <w:bCs w:val="0"/>
          <w:cs/>
        </w:rPr>
        <w:t xml:space="preserve">จะมีเพียง </w:t>
      </w:r>
      <w:r w:rsidRPr="00296A9D">
        <w:rPr>
          <w:b w:val="0"/>
          <w:bCs w:val="0"/>
        </w:rPr>
        <w:t xml:space="preserve">Command </w:t>
      </w:r>
      <w:r w:rsidR="00A064EE">
        <w:rPr>
          <w:b w:val="0"/>
          <w:bCs w:val="0"/>
        </w:rPr>
        <w:t>L</w:t>
      </w:r>
      <w:r w:rsidRPr="00296A9D">
        <w:rPr>
          <w:b w:val="0"/>
          <w:bCs w:val="0"/>
        </w:rPr>
        <w:t xml:space="preserve">ine Interface </w:t>
      </w:r>
      <w:r w:rsidR="00A064EE">
        <w:rPr>
          <w:rFonts w:hint="cs"/>
          <w:b w:val="0"/>
          <w:bCs w:val="0"/>
          <w:cs/>
        </w:rPr>
        <w:t>เท่านั้น</w:t>
      </w:r>
      <w:r w:rsidRPr="00296A9D">
        <w:rPr>
          <w:b w:val="0"/>
          <w:bCs w:val="0"/>
          <w:cs/>
        </w:rPr>
        <w:t xml:space="preserve">ส่วน </w:t>
      </w:r>
      <w:r w:rsidRPr="00296A9D">
        <w:rPr>
          <w:b w:val="0"/>
          <w:bCs w:val="0"/>
        </w:rPr>
        <w:t xml:space="preserve">ISAN Security Gizmo Box </w:t>
      </w:r>
      <w:r w:rsidRPr="00296A9D">
        <w:rPr>
          <w:b w:val="0"/>
          <w:bCs w:val="0"/>
          <w:cs/>
        </w:rPr>
        <w:t xml:space="preserve">จะอยู่ในรูปแบบ </w:t>
      </w:r>
      <w:r w:rsidRPr="00296A9D">
        <w:rPr>
          <w:b w:val="0"/>
          <w:bCs w:val="0"/>
        </w:rPr>
        <w:t xml:space="preserve">Graphic User Interface </w:t>
      </w:r>
      <w:r w:rsidRPr="00296A9D">
        <w:rPr>
          <w:b w:val="0"/>
          <w:bCs w:val="0"/>
          <w:cs/>
        </w:rPr>
        <w:t xml:space="preserve">ที่ผู้ใช้งานสามารถใช้งานโดยไม่ต้องใช้คำสั่งเพียงกรอกข้อมูล เช่น หมายเลข </w:t>
      </w:r>
      <w:r w:rsidRPr="00296A9D">
        <w:rPr>
          <w:b w:val="0"/>
          <w:bCs w:val="0"/>
        </w:rPr>
        <w:t xml:space="preserve">IP address </w:t>
      </w:r>
      <w:r w:rsidRPr="00296A9D">
        <w:rPr>
          <w:b w:val="0"/>
          <w:bCs w:val="0"/>
          <w:cs/>
        </w:rPr>
        <w:t xml:space="preserve">สำหรับ สแกน </w:t>
      </w:r>
      <w:r w:rsidRPr="00296A9D">
        <w:rPr>
          <w:b w:val="0"/>
          <w:bCs w:val="0"/>
        </w:rPr>
        <w:t xml:space="preserve">Port </w:t>
      </w:r>
      <w:r w:rsidRPr="00296A9D">
        <w:rPr>
          <w:b w:val="0"/>
          <w:bCs w:val="0"/>
          <w:cs/>
        </w:rPr>
        <w:t xml:space="preserve">หรือ กรอก </w:t>
      </w:r>
      <w:r w:rsidRPr="00296A9D">
        <w:rPr>
          <w:b w:val="0"/>
          <w:bCs w:val="0"/>
        </w:rPr>
        <w:t xml:space="preserve">Domain name </w:t>
      </w:r>
      <w:r w:rsidR="000F7C33">
        <w:rPr>
          <w:b w:val="0"/>
          <w:bCs w:val="0"/>
        </w:rPr>
        <w:t xml:space="preserve">Server </w:t>
      </w:r>
      <w:r w:rsidRPr="00296A9D">
        <w:rPr>
          <w:b w:val="0"/>
          <w:bCs w:val="0"/>
          <w:cs/>
        </w:rPr>
        <w:t xml:space="preserve">สำหรับสแกนเว็บไซต์ และสามารถกดปุ่ม </w:t>
      </w:r>
      <w:r w:rsidRPr="00296A9D">
        <w:rPr>
          <w:b w:val="0"/>
          <w:bCs w:val="0"/>
        </w:rPr>
        <w:t xml:space="preserve">Scan </w:t>
      </w:r>
      <w:r w:rsidRPr="00296A9D">
        <w:rPr>
          <w:b w:val="0"/>
          <w:bCs w:val="0"/>
          <w:cs/>
        </w:rPr>
        <w:t>เพื่อประมวลผล</w:t>
      </w:r>
      <w:r w:rsidR="000F7C33">
        <w:rPr>
          <w:rFonts w:hint="cs"/>
          <w:b w:val="0"/>
          <w:bCs w:val="0"/>
          <w:cs/>
        </w:rPr>
        <w:t>ซึ่งเป็นการใช้</w:t>
      </w:r>
      <w:r w:rsidR="00452585">
        <w:rPr>
          <w:rFonts w:hint="cs"/>
          <w:b w:val="0"/>
          <w:bCs w:val="0"/>
          <w:cs/>
        </w:rPr>
        <w:t>งานโดย</w:t>
      </w:r>
      <w:r w:rsidR="00946516">
        <w:rPr>
          <w:b w:val="0"/>
          <w:bCs w:val="0"/>
        </w:rPr>
        <w:t xml:space="preserve"> User</w:t>
      </w:r>
      <w:r w:rsidR="00946516">
        <w:rPr>
          <w:rFonts w:hint="cs"/>
          <w:b w:val="0"/>
          <w:bCs w:val="0"/>
          <w:cs/>
        </w:rPr>
        <w:t xml:space="preserve"> ไม่ต้อง</w:t>
      </w:r>
      <w:r w:rsidR="00F6190F">
        <w:rPr>
          <w:rFonts w:hint="cs"/>
          <w:b w:val="0"/>
          <w:bCs w:val="0"/>
          <w:cs/>
        </w:rPr>
        <w:t>พิมพ์คำสั่งบน</w:t>
      </w:r>
      <w:r w:rsidR="00F6190F">
        <w:rPr>
          <w:b w:val="0"/>
          <w:bCs w:val="0"/>
        </w:rPr>
        <w:t xml:space="preserve"> Command Line Interface </w:t>
      </w:r>
    </w:p>
    <w:bookmarkEnd w:id="80"/>
    <w:p w14:paraId="6C06B620" w14:textId="77777777" w:rsidR="00F66A08" w:rsidRPr="004B2CEA" w:rsidRDefault="00F66A08" w:rsidP="00F66A08">
      <w:pPr>
        <w:pStyle w:val="Heading1"/>
      </w:pPr>
      <w:r>
        <w:rPr>
          <w:cs/>
        </w:rPr>
        <w:lastRenderedPageBreak/>
        <w:br/>
      </w:r>
      <w:bookmarkStart w:id="81" w:name="_Toc130505823"/>
      <w:r w:rsidRPr="004B2CEA">
        <w:rPr>
          <w:rFonts w:hint="cs"/>
          <w:cs/>
        </w:rPr>
        <w:t>ขั้นตอนการดำเนินงาน</w:t>
      </w:r>
      <w:bookmarkEnd w:id="81"/>
      <w:r w:rsidRPr="004B2CEA">
        <w:rPr>
          <w:rFonts w:hint="cs"/>
          <w:cs/>
        </w:rPr>
        <w:t xml:space="preserve"> </w:t>
      </w:r>
    </w:p>
    <w:p w14:paraId="5885DF30" w14:textId="77777777" w:rsidR="00F66A08" w:rsidRPr="004B2CEA" w:rsidRDefault="00F66A08" w:rsidP="00F66A08">
      <w:pPr>
        <w:ind w:firstLine="720"/>
        <w:jc w:val="thaiDistribute"/>
        <w:rPr>
          <w:cs/>
        </w:rPr>
      </w:pPr>
      <w:bookmarkStart w:id="82" w:name="_Hlk148482830"/>
      <w:r w:rsidRPr="004B2CEA">
        <w:rPr>
          <w:rFonts w:hint="cs"/>
          <w:cs/>
        </w:rPr>
        <w:t>ในบทนี้จะกล่าวถึงการสร้าง</w:t>
      </w:r>
      <w:r w:rsidRPr="004B2CEA">
        <w:rPr>
          <w:rFonts w:hint="cs"/>
        </w:rPr>
        <w:t xml:space="preserve"> GUI</w:t>
      </w:r>
      <w:r w:rsidRPr="004B2CEA">
        <w:rPr>
          <w:rFonts w:hint="cs"/>
          <w:cs/>
        </w:rPr>
        <w:t xml:space="preserve"> และทดสอบเครื่องมือ</w:t>
      </w:r>
      <w:r w:rsidRPr="004B2CEA">
        <w:rPr>
          <w:rFonts w:hint="cs"/>
        </w:rPr>
        <w:t xml:space="preserve"> Password Evaluation, Malware Scanning, Message Digest Generator, Vulnerability Scanning, HTTPS Testing </w:t>
      </w:r>
      <w:r w:rsidRPr="004B2CEA">
        <w:rPr>
          <w:rFonts w:hint="cs"/>
          <w:cs/>
        </w:rPr>
        <w:t>แสดงขั้นตอนการดำเนินงานในส่วนที่จะพัฒนาเป็นโปรแกรม</w:t>
      </w:r>
      <w:r w:rsidRPr="004B2CEA">
        <w:rPr>
          <w:rFonts w:hint="cs"/>
        </w:rPr>
        <w:t xml:space="preserve"> ISAN Security Gizmo Box</w:t>
      </w:r>
      <w:r w:rsidRPr="004B2CEA">
        <w:rPr>
          <w:rFonts w:hint="cs"/>
          <w:cs/>
        </w:rPr>
        <w:t xml:space="preserve"> โดยสร้างจาก</w:t>
      </w:r>
      <w:r w:rsidRPr="004B2CEA">
        <w:rPr>
          <w:rFonts w:hint="cs"/>
        </w:rPr>
        <w:t xml:space="preserve"> PyQT6 </w:t>
      </w:r>
      <w:r w:rsidRPr="004B2CEA">
        <w:rPr>
          <w:rFonts w:hint="cs"/>
          <w:cs/>
        </w:rPr>
        <w:t>และ</w:t>
      </w:r>
      <w:r w:rsidRPr="004B2CEA">
        <w:rPr>
          <w:rFonts w:hint="cs"/>
        </w:rPr>
        <w:t xml:space="preserve"> Python</w:t>
      </w:r>
      <w:r w:rsidRPr="004B2CEA">
        <w:rPr>
          <w:rFonts w:hint="cs"/>
          <w:cs/>
        </w:rPr>
        <w:t xml:space="preserve"> </w:t>
      </w:r>
      <w:r w:rsidRPr="00DE7303">
        <w:rPr>
          <w:rFonts w:hint="cs"/>
          <w:cs/>
        </w:rPr>
        <w:t xml:space="preserve"> </w:t>
      </w:r>
      <w:r w:rsidRPr="004B2CEA">
        <w:rPr>
          <w:rFonts w:hint="cs"/>
          <w:cs/>
        </w:rPr>
        <w:t>โดยเป็นโปรแกรมที่รวบรวมเครื่องมือที่กล่าวมาข้างต้นโดยจะมีกรอบการดำเนินงานดังนี้</w:t>
      </w:r>
    </w:p>
    <w:p w14:paraId="22D00E21" w14:textId="77777777" w:rsidR="00F66A08" w:rsidRPr="004B2CEA" w:rsidRDefault="00F66A08" w:rsidP="00F66A08">
      <w:pPr>
        <w:pStyle w:val="Heading2"/>
      </w:pPr>
      <w:bookmarkStart w:id="83" w:name="_Toc130505824"/>
      <w:bookmarkEnd w:id="82"/>
      <w:r w:rsidRPr="004B2CEA">
        <w:rPr>
          <w:rFonts w:hint="cs"/>
          <w:cs/>
        </w:rPr>
        <w:t>กรอบการดำเนินงาน</w:t>
      </w:r>
      <w:bookmarkEnd w:id="83"/>
    </w:p>
    <w:p w14:paraId="22BACBBA" w14:textId="77777777" w:rsidR="00F66A08" w:rsidRDefault="00F66A08" w:rsidP="00F66A08">
      <w:pPr>
        <w:keepNext/>
        <w:jc w:val="center"/>
      </w:pPr>
      <w:r w:rsidRPr="00B002CD">
        <w:rPr>
          <w:rFonts w:hint="cs"/>
          <w:noProof/>
        </w:rPr>
        <w:drawing>
          <wp:inline distT="0" distB="0" distL="0" distR="0" wp14:anchorId="1900583B" wp14:editId="036F2FEB">
            <wp:extent cx="5412257" cy="2904118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2" b="8328"/>
                    <a:stretch/>
                  </pic:blipFill>
                  <pic:spPr bwMode="auto">
                    <a:xfrm>
                      <a:off x="0" y="0"/>
                      <a:ext cx="5437719" cy="291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659D6" w14:textId="07E83556" w:rsidR="00F66A08" w:rsidRPr="007856EA" w:rsidRDefault="00F66A08" w:rsidP="002A1DDE">
      <w:pPr>
        <w:pStyle w:val="Caption"/>
      </w:pPr>
      <w:bookmarkStart w:id="84" w:name="_Toc130505730"/>
      <w:r w:rsidRPr="007856EA">
        <w:rPr>
          <w:cs/>
        </w:rPr>
        <w:t xml:space="preserve">ภาพประกอบที่ </w:t>
      </w:r>
      <w:r w:rsidRPr="003B7FFE">
        <w:rPr>
          <w:i w:val="0"/>
        </w:rPr>
        <w:t>3.</w:t>
      </w:r>
      <w:r w:rsidRPr="003B7FFE">
        <w:rPr>
          <w:i w:val="0"/>
        </w:rPr>
        <w:fldChar w:fldCharType="begin"/>
      </w:r>
      <w:r w:rsidRPr="003B7FFE">
        <w:rPr>
          <w:i w:val="0"/>
        </w:rPr>
        <w:instrText xml:space="preserve"> SEQ </w:instrText>
      </w:r>
      <w:r w:rsidRPr="003B7FFE">
        <w:rPr>
          <w:i w:val="0"/>
          <w:cs/>
        </w:rPr>
        <w:instrText>ภาพประกอบที่</w:instrText>
      </w:r>
      <w:r w:rsidRPr="003B7FFE">
        <w:rPr>
          <w:i w:val="0"/>
        </w:rPr>
        <w:instrText xml:space="preserve">_3. \* ARABIC </w:instrText>
      </w:r>
      <w:r w:rsidRPr="003B7FFE">
        <w:rPr>
          <w:i w:val="0"/>
        </w:rPr>
        <w:fldChar w:fldCharType="separate"/>
      </w:r>
      <w:r w:rsidR="00400ECA">
        <w:rPr>
          <w:i w:val="0"/>
        </w:rPr>
        <w:t>1</w:t>
      </w:r>
      <w:r w:rsidRPr="003B7FFE">
        <w:rPr>
          <w:i w:val="0"/>
        </w:rPr>
        <w:fldChar w:fldCharType="end"/>
      </w:r>
      <w:r w:rsidRPr="007856EA">
        <w:t xml:space="preserve"> </w:t>
      </w:r>
      <w:r w:rsidRPr="007856EA">
        <w:rPr>
          <w:rFonts w:hint="cs"/>
          <w:cs/>
        </w:rPr>
        <w:t>ภาพรวมของโครงงานปริญญานิพนธ์</w:t>
      </w:r>
      <w:bookmarkEnd w:id="84"/>
    </w:p>
    <w:p w14:paraId="21515A95" w14:textId="77777777" w:rsidR="00F66A08" w:rsidRPr="00C929C0" w:rsidRDefault="00F66A08" w:rsidP="00F66A08">
      <w:pPr>
        <w:ind w:firstLine="720"/>
      </w:pPr>
      <w:r w:rsidRPr="00C929C0">
        <w:rPr>
          <w:rFonts w:hint="cs"/>
          <w:cs/>
        </w:rPr>
        <w:t>จากภาพประกอบที่</w:t>
      </w:r>
      <w:r w:rsidRPr="00C929C0">
        <w:rPr>
          <w:rFonts w:hint="cs"/>
        </w:rPr>
        <w:t xml:space="preserve"> 3.1 </w:t>
      </w:r>
      <w:bookmarkStart w:id="85" w:name="_Hlk148482889"/>
      <w:r w:rsidRPr="00C929C0">
        <w:rPr>
          <w:rFonts w:hint="cs"/>
          <w:cs/>
        </w:rPr>
        <w:t>ภาพรวมของโครงงานปริญญานิพนธ์ แสดงให้เห็นถึงกรอบการดำเนินงาน ดังนี้</w:t>
      </w:r>
    </w:p>
    <w:p w14:paraId="490CD913" w14:textId="77777777" w:rsidR="00F66A08" w:rsidRPr="00C929C0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rPr>
          <w:rFonts w:cs="TH SarabunPSK"/>
          <w:szCs w:val="32"/>
        </w:rPr>
      </w:pPr>
      <w:r w:rsidRPr="00C929C0">
        <w:rPr>
          <w:rFonts w:cs="TH SarabunPSK" w:hint="cs"/>
          <w:szCs w:val="32"/>
          <w:cs/>
        </w:rPr>
        <w:t xml:space="preserve"> ศึกษาการคำนวณ </w:t>
      </w:r>
      <w:r w:rsidRPr="00C929C0">
        <w:rPr>
          <w:rFonts w:cs="TH SarabunPSK" w:hint="cs"/>
          <w:szCs w:val="32"/>
        </w:rPr>
        <w:t xml:space="preserve">Bit of entropy </w:t>
      </w:r>
      <w:r w:rsidRPr="00C929C0">
        <w:rPr>
          <w:rFonts w:cs="TH SarabunPSK" w:hint="cs"/>
          <w:szCs w:val="32"/>
          <w:cs/>
        </w:rPr>
        <w:t xml:space="preserve">และนำผลลัพธ์ที่ได้มาคำนวณหาข้อมูลเชิงปริมาณ คือ ค่าของ </w:t>
      </w:r>
      <w:r w:rsidRPr="00C929C0">
        <w:rPr>
          <w:rFonts w:cs="TH SarabunPSK" w:hint="cs"/>
          <w:szCs w:val="32"/>
        </w:rPr>
        <w:t xml:space="preserve">Bit of entropy </w:t>
      </w:r>
      <w:r w:rsidRPr="00C929C0">
        <w:rPr>
          <w:rFonts w:cs="TH SarabunPSK" w:hint="cs"/>
          <w:szCs w:val="32"/>
          <w:cs/>
        </w:rPr>
        <w:t>ละข้อมูลเชิงคุณภาพ</w:t>
      </w:r>
      <w:r w:rsidRPr="00C929C0">
        <w:rPr>
          <w:rFonts w:cs="TH SarabunPSK" w:hint="cs"/>
          <w:szCs w:val="32"/>
        </w:rPr>
        <w:t xml:space="preserve"> </w:t>
      </w:r>
      <w:r w:rsidRPr="00C929C0">
        <w:rPr>
          <w:rFonts w:cs="TH SarabunPSK" w:hint="cs"/>
          <w:szCs w:val="32"/>
          <w:cs/>
        </w:rPr>
        <w:t xml:space="preserve">คือระดับของความต้านทานโดยคำนวณจาก </w:t>
      </w:r>
      <w:r w:rsidRPr="00C929C0">
        <w:rPr>
          <w:rFonts w:cs="TH SarabunPSK" w:hint="cs"/>
          <w:szCs w:val="32"/>
        </w:rPr>
        <w:t>Special Warning</w:t>
      </w:r>
      <w:r w:rsidRPr="00C929C0">
        <w:rPr>
          <w:rFonts w:cs="TH SarabunPSK" w:hint="cs"/>
          <w:szCs w:val="32"/>
          <w:cs/>
        </w:rPr>
        <w:t xml:space="preserve"> โดยอ้างอิงตามค่ามาตรฐาน </w:t>
      </w:r>
      <w:r w:rsidRPr="00C929C0">
        <w:rPr>
          <w:rFonts w:cs="TH SarabunPSK" w:hint="cs"/>
          <w:szCs w:val="32"/>
        </w:rPr>
        <w:t xml:space="preserve">NIST Special Publication </w:t>
      </w:r>
      <w:r w:rsidRPr="00C929C0">
        <w:rPr>
          <w:rFonts w:cs="TH SarabunPSK" w:hint="cs"/>
          <w:szCs w:val="32"/>
          <w:cs/>
        </w:rPr>
        <w:t>800-63</w:t>
      </w:r>
      <w:r w:rsidRPr="00C929C0">
        <w:rPr>
          <w:rFonts w:cs="TH SarabunPSK" w:hint="cs"/>
          <w:szCs w:val="32"/>
        </w:rPr>
        <w:t>B</w:t>
      </w:r>
      <w:r w:rsidRPr="00C929C0">
        <w:rPr>
          <w:rFonts w:cs="TH SarabunPSK" w:hint="cs"/>
          <w:szCs w:val="32"/>
          <w:cs/>
        </w:rPr>
        <w:t xml:space="preserve"> ความยาวของรหัสผ่านและช่วงของ </w:t>
      </w:r>
      <w:r w:rsidRPr="00C929C0">
        <w:rPr>
          <w:rFonts w:cs="TH SarabunPSK" w:hint="cs"/>
          <w:szCs w:val="32"/>
        </w:rPr>
        <w:t>Bit of entropy</w:t>
      </w:r>
    </w:p>
    <w:p w14:paraId="0CF08AAB" w14:textId="77777777" w:rsidR="00F66A08" w:rsidRPr="004B2CEA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jc w:val="thaiDistribute"/>
        <w:rPr>
          <w:rFonts w:cs="TH SarabunPSK"/>
          <w:szCs w:val="32"/>
        </w:rPr>
      </w:pPr>
      <w:r w:rsidRPr="004B2CEA">
        <w:rPr>
          <w:rFonts w:cs="TH SarabunPSK" w:hint="cs"/>
          <w:szCs w:val="32"/>
          <w:cs/>
        </w:rPr>
        <w:t xml:space="preserve">ศึกษาเทคนิคการทำ </w:t>
      </w:r>
      <w:r w:rsidRPr="004B2CEA">
        <w:rPr>
          <w:rFonts w:cs="TH SarabunPSK" w:hint="cs"/>
          <w:szCs w:val="32"/>
        </w:rPr>
        <w:t xml:space="preserve">Dictionary Attack </w:t>
      </w:r>
      <w:r w:rsidRPr="004B2CEA">
        <w:rPr>
          <w:rFonts w:cs="TH SarabunPSK" w:hint="cs"/>
          <w:szCs w:val="32"/>
          <w:cs/>
        </w:rPr>
        <w:t xml:space="preserve">โดยแบ่งเป็น 2 รูปแบบ คือ </w:t>
      </w:r>
      <w:r w:rsidRPr="004B2CEA">
        <w:rPr>
          <w:rFonts w:cs="TH SarabunPSK" w:hint="cs"/>
          <w:szCs w:val="32"/>
        </w:rPr>
        <w:t>Straightforward Dictionary attack</w:t>
      </w:r>
      <w:r w:rsidRPr="004B2CEA">
        <w:rPr>
          <w:rFonts w:cs="TH SarabunPSK" w:hint="cs"/>
          <w:szCs w:val="32"/>
          <w:cs/>
        </w:rPr>
        <w:t xml:space="preserve"> และ </w:t>
      </w:r>
      <w:r w:rsidRPr="004B2CEA">
        <w:rPr>
          <w:rFonts w:cs="TH SarabunPSK" w:hint="cs"/>
          <w:szCs w:val="32"/>
        </w:rPr>
        <w:t>Skipping attack</w:t>
      </w:r>
    </w:p>
    <w:p w14:paraId="030470A8" w14:textId="77777777" w:rsidR="00F66A08" w:rsidRPr="004B2CEA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jc w:val="thaiDistribute"/>
        <w:rPr>
          <w:rFonts w:cs="TH SarabunPSK"/>
          <w:szCs w:val="32"/>
        </w:rPr>
      </w:pPr>
      <w:bookmarkStart w:id="86" w:name="_Hlk148482907"/>
      <w:bookmarkEnd w:id="85"/>
      <w:r w:rsidRPr="004B2CEA">
        <w:rPr>
          <w:rFonts w:cs="TH SarabunPSK" w:hint="cs"/>
          <w:szCs w:val="32"/>
          <w:cs/>
        </w:rPr>
        <w:lastRenderedPageBreak/>
        <w:t xml:space="preserve">ศึกษาและทดสอบการเรียกใช้งาน </w:t>
      </w:r>
      <w:r w:rsidRPr="004B2CEA">
        <w:rPr>
          <w:rFonts w:cs="TH SarabunPSK" w:hint="cs"/>
          <w:szCs w:val="32"/>
        </w:rPr>
        <w:t>VirusTotal API</w:t>
      </w:r>
      <w:r w:rsidRPr="004B2CEA">
        <w:rPr>
          <w:rFonts w:cs="TH SarabunPSK" w:hint="cs"/>
          <w:szCs w:val="32"/>
          <w:cs/>
        </w:rPr>
        <w:t xml:space="preserve"> เพื่อนำมาใช้ในการตรวจสอบ </w:t>
      </w:r>
      <w:r w:rsidRPr="004B2CEA">
        <w:rPr>
          <w:rFonts w:cs="TH SarabunPSK" w:hint="cs"/>
          <w:szCs w:val="32"/>
        </w:rPr>
        <w:t>Malware</w:t>
      </w:r>
    </w:p>
    <w:p w14:paraId="5C6288CA" w14:textId="77777777" w:rsidR="00F66A08" w:rsidRPr="004B2CEA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jc w:val="thaiDistribute"/>
        <w:rPr>
          <w:rFonts w:cs="TH SarabunPSK"/>
          <w:szCs w:val="32"/>
        </w:rPr>
      </w:pPr>
      <w:r w:rsidRPr="004B2CEA">
        <w:rPr>
          <w:rFonts w:cs="TH SarabunPSK" w:hint="cs"/>
          <w:szCs w:val="32"/>
          <w:cs/>
        </w:rPr>
        <w:t xml:space="preserve">ศึกษาและทดสอบการทำ  </w:t>
      </w:r>
      <w:r w:rsidRPr="004B2CEA">
        <w:rPr>
          <w:rFonts w:cs="TH SarabunPSK" w:hint="cs"/>
          <w:szCs w:val="32"/>
        </w:rPr>
        <w:t>Vulnerability Scanning</w:t>
      </w:r>
      <w:r w:rsidRPr="004B2CEA">
        <w:rPr>
          <w:rFonts w:cs="TH SarabunPSK" w:hint="cs"/>
          <w:szCs w:val="32"/>
          <w:cs/>
        </w:rPr>
        <w:t xml:space="preserve"> โดยใช้คำสั่ง </w:t>
      </w:r>
      <w:r w:rsidRPr="004B2CEA">
        <w:rPr>
          <w:rFonts w:cs="TH SarabunPSK" w:hint="cs"/>
          <w:szCs w:val="32"/>
        </w:rPr>
        <w:t xml:space="preserve">Nmap </w:t>
      </w:r>
      <w:r w:rsidRPr="004B2CEA">
        <w:rPr>
          <w:rFonts w:cs="TH SarabunPSK" w:hint="cs"/>
          <w:szCs w:val="32"/>
          <w:cs/>
        </w:rPr>
        <w:t xml:space="preserve">และทำการทดสอบ </w:t>
      </w:r>
      <w:r w:rsidRPr="004B2CEA">
        <w:rPr>
          <w:rFonts w:cs="TH SarabunPSK" w:hint="cs"/>
          <w:szCs w:val="32"/>
        </w:rPr>
        <w:t>Vulner.NES</w:t>
      </w:r>
    </w:p>
    <w:p w14:paraId="4B268A39" w14:textId="77777777" w:rsidR="00F66A08" w:rsidRPr="004B2CEA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jc w:val="thaiDistribute"/>
        <w:rPr>
          <w:rFonts w:cs="TH SarabunPSK"/>
          <w:szCs w:val="32"/>
        </w:rPr>
      </w:pPr>
      <w:r w:rsidRPr="004B2CEA">
        <w:rPr>
          <w:rFonts w:cs="TH SarabunPSK" w:hint="cs"/>
          <w:szCs w:val="32"/>
          <w:cs/>
        </w:rPr>
        <w:t xml:space="preserve">ทดสอบ </w:t>
      </w:r>
      <w:r w:rsidRPr="004B2CEA">
        <w:rPr>
          <w:rFonts w:cs="TH SarabunPSK" w:hint="cs"/>
          <w:szCs w:val="32"/>
        </w:rPr>
        <w:t xml:space="preserve">Open-Source testssl.sh </w:t>
      </w:r>
      <w:r w:rsidRPr="004B2CEA">
        <w:rPr>
          <w:rFonts w:cs="TH SarabunPSK" w:hint="cs"/>
          <w:szCs w:val="32"/>
          <w:cs/>
        </w:rPr>
        <w:t xml:space="preserve">เพื่อใช้ในการตรวจสอบ </w:t>
      </w:r>
      <w:r w:rsidRPr="004B2CEA">
        <w:rPr>
          <w:rFonts w:cs="TH SarabunPSK" w:hint="cs"/>
          <w:szCs w:val="32"/>
        </w:rPr>
        <w:t xml:space="preserve">HTTPS Header </w:t>
      </w:r>
      <w:r w:rsidRPr="004B2CEA">
        <w:rPr>
          <w:rFonts w:cs="TH SarabunPSK" w:hint="cs"/>
          <w:szCs w:val="32"/>
          <w:cs/>
        </w:rPr>
        <w:t xml:space="preserve">และตรวจสอบ </w:t>
      </w:r>
      <w:r w:rsidRPr="004B2CEA">
        <w:rPr>
          <w:rFonts w:cs="TH SarabunPSK" w:hint="cs"/>
          <w:szCs w:val="32"/>
        </w:rPr>
        <w:t>HSTS Configuration</w:t>
      </w:r>
      <w:r w:rsidRPr="004B2CEA">
        <w:rPr>
          <w:rFonts w:cs="TH SarabunPSK" w:hint="cs"/>
          <w:szCs w:val="32"/>
          <w:cs/>
        </w:rPr>
        <w:t xml:space="preserve"> และ </w:t>
      </w:r>
      <w:r w:rsidRPr="004B2CEA">
        <w:rPr>
          <w:rFonts w:cs="TH SarabunPSK" w:hint="cs"/>
          <w:szCs w:val="32"/>
        </w:rPr>
        <w:t>HSTS Preload</w:t>
      </w:r>
    </w:p>
    <w:p w14:paraId="20917936" w14:textId="514DA216" w:rsidR="00F66A08" w:rsidRPr="00C929C0" w:rsidRDefault="00F66A08" w:rsidP="00F66A08">
      <w:pPr>
        <w:pStyle w:val="ListParagraph"/>
        <w:numPr>
          <w:ilvl w:val="0"/>
          <w:numId w:val="41"/>
        </w:numPr>
        <w:spacing w:after="160" w:line="259" w:lineRule="auto"/>
        <w:jc w:val="thaiDistribute"/>
        <w:rPr>
          <w:rFonts w:cs="TH SarabunPSK"/>
          <w:szCs w:val="32"/>
          <w:cs/>
        </w:rPr>
      </w:pPr>
      <w:r w:rsidRPr="004B2CEA">
        <w:rPr>
          <w:rFonts w:cs="TH SarabunPSK" w:hint="cs"/>
          <w:szCs w:val="32"/>
          <w:cs/>
        </w:rPr>
        <w:t xml:space="preserve">ศึกษา </w:t>
      </w:r>
      <w:r w:rsidRPr="004B2CEA">
        <w:rPr>
          <w:rFonts w:cs="TH SarabunPSK" w:hint="cs"/>
          <w:szCs w:val="32"/>
        </w:rPr>
        <w:t xml:space="preserve">Algorithms </w:t>
      </w:r>
      <w:r w:rsidRPr="004B2CEA">
        <w:rPr>
          <w:rFonts w:cs="TH SarabunPSK" w:hint="cs"/>
          <w:szCs w:val="32"/>
          <w:cs/>
        </w:rPr>
        <w:t xml:space="preserve">การคํานวณ </w:t>
      </w:r>
      <w:r w:rsidRPr="004B2CEA">
        <w:rPr>
          <w:rFonts w:cs="TH SarabunPSK" w:hint="cs"/>
          <w:szCs w:val="32"/>
        </w:rPr>
        <w:t>Message Digest</w:t>
      </w:r>
      <w:r w:rsidRPr="004B2CEA">
        <w:rPr>
          <w:rFonts w:cs="TH SarabunPSK" w:hint="cs"/>
          <w:szCs w:val="32"/>
          <w:cs/>
        </w:rPr>
        <w:t xml:space="preserve"> ได้แก่ </w:t>
      </w:r>
      <w:r w:rsidRPr="004B2CEA">
        <w:rPr>
          <w:rFonts w:cs="TH SarabunPSK" w:hint="cs"/>
          <w:szCs w:val="32"/>
        </w:rPr>
        <w:t>MD5, SHA-1, SHA-2</w:t>
      </w:r>
      <w:r w:rsidR="00D113EB">
        <w:rPr>
          <w:rFonts w:cs="TH SarabunPSK"/>
          <w:szCs w:val="32"/>
        </w:rPr>
        <w:t>(224, 256, 384, 512)</w:t>
      </w:r>
      <w:r w:rsidR="00D113EB" w:rsidRPr="00D113EB">
        <w:rPr>
          <w:rFonts w:cs="TH SarabunPSK" w:hint="cs"/>
          <w:szCs w:val="32"/>
        </w:rPr>
        <w:t xml:space="preserve"> </w:t>
      </w:r>
      <w:r w:rsidR="00D113EB" w:rsidRPr="004B2CEA">
        <w:rPr>
          <w:rFonts w:cs="TH SarabunPSK" w:hint="cs"/>
          <w:szCs w:val="32"/>
        </w:rPr>
        <w:t>, SHA-</w:t>
      </w:r>
      <w:r w:rsidR="00D113EB">
        <w:rPr>
          <w:rFonts w:cs="TH SarabunPSK"/>
          <w:szCs w:val="32"/>
        </w:rPr>
        <w:t>3(224, 256, 384, 512)</w:t>
      </w:r>
    </w:p>
    <w:p w14:paraId="07E3D18E" w14:textId="77777777" w:rsidR="00F66A08" w:rsidRDefault="00F66A08" w:rsidP="00F66A08">
      <w:pPr>
        <w:pStyle w:val="Heading2"/>
      </w:pPr>
      <w:bookmarkStart w:id="87" w:name="_Toc130505825"/>
      <w:bookmarkEnd w:id="86"/>
      <w:r>
        <w:rPr>
          <w:rFonts w:hint="cs"/>
          <w:cs/>
        </w:rPr>
        <w:t>การพัฒนาระบบด้วย</w:t>
      </w:r>
      <w:r>
        <w:t xml:space="preserve"> Qt Designer</w:t>
      </w:r>
      <w:bookmarkEnd w:id="87"/>
    </w:p>
    <w:p w14:paraId="49EAEC42" w14:textId="77777777" w:rsidR="00F66A08" w:rsidRDefault="00F66A08" w:rsidP="00F66A08">
      <w:pPr>
        <w:keepNext/>
        <w:jc w:val="center"/>
      </w:pPr>
      <w:r w:rsidRPr="00DE7303">
        <w:rPr>
          <w:noProof/>
        </w:rPr>
        <w:drawing>
          <wp:inline distT="0" distB="0" distL="0" distR="0" wp14:anchorId="31DB125D" wp14:editId="3C5C586C">
            <wp:extent cx="4822166" cy="2586763"/>
            <wp:effectExtent l="0" t="0" r="0" b="444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5137" cy="262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E" w14:textId="48050A6A" w:rsidR="00F66A08" w:rsidRPr="009378D0" w:rsidRDefault="00F66A08" w:rsidP="002A1DDE">
      <w:pPr>
        <w:pStyle w:val="Caption"/>
        <w:rPr>
          <w:iCs/>
        </w:rPr>
      </w:pPr>
      <w:bookmarkStart w:id="88" w:name="_Toc130505731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</w:t>
      </w:r>
      <w:r w:rsidRPr="003B7FFE">
        <w:rPr>
          <w:i w:val="0"/>
          <w:iCs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>การพัฒนา</w:t>
      </w:r>
      <w:r w:rsidRPr="009378D0">
        <w:rPr>
          <w:rFonts w:hint="cs"/>
        </w:rPr>
        <w:t xml:space="preserve"> </w:t>
      </w:r>
      <w:r w:rsidRPr="00E30FA1">
        <w:rPr>
          <w:rFonts w:hint="cs"/>
          <w:i w:val="0"/>
        </w:rPr>
        <w:t>I</w:t>
      </w:r>
      <w:r w:rsidRPr="003B7FFE">
        <w:rPr>
          <w:rFonts w:hint="cs"/>
          <w:i w:val="0"/>
        </w:rPr>
        <w:t>nterface</w:t>
      </w:r>
      <w:r w:rsidRPr="007856EA">
        <w:rPr>
          <w:rFonts w:hint="cs"/>
          <w:iCs/>
          <w:cs/>
        </w:rPr>
        <w:t xml:space="preserve"> </w:t>
      </w:r>
      <w:r w:rsidRPr="009378D0">
        <w:rPr>
          <w:rFonts w:hint="cs"/>
          <w:cs/>
        </w:rPr>
        <w:t>ด้วย</w:t>
      </w:r>
      <w:r w:rsidRPr="009378D0">
        <w:rPr>
          <w:rFonts w:hint="cs"/>
        </w:rPr>
        <w:t xml:space="preserve"> </w:t>
      </w:r>
      <w:r w:rsidRPr="003B7FFE">
        <w:rPr>
          <w:rFonts w:hint="cs"/>
          <w:i w:val="0"/>
        </w:rPr>
        <w:t>Qt Designer</w:t>
      </w:r>
      <w:bookmarkEnd w:id="88"/>
    </w:p>
    <w:p w14:paraId="5FEFBB50" w14:textId="77777777" w:rsidR="00F66A08" w:rsidRPr="00C929C0" w:rsidRDefault="00F66A08" w:rsidP="00F66A08">
      <w:pPr>
        <w:ind w:firstLine="720"/>
        <w:jc w:val="thaiDistribute"/>
      </w:pPr>
      <w:r w:rsidRPr="00C929C0">
        <w:rPr>
          <w:rFonts w:hint="cs"/>
          <w:cs/>
        </w:rPr>
        <w:t>จากภาพประกอบที่</w:t>
      </w:r>
      <w:r w:rsidRPr="00C929C0">
        <w:t xml:space="preserve"> 3.2</w:t>
      </w:r>
      <w:r w:rsidRPr="00C929C0">
        <w:rPr>
          <w:rFonts w:hint="cs"/>
          <w:cs/>
        </w:rPr>
        <w:t xml:space="preserve"> </w:t>
      </w:r>
      <w:bookmarkStart w:id="89" w:name="_Hlk148482982"/>
      <w:r w:rsidRPr="00C929C0">
        <w:rPr>
          <w:rFonts w:hint="cs"/>
          <w:cs/>
        </w:rPr>
        <w:t>การพัฒนา</w:t>
      </w:r>
      <w:r w:rsidRPr="00C929C0">
        <w:t xml:space="preserve"> Interface</w:t>
      </w:r>
      <w:r w:rsidRPr="00C929C0">
        <w:rPr>
          <w:rFonts w:hint="cs"/>
          <w:cs/>
        </w:rPr>
        <w:t xml:space="preserve"> ด้วย</w:t>
      </w:r>
      <w:r w:rsidRPr="00C929C0">
        <w:t xml:space="preserve"> Qt Designer </w:t>
      </w:r>
      <w:r w:rsidRPr="00C929C0">
        <w:rPr>
          <w:rFonts w:hint="cs"/>
          <w:cs/>
        </w:rPr>
        <w:t>เพื่อเป็นตัวกลางในการสื่อสารระหว่างผู้ใช้และเครื่องมือการทำงานต่าง ๆ โดยด้านซ้ายจะเป็น</w:t>
      </w:r>
      <w:r w:rsidRPr="00C929C0">
        <w:t xml:space="preserve"> Widget Box </w:t>
      </w:r>
      <w:r w:rsidRPr="00C929C0">
        <w:rPr>
          <w:rFonts w:hint="cs"/>
          <w:cs/>
        </w:rPr>
        <w:t>หรือ</w:t>
      </w:r>
      <w:r w:rsidRPr="00C929C0">
        <w:t xml:space="preserve"> Components</w:t>
      </w:r>
      <w:r w:rsidRPr="00C929C0">
        <w:rPr>
          <w:rFonts w:hint="cs"/>
          <w:cs/>
        </w:rPr>
        <w:t xml:space="preserve"> ที่ประกอบไปด้วย </w:t>
      </w:r>
      <w:r w:rsidRPr="00C929C0">
        <w:t>Layouts, Spacers, Buttons, item View, Containers, Input Widgets</w:t>
      </w:r>
      <w:r w:rsidRPr="00C929C0">
        <w:rPr>
          <w:rFonts w:hint="cs"/>
          <w:cs/>
        </w:rPr>
        <w:t xml:space="preserve"> และ</w:t>
      </w:r>
      <w:r w:rsidRPr="00C929C0">
        <w:t xml:space="preserve"> Display Widgets </w:t>
      </w:r>
      <w:r w:rsidRPr="00C929C0">
        <w:rPr>
          <w:rFonts w:hint="cs"/>
          <w:cs/>
        </w:rPr>
        <w:t>ที่สามารถใช้งานได้ใน</w:t>
      </w:r>
      <w:r w:rsidRPr="00C929C0">
        <w:t xml:space="preserve"> Qt Designer </w:t>
      </w:r>
      <w:r w:rsidRPr="00C929C0">
        <w:rPr>
          <w:rFonts w:hint="cs"/>
          <w:cs/>
        </w:rPr>
        <w:t>และ ด้านขวาคือ</w:t>
      </w:r>
      <w:r w:rsidRPr="00C929C0">
        <w:t xml:space="preserve"> Properties </w:t>
      </w:r>
      <w:r w:rsidRPr="00C929C0">
        <w:rPr>
          <w:rFonts w:hint="cs"/>
          <w:cs/>
        </w:rPr>
        <w:t>ที่เกี่ยวข้องกับการตกแต่งหรือปรับเปลี่ยน</w:t>
      </w:r>
      <w:r w:rsidRPr="00C929C0">
        <w:t xml:space="preserve"> Style Sheet </w:t>
      </w:r>
      <w:r w:rsidRPr="00C929C0">
        <w:rPr>
          <w:rFonts w:hint="cs"/>
          <w:cs/>
        </w:rPr>
        <w:t>ให้กับแต่ละ</w:t>
      </w:r>
      <w:r w:rsidRPr="00C929C0">
        <w:t xml:space="preserve"> Object </w:t>
      </w:r>
      <w:r w:rsidRPr="00C929C0">
        <w:rPr>
          <w:rFonts w:hint="cs"/>
          <w:cs/>
        </w:rPr>
        <w:t>ของ</w:t>
      </w:r>
      <w:r w:rsidRPr="00C929C0">
        <w:t xml:space="preserve"> Qt Designer</w:t>
      </w:r>
      <w:r w:rsidRPr="00C929C0">
        <w:rPr>
          <w:rFonts w:hint="cs"/>
          <w:cs/>
        </w:rPr>
        <w:t xml:space="preserve">  โดยประกอบไปด้วย</w:t>
      </w:r>
      <w:r w:rsidRPr="00C929C0">
        <w:t xml:space="preserve"> Object Inspector </w:t>
      </w:r>
      <w:r w:rsidRPr="00C929C0">
        <w:rPr>
          <w:rFonts w:hint="cs"/>
          <w:cs/>
        </w:rPr>
        <w:t>จะแสดง</w:t>
      </w:r>
      <w:r w:rsidRPr="00C929C0">
        <w:t xml:space="preserve"> Object</w:t>
      </w:r>
      <w:r w:rsidRPr="00C929C0">
        <w:rPr>
          <w:rFonts w:hint="cs"/>
          <w:cs/>
        </w:rPr>
        <w:t xml:space="preserve"> ที่มีใน</w:t>
      </w:r>
      <w:r w:rsidRPr="00C929C0">
        <w:t xml:space="preserve"> Frame</w:t>
      </w:r>
      <w:r w:rsidRPr="00C929C0">
        <w:rPr>
          <w:rFonts w:hint="cs"/>
          <w:cs/>
        </w:rPr>
        <w:t xml:space="preserve"> และส่วนของ</w:t>
      </w:r>
      <w:r w:rsidRPr="00C929C0">
        <w:t xml:space="preserve"> Property Editor </w:t>
      </w:r>
      <w:r w:rsidRPr="00C929C0">
        <w:rPr>
          <w:rFonts w:hint="cs"/>
          <w:cs/>
        </w:rPr>
        <w:t xml:space="preserve">เช่น </w:t>
      </w:r>
      <w:r w:rsidRPr="00C929C0">
        <w:t>font, geometry, window Title</w:t>
      </w:r>
    </w:p>
    <w:bookmarkEnd w:id="89"/>
    <w:p w14:paraId="0AF1CF45" w14:textId="77777777" w:rsidR="00F66A08" w:rsidRDefault="00F66A08" w:rsidP="00F66A08">
      <w:pPr>
        <w:keepNext/>
        <w:jc w:val="center"/>
      </w:pPr>
      <w:r w:rsidRPr="00DE7303">
        <w:rPr>
          <w:rFonts w:hint="cs"/>
          <w:cs/>
        </w:rPr>
        <w:lastRenderedPageBreak/>
        <w:t xml:space="preserve">    </w:t>
      </w:r>
      <w:r w:rsidRPr="00DE7303">
        <w:rPr>
          <w:noProof/>
          <w:cs/>
        </w:rPr>
        <w:drawing>
          <wp:inline distT="0" distB="0" distL="0" distR="0" wp14:anchorId="3DB8EA85" wp14:editId="7A09CE80">
            <wp:extent cx="5041728" cy="1657350"/>
            <wp:effectExtent l="0" t="0" r="698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44"/>
                    <a:srcRect b="53835"/>
                    <a:stretch/>
                  </pic:blipFill>
                  <pic:spPr bwMode="auto">
                    <a:xfrm>
                      <a:off x="0" y="0"/>
                      <a:ext cx="5063140" cy="166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9506C" w14:textId="6D05E612" w:rsidR="00F66A08" w:rsidRPr="009378D0" w:rsidRDefault="00F66A08" w:rsidP="002A1DDE">
      <w:pPr>
        <w:pStyle w:val="Caption"/>
      </w:pPr>
      <w:bookmarkStart w:id="90" w:name="_Toc130505732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3</w:t>
      </w:r>
      <w:r w:rsidRPr="003B7FFE">
        <w:rPr>
          <w:i w:val="0"/>
          <w:iCs/>
        </w:rPr>
        <w:fldChar w:fldCharType="end"/>
      </w:r>
      <w:r w:rsidRPr="003B7FFE">
        <w:rPr>
          <w:i w:val="0"/>
          <w:iCs/>
        </w:rPr>
        <w:t xml:space="preserve"> </w:t>
      </w:r>
      <w:r w:rsidRPr="003B7FFE">
        <w:rPr>
          <w:rFonts w:hint="cs"/>
          <w:i w:val="0"/>
          <w:iCs/>
        </w:rPr>
        <w:t>Code</w:t>
      </w:r>
      <w:r w:rsidRPr="009378D0">
        <w:rPr>
          <w:rFonts w:hint="cs"/>
        </w:rPr>
        <w:t xml:space="preserve"> </w:t>
      </w:r>
      <w:r w:rsidRPr="009378D0">
        <w:rPr>
          <w:rFonts w:hint="cs"/>
          <w:cs/>
        </w:rPr>
        <w:t>การเรียกใช้</w:t>
      </w:r>
      <w:r w:rsidRPr="003B7FFE">
        <w:rPr>
          <w:rFonts w:hint="cs"/>
          <w:i w:val="0"/>
          <w:iCs/>
        </w:rPr>
        <w:t xml:space="preserve"> Qt Designer</w:t>
      </w:r>
      <w:bookmarkEnd w:id="90"/>
    </w:p>
    <w:p w14:paraId="6F7F2E93" w14:textId="77777777" w:rsidR="00F66A08" w:rsidRPr="00C929C0" w:rsidRDefault="00F66A08" w:rsidP="00F66A08">
      <w:pPr>
        <w:ind w:firstLine="720"/>
        <w:jc w:val="thaiDistribute"/>
      </w:pPr>
      <w:r w:rsidRPr="00C929C0">
        <w:rPr>
          <w:rFonts w:hint="cs"/>
          <w:cs/>
        </w:rPr>
        <w:t>ภาพที่</w:t>
      </w:r>
      <w:r w:rsidRPr="00C929C0">
        <w:t xml:space="preserve"> 3.3</w:t>
      </w:r>
      <w:r w:rsidRPr="00C929C0">
        <w:rPr>
          <w:rFonts w:hint="cs"/>
          <w:cs/>
        </w:rPr>
        <w:t xml:space="preserve"> </w:t>
      </w:r>
      <w:bookmarkStart w:id="91" w:name="_Hlk148483052"/>
      <w:r w:rsidRPr="00C929C0">
        <w:t xml:space="preserve">Code </w:t>
      </w:r>
      <w:r w:rsidRPr="00C929C0">
        <w:rPr>
          <w:rFonts w:hint="cs"/>
          <w:cs/>
        </w:rPr>
        <w:t>การเรียกใช้</w:t>
      </w:r>
      <w:r w:rsidRPr="00C929C0">
        <w:t xml:space="preserve"> Qt Designer File </w:t>
      </w:r>
      <w:r w:rsidRPr="00C929C0">
        <w:rPr>
          <w:rFonts w:hint="cs"/>
          <w:cs/>
        </w:rPr>
        <w:t xml:space="preserve">หรือ </w:t>
      </w:r>
      <w:r w:rsidRPr="00C929C0">
        <w:t>.ui</w:t>
      </w:r>
      <w:r w:rsidRPr="00C929C0">
        <w:rPr>
          <w:rFonts w:hint="cs"/>
          <w:cs/>
        </w:rPr>
        <w:t xml:space="preserve"> ด้วย </w:t>
      </w:r>
      <w:r w:rsidRPr="00C929C0">
        <w:t xml:space="preserve">Python Language </w:t>
      </w:r>
      <w:r w:rsidRPr="00C929C0">
        <w:rPr>
          <w:rFonts w:hint="cs"/>
          <w:cs/>
        </w:rPr>
        <w:t>และ</w:t>
      </w:r>
      <w:r w:rsidRPr="00C929C0">
        <w:t xml:space="preserve"> VS</w:t>
      </w:r>
      <w:r w:rsidRPr="00C929C0">
        <w:rPr>
          <w:rFonts w:hint="cs"/>
          <w:cs/>
        </w:rPr>
        <w:t xml:space="preserve"> </w:t>
      </w:r>
      <w:r w:rsidRPr="00C929C0">
        <w:t>Code</w:t>
      </w:r>
      <w:r>
        <w:rPr>
          <w:rFonts w:hint="cs"/>
          <w:cs/>
        </w:rPr>
        <w:t xml:space="preserve"> </w:t>
      </w:r>
      <w:r w:rsidRPr="00C929C0">
        <w:rPr>
          <w:rFonts w:hint="cs"/>
          <w:cs/>
        </w:rPr>
        <w:t>เพื่อ</w:t>
      </w:r>
      <w:r w:rsidRPr="00C929C0">
        <w:rPr>
          <w:cs/>
        </w:rPr>
        <w:t xml:space="preserve">โหลดไฟล์ </w:t>
      </w:r>
      <w:r w:rsidRPr="00C929C0">
        <w:t>UI</w:t>
      </w:r>
      <w:r w:rsidRPr="00C929C0">
        <w:rPr>
          <w:rFonts w:hint="cs"/>
          <w:cs/>
        </w:rPr>
        <w:t xml:space="preserve"> ด้วย </w:t>
      </w:r>
      <w:r w:rsidRPr="00C929C0">
        <w:t>Library</w:t>
      </w:r>
      <w:r w:rsidRPr="00C929C0">
        <w:rPr>
          <w:rFonts w:hint="cs"/>
          <w:cs/>
        </w:rPr>
        <w:t xml:space="preserve"> ของ</w:t>
      </w:r>
      <w:r w:rsidRPr="00C929C0">
        <w:t xml:space="preserve"> PyQt6.uic Function LoadUi()</w:t>
      </w:r>
      <w:r w:rsidRPr="00C929C0">
        <w:rPr>
          <w:cs/>
        </w:rPr>
        <w:t xml:space="preserve"> </w:t>
      </w:r>
      <w:bookmarkEnd w:id="91"/>
    </w:p>
    <w:p w14:paraId="7D2ABA9B" w14:textId="77777777" w:rsidR="00F66A08" w:rsidRDefault="00F66A08" w:rsidP="00F66A08">
      <w:pPr>
        <w:pStyle w:val="Heading2"/>
      </w:pPr>
      <w:bookmarkStart w:id="92" w:name="_Toc130505826"/>
      <w:r>
        <w:t>Password Evaluation</w:t>
      </w:r>
      <w:bookmarkEnd w:id="92"/>
    </w:p>
    <w:p w14:paraId="6B45BA3A" w14:textId="77777777" w:rsidR="00F66A08" w:rsidRPr="00DE7303" w:rsidRDefault="00F66A08" w:rsidP="00F66A08">
      <w:pPr>
        <w:pStyle w:val="Heading3"/>
        <w:rPr>
          <w:cs/>
        </w:rPr>
      </w:pPr>
      <w:r w:rsidRPr="006573C6">
        <w:rPr>
          <w:rFonts w:hint="cs"/>
          <w:cs/>
        </w:rPr>
        <w:t>การประเมินรหัสผ่านด้วยเครื่องมือ</w:t>
      </w:r>
      <w:r w:rsidRPr="00DE7303">
        <w:rPr>
          <w:cs/>
        </w:rPr>
        <w:t xml:space="preserve"> </w:t>
      </w:r>
      <w:r w:rsidRPr="00DE7303">
        <w:t xml:space="preserve">Password Evaluation </w:t>
      </w:r>
    </w:p>
    <w:p w14:paraId="6D062EE4" w14:textId="77777777" w:rsidR="00F66A08" w:rsidRDefault="00F66A08" w:rsidP="00F66A08">
      <w:pPr>
        <w:keepNext/>
        <w:jc w:val="center"/>
      </w:pPr>
      <w:r w:rsidRPr="00DE7303">
        <w:rPr>
          <w:rFonts w:hint="cs"/>
          <w:noProof/>
        </w:rPr>
        <w:drawing>
          <wp:inline distT="0" distB="0" distL="0" distR="0" wp14:anchorId="6543EAB3" wp14:editId="798FCBEF">
            <wp:extent cx="5167223" cy="3140634"/>
            <wp:effectExtent l="0" t="0" r="0" b="317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7901" cy="31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C95B" w14:textId="673D0907" w:rsidR="00F66A08" w:rsidRPr="009378D0" w:rsidRDefault="00F66A08" w:rsidP="002A1DDE">
      <w:pPr>
        <w:pStyle w:val="Caption"/>
      </w:pPr>
      <w:bookmarkStart w:id="93" w:name="_Toc130505733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4</w:t>
      </w:r>
      <w:r w:rsidRPr="003B7FFE">
        <w:rPr>
          <w:i w:val="0"/>
          <w:iCs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>เครื่องมือประเมินรหัสผ่าน</w:t>
      </w:r>
      <w:r w:rsidRPr="009378D0">
        <w:t xml:space="preserve"> </w:t>
      </w:r>
      <w:r w:rsidRPr="003B7FFE">
        <w:rPr>
          <w:i w:val="0"/>
          <w:iCs/>
        </w:rPr>
        <w:t>(Password Evaluation)</w:t>
      </w:r>
      <w:bookmarkEnd w:id="93"/>
    </w:p>
    <w:p w14:paraId="73D66A84" w14:textId="77777777" w:rsidR="00F66A08" w:rsidRPr="00C929C0" w:rsidRDefault="00F66A08" w:rsidP="00F66A08">
      <w:pPr>
        <w:ind w:firstLine="720"/>
        <w:jc w:val="thaiDistribute"/>
      </w:pPr>
      <w:r w:rsidRPr="00C929C0">
        <w:rPr>
          <w:rFonts w:hint="cs"/>
          <w:cs/>
        </w:rPr>
        <w:t xml:space="preserve">สำหรับเครื่องมือประเมินรหัสผ่านผู้ใช้งานสามารถป้อนรหัสผ่านที่ต้องการเพื่อใช้ในการคำนวณ </w:t>
      </w:r>
      <w:r w:rsidRPr="00C929C0">
        <w:t xml:space="preserve">Entropy </w:t>
      </w:r>
      <w:r w:rsidRPr="00C929C0">
        <w:rPr>
          <w:rFonts w:hint="cs"/>
          <w:cs/>
        </w:rPr>
        <w:t xml:space="preserve">โดยใช้สูตรการคำนวณ </w:t>
      </w:r>
      <w:r w:rsidRPr="00C929C0">
        <w:t>E = Length * Log</w:t>
      </w:r>
      <w:r w:rsidRPr="00F75A5D">
        <w:rPr>
          <w:vertAlign w:val="subscript"/>
        </w:rPr>
        <w:t>2</w:t>
      </w:r>
      <w:r w:rsidRPr="00C929C0">
        <w:t>(Pool_of_Chars)</w:t>
      </w:r>
      <w:r w:rsidRPr="00C929C0">
        <w:rPr>
          <w:rFonts w:hint="cs"/>
          <w:cs/>
        </w:rPr>
        <w:t xml:space="preserve"> และจะแสดงผลลัพธ์เป็นข้อมูลเชิงปริมาณและข้อมูลเชิงคุณภาพ</w:t>
      </w:r>
    </w:p>
    <w:p w14:paraId="03C14E95" w14:textId="77777777" w:rsidR="00F66A08" w:rsidRPr="00C929C0" w:rsidRDefault="00F66A08" w:rsidP="00F66A08">
      <w:pPr>
        <w:ind w:firstLine="720"/>
        <w:jc w:val="thaiDistribute"/>
      </w:pPr>
      <w:r w:rsidRPr="00C929C0">
        <w:rPr>
          <w:rFonts w:hint="cs"/>
          <w:cs/>
        </w:rPr>
        <w:lastRenderedPageBreak/>
        <w:t xml:space="preserve">จากการศึกษาข้อมูลพบว่าเว็บไซต์ </w:t>
      </w:r>
      <w:r w:rsidRPr="00C929C0">
        <w:t>keepass.info</w:t>
      </w:r>
      <w:r w:rsidRPr="00C929C0">
        <w:rPr>
          <w:rFonts w:hint="cs"/>
        </w:rPr>
        <w:t xml:space="preserve"> </w:t>
      </w:r>
      <w:r w:rsidRPr="00C929C0">
        <w:rPr>
          <w:rFonts w:hint="cs"/>
          <w:cs/>
        </w:rPr>
        <w:t>ระบุข้อมูลเชิงคุณภาพของรหัสผ่านที่มีความแข็งแกร่ง</w:t>
      </w:r>
      <w:r>
        <w:rPr>
          <w:rFonts w:hint="cs"/>
          <w:cs/>
        </w:rPr>
        <w:t>นั้น</w:t>
      </w:r>
      <w:r w:rsidRPr="00C929C0">
        <w:rPr>
          <w:rFonts w:hint="cs"/>
          <w:cs/>
        </w:rPr>
        <w:t>มีขนาดของ</w:t>
      </w:r>
      <w:r>
        <w:rPr>
          <w:rFonts w:hint="cs"/>
          <w:cs/>
        </w:rPr>
        <w:t>เอนโทรปี</w:t>
      </w:r>
      <w:r w:rsidRPr="00C929C0">
        <w:rPr>
          <w:rFonts w:hint="cs"/>
          <w:cs/>
        </w:rPr>
        <w:t>อยู่ที่ 112-128</w:t>
      </w:r>
      <w:r w:rsidRPr="00C929C0">
        <w:rPr>
          <w:rFonts w:hint="cs"/>
        </w:rPr>
        <w:t xml:space="preserve"> </w:t>
      </w:r>
      <w:r>
        <w:rPr>
          <w:rFonts w:hint="cs"/>
          <w:cs/>
        </w:rPr>
        <w:t>บิต</w:t>
      </w:r>
      <w:r w:rsidRPr="00C929C0">
        <w:t xml:space="preserve"> </w:t>
      </w:r>
      <w:r w:rsidRPr="00C929C0">
        <w:rPr>
          <w:rFonts w:hint="cs"/>
          <w:cs/>
        </w:rPr>
        <w:t xml:space="preserve">ส่วนเว็บไซต์ </w:t>
      </w:r>
      <w:r w:rsidRPr="00C929C0">
        <w:t xml:space="preserve">barldung.com </w:t>
      </w:r>
      <w:r w:rsidRPr="00C929C0">
        <w:rPr>
          <w:rFonts w:hint="cs"/>
          <w:cs/>
        </w:rPr>
        <w:t>ระบบว่าข้อมูลเชิงคุณภาพของรหัสผ่านที่มีความแข็งแกร่งมีขนาดของ</w:t>
      </w:r>
      <w:r>
        <w:rPr>
          <w:rFonts w:hint="cs"/>
          <w:cs/>
        </w:rPr>
        <w:t>เอนโทรปี</w:t>
      </w:r>
      <w:r w:rsidRPr="00C929C0">
        <w:t xml:space="preserve"> </w:t>
      </w:r>
      <w:r w:rsidRPr="00C929C0">
        <w:rPr>
          <w:rFonts w:hint="cs"/>
          <w:cs/>
        </w:rPr>
        <w:t>อยู่ที่ 75-100</w:t>
      </w:r>
      <w:r w:rsidRPr="00C929C0">
        <w:rPr>
          <w:rFonts w:hint="cs"/>
        </w:rPr>
        <w:t xml:space="preserve"> </w:t>
      </w:r>
      <w:r>
        <w:rPr>
          <w:rFonts w:hint="cs"/>
          <w:cs/>
        </w:rPr>
        <w:t>บิต</w:t>
      </w:r>
      <w:r w:rsidRPr="00C929C0">
        <w:t xml:space="preserve"> </w:t>
      </w:r>
      <w:r w:rsidRPr="00C929C0">
        <w:rPr>
          <w:rFonts w:hint="cs"/>
          <w:cs/>
        </w:rPr>
        <w:t xml:space="preserve">จากข้อมูลดังกล่าว กล่าวโดยสรุปคือ </w:t>
      </w:r>
      <w:r w:rsidRPr="00C929C0">
        <w:t xml:space="preserve">keepass.info </w:t>
      </w:r>
      <w:r w:rsidRPr="00C929C0">
        <w:rPr>
          <w:rFonts w:hint="cs"/>
          <w:cs/>
        </w:rPr>
        <w:t xml:space="preserve">เป็นเว็บไซต์ </w:t>
      </w:r>
      <w:r w:rsidRPr="00C929C0">
        <w:t xml:space="preserve">Password Manager </w:t>
      </w:r>
      <w:r w:rsidRPr="00C929C0">
        <w:rPr>
          <w:rFonts w:hint="cs"/>
          <w:cs/>
        </w:rPr>
        <w:t>มีจุดประสงค์ให้คอมพิวเตอร์ตั้งรหัสผ่านให้ ทำให้เอนโทรปีของรหัสผ่านมีค่าที่สูงแต่รหัสผ่านที่ได้นั้นมีความยาวและยากเกินกว่ามีมนุษย์จะจดจำได้</w:t>
      </w:r>
    </w:p>
    <w:p w14:paraId="29F04AB9" w14:textId="77777777" w:rsidR="00F66A08" w:rsidRDefault="00F66A08" w:rsidP="00F66A08">
      <w:pPr>
        <w:pStyle w:val="Heading3"/>
      </w:pPr>
      <w:r>
        <w:rPr>
          <w:rFonts w:hint="cs"/>
          <w:cs/>
        </w:rPr>
        <w:t>การวิเคราะห์ข้อมูลเชิงปริมาณ</w:t>
      </w:r>
    </w:p>
    <w:p w14:paraId="026F7593" w14:textId="77777777" w:rsidR="00F66A08" w:rsidRDefault="00F66A08" w:rsidP="007856EA">
      <w:pPr>
        <w:keepNext/>
        <w:jc w:val="center"/>
      </w:pPr>
      <w:r w:rsidRPr="00DE7303">
        <w:rPr>
          <w:rFonts w:hint="cs"/>
          <w:noProof/>
        </w:rPr>
        <w:drawing>
          <wp:inline distT="0" distB="0" distL="0" distR="0" wp14:anchorId="1C8F9A25" wp14:editId="4C193CE8">
            <wp:extent cx="2441050" cy="2715381"/>
            <wp:effectExtent l="0" t="0" r="0" b="889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7" r="23746"/>
                    <a:stretch/>
                  </pic:blipFill>
                  <pic:spPr bwMode="auto">
                    <a:xfrm>
                      <a:off x="0" y="0"/>
                      <a:ext cx="2447260" cy="272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D7DE" w14:textId="2C25E4CA" w:rsidR="007856EA" w:rsidRPr="007856EA" w:rsidRDefault="00F66A08" w:rsidP="002A1DDE">
      <w:pPr>
        <w:pStyle w:val="Caption"/>
      </w:pPr>
      <w:bookmarkStart w:id="94" w:name="_Toc130505734"/>
      <w:r w:rsidRPr="009378D0">
        <w:rPr>
          <w:cs/>
        </w:rPr>
        <w:t xml:space="preserve">ภาพประกอบที่ </w:t>
      </w:r>
      <w:r w:rsidRPr="003B7FFE">
        <w:rPr>
          <w:i w:val="0"/>
        </w:rPr>
        <w:t>3.</w:t>
      </w:r>
      <w:r w:rsidRPr="003B7FFE">
        <w:rPr>
          <w:i w:val="0"/>
        </w:rPr>
        <w:fldChar w:fldCharType="begin"/>
      </w:r>
      <w:r w:rsidRPr="003B7FFE">
        <w:rPr>
          <w:i w:val="0"/>
        </w:rPr>
        <w:instrText xml:space="preserve"> SEQ </w:instrText>
      </w:r>
      <w:r w:rsidRPr="003B7FFE">
        <w:rPr>
          <w:i w:val="0"/>
          <w:cs/>
        </w:rPr>
        <w:instrText>ภาพประกอบที่</w:instrText>
      </w:r>
      <w:r w:rsidRPr="003B7FFE">
        <w:rPr>
          <w:i w:val="0"/>
        </w:rPr>
        <w:instrText xml:space="preserve">_3. \* ARABIC </w:instrText>
      </w:r>
      <w:r w:rsidRPr="003B7FFE">
        <w:rPr>
          <w:i w:val="0"/>
        </w:rPr>
        <w:fldChar w:fldCharType="separate"/>
      </w:r>
      <w:r w:rsidR="00400ECA">
        <w:rPr>
          <w:i w:val="0"/>
        </w:rPr>
        <w:t>5</w:t>
      </w:r>
      <w:r w:rsidRPr="003B7FFE">
        <w:rPr>
          <w:i w:val="0"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>เงื่อนไขการแสดงข้อมูลเชิงคุณภาพ</w:t>
      </w:r>
      <w:bookmarkEnd w:id="94"/>
    </w:p>
    <w:p w14:paraId="1CA23489" w14:textId="77777777" w:rsidR="00F66A08" w:rsidRPr="00C929C0" w:rsidRDefault="00F66A08" w:rsidP="00F66A08">
      <w:pPr>
        <w:ind w:firstLine="720"/>
        <w:jc w:val="thaiDistribute"/>
        <w:rPr>
          <w:cs/>
        </w:rPr>
      </w:pPr>
      <w:r>
        <w:rPr>
          <w:rFonts w:hint="cs"/>
          <w:cs/>
        </w:rPr>
        <w:t>จาก</w:t>
      </w:r>
      <w:r w:rsidRPr="00C929C0">
        <w:rPr>
          <w:rFonts w:hint="cs"/>
          <w:cs/>
        </w:rPr>
        <w:t>ภาพประกอบที่</w:t>
      </w:r>
      <w:r w:rsidRPr="00C929C0">
        <w:rPr>
          <w:rFonts w:hint="cs"/>
        </w:rPr>
        <w:t xml:space="preserve"> 3.</w:t>
      </w:r>
      <w:r w:rsidRPr="00C929C0">
        <w:rPr>
          <w:rFonts w:hint="cs"/>
          <w:cs/>
        </w:rPr>
        <w:t>5 เงื่อนไขการแสดงข้อมูลเชิงคุณภาพ แสดงให้เห็นว่ารหัสผ่านที่มีความยาว 8 หลัก และเมื่อนำไปคำนวณจะได้</w:t>
      </w:r>
      <w:r w:rsidRPr="00C929C0">
        <w:t xml:space="preserve"> E = 8 * 7 </w:t>
      </w:r>
      <w:r w:rsidRPr="00C929C0">
        <w:rPr>
          <w:rFonts w:hint="cs"/>
          <w:cs/>
        </w:rPr>
        <w:t>โดย</w:t>
      </w:r>
      <w:r w:rsidRPr="00C929C0">
        <w:t xml:space="preserve"> 7</w:t>
      </w:r>
      <w:r w:rsidRPr="00C929C0">
        <w:rPr>
          <w:rFonts w:hint="cs"/>
          <w:cs/>
        </w:rPr>
        <w:t xml:space="preserve"> </w:t>
      </w:r>
      <w:r>
        <w:rPr>
          <w:rFonts w:hint="cs"/>
          <w:cs/>
        </w:rPr>
        <w:t>บิต</w:t>
      </w:r>
      <w:r w:rsidRPr="00C929C0">
        <w:t xml:space="preserve"> </w:t>
      </w:r>
      <w:r w:rsidRPr="00C929C0">
        <w:rPr>
          <w:rFonts w:hint="cs"/>
          <w:cs/>
        </w:rPr>
        <w:t xml:space="preserve">มาจาก </w:t>
      </w:r>
      <w:r w:rsidRPr="00C929C0">
        <w:t>log</w:t>
      </w:r>
      <w:r w:rsidRPr="00F75A5D">
        <w:rPr>
          <w:vertAlign w:val="subscript"/>
        </w:rPr>
        <w:t>2</w:t>
      </w:r>
      <w:r w:rsidRPr="00C929C0">
        <w:t>(128)</w:t>
      </w:r>
      <w:r w:rsidRPr="00C929C0">
        <w:rPr>
          <w:rFonts w:hint="cs"/>
          <w:cs/>
        </w:rPr>
        <w:t xml:space="preserve"> แสดงให้เห็นว่ามีความหลากหลายของรูปแบบอักขระถึง </w:t>
      </w:r>
      <w:r w:rsidRPr="00C929C0">
        <w:t>128</w:t>
      </w:r>
      <w:r w:rsidRPr="00C929C0">
        <w:rPr>
          <w:rFonts w:hint="cs"/>
          <w:cs/>
        </w:rPr>
        <w:t xml:space="preserve"> รูปแบบ ซึ่งเมื่อเทียบกับ </w:t>
      </w:r>
      <w:r w:rsidRPr="00C929C0">
        <w:t xml:space="preserve">pool of characters </w:t>
      </w:r>
      <w:r w:rsidRPr="00C929C0">
        <w:rPr>
          <w:rFonts w:hint="cs"/>
          <w:cs/>
        </w:rPr>
        <w:t>แล้วชี้ให้เห็นว่า รหัสผ่านที่มีค่าเอนโทรปีตั้งแต่ 50</w:t>
      </w:r>
      <w:r w:rsidRPr="00C929C0">
        <w:rPr>
          <w:rFonts w:hint="cs"/>
        </w:rPr>
        <w:t xml:space="preserve"> </w:t>
      </w:r>
      <w:r w:rsidRPr="00C929C0">
        <w:rPr>
          <w:rFonts w:hint="cs"/>
          <w:cs/>
        </w:rPr>
        <w:t>บิต</w:t>
      </w:r>
      <w:r w:rsidRPr="00C929C0">
        <w:t xml:space="preserve"> </w:t>
      </w:r>
      <w:r w:rsidRPr="00C929C0">
        <w:rPr>
          <w:rFonts w:hint="cs"/>
          <w:cs/>
        </w:rPr>
        <w:t>ขึ้นไปก็เพียงพอแล้วจึงสรุปได้ว่าหากรหัสผ่านที่มีค่าเอนโทรปีตั้งแต่ 50 บิต ขึ้นไปถือว่าเป็นรหัสผ่านระดับกลาง แต่หาก</w:t>
      </w:r>
      <w:r w:rsidRPr="00C929C0">
        <w:t xml:space="preserve"> Entropy Bits</w:t>
      </w:r>
      <w:r w:rsidRPr="00C929C0">
        <w:rPr>
          <w:rFonts w:hint="cs"/>
          <w:cs/>
        </w:rPr>
        <w:t xml:space="preserve"> ตั้งแต่</w:t>
      </w:r>
      <w:r w:rsidRPr="00C929C0">
        <w:t xml:space="preserve"> 80</w:t>
      </w:r>
      <w:r w:rsidRPr="00C929C0">
        <w:rPr>
          <w:rFonts w:hint="cs"/>
          <w:cs/>
        </w:rPr>
        <w:t xml:space="preserve"> บิต ขึ้นไปโดยคำนวณได้จากสูตร   </w:t>
      </w:r>
      <w:r w:rsidRPr="00C929C0">
        <w:t xml:space="preserve">E = 12 * 7 </w:t>
      </w:r>
      <w:r w:rsidRPr="00C929C0">
        <w:rPr>
          <w:rFonts w:hint="cs"/>
          <w:cs/>
        </w:rPr>
        <w:t>ซึ่งจะมีค่าเท่ากับ</w:t>
      </w:r>
      <w:r w:rsidRPr="00C929C0">
        <w:t xml:space="preserve"> 84</w:t>
      </w:r>
      <w:r w:rsidRPr="00C929C0">
        <w:rPr>
          <w:rFonts w:hint="cs"/>
          <w:cs/>
        </w:rPr>
        <w:t xml:space="preserve"> บิต จะถือว่าเป็นรหัสผ่านที่มีความแข</w:t>
      </w:r>
      <w:r w:rsidRPr="00C929C0">
        <w:rPr>
          <w:cs/>
        </w:rPr>
        <w:t>็</w:t>
      </w:r>
      <w:r w:rsidRPr="00C929C0">
        <w:rPr>
          <w:rFonts w:hint="cs"/>
          <w:cs/>
        </w:rPr>
        <w:t>ง</w:t>
      </w:r>
      <w:r w:rsidRPr="00C929C0">
        <w:rPr>
          <w:cs/>
        </w:rPr>
        <w:t>แกร่ง</w:t>
      </w:r>
      <w:r w:rsidRPr="00C929C0">
        <w:rPr>
          <w:rFonts w:hint="cs"/>
          <w:cs/>
        </w:rPr>
        <w:t>หรือเป็นรหัสผ่านที่ดีต่อการใช้งาน โดยยังไม่ได้เปรียบเทียบกับรหัสผ่านใน</w:t>
      </w:r>
      <w:r w:rsidRPr="00C929C0">
        <w:t xml:space="preserve"> wordlist </w:t>
      </w:r>
      <w:r w:rsidRPr="00C929C0">
        <w:rPr>
          <w:rFonts w:hint="cs"/>
          <w:cs/>
        </w:rPr>
        <w:t>ของ</w:t>
      </w:r>
      <w:r w:rsidRPr="00C929C0">
        <w:t xml:space="preserve"> attacker </w:t>
      </w:r>
      <w:r w:rsidRPr="00C929C0">
        <w:rPr>
          <w:rFonts w:hint="cs"/>
          <w:cs/>
        </w:rPr>
        <w:t>จึงสรุปได้ว่าค่า</w:t>
      </w:r>
      <w:r>
        <w:rPr>
          <w:rFonts w:hint="cs"/>
          <w:cs/>
        </w:rPr>
        <w:t>เอนโทรปี</w:t>
      </w:r>
      <w:r w:rsidRPr="00C929C0">
        <w:rPr>
          <w:rFonts w:hint="cs"/>
          <w:cs/>
        </w:rPr>
        <w:t>ต่ำสุดที่จะยอมรับได้คือ</w:t>
      </w:r>
      <w:r w:rsidRPr="00C929C0">
        <w:t xml:space="preserve"> 50</w:t>
      </w:r>
      <w:r w:rsidRPr="00C929C0">
        <w:rPr>
          <w:rFonts w:hint="cs"/>
          <w:cs/>
        </w:rPr>
        <w:t xml:space="preserve"> บิต</w:t>
      </w:r>
      <w:r>
        <w:rPr>
          <w:rFonts w:hint="cs"/>
          <w:cs/>
        </w:rPr>
        <w:t xml:space="preserve"> </w:t>
      </w:r>
      <w:r w:rsidRPr="00C929C0">
        <w:rPr>
          <w:rFonts w:hint="cs"/>
          <w:cs/>
        </w:rPr>
        <w:t>และค่า</w:t>
      </w:r>
      <w:r>
        <w:rPr>
          <w:rFonts w:hint="cs"/>
          <w:cs/>
        </w:rPr>
        <w:t>เอนโทรปี</w:t>
      </w:r>
      <w:r w:rsidRPr="00C929C0">
        <w:rPr>
          <w:rFonts w:hint="cs"/>
          <w:cs/>
        </w:rPr>
        <w:t>ที่</w:t>
      </w:r>
      <w:r w:rsidRPr="00C929C0">
        <w:t xml:space="preserve"> 80 </w:t>
      </w:r>
      <w:r w:rsidRPr="00C929C0">
        <w:rPr>
          <w:rFonts w:hint="cs"/>
          <w:cs/>
        </w:rPr>
        <w:t>บิต</w:t>
      </w:r>
      <w:r>
        <w:rPr>
          <w:rFonts w:hint="cs"/>
          <w:cs/>
        </w:rPr>
        <w:t xml:space="preserve"> </w:t>
      </w:r>
      <w:r w:rsidRPr="00C929C0">
        <w:rPr>
          <w:rFonts w:hint="cs"/>
          <w:cs/>
        </w:rPr>
        <w:t>ขึ้นไปจะถือว่ามีความปลอดภัยโดยถ้าหากอยู่ระหว่าง</w:t>
      </w:r>
      <w:r w:rsidRPr="00C929C0">
        <w:t xml:space="preserve"> 51-79</w:t>
      </w:r>
      <w:r w:rsidRPr="00C929C0">
        <w:rPr>
          <w:rFonts w:hint="cs"/>
          <w:cs/>
        </w:rPr>
        <w:t xml:space="preserve"> บิต </w:t>
      </w:r>
      <w:r w:rsidRPr="00C929C0">
        <w:rPr>
          <w:cs/>
        </w:rPr>
        <w:t>หมายความว่า</w:t>
      </w:r>
      <w:r w:rsidRPr="00C929C0">
        <w:rPr>
          <w:rFonts w:hint="cs"/>
          <w:cs/>
        </w:rPr>
        <w:t>รหัสผ่านนั้นพอใช้ได้และอาจจะต้องทำให้ได้ถึง</w:t>
      </w:r>
      <w:r w:rsidRPr="00C929C0">
        <w:t xml:space="preserve"> 80</w:t>
      </w:r>
      <w:r w:rsidRPr="00C929C0">
        <w:rPr>
          <w:rFonts w:hint="cs"/>
          <w:cs/>
        </w:rPr>
        <w:t xml:space="preserve"> บิต</w:t>
      </w:r>
      <w:r>
        <w:rPr>
          <w:rFonts w:hint="cs"/>
          <w:cs/>
        </w:rPr>
        <w:t xml:space="preserve"> </w:t>
      </w:r>
      <w:r w:rsidRPr="00C929C0">
        <w:rPr>
          <w:rFonts w:hint="cs"/>
          <w:cs/>
        </w:rPr>
        <w:t xml:space="preserve">หลังจากนั้นจะมีการนำรหัสผ่านที่ป้อนเข้ามาไปตรวจสอบกับ </w:t>
      </w:r>
      <w:r w:rsidRPr="00C929C0">
        <w:t xml:space="preserve">Top 200 most common password of the years  </w:t>
      </w:r>
      <w:r w:rsidRPr="00C929C0">
        <w:rPr>
          <w:cs/>
        </w:rPr>
        <w:t xml:space="preserve">ย้อนหลัง 3 ปี ที่จัดโดย </w:t>
      </w:r>
      <w:r w:rsidRPr="00C929C0">
        <w:t xml:space="preserve">Nordpass.com  </w:t>
      </w:r>
    </w:p>
    <w:p w14:paraId="15C62D40" w14:textId="77777777" w:rsidR="00F66A08" w:rsidRPr="000257AD" w:rsidRDefault="00F66A08" w:rsidP="00F66A08">
      <w:pPr>
        <w:ind w:firstLine="720"/>
        <w:jc w:val="thaiDistribute"/>
      </w:pPr>
      <w:r w:rsidRPr="00C929C0">
        <w:rPr>
          <w:rFonts w:hint="cs"/>
          <w:cs/>
        </w:rPr>
        <w:lastRenderedPageBreak/>
        <w:t>นอกจากนี้เครื่องมือประเมินรหัสผ่านจะทำการนำรหัสผ่านที่</w:t>
      </w:r>
      <w:r w:rsidRPr="00C929C0">
        <w:rPr>
          <w:cs/>
        </w:rPr>
        <w:t>ป้อน</w:t>
      </w:r>
      <w:r w:rsidRPr="00C929C0">
        <w:rPr>
          <w:rFonts w:hint="cs"/>
          <w:cs/>
        </w:rPr>
        <w:t xml:space="preserve">เข้ามาไปตรวจสอบกับ </w:t>
      </w:r>
      <w:r w:rsidRPr="00C929C0">
        <w:t>Dictionary</w:t>
      </w:r>
      <w:r w:rsidRPr="00C929C0">
        <w:rPr>
          <w:rFonts w:hint="cs"/>
        </w:rPr>
        <w:t xml:space="preserve"> </w:t>
      </w:r>
      <w:r w:rsidRPr="00C929C0">
        <w:rPr>
          <w:rFonts w:hint="cs"/>
          <w:cs/>
        </w:rPr>
        <w:t>ว่าเป็นรหัสผ่านที่ตรงกับ</w:t>
      </w:r>
      <w:r w:rsidRPr="00C929C0">
        <w:rPr>
          <w:cs/>
        </w:rPr>
        <w:t xml:space="preserve"> </w:t>
      </w:r>
      <w:r w:rsidRPr="00C929C0">
        <w:t xml:space="preserve">wordlist  </w:t>
      </w:r>
      <w:r w:rsidRPr="00C929C0">
        <w:rPr>
          <w:rFonts w:hint="cs"/>
          <w:cs/>
        </w:rPr>
        <w:t xml:space="preserve">หรือไม่ โดยใช้วิธี </w:t>
      </w:r>
      <w:r w:rsidRPr="00C929C0">
        <w:t xml:space="preserve">Dictionary attack </w:t>
      </w:r>
      <w:r w:rsidRPr="00120349">
        <w:rPr>
          <w:rFonts w:hint="cs"/>
          <w:cs/>
        </w:rPr>
        <w:t xml:space="preserve">แบ่งเป็น 2 รูปแบบ คือ </w:t>
      </w:r>
      <w:r w:rsidRPr="00120349">
        <w:rPr>
          <w:rFonts w:hint="cs"/>
        </w:rPr>
        <w:t xml:space="preserve">Straightforward Dictionary attack </w:t>
      </w:r>
      <w:r w:rsidRPr="00120349">
        <w:rPr>
          <w:rFonts w:hint="cs"/>
          <w:cs/>
        </w:rPr>
        <w:t xml:space="preserve">และ </w:t>
      </w:r>
      <w:r w:rsidRPr="00120349">
        <w:rPr>
          <w:rFonts w:hint="cs"/>
        </w:rPr>
        <w:t xml:space="preserve">Skipping attack </w:t>
      </w:r>
      <w:r w:rsidRPr="00C929C0">
        <w:rPr>
          <w:rFonts w:hint="cs"/>
          <w:cs/>
        </w:rPr>
        <w:t xml:space="preserve">ซึ่ง </w:t>
      </w:r>
      <w:r w:rsidRPr="00C929C0">
        <w:t xml:space="preserve">Skipping attack </w:t>
      </w:r>
      <w:r>
        <w:rPr>
          <w:rFonts w:hint="cs"/>
          <w:cs/>
        </w:rPr>
        <w:t>มีรายละเอียด ดังนี้</w:t>
      </w:r>
    </w:p>
    <w:p w14:paraId="6EC2B166" w14:textId="77777777" w:rsidR="00F66A08" w:rsidRDefault="00F66A08" w:rsidP="00F66A08">
      <w:pPr>
        <w:keepNext/>
        <w:jc w:val="center"/>
      </w:pPr>
      <w:r>
        <w:t xml:space="preserve">        </w:t>
      </w:r>
      <w:r w:rsidRPr="00B002CD">
        <w:rPr>
          <w:rFonts w:hint="cs"/>
          <w:noProof/>
        </w:rPr>
        <w:drawing>
          <wp:inline distT="0" distB="0" distL="0" distR="0" wp14:anchorId="7F426459" wp14:editId="3110A2E5">
            <wp:extent cx="3466214" cy="2054371"/>
            <wp:effectExtent l="0" t="0" r="1270" b="317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8" r="6778" b="10634"/>
                    <a:stretch/>
                  </pic:blipFill>
                  <pic:spPr bwMode="auto">
                    <a:xfrm>
                      <a:off x="0" y="0"/>
                      <a:ext cx="3518534" cy="208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C80A4" w14:textId="71AA65B1" w:rsidR="00F66A08" w:rsidRPr="009378D0" w:rsidRDefault="00F66A08" w:rsidP="002A1DDE">
      <w:pPr>
        <w:pStyle w:val="Caption"/>
      </w:pPr>
      <w:bookmarkStart w:id="95" w:name="_Toc130505735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6</w:t>
      </w:r>
      <w:r w:rsidRPr="003B7FFE">
        <w:rPr>
          <w:i w:val="0"/>
          <w:iCs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>เทคนิคการทำ</w:t>
      </w:r>
      <w:r w:rsidRPr="009378D0">
        <w:t xml:space="preserve"> </w:t>
      </w:r>
      <w:r w:rsidRPr="003B7FFE">
        <w:rPr>
          <w:i w:val="0"/>
          <w:iCs/>
        </w:rPr>
        <w:t>Combinator attack</w:t>
      </w:r>
      <w:r w:rsidRPr="009378D0">
        <w:rPr>
          <w:rFonts w:hint="cs"/>
          <w:cs/>
        </w:rPr>
        <w:t xml:space="preserve"> ด้วย</w:t>
      </w:r>
      <w:r w:rsidRPr="009378D0">
        <w:t xml:space="preserve"> </w:t>
      </w:r>
      <w:r w:rsidRPr="003B7FFE">
        <w:rPr>
          <w:i w:val="0"/>
          <w:iCs/>
        </w:rPr>
        <w:t>python</w:t>
      </w:r>
      <w:r w:rsidRPr="009378D0">
        <w:t xml:space="preserve"> </w:t>
      </w:r>
      <w:r w:rsidRPr="009378D0">
        <w:rPr>
          <w:rFonts w:hint="cs"/>
          <w:cs/>
        </w:rPr>
        <w:t>และ</w:t>
      </w:r>
      <w:r w:rsidRPr="009378D0">
        <w:t xml:space="preserve"> </w:t>
      </w:r>
      <w:r w:rsidRPr="003B7FFE">
        <w:rPr>
          <w:i w:val="0"/>
          <w:iCs/>
        </w:rPr>
        <w:t>Hashcat</w:t>
      </w:r>
      <w:bookmarkEnd w:id="95"/>
    </w:p>
    <w:p w14:paraId="667FE912" w14:textId="77777777" w:rsidR="00F66A08" w:rsidRPr="00C929C0" w:rsidRDefault="00F66A08" w:rsidP="00F66A08">
      <w:pPr>
        <w:ind w:firstLine="720"/>
        <w:jc w:val="thaiDistribute"/>
      </w:pPr>
      <w:r w:rsidRPr="00C929C0">
        <w:t xml:space="preserve">Combinator </w:t>
      </w:r>
      <w:r>
        <w:t>a</w:t>
      </w:r>
      <w:r w:rsidRPr="00C929C0">
        <w:t xml:space="preserve">ttack </w:t>
      </w:r>
      <w:r w:rsidRPr="00C929C0">
        <w:rPr>
          <w:cs/>
        </w:rPr>
        <w:t xml:space="preserve">คือ วิธีการโจมตีระบบความปลอดภัยของรหัสผ่านโดยใช้การสร้างรายการคำนวณที่เป็นไปได้ทั้งหมดของคำผสมกันระหว่างคำที่อาจเป็นรหัสผ่านได้ โดยการสร้างรายการคำนวณที่เป็นไปได้ทั้งหมดนี้จะเป็นการนำเอาคำที่อาจจะเป็นรหัสผ่านได้มาผสมกันจนกว่าจะได้รหัสผ่านที่ถูกต้อง วิธีการนี้อาจใช้เวลานานและยังขึ้นอยู่กับความยากง่ายของรหัสผ่านและจำนวนคำในรายการคำนวณที่สร้างขึ้น การใช้ </w:t>
      </w:r>
      <w:r w:rsidRPr="00C929C0">
        <w:t xml:space="preserve">Combinator </w:t>
      </w:r>
      <w:r>
        <w:t>a</w:t>
      </w:r>
      <w:r w:rsidRPr="00C929C0">
        <w:t xml:space="preserve">ttack </w:t>
      </w:r>
      <w:r w:rsidRPr="00C929C0">
        <w:rPr>
          <w:cs/>
        </w:rPr>
        <w:t>จึงเป็นเครื่องมือที่ใช้ในการทดสอบความปลอดภัยของรหัสผ่าน</w:t>
      </w:r>
    </w:p>
    <w:p w14:paraId="541D3B0B" w14:textId="77777777" w:rsidR="00F66A08" w:rsidRDefault="00F66A08" w:rsidP="00F66A08">
      <w:pPr>
        <w:keepNext/>
        <w:jc w:val="center"/>
      </w:pPr>
      <w:r>
        <w:rPr>
          <w:noProof/>
        </w:rPr>
        <w:drawing>
          <wp:inline distT="0" distB="0" distL="0" distR="0" wp14:anchorId="6645E8B5" wp14:editId="22FD4677">
            <wp:extent cx="3390145" cy="2341876"/>
            <wp:effectExtent l="0" t="0" r="1270" b="190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0" r="14272" b="11262"/>
                    <a:stretch/>
                  </pic:blipFill>
                  <pic:spPr bwMode="auto">
                    <a:xfrm>
                      <a:off x="0" y="0"/>
                      <a:ext cx="3408914" cy="235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F73B" w14:textId="750DC77D" w:rsidR="00F66A08" w:rsidRPr="009378D0" w:rsidRDefault="00F66A08" w:rsidP="002A1DDE">
      <w:pPr>
        <w:pStyle w:val="Caption"/>
      </w:pPr>
      <w:bookmarkStart w:id="96" w:name="_Toc130505736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7</w:t>
      </w:r>
      <w:r w:rsidRPr="003B7FFE">
        <w:rPr>
          <w:i w:val="0"/>
          <w:iCs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>เทคนิคการทำ</w:t>
      </w:r>
      <w:r w:rsidRPr="009378D0">
        <w:rPr>
          <w:rFonts w:hint="cs"/>
        </w:rPr>
        <w:t xml:space="preserve"> </w:t>
      </w:r>
      <w:r w:rsidRPr="003B7FFE">
        <w:rPr>
          <w:i w:val="0"/>
          <w:iCs/>
        </w:rPr>
        <w:t>Hybrid</w:t>
      </w:r>
      <w:r w:rsidRPr="003B7FFE">
        <w:rPr>
          <w:rFonts w:hint="cs"/>
          <w:i w:val="0"/>
          <w:iCs/>
        </w:rPr>
        <w:t xml:space="preserve"> attack</w:t>
      </w:r>
      <w:r w:rsidRPr="009378D0">
        <w:rPr>
          <w:rFonts w:hint="cs"/>
          <w:cs/>
        </w:rPr>
        <w:t xml:space="preserve"> ด้วย</w:t>
      </w:r>
      <w:r w:rsidRPr="009378D0">
        <w:rPr>
          <w:rFonts w:hint="cs"/>
        </w:rPr>
        <w:t xml:space="preserve"> </w:t>
      </w:r>
      <w:r w:rsidRPr="003B7FFE">
        <w:rPr>
          <w:i w:val="0"/>
          <w:iCs/>
        </w:rPr>
        <w:t>P</w:t>
      </w:r>
      <w:r w:rsidRPr="003B7FFE">
        <w:rPr>
          <w:rFonts w:hint="cs"/>
          <w:i w:val="0"/>
          <w:iCs/>
        </w:rPr>
        <w:t>ython</w:t>
      </w:r>
      <w:r w:rsidRPr="007856EA">
        <w:rPr>
          <w:rFonts w:hint="cs"/>
        </w:rPr>
        <w:t xml:space="preserve"> </w:t>
      </w:r>
      <w:r w:rsidRPr="009378D0">
        <w:rPr>
          <w:rFonts w:hint="cs"/>
          <w:cs/>
        </w:rPr>
        <w:t>และ</w:t>
      </w:r>
      <w:r w:rsidRPr="009378D0">
        <w:rPr>
          <w:rFonts w:hint="cs"/>
        </w:rPr>
        <w:t xml:space="preserve"> </w:t>
      </w:r>
      <w:r w:rsidRPr="003B7FFE">
        <w:rPr>
          <w:rFonts w:hint="cs"/>
          <w:i w:val="0"/>
          <w:iCs/>
        </w:rPr>
        <w:t>Hashcat</w:t>
      </w:r>
      <w:bookmarkEnd w:id="96"/>
    </w:p>
    <w:p w14:paraId="3C0F4AEE" w14:textId="77777777" w:rsidR="00F66A08" w:rsidRPr="00C929C0" w:rsidRDefault="00F66A08" w:rsidP="00F66A08">
      <w:pPr>
        <w:ind w:firstLine="720"/>
        <w:jc w:val="thaiDistribute"/>
      </w:pPr>
      <w:r w:rsidRPr="00C929C0">
        <w:lastRenderedPageBreak/>
        <w:t xml:space="preserve">Hybrid </w:t>
      </w:r>
      <w:r>
        <w:t>a</w:t>
      </w:r>
      <w:r w:rsidRPr="00C929C0">
        <w:t xml:space="preserve">ttack </w:t>
      </w:r>
      <w:r w:rsidRPr="00C929C0">
        <w:rPr>
          <w:cs/>
        </w:rPr>
        <w:t>คือ วิธีการโจมตีระบบความปลอดภัยของรหัสผ่านโดยใช้การสร้างรายการคำนวณที่เป็นไปได้</w:t>
      </w:r>
      <w:r w:rsidRPr="00C929C0">
        <w:rPr>
          <w:rFonts w:hint="cs"/>
          <w:cs/>
        </w:rPr>
        <w:t xml:space="preserve">โดยใช้เป็นแบบระบุ </w:t>
      </w:r>
      <w:r w:rsidRPr="00C929C0">
        <w:t xml:space="preserve">Mask </w:t>
      </w:r>
      <w:r w:rsidRPr="00C929C0">
        <w:rPr>
          <w:rFonts w:hint="cs"/>
          <w:cs/>
        </w:rPr>
        <w:t xml:space="preserve">คือในกรณีที่ทราบว่ารหัสผ่านลงท้ายด้วยตัวเลข สามารถระบุให้ทำการ </w:t>
      </w:r>
      <w:r w:rsidRPr="00C929C0">
        <w:t xml:space="preserve">Brute-force attack </w:t>
      </w:r>
      <w:r w:rsidRPr="00C929C0">
        <w:rPr>
          <w:rFonts w:hint="cs"/>
          <w:cs/>
        </w:rPr>
        <w:t>ตัวสุดท้ายเป็นตัวเลขได้ ซึ่งจะช่วยเพิ่มโอกาสในการค้นหารหัสผ่านมากขึ้น</w:t>
      </w:r>
    </w:p>
    <w:p w14:paraId="31BA64A7" w14:textId="77777777" w:rsidR="00F66A08" w:rsidRDefault="00F66A08" w:rsidP="00F66A08">
      <w:pPr>
        <w:pStyle w:val="Heading3"/>
      </w:pPr>
      <w:r>
        <w:rPr>
          <w:rFonts w:hint="cs"/>
          <w:cs/>
        </w:rPr>
        <w:t>ทดลองการใช้เทคนิค</w:t>
      </w:r>
      <w:r>
        <w:t xml:space="preserve"> Dictionary attack</w:t>
      </w:r>
      <w:r>
        <w:rPr>
          <w:rFonts w:hint="cs"/>
          <w:cs/>
        </w:rPr>
        <w:t xml:space="preserve"> </w:t>
      </w:r>
    </w:p>
    <w:p w14:paraId="56B437F4" w14:textId="77777777" w:rsidR="00F66A08" w:rsidRDefault="00F66A08" w:rsidP="00F66A08">
      <w:pPr>
        <w:keepNext/>
        <w:jc w:val="center"/>
      </w:pPr>
      <w:r w:rsidRPr="00DE7303">
        <w:rPr>
          <w:rFonts w:hint="cs"/>
          <w:noProof/>
          <w:color w:val="FF0000"/>
        </w:rPr>
        <w:drawing>
          <wp:inline distT="0" distB="0" distL="0" distR="0" wp14:anchorId="69850D7B" wp14:editId="3063281D">
            <wp:extent cx="3961008" cy="2406650"/>
            <wp:effectExtent l="0" t="0" r="1905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1380" cy="24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6AF3" w14:textId="2918CB0F" w:rsidR="00F66A08" w:rsidRPr="004234E8" w:rsidRDefault="00F66A08" w:rsidP="002A1DDE">
      <w:pPr>
        <w:pStyle w:val="Caption"/>
        <w:rPr>
          <w:color w:val="FF0000"/>
          <w:cs/>
        </w:rPr>
      </w:pPr>
      <w:bookmarkStart w:id="97" w:name="_Toc130505737"/>
      <w:r w:rsidRPr="009378D0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8</w:t>
      </w:r>
      <w:r w:rsidRPr="003B7FFE">
        <w:rPr>
          <w:i w:val="0"/>
          <w:iCs/>
        </w:rPr>
        <w:fldChar w:fldCharType="end"/>
      </w:r>
      <w:r w:rsidRPr="009378D0">
        <w:t xml:space="preserve"> </w:t>
      </w:r>
      <w:r w:rsidRPr="009378D0">
        <w:rPr>
          <w:rFonts w:hint="cs"/>
          <w:cs/>
        </w:rPr>
        <w:t xml:space="preserve">ตัวอย่างการทดสอบ </w:t>
      </w:r>
      <w:r w:rsidRPr="003B7FFE">
        <w:rPr>
          <w:i w:val="0"/>
          <w:iCs/>
        </w:rPr>
        <w:t>Straight forward</w:t>
      </w:r>
      <w:r w:rsidRPr="007856EA">
        <w:t xml:space="preserve"> </w:t>
      </w:r>
      <w:r w:rsidRPr="003B7FFE">
        <w:rPr>
          <w:i w:val="0"/>
          <w:iCs/>
        </w:rPr>
        <w:t>attack</w:t>
      </w:r>
      <w:r w:rsidRPr="009378D0">
        <w:t xml:space="preserve"> </w:t>
      </w:r>
      <w:r w:rsidRPr="009378D0">
        <w:rPr>
          <w:rFonts w:hint="cs"/>
          <w:cs/>
        </w:rPr>
        <w:t>บน</w:t>
      </w:r>
      <w:r w:rsidRPr="007856EA">
        <w:rPr>
          <w:rFonts w:hint="cs"/>
          <w:cs/>
        </w:rPr>
        <w:t xml:space="preserve"> </w:t>
      </w:r>
      <w:r w:rsidRPr="003B7FFE">
        <w:rPr>
          <w:i w:val="0"/>
          <w:iCs/>
        </w:rPr>
        <w:t>kali</w:t>
      </w:r>
      <w:bookmarkEnd w:id="97"/>
      <w:r w:rsidR="003B7FFE">
        <w:rPr>
          <w:i w:val="0"/>
          <w:iCs/>
        </w:rPr>
        <w:t xml:space="preserve"> Linux</w:t>
      </w:r>
    </w:p>
    <w:p w14:paraId="7BBAC7E9" w14:textId="77777777" w:rsidR="00F66A08" w:rsidRPr="00B92C5E" w:rsidRDefault="00F66A08" w:rsidP="00F66A08">
      <w:pPr>
        <w:ind w:firstLine="720"/>
        <w:jc w:val="thaiDistribute"/>
        <w:rPr>
          <w:color w:val="000000" w:themeColor="text1"/>
        </w:rPr>
      </w:pPr>
      <w:r w:rsidRPr="00B92C5E">
        <w:rPr>
          <w:rFonts w:hint="cs"/>
          <w:color w:val="000000" w:themeColor="text1"/>
          <w:cs/>
        </w:rPr>
        <w:t>โดยเครื่องที่ทำการทดสอบมีคุณสมบัติ ดังนี้</w:t>
      </w:r>
      <w:r w:rsidRPr="00B92C5E">
        <w:rPr>
          <w:color w:val="000000" w:themeColor="text1"/>
          <w:cs/>
        </w:rPr>
        <w:t xml:space="preserve"> </w:t>
      </w:r>
      <w:r w:rsidRPr="00B92C5E">
        <w:rPr>
          <w:color w:val="000000" w:themeColor="text1"/>
        </w:rPr>
        <w:t xml:space="preserve">AMD Ryzen </w:t>
      </w:r>
      <w:r w:rsidRPr="00B92C5E">
        <w:rPr>
          <w:color w:val="000000" w:themeColor="text1"/>
          <w:cs/>
        </w:rPr>
        <w:t>5 3550</w:t>
      </w:r>
      <w:r w:rsidRPr="00B92C5E">
        <w:rPr>
          <w:color w:val="000000" w:themeColor="text1"/>
        </w:rPr>
        <w:t xml:space="preserve">H with Radeon Vega Mobile Gfx </w:t>
      </w:r>
      <w:r w:rsidRPr="00B92C5E">
        <w:rPr>
          <w:rFonts w:hint="cs"/>
          <w:color w:val="000000" w:themeColor="text1"/>
          <w:cs/>
        </w:rPr>
        <w:t xml:space="preserve">และใช้ </w:t>
      </w:r>
      <w:r w:rsidRPr="00B92C5E">
        <w:rPr>
          <w:color w:val="000000" w:themeColor="text1"/>
        </w:rPr>
        <w:t xml:space="preserve">Hashcat </w:t>
      </w:r>
      <w:r w:rsidRPr="00B92C5E">
        <w:rPr>
          <w:rFonts w:hint="cs"/>
          <w:color w:val="000000" w:themeColor="text1"/>
          <w:cs/>
        </w:rPr>
        <w:t xml:space="preserve">โดยมี </w:t>
      </w:r>
      <w:r w:rsidRPr="00B92C5E">
        <w:rPr>
          <w:color w:val="000000" w:themeColor="text1"/>
        </w:rPr>
        <w:t xml:space="preserve">option </w:t>
      </w:r>
      <w:r w:rsidRPr="00B92C5E">
        <w:rPr>
          <w:rFonts w:hint="cs"/>
          <w:color w:val="000000" w:themeColor="text1"/>
          <w:cs/>
        </w:rPr>
        <w:t xml:space="preserve">ในการทดสอบ ดังนี้ </w:t>
      </w:r>
      <w:r w:rsidRPr="00B92C5E">
        <w:rPr>
          <w:color w:val="000000" w:themeColor="text1"/>
          <w:cs/>
        </w:rPr>
        <w:t>-</w:t>
      </w:r>
      <w:r w:rsidRPr="00B92C5E">
        <w:rPr>
          <w:color w:val="000000" w:themeColor="text1"/>
        </w:rPr>
        <w:t xml:space="preserve">a </w:t>
      </w:r>
      <w:r w:rsidRPr="00B92C5E">
        <w:rPr>
          <w:rFonts w:hint="cs"/>
          <w:color w:val="000000" w:themeColor="text1"/>
          <w:cs/>
        </w:rPr>
        <w:t xml:space="preserve">คือ </w:t>
      </w:r>
      <w:r w:rsidRPr="00B92C5E">
        <w:rPr>
          <w:color w:val="000000" w:themeColor="text1"/>
        </w:rPr>
        <w:t xml:space="preserve">attack mode </w:t>
      </w:r>
      <w:r w:rsidRPr="00B92C5E">
        <w:rPr>
          <w:color w:val="000000" w:themeColor="text1"/>
          <w:cs/>
        </w:rPr>
        <w:t xml:space="preserve">0 </w:t>
      </w:r>
      <w:r w:rsidRPr="00B92C5E">
        <w:rPr>
          <w:rFonts w:hint="cs"/>
          <w:color w:val="000000" w:themeColor="text1"/>
          <w:cs/>
        </w:rPr>
        <w:t>คือ</w:t>
      </w:r>
      <w:r w:rsidRPr="00B92C5E">
        <w:rPr>
          <w:color w:val="000000" w:themeColor="text1"/>
          <w:cs/>
        </w:rPr>
        <w:t xml:space="preserve"> </w:t>
      </w:r>
      <w:r w:rsidRPr="00B92C5E">
        <w:rPr>
          <w:color w:val="000000" w:themeColor="text1"/>
        </w:rPr>
        <w:t>Straight Dictionary attack</w:t>
      </w:r>
      <w:r w:rsidRPr="00B92C5E">
        <w:rPr>
          <w:rFonts w:hint="cs"/>
          <w:color w:val="000000" w:themeColor="text1"/>
        </w:rPr>
        <w:t xml:space="preserve"> </w:t>
      </w:r>
      <w:r w:rsidRPr="00B92C5E">
        <w:rPr>
          <w:rFonts w:hint="cs"/>
          <w:color w:val="000000" w:themeColor="text1"/>
          <w:cs/>
        </w:rPr>
        <w:t>และ</w:t>
      </w:r>
      <w:r w:rsidRPr="00B92C5E">
        <w:rPr>
          <w:color w:val="000000" w:themeColor="text1"/>
          <w:cs/>
        </w:rPr>
        <w:t xml:space="preserve"> -</w:t>
      </w:r>
      <w:r w:rsidRPr="00B92C5E">
        <w:rPr>
          <w:color w:val="000000" w:themeColor="text1"/>
        </w:rPr>
        <w:t xml:space="preserve">m </w:t>
      </w:r>
      <w:r w:rsidRPr="00B92C5E">
        <w:rPr>
          <w:color w:val="000000" w:themeColor="text1"/>
          <w:cs/>
        </w:rPr>
        <w:t xml:space="preserve">0 </w:t>
      </w:r>
      <w:r w:rsidRPr="00B92C5E">
        <w:rPr>
          <w:rFonts w:hint="cs"/>
          <w:color w:val="000000" w:themeColor="text1"/>
          <w:cs/>
        </w:rPr>
        <w:t xml:space="preserve">คือ </w:t>
      </w:r>
      <w:r w:rsidRPr="00B92C5E">
        <w:rPr>
          <w:color w:val="000000" w:themeColor="text1"/>
        </w:rPr>
        <w:t>md</w:t>
      </w:r>
      <w:r w:rsidRPr="00B92C5E">
        <w:rPr>
          <w:color w:val="000000" w:themeColor="text1"/>
          <w:cs/>
        </w:rPr>
        <w:t>5 ใช้การระบุรูปแบบของ</w:t>
      </w:r>
      <w:r w:rsidRPr="00B92C5E">
        <w:rPr>
          <w:rFonts w:hint="cs"/>
          <w:color w:val="000000" w:themeColor="text1"/>
          <w:cs/>
        </w:rPr>
        <w:t xml:space="preserve"> </w:t>
      </w:r>
      <w:r w:rsidRPr="00B92C5E">
        <w:rPr>
          <w:color w:val="000000" w:themeColor="text1"/>
        </w:rPr>
        <w:t xml:space="preserve">hash Algorithm </w:t>
      </w:r>
      <w:r w:rsidRPr="00B92C5E">
        <w:rPr>
          <w:rFonts w:hint="cs"/>
          <w:color w:val="000000" w:themeColor="text1"/>
          <w:cs/>
        </w:rPr>
        <w:t xml:space="preserve">ที่ใช้ในการเข้ารหัสของรหัสผ่าน </w:t>
      </w:r>
      <w:r w:rsidRPr="00B92C5E">
        <w:t xml:space="preserve">Dictionary </w:t>
      </w:r>
      <w:r w:rsidRPr="00B92C5E">
        <w:rPr>
          <w:rFonts w:hint="cs"/>
          <w:cs/>
        </w:rPr>
        <w:t xml:space="preserve">ที่ใช้ทำการทดสอบคือ </w:t>
      </w:r>
      <w:r w:rsidRPr="00B92C5E">
        <w:t xml:space="preserve">rockyou.txt </w:t>
      </w:r>
      <w:r w:rsidRPr="00B92C5E">
        <w:rPr>
          <w:rFonts w:hint="cs"/>
          <w:cs/>
        </w:rPr>
        <w:t xml:space="preserve">ซึ่งเป็น </w:t>
      </w:r>
      <w:r w:rsidRPr="00B92C5E">
        <w:t xml:space="preserve">Password Dictionary </w:t>
      </w:r>
      <w:r w:rsidRPr="00B92C5E">
        <w:rPr>
          <w:cs/>
        </w:rPr>
        <w:t xml:space="preserve">ที่ </w:t>
      </w:r>
      <w:r w:rsidRPr="00B92C5E">
        <w:t xml:space="preserve">Hacker </w:t>
      </w:r>
      <w:r w:rsidRPr="00B92C5E">
        <w:rPr>
          <w:cs/>
        </w:rPr>
        <w:t xml:space="preserve">หรือ </w:t>
      </w:r>
      <w:r w:rsidRPr="00B92C5E">
        <w:t xml:space="preserve">Security Professional </w:t>
      </w:r>
      <w:r w:rsidRPr="00B92C5E">
        <w:rPr>
          <w:cs/>
        </w:rPr>
        <w:t>เลือกใช้</w:t>
      </w:r>
      <w:r w:rsidRPr="00B92C5E">
        <w:rPr>
          <w:rFonts w:hint="cs"/>
          <w:cs/>
        </w:rPr>
        <w:t>โดยมีรหัสผ่านทั้งหมด 14</w:t>
      </w:r>
      <w:r w:rsidRPr="00B92C5E">
        <w:t>,</w:t>
      </w:r>
      <w:r w:rsidRPr="00B92C5E">
        <w:rPr>
          <w:rFonts w:hint="cs"/>
          <w:cs/>
        </w:rPr>
        <w:t>344</w:t>
      </w:r>
      <w:r w:rsidRPr="00B92C5E">
        <w:t>,</w:t>
      </w:r>
      <w:r w:rsidRPr="00B92C5E">
        <w:rPr>
          <w:rFonts w:hint="cs"/>
          <w:cs/>
        </w:rPr>
        <w:t>392 รหัสผ่าน</w:t>
      </w:r>
    </w:p>
    <w:p w14:paraId="47943B77" w14:textId="77777777" w:rsidR="00F66A08" w:rsidRDefault="00F66A08" w:rsidP="00F66A08">
      <w:pPr>
        <w:keepNext/>
        <w:jc w:val="center"/>
      </w:pPr>
      <w:r w:rsidRPr="001E23BD">
        <w:rPr>
          <w:noProof/>
        </w:rPr>
        <w:lastRenderedPageBreak/>
        <w:drawing>
          <wp:inline distT="0" distB="0" distL="0" distR="0" wp14:anchorId="6706A0BF" wp14:editId="6A2110DB">
            <wp:extent cx="5398936" cy="196651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50"/>
                    <a:srcRect t="23755" r="5330" b="27405"/>
                    <a:stretch/>
                  </pic:blipFill>
                  <pic:spPr bwMode="auto">
                    <a:xfrm>
                      <a:off x="0" y="0"/>
                      <a:ext cx="5422853" cy="197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A2DF5" w14:textId="0C7E70D7" w:rsidR="00F66A08" w:rsidRDefault="00F66A08" w:rsidP="002A1DDE">
      <w:pPr>
        <w:pStyle w:val="Caption"/>
      </w:pPr>
      <w:bookmarkStart w:id="98" w:name="_Toc130505738"/>
      <w:r w:rsidRPr="009378D0">
        <w:rPr>
          <w:cs/>
        </w:rPr>
        <w:t xml:space="preserve">ภาพประกอบที่ </w:t>
      </w:r>
      <w:r>
        <w:rPr>
          <w:cs/>
        </w:rPr>
        <w:t>3</w:t>
      </w:r>
      <w:r w:rsidRPr="003B7FFE">
        <w:rPr>
          <w:i w:val="0"/>
          <w:iCs/>
          <w:cs/>
        </w:rPr>
        <w:t>.</w:t>
      </w:r>
      <w:r w:rsidRPr="003B7FFE">
        <w:rPr>
          <w:i w:val="0"/>
          <w:iCs/>
          <w: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>_</w:instrText>
      </w:r>
      <w:r w:rsidRPr="003B7FFE">
        <w:rPr>
          <w:i w:val="0"/>
          <w:iCs/>
          <w:cs/>
        </w:rPr>
        <w:instrText xml:space="preserve">3. </w:instrText>
      </w:r>
      <w:r w:rsidRPr="003B7FFE">
        <w:rPr>
          <w:i w:val="0"/>
          <w:iCs/>
        </w:rPr>
        <w:instrText xml:space="preserve">\* ARABIC </w:instrText>
      </w:r>
      <w:r w:rsidRPr="003B7FFE">
        <w:rPr>
          <w:i w:val="0"/>
          <w:iCs/>
          <w:cs/>
        </w:rPr>
        <w:fldChar w:fldCharType="separate"/>
      </w:r>
      <w:r w:rsidR="00400ECA">
        <w:rPr>
          <w:i w:val="0"/>
          <w:iCs/>
        </w:rPr>
        <w:t>9</w:t>
      </w:r>
      <w:r w:rsidRPr="003B7FFE">
        <w:rPr>
          <w:i w:val="0"/>
          <w:iCs/>
          <w:cs/>
        </w:rPr>
        <w:fldChar w:fldCharType="end"/>
      </w:r>
      <w:r>
        <w:rPr>
          <w:cs/>
        </w:rPr>
        <w:t xml:space="preserve"> </w:t>
      </w:r>
      <w:r w:rsidRPr="00AE4F0F">
        <w:rPr>
          <w:rFonts w:hint="cs"/>
          <w:cs/>
        </w:rPr>
        <w:t xml:space="preserve">ตัวอย่างการทดสอบ </w:t>
      </w:r>
      <w:r w:rsidRPr="003B7FFE">
        <w:rPr>
          <w:i w:val="0"/>
          <w:iCs/>
        </w:rPr>
        <w:t xml:space="preserve">Combinator </w:t>
      </w:r>
      <w:r w:rsidRPr="003B7FFE">
        <w:rPr>
          <w:rFonts w:hint="cs"/>
          <w:i w:val="0"/>
          <w:iCs/>
        </w:rPr>
        <w:t xml:space="preserve">attack </w:t>
      </w:r>
      <w:r w:rsidRPr="00AE4F0F">
        <w:rPr>
          <w:rFonts w:hint="cs"/>
          <w:cs/>
        </w:rPr>
        <w:t xml:space="preserve">บน </w:t>
      </w:r>
      <w:r w:rsidRPr="003B7FFE">
        <w:rPr>
          <w:rFonts w:hint="cs"/>
          <w:i w:val="0"/>
          <w:iCs/>
        </w:rPr>
        <w:t>kali</w:t>
      </w:r>
      <w:r w:rsidRPr="003B7FFE">
        <w:rPr>
          <w:i w:val="0"/>
          <w:iCs/>
        </w:rPr>
        <w:t xml:space="preserve"> Linux</w:t>
      </w:r>
      <w:bookmarkEnd w:id="98"/>
    </w:p>
    <w:p w14:paraId="2D81CECC" w14:textId="77777777" w:rsidR="00F66A08" w:rsidRPr="000F4801" w:rsidRDefault="00F66A08" w:rsidP="00F66A08">
      <w:pPr>
        <w:ind w:firstLine="720"/>
        <w:jc w:val="thaiDistribute"/>
        <w:rPr>
          <w:color w:val="000000" w:themeColor="text1"/>
        </w:rPr>
      </w:pPr>
      <w:r w:rsidRPr="000F4801">
        <w:rPr>
          <w:rFonts w:hint="cs"/>
          <w:cs/>
        </w:rPr>
        <w:t xml:space="preserve">จากภาพประกอบที่ 3.10 ตัวอย่างการทดสอบ </w:t>
      </w:r>
      <w:r w:rsidRPr="000F4801">
        <w:t xml:space="preserve">Combinator </w:t>
      </w:r>
      <w:r w:rsidRPr="000F4801">
        <w:rPr>
          <w:rFonts w:hint="cs"/>
        </w:rPr>
        <w:t xml:space="preserve">attack </w:t>
      </w:r>
      <w:r w:rsidRPr="000F4801">
        <w:rPr>
          <w:rFonts w:hint="cs"/>
          <w:cs/>
        </w:rPr>
        <w:t xml:space="preserve">บน </w:t>
      </w:r>
      <w:r w:rsidRPr="000F4801">
        <w:rPr>
          <w:rFonts w:hint="cs"/>
        </w:rPr>
        <w:t>kali</w:t>
      </w:r>
      <w:r w:rsidRPr="000F4801">
        <w:t xml:space="preserve"> </w:t>
      </w:r>
      <w:r w:rsidRPr="000F4801">
        <w:rPr>
          <w:rFonts w:hint="cs"/>
          <w:color w:val="000000" w:themeColor="text1"/>
          <w:cs/>
        </w:rPr>
        <w:t xml:space="preserve">โดยมี </w:t>
      </w:r>
      <w:r w:rsidRPr="000F4801">
        <w:rPr>
          <w:rFonts w:hint="cs"/>
          <w:color w:val="000000" w:themeColor="text1"/>
        </w:rPr>
        <w:t xml:space="preserve">option </w:t>
      </w:r>
      <w:r w:rsidRPr="000F4801">
        <w:rPr>
          <w:rFonts w:hint="cs"/>
          <w:color w:val="000000" w:themeColor="text1"/>
          <w:cs/>
        </w:rPr>
        <w:t>ในการทดสอบ ดังนี้ -</w:t>
      </w:r>
      <w:r w:rsidRPr="000F4801">
        <w:rPr>
          <w:rFonts w:hint="cs"/>
          <w:color w:val="000000" w:themeColor="text1"/>
        </w:rPr>
        <w:t xml:space="preserve">a </w:t>
      </w:r>
      <w:r w:rsidRPr="000F4801">
        <w:rPr>
          <w:rFonts w:hint="cs"/>
          <w:color w:val="000000" w:themeColor="text1"/>
          <w:cs/>
        </w:rPr>
        <w:t xml:space="preserve">คือ </w:t>
      </w:r>
      <w:r w:rsidRPr="000F4801">
        <w:rPr>
          <w:color w:val="000000" w:themeColor="text1"/>
        </w:rPr>
        <w:t xml:space="preserve">attack mode </w:t>
      </w:r>
      <w:r w:rsidRPr="000F4801">
        <w:rPr>
          <w:color w:val="000000" w:themeColor="text1"/>
          <w:cs/>
        </w:rPr>
        <w:t xml:space="preserve">1 </w:t>
      </w:r>
      <w:r w:rsidRPr="000F4801">
        <w:rPr>
          <w:rFonts w:hint="cs"/>
          <w:color w:val="000000" w:themeColor="text1"/>
          <w:cs/>
        </w:rPr>
        <w:t>คือ</w:t>
      </w:r>
      <w:r w:rsidRPr="000F4801">
        <w:rPr>
          <w:color w:val="000000" w:themeColor="text1"/>
          <w:cs/>
        </w:rPr>
        <w:t xml:space="preserve"> </w:t>
      </w:r>
      <w:r w:rsidRPr="000F4801">
        <w:rPr>
          <w:color w:val="000000" w:themeColor="text1"/>
        </w:rPr>
        <w:t>combinator</w:t>
      </w:r>
      <w:r w:rsidRPr="000F4801">
        <w:rPr>
          <w:rFonts w:hint="cs"/>
          <w:color w:val="000000" w:themeColor="text1"/>
        </w:rPr>
        <w:t xml:space="preserve"> attack </w:t>
      </w:r>
      <w:r w:rsidRPr="000F4801">
        <w:rPr>
          <w:rFonts w:hint="cs"/>
          <w:color w:val="000000" w:themeColor="text1"/>
          <w:cs/>
        </w:rPr>
        <w:t>และ</w:t>
      </w:r>
      <w:r w:rsidRPr="000F4801">
        <w:rPr>
          <w:color w:val="000000" w:themeColor="text1"/>
          <w:cs/>
        </w:rPr>
        <w:t xml:space="preserve"> </w:t>
      </w:r>
      <w:r w:rsidRPr="000F4801">
        <w:rPr>
          <w:rFonts w:hint="cs"/>
          <w:color w:val="000000" w:themeColor="text1"/>
          <w:cs/>
        </w:rPr>
        <w:t>-</w:t>
      </w:r>
      <w:r w:rsidRPr="000F4801">
        <w:rPr>
          <w:rFonts w:hint="cs"/>
          <w:color w:val="000000" w:themeColor="text1"/>
        </w:rPr>
        <w:t xml:space="preserve">m </w:t>
      </w:r>
      <w:r w:rsidRPr="000F4801">
        <w:rPr>
          <w:rFonts w:hint="cs"/>
          <w:color w:val="000000" w:themeColor="text1"/>
          <w:cs/>
        </w:rPr>
        <w:t xml:space="preserve">0 คือ </w:t>
      </w:r>
      <w:r w:rsidRPr="000F4801">
        <w:rPr>
          <w:rFonts w:hint="cs"/>
          <w:color w:val="000000" w:themeColor="text1"/>
        </w:rPr>
        <w:t>md</w:t>
      </w:r>
      <w:r w:rsidRPr="000F4801">
        <w:rPr>
          <w:rFonts w:hint="cs"/>
          <w:color w:val="000000" w:themeColor="text1"/>
          <w:cs/>
        </w:rPr>
        <w:t xml:space="preserve">5 ใช้การระบุรูปแบบของ </w:t>
      </w:r>
      <w:r w:rsidRPr="000F4801">
        <w:rPr>
          <w:rFonts w:hint="cs"/>
          <w:color w:val="000000" w:themeColor="text1"/>
        </w:rPr>
        <w:t xml:space="preserve">hash </w:t>
      </w:r>
      <w:r>
        <w:rPr>
          <w:color w:val="000000" w:themeColor="text1"/>
        </w:rPr>
        <w:t>a</w:t>
      </w:r>
      <w:r w:rsidRPr="000F4801">
        <w:rPr>
          <w:rFonts w:hint="cs"/>
          <w:color w:val="000000" w:themeColor="text1"/>
        </w:rPr>
        <w:t xml:space="preserve">lgorithm </w:t>
      </w:r>
      <w:r w:rsidRPr="000F4801">
        <w:rPr>
          <w:rFonts w:hint="cs"/>
          <w:color w:val="000000" w:themeColor="text1"/>
          <w:cs/>
        </w:rPr>
        <w:t>ที่ใช้ในการเข้ารหัสของรหัสผ่าน</w:t>
      </w:r>
    </w:p>
    <w:p w14:paraId="67E723D3" w14:textId="77777777" w:rsidR="00F66A08" w:rsidRDefault="00F66A08" w:rsidP="00F66A08">
      <w:pPr>
        <w:keepNext/>
        <w:ind w:firstLine="720"/>
        <w:jc w:val="center"/>
      </w:pPr>
      <w:r w:rsidRPr="0048132D">
        <w:rPr>
          <w:noProof/>
          <w:color w:val="000000" w:themeColor="text1"/>
        </w:rPr>
        <w:drawing>
          <wp:inline distT="0" distB="0" distL="0" distR="0" wp14:anchorId="4D444BA4" wp14:editId="5016BA21">
            <wp:extent cx="4476750" cy="2972752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b="1995"/>
                    <a:stretch/>
                  </pic:blipFill>
                  <pic:spPr bwMode="auto">
                    <a:xfrm>
                      <a:off x="0" y="0"/>
                      <a:ext cx="4503340" cy="299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64CF1" w14:textId="57552A54" w:rsidR="00F66A08" w:rsidRPr="00192517" w:rsidRDefault="00F66A08" w:rsidP="002A1DDE">
      <w:pPr>
        <w:pStyle w:val="Caption"/>
        <w:rPr>
          <w:szCs w:val="32"/>
        </w:rPr>
      </w:pPr>
      <w:bookmarkStart w:id="99" w:name="_Toc130505739"/>
      <w:r w:rsidRPr="00192517">
        <w:rPr>
          <w:rFonts w:hint="cs"/>
          <w:szCs w:val="32"/>
          <w:cs/>
        </w:rPr>
        <w:t xml:space="preserve">ภาพประกอบที่ </w:t>
      </w:r>
      <w:r w:rsidRPr="003B7FFE">
        <w:rPr>
          <w:rFonts w:hint="cs"/>
          <w:i w:val="0"/>
          <w:iCs/>
          <w:szCs w:val="32"/>
        </w:rPr>
        <w:t>3.</w:t>
      </w:r>
      <w:r w:rsidRPr="003B7FFE">
        <w:rPr>
          <w:rFonts w:hint="cs"/>
          <w:i w:val="0"/>
          <w:iCs/>
          <w:szCs w:val="32"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rFonts w:hint="cs"/>
          <w:i w:val="0"/>
          <w:iCs/>
          <w:szCs w:val="32"/>
        </w:rPr>
        <w:fldChar w:fldCharType="separate"/>
      </w:r>
      <w:r w:rsidR="00400ECA">
        <w:rPr>
          <w:i w:val="0"/>
          <w:iCs/>
        </w:rPr>
        <w:t>10</w:t>
      </w:r>
      <w:r w:rsidRPr="003B7FFE">
        <w:rPr>
          <w:rFonts w:hint="cs"/>
          <w:i w:val="0"/>
          <w:iCs/>
          <w:szCs w:val="32"/>
        </w:rPr>
        <w:fldChar w:fldCharType="end"/>
      </w:r>
      <w:r w:rsidRPr="00192517">
        <w:rPr>
          <w:rFonts w:hint="cs"/>
          <w:szCs w:val="32"/>
        </w:rPr>
        <w:t xml:space="preserve"> </w:t>
      </w:r>
      <w:r w:rsidRPr="00192517">
        <w:rPr>
          <w:rFonts w:hint="cs"/>
          <w:szCs w:val="32"/>
          <w:cs/>
        </w:rPr>
        <w:t>ตัวอย่างการทดสอบ</w:t>
      </w:r>
      <w:r w:rsidRPr="00192517">
        <w:rPr>
          <w:rFonts w:hint="cs"/>
          <w:szCs w:val="32"/>
        </w:rPr>
        <w:t xml:space="preserve"> </w:t>
      </w:r>
      <w:r w:rsidRPr="003B7FFE">
        <w:rPr>
          <w:i w:val="0"/>
          <w:iCs/>
        </w:rPr>
        <w:t>Hybrid</w:t>
      </w:r>
      <w:r w:rsidRPr="003B7FFE">
        <w:rPr>
          <w:rFonts w:hint="cs"/>
          <w:i w:val="0"/>
          <w:iCs/>
        </w:rPr>
        <w:t xml:space="preserve"> attack</w:t>
      </w:r>
      <w:r w:rsidRPr="00192517">
        <w:rPr>
          <w:rFonts w:hint="cs"/>
          <w:szCs w:val="32"/>
        </w:rPr>
        <w:t xml:space="preserve"> </w:t>
      </w:r>
      <w:r w:rsidRPr="00192517">
        <w:rPr>
          <w:rFonts w:hint="cs"/>
          <w:szCs w:val="32"/>
          <w:cs/>
        </w:rPr>
        <w:t xml:space="preserve">บน </w:t>
      </w:r>
      <w:r w:rsidRPr="003B7FFE">
        <w:rPr>
          <w:rFonts w:hint="cs"/>
          <w:i w:val="0"/>
          <w:iCs/>
        </w:rPr>
        <w:t xml:space="preserve">kali </w:t>
      </w:r>
      <w:r w:rsidRPr="003B7FFE">
        <w:rPr>
          <w:i w:val="0"/>
          <w:iCs/>
        </w:rPr>
        <w:t>Linux</w:t>
      </w:r>
      <w:bookmarkEnd w:id="99"/>
    </w:p>
    <w:p w14:paraId="6ED2739E" w14:textId="77777777" w:rsidR="00F66A08" w:rsidRPr="000F4801" w:rsidRDefault="00F66A08" w:rsidP="00F66A08">
      <w:pPr>
        <w:ind w:firstLine="720"/>
        <w:jc w:val="thaiDistribute"/>
        <w:rPr>
          <w:color w:val="000000" w:themeColor="text1"/>
        </w:rPr>
      </w:pPr>
      <w:r w:rsidRPr="000F4801">
        <w:rPr>
          <w:rFonts w:hint="cs"/>
          <w:cs/>
        </w:rPr>
        <w:t xml:space="preserve">จากภาพประกอบที่ </w:t>
      </w:r>
      <w:r w:rsidRPr="000F4801">
        <w:t xml:space="preserve">3.10 </w:t>
      </w:r>
      <w:r w:rsidRPr="000F4801">
        <w:rPr>
          <w:rFonts w:hint="cs"/>
          <w:cs/>
        </w:rPr>
        <w:t xml:space="preserve">ตัวอย่างการทดสอบ </w:t>
      </w:r>
      <w:r w:rsidRPr="000F4801">
        <w:t xml:space="preserve"> Hybrid</w:t>
      </w:r>
      <w:r w:rsidRPr="000F4801">
        <w:rPr>
          <w:rFonts w:hint="cs"/>
        </w:rPr>
        <w:t xml:space="preserve"> attack </w:t>
      </w:r>
      <w:r w:rsidRPr="000F4801">
        <w:rPr>
          <w:rFonts w:hint="cs"/>
          <w:cs/>
        </w:rPr>
        <w:t xml:space="preserve">บน </w:t>
      </w:r>
      <w:r w:rsidRPr="000F4801">
        <w:rPr>
          <w:rFonts w:hint="cs"/>
        </w:rPr>
        <w:t xml:space="preserve">kali </w:t>
      </w:r>
      <w:r w:rsidRPr="000F4801">
        <w:t xml:space="preserve">Linux </w:t>
      </w:r>
      <w:r w:rsidRPr="000F4801">
        <w:rPr>
          <w:rFonts w:hint="cs"/>
          <w:color w:val="000000" w:themeColor="text1"/>
          <w:cs/>
        </w:rPr>
        <w:t xml:space="preserve">โดยมี </w:t>
      </w:r>
      <w:r w:rsidRPr="000F4801">
        <w:rPr>
          <w:rFonts w:hint="cs"/>
          <w:color w:val="000000" w:themeColor="text1"/>
        </w:rPr>
        <w:t xml:space="preserve">option </w:t>
      </w:r>
      <w:r w:rsidRPr="000F4801">
        <w:rPr>
          <w:rFonts w:hint="cs"/>
          <w:color w:val="000000" w:themeColor="text1"/>
          <w:cs/>
        </w:rPr>
        <w:t xml:space="preserve">ในการทดสอบ ดังนี้ </w:t>
      </w:r>
      <w:r w:rsidRPr="000F4801">
        <w:rPr>
          <w:rFonts w:hint="cs"/>
          <w:color w:val="000000" w:themeColor="text1"/>
        </w:rPr>
        <w:t xml:space="preserve">-a </w:t>
      </w:r>
      <w:r w:rsidRPr="000F4801">
        <w:rPr>
          <w:rFonts w:hint="cs"/>
          <w:color w:val="000000" w:themeColor="text1"/>
          <w:cs/>
        </w:rPr>
        <w:t xml:space="preserve">คือ </w:t>
      </w:r>
      <w:r w:rsidRPr="000F4801">
        <w:rPr>
          <w:rFonts w:hint="cs"/>
          <w:color w:val="000000" w:themeColor="text1"/>
        </w:rPr>
        <w:t xml:space="preserve">attack mode </w:t>
      </w:r>
      <w:r w:rsidRPr="000F4801">
        <w:rPr>
          <w:rFonts w:hint="cs"/>
          <w:color w:val="000000" w:themeColor="text1"/>
          <w:cs/>
        </w:rPr>
        <w:t xml:space="preserve">6 คือ </w:t>
      </w:r>
      <w:r w:rsidRPr="000F4801">
        <w:rPr>
          <w:color w:val="000000" w:themeColor="text1"/>
        </w:rPr>
        <w:t>Hybrid</w:t>
      </w:r>
      <w:r w:rsidRPr="000F4801">
        <w:rPr>
          <w:rFonts w:hint="cs"/>
          <w:color w:val="000000" w:themeColor="text1"/>
        </w:rPr>
        <w:t xml:space="preserve"> attack </w:t>
      </w:r>
      <w:r w:rsidRPr="000F4801">
        <w:rPr>
          <w:rFonts w:hint="cs"/>
          <w:color w:val="000000" w:themeColor="text1"/>
          <w:cs/>
        </w:rPr>
        <w:t xml:space="preserve">โดย </w:t>
      </w:r>
      <w:r w:rsidRPr="000F4801">
        <w:rPr>
          <w:color w:val="000000" w:themeColor="text1"/>
        </w:rPr>
        <w:t>Hybrid attack</w:t>
      </w:r>
      <w:r w:rsidRPr="000F4801">
        <w:rPr>
          <w:rFonts w:hint="cs"/>
          <w:color w:val="000000" w:themeColor="text1"/>
          <w:cs/>
        </w:rPr>
        <w:t xml:space="preserve"> แบ่งออกเป็น</w:t>
      </w:r>
      <w:r w:rsidRPr="000F4801">
        <w:rPr>
          <w:color w:val="000000" w:themeColor="text1"/>
        </w:rPr>
        <w:t xml:space="preserve"> 2 </w:t>
      </w:r>
      <w:r w:rsidRPr="000F4801">
        <w:rPr>
          <w:rFonts w:hint="cs"/>
          <w:color w:val="000000" w:themeColor="text1"/>
          <w:cs/>
        </w:rPr>
        <w:t>รูปแบบ คือ</w:t>
      </w:r>
      <w:r w:rsidRPr="000F4801">
        <w:rPr>
          <w:color w:val="000000" w:themeColor="text1"/>
        </w:rPr>
        <w:t xml:space="preserve"> 6 – 7 </w:t>
      </w:r>
      <w:r w:rsidRPr="000F4801">
        <w:rPr>
          <w:rFonts w:hint="cs"/>
          <w:color w:val="000000" w:themeColor="text1"/>
          <w:cs/>
        </w:rPr>
        <w:t xml:space="preserve">โดยที่ใช้คือ </w:t>
      </w:r>
      <w:r w:rsidRPr="000F4801">
        <w:rPr>
          <w:color w:val="000000" w:themeColor="text1"/>
        </w:rPr>
        <w:t xml:space="preserve">-a 6 </w:t>
      </w:r>
      <w:r w:rsidRPr="000F4801">
        <w:rPr>
          <w:rFonts w:hint="cs"/>
          <w:color w:val="000000" w:themeColor="text1"/>
          <w:cs/>
        </w:rPr>
        <w:t xml:space="preserve">รูปแบบจะเป็น </w:t>
      </w:r>
      <w:r w:rsidRPr="000F4801">
        <w:rPr>
          <w:color w:val="000000" w:themeColor="text1"/>
        </w:rPr>
        <w:t>Wordlist + Mark</w:t>
      </w:r>
      <w:r w:rsidRPr="000F4801">
        <w:rPr>
          <w:rFonts w:hint="cs"/>
          <w:color w:val="000000" w:themeColor="text1"/>
          <w:cs/>
        </w:rPr>
        <w:t xml:space="preserve"> และ</w:t>
      </w:r>
      <w:r w:rsidRPr="000F4801">
        <w:rPr>
          <w:rFonts w:hint="cs"/>
          <w:color w:val="000000" w:themeColor="text1"/>
        </w:rPr>
        <w:t xml:space="preserve"> -m 0 </w:t>
      </w:r>
      <w:r w:rsidRPr="000F4801">
        <w:rPr>
          <w:rFonts w:hint="cs"/>
          <w:color w:val="000000" w:themeColor="text1"/>
          <w:cs/>
        </w:rPr>
        <w:t xml:space="preserve">คือ </w:t>
      </w:r>
      <w:r w:rsidRPr="000F4801">
        <w:rPr>
          <w:rFonts w:hint="cs"/>
          <w:color w:val="000000" w:themeColor="text1"/>
        </w:rPr>
        <w:t xml:space="preserve">md5 </w:t>
      </w:r>
      <w:r w:rsidRPr="000F4801">
        <w:rPr>
          <w:rFonts w:hint="cs"/>
          <w:color w:val="000000" w:themeColor="text1"/>
          <w:cs/>
        </w:rPr>
        <w:t xml:space="preserve">ใช้การระบุรูปแบบของ </w:t>
      </w:r>
      <w:r w:rsidRPr="000F4801">
        <w:rPr>
          <w:rFonts w:hint="cs"/>
          <w:color w:val="000000" w:themeColor="text1"/>
        </w:rPr>
        <w:t xml:space="preserve">hash Algorithm </w:t>
      </w:r>
      <w:r w:rsidRPr="000F4801">
        <w:rPr>
          <w:rFonts w:hint="cs"/>
          <w:color w:val="000000" w:themeColor="text1"/>
          <w:cs/>
        </w:rPr>
        <w:t>ที่ใช้ในการเข้ารหัสของรหัสผ่าน</w:t>
      </w:r>
    </w:p>
    <w:p w14:paraId="1AAA6BD6" w14:textId="77777777" w:rsidR="00F66A08" w:rsidRPr="00AD7140" w:rsidRDefault="00F66A08" w:rsidP="00F66A08">
      <w:pPr>
        <w:pStyle w:val="Heading2"/>
      </w:pPr>
      <w:bookmarkStart w:id="100" w:name="_Toc130505827"/>
      <w:r>
        <w:lastRenderedPageBreak/>
        <w:t>Message Digest</w:t>
      </w:r>
      <w:bookmarkEnd w:id="100"/>
    </w:p>
    <w:p w14:paraId="16F7B8E7" w14:textId="77777777" w:rsidR="00F66A08" w:rsidRPr="00DE7303" w:rsidRDefault="00F66A08" w:rsidP="00F66A08">
      <w:pPr>
        <w:jc w:val="center"/>
      </w:pPr>
      <w:r w:rsidRPr="00DE7303">
        <w:rPr>
          <w:rFonts w:hint="cs"/>
          <w:noProof/>
        </w:rPr>
        <w:drawing>
          <wp:inline distT="0" distB="0" distL="0" distR="0" wp14:anchorId="12EF5EE1" wp14:editId="04179DE2">
            <wp:extent cx="4890052" cy="2984186"/>
            <wp:effectExtent l="0" t="0" r="6350" b="698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8252" cy="29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2653" w14:textId="4F33723E" w:rsidR="00F66A08" w:rsidRPr="002255D2" w:rsidRDefault="00F66A08" w:rsidP="002A1DDE">
      <w:pPr>
        <w:pStyle w:val="Caption"/>
      </w:pPr>
      <w:bookmarkStart w:id="101" w:name="_Toc130505740"/>
      <w:r w:rsidRPr="002255D2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11</w:t>
      </w:r>
      <w:r w:rsidRPr="003B7FFE">
        <w:rPr>
          <w:i w:val="0"/>
          <w:iCs/>
        </w:rPr>
        <w:fldChar w:fldCharType="end"/>
      </w:r>
      <w:r w:rsidRPr="002255D2">
        <w:t xml:space="preserve"> </w:t>
      </w:r>
      <w:r w:rsidRPr="002255D2">
        <w:rPr>
          <w:rFonts w:hint="cs"/>
          <w:cs/>
        </w:rPr>
        <w:t>เครื่องมือคำนวณค่า</w:t>
      </w:r>
      <w:r w:rsidRPr="002255D2">
        <w:t xml:space="preserve"> </w:t>
      </w:r>
      <w:r w:rsidRPr="007856EA">
        <w:rPr>
          <w:cs/>
        </w:rPr>
        <w:t>(</w:t>
      </w:r>
      <w:r w:rsidRPr="003B7FFE">
        <w:rPr>
          <w:i w:val="0"/>
          <w:iCs/>
        </w:rPr>
        <w:t>Message Digest)</w:t>
      </w:r>
      <w:bookmarkEnd w:id="101"/>
    </w:p>
    <w:p w14:paraId="3433FEAB" w14:textId="77777777" w:rsidR="00F66A08" w:rsidRPr="00C25E51" w:rsidRDefault="00F66A08" w:rsidP="00F66A08">
      <w:pPr>
        <w:ind w:firstLine="720"/>
        <w:jc w:val="thaiDistribute"/>
      </w:pPr>
      <w:r w:rsidRPr="00520FB5">
        <w:rPr>
          <w:rFonts w:hint="cs"/>
          <w:cs/>
        </w:rPr>
        <w:t>จากภาพประกอบ</w:t>
      </w:r>
      <w:r>
        <w:rPr>
          <w:rFonts w:hint="cs"/>
          <w:cs/>
        </w:rPr>
        <w:t xml:space="preserve">ที่ 3.11 </w:t>
      </w:r>
      <w:r w:rsidRPr="00520FB5">
        <w:rPr>
          <w:rFonts w:hint="cs"/>
          <w:cs/>
        </w:rPr>
        <w:t>เครื่องมือคำนวณค่า</w:t>
      </w:r>
      <w:r w:rsidRPr="00520FB5">
        <w:rPr>
          <w:rFonts w:hint="cs"/>
        </w:rPr>
        <w:t xml:space="preserve"> </w:t>
      </w:r>
      <w:r w:rsidRPr="00520FB5">
        <w:rPr>
          <w:rFonts w:hint="cs"/>
          <w:cs/>
        </w:rPr>
        <w:t>(</w:t>
      </w:r>
      <w:r w:rsidRPr="00520FB5">
        <w:rPr>
          <w:rFonts w:hint="cs"/>
        </w:rPr>
        <w:t>Message Digest)</w:t>
      </w:r>
      <w:r w:rsidRPr="00520FB5">
        <w:rPr>
          <w:rFonts w:hint="cs"/>
          <w:cs/>
        </w:rPr>
        <w:t xml:space="preserve"> </w:t>
      </w:r>
      <w:r w:rsidRPr="00C25E51">
        <w:rPr>
          <w:rFonts w:hint="cs"/>
          <w:cs/>
        </w:rPr>
        <w:t xml:space="preserve">ผู้ใช้สามารถป้อนข้อมูลได้ 2 รูปแบบ คือไฟล์และข้อความ และแสดงผลลัพธ์ออกมาในรูปแบบข้อความที่ถูกแฮชแล้ว และ </w:t>
      </w:r>
      <w:r w:rsidRPr="00C25E51">
        <w:rPr>
          <w:rFonts w:hint="cs"/>
        </w:rPr>
        <w:t xml:space="preserve">QR Code </w:t>
      </w:r>
      <w:r w:rsidRPr="00C25E51">
        <w:rPr>
          <w:rFonts w:hint="cs"/>
          <w:cs/>
        </w:rPr>
        <w:t xml:space="preserve">ที่ผู้ใช้สามารถบันทึกรูปภาพได้ โดย </w:t>
      </w:r>
      <w:r w:rsidRPr="00C25E51">
        <w:rPr>
          <w:rFonts w:hint="cs"/>
        </w:rPr>
        <w:t>Algorithms</w:t>
      </w:r>
      <w:r>
        <w:rPr>
          <w:rFonts w:hint="cs"/>
          <w:cs/>
        </w:rPr>
        <w:t xml:space="preserve"> มีดังนี้</w:t>
      </w:r>
    </w:p>
    <w:p w14:paraId="49BDA8A8" w14:textId="77777777" w:rsidR="00F66A08" w:rsidRPr="00C25E51" w:rsidRDefault="00F66A08" w:rsidP="00F66A08">
      <w:pPr>
        <w:ind w:firstLine="720"/>
        <w:jc w:val="thaiDistribute"/>
      </w:pPr>
      <w:r w:rsidRPr="00C25E51">
        <w:rPr>
          <w:rFonts w:hint="cs"/>
        </w:rPr>
        <w:t>MD</w:t>
      </w:r>
      <w:r w:rsidRPr="00C25E51">
        <w:rPr>
          <w:rFonts w:hint="cs"/>
          <w:cs/>
        </w:rPr>
        <w:t>5 (</w:t>
      </w:r>
      <w:r w:rsidRPr="00C25E51">
        <w:rPr>
          <w:rFonts w:hint="cs"/>
        </w:rPr>
        <w:t xml:space="preserve">Message Digest Algorithm </w:t>
      </w:r>
      <w:r w:rsidRPr="00C25E51">
        <w:rPr>
          <w:rFonts w:hint="cs"/>
          <w:cs/>
        </w:rPr>
        <w:t>5) เป็นอัลกอริทึมการเข้ารหัสที่ใช้กับข้อมูลขนาดเล็ก โดยมีข้อจำกัดคือมีโอกาสที่จะเกิดการชนของข้อมูล (</w:t>
      </w:r>
      <w:r w:rsidRPr="00C25E51">
        <w:rPr>
          <w:rFonts w:hint="cs"/>
        </w:rPr>
        <w:t xml:space="preserve">collision) </w:t>
      </w:r>
      <w:r w:rsidRPr="00C25E51">
        <w:rPr>
          <w:rFonts w:hint="cs"/>
          <w:cs/>
        </w:rPr>
        <w:t>ได้ง่าย ซึ่งอาจจะทำให้เกิดการเข้ารหัสซ้ำกันได้</w:t>
      </w:r>
    </w:p>
    <w:p w14:paraId="0BFC1A43" w14:textId="77777777" w:rsidR="00F66A08" w:rsidRPr="00C25E51" w:rsidRDefault="00F66A08" w:rsidP="00F66A08">
      <w:pPr>
        <w:ind w:firstLine="720"/>
        <w:jc w:val="thaiDistribute"/>
      </w:pPr>
      <w:r w:rsidRPr="00C25E51">
        <w:rPr>
          <w:rFonts w:hint="cs"/>
        </w:rPr>
        <w:t xml:space="preserve">SHA-1: </w:t>
      </w:r>
      <w:r w:rsidRPr="00C25E51">
        <w:rPr>
          <w:rFonts w:hint="cs"/>
          <w:cs/>
        </w:rPr>
        <w:t xml:space="preserve">เป็นฟังก์ชันการแฮชที่มีขนาดการแฮชเป็น </w:t>
      </w:r>
      <w:r w:rsidRPr="00C25E51">
        <w:rPr>
          <w:rFonts w:hint="cs"/>
        </w:rPr>
        <w:t>160</w:t>
      </w:r>
      <w:r w:rsidRPr="00C25E51">
        <w:rPr>
          <w:rFonts w:hint="cs"/>
          <w:cs/>
        </w:rPr>
        <w:t xml:space="preserve"> บิต และถูกพัฒนาโดย </w:t>
      </w:r>
      <w:r w:rsidRPr="00C25E51">
        <w:rPr>
          <w:rFonts w:hint="cs"/>
        </w:rPr>
        <w:t xml:space="preserve">NSA (National Security Agency) </w:t>
      </w:r>
      <w:r w:rsidRPr="00C25E51">
        <w:rPr>
          <w:rFonts w:hint="cs"/>
          <w:cs/>
        </w:rPr>
        <w:t xml:space="preserve">ในปี </w:t>
      </w:r>
      <w:r w:rsidRPr="00C25E51">
        <w:rPr>
          <w:rFonts w:hint="cs"/>
        </w:rPr>
        <w:t>1995</w:t>
      </w:r>
      <w:r w:rsidRPr="00C25E51">
        <w:rPr>
          <w:rFonts w:hint="cs"/>
          <w:cs/>
        </w:rPr>
        <w:t xml:space="preserve"> ซึ่งถือว่าเป็นฟังก์ชันการแฮชที่เก่าและมีช่องโหว่ในการเข้ารหัส จึงไม่ควรนำมาใช้งานในปัจจุบัน</w:t>
      </w:r>
    </w:p>
    <w:p w14:paraId="61883F06" w14:textId="77777777" w:rsidR="00F66A08" w:rsidRPr="00C25E51" w:rsidRDefault="00F66A08" w:rsidP="00F66A08">
      <w:pPr>
        <w:jc w:val="thaiDistribute"/>
        <w:rPr>
          <w:cs/>
        </w:rPr>
      </w:pPr>
      <w:r w:rsidRPr="00C25E51">
        <w:rPr>
          <w:rFonts w:hint="cs"/>
        </w:rPr>
        <w:tab/>
        <w:t xml:space="preserve">SHA-2: </w:t>
      </w:r>
      <w:r w:rsidRPr="00C25E51">
        <w:rPr>
          <w:rFonts w:hint="cs"/>
          <w:cs/>
        </w:rPr>
        <w:t xml:space="preserve">เป็นฟังก์ชันการแฮชที่มีขนาดการแฮชเป็น </w:t>
      </w:r>
      <w:r w:rsidRPr="00C25E51">
        <w:rPr>
          <w:rFonts w:hint="cs"/>
        </w:rPr>
        <w:t>224, 256, 384</w:t>
      </w:r>
      <w:r w:rsidRPr="00C25E51">
        <w:rPr>
          <w:rFonts w:hint="cs"/>
          <w:cs/>
        </w:rPr>
        <w:t xml:space="preserve"> หรือ </w:t>
      </w:r>
      <w:r w:rsidRPr="00C25E51">
        <w:rPr>
          <w:rFonts w:hint="cs"/>
        </w:rPr>
        <w:t>512</w:t>
      </w:r>
      <w:r w:rsidRPr="00C25E51">
        <w:rPr>
          <w:rFonts w:hint="cs"/>
          <w:cs/>
        </w:rPr>
        <w:t xml:space="preserve"> บิต และถูกพัฒนาโดย </w:t>
      </w:r>
      <w:r w:rsidRPr="00C25E51">
        <w:rPr>
          <w:rFonts w:hint="cs"/>
        </w:rPr>
        <w:t xml:space="preserve">NIST (National Institute of Standards and Technology) </w:t>
      </w:r>
      <w:r w:rsidRPr="00C25E51">
        <w:rPr>
          <w:rFonts w:hint="cs"/>
          <w:cs/>
        </w:rPr>
        <w:t xml:space="preserve">เพื่อเป็นตัวแทนของ </w:t>
      </w:r>
      <w:r w:rsidRPr="00C25E51">
        <w:rPr>
          <w:rFonts w:hint="cs"/>
        </w:rPr>
        <w:t>SHA-1</w:t>
      </w:r>
      <w:r w:rsidRPr="00C25E51">
        <w:rPr>
          <w:rFonts w:hint="cs"/>
          <w:cs/>
        </w:rPr>
        <w:t xml:space="preserve"> ที่มีความปลอดภัยต่ำ โดย </w:t>
      </w:r>
      <w:r w:rsidRPr="00C25E51">
        <w:rPr>
          <w:rFonts w:hint="cs"/>
        </w:rPr>
        <w:t>SHA-2</w:t>
      </w:r>
      <w:r w:rsidRPr="00C25E51">
        <w:rPr>
          <w:rFonts w:hint="cs"/>
          <w:cs/>
        </w:rPr>
        <w:t xml:space="preserve"> ถือว่ามีความปลอดภัยสูงกว่า </w:t>
      </w:r>
      <w:r w:rsidRPr="00C25E51">
        <w:rPr>
          <w:rFonts w:hint="cs"/>
        </w:rPr>
        <w:t>SHA-1</w:t>
      </w:r>
      <w:r w:rsidRPr="00C25E51">
        <w:rPr>
          <w:rFonts w:hint="cs"/>
          <w:cs/>
        </w:rPr>
        <w:t xml:space="preserve"> และยังสามารถใช้งานได้ในปัจจุบัน</w:t>
      </w:r>
    </w:p>
    <w:p w14:paraId="42E6BC58" w14:textId="77777777" w:rsidR="00F66A08" w:rsidRPr="00C25E51" w:rsidRDefault="00F66A08" w:rsidP="00F66A08">
      <w:pPr>
        <w:ind w:firstLine="720"/>
        <w:jc w:val="thaiDistribute"/>
      </w:pPr>
      <w:r w:rsidRPr="00C25E51">
        <w:rPr>
          <w:rFonts w:hint="cs"/>
        </w:rPr>
        <w:t xml:space="preserve">SHA-3: </w:t>
      </w:r>
      <w:r w:rsidRPr="00C25E51">
        <w:rPr>
          <w:rFonts w:hint="cs"/>
          <w:cs/>
        </w:rPr>
        <w:t xml:space="preserve">เป็นฟังก์ชันการแฮชที่มีขนาดการแฮชเป็น </w:t>
      </w:r>
      <w:r w:rsidRPr="00C25E51">
        <w:rPr>
          <w:rFonts w:hint="cs"/>
        </w:rPr>
        <w:t>224, 256, 384</w:t>
      </w:r>
      <w:r w:rsidRPr="00C25E51">
        <w:rPr>
          <w:rFonts w:hint="cs"/>
          <w:cs/>
        </w:rPr>
        <w:t xml:space="preserve"> หรือ </w:t>
      </w:r>
      <w:r w:rsidRPr="00C25E51">
        <w:rPr>
          <w:rFonts w:hint="cs"/>
        </w:rPr>
        <w:t>512</w:t>
      </w:r>
      <w:r w:rsidRPr="00C25E51">
        <w:rPr>
          <w:rFonts w:hint="cs"/>
          <w:cs/>
        </w:rPr>
        <w:t xml:space="preserve"> บิต และถูกพัฒนาโดย </w:t>
      </w:r>
      <w:r w:rsidRPr="00C25E51">
        <w:rPr>
          <w:rFonts w:hint="cs"/>
        </w:rPr>
        <w:t xml:space="preserve">NIST </w:t>
      </w:r>
      <w:r w:rsidRPr="00C25E51">
        <w:rPr>
          <w:rFonts w:hint="cs"/>
          <w:cs/>
        </w:rPr>
        <w:t xml:space="preserve">โดยใช้วิธีการแฮชแบบ </w:t>
      </w:r>
      <w:r w:rsidRPr="00C25E51">
        <w:rPr>
          <w:rFonts w:hint="cs"/>
        </w:rPr>
        <w:t xml:space="preserve">Keccak </w:t>
      </w:r>
      <w:r w:rsidRPr="00C25E51">
        <w:rPr>
          <w:rFonts w:hint="cs"/>
          <w:cs/>
        </w:rPr>
        <w:t xml:space="preserve">ซึ่งเป็นวิธีการแฮชแบบเร็วและปลอดภัย โดย </w:t>
      </w:r>
      <w:r w:rsidRPr="00C25E51">
        <w:rPr>
          <w:rFonts w:hint="cs"/>
        </w:rPr>
        <w:t>SHA-3</w:t>
      </w:r>
      <w:r w:rsidRPr="00C25E51">
        <w:rPr>
          <w:rFonts w:hint="cs"/>
          <w:cs/>
        </w:rPr>
        <w:t xml:space="preserve"> </w:t>
      </w:r>
      <w:r w:rsidRPr="00C25E51">
        <w:rPr>
          <w:rFonts w:hint="cs"/>
          <w:cs/>
        </w:rPr>
        <w:lastRenderedPageBreak/>
        <w:t xml:space="preserve">ถือว่ามีความปลอดภัยสูงกว่า </w:t>
      </w:r>
      <w:r w:rsidRPr="00C25E51">
        <w:rPr>
          <w:rFonts w:hint="cs"/>
        </w:rPr>
        <w:t>SHA-2</w:t>
      </w:r>
      <w:r w:rsidRPr="00C25E51">
        <w:rPr>
          <w:rFonts w:hint="cs"/>
          <w:cs/>
        </w:rPr>
        <w:t xml:space="preserve"> และมีการใช้งานกันอย่างแพร่หลายในการรักษาความปลอดภัยของข้อมูลในระบบคอมพิวเตอร์</w:t>
      </w:r>
      <w:r w:rsidRPr="00C25E51">
        <w:rPr>
          <w:cs/>
        </w:rPr>
        <w:t xml:space="preserve"> </w:t>
      </w:r>
    </w:p>
    <w:p w14:paraId="28D45CC7" w14:textId="77777777" w:rsidR="00F66A08" w:rsidRDefault="00F66A08" w:rsidP="00F66A08">
      <w:pPr>
        <w:pStyle w:val="Heading2"/>
      </w:pPr>
      <w:bookmarkStart w:id="102" w:name="_Toc130505828"/>
      <w:r>
        <w:t>Malware Scanning</w:t>
      </w:r>
      <w:bookmarkEnd w:id="102"/>
    </w:p>
    <w:p w14:paraId="75F80BD7" w14:textId="77777777" w:rsidR="00F66A08" w:rsidRPr="00AD7140" w:rsidRDefault="00F66A08" w:rsidP="00F66A08">
      <w:r w:rsidRPr="00DE7303">
        <w:rPr>
          <w:noProof/>
          <w:cs/>
        </w:rPr>
        <w:drawing>
          <wp:inline distT="0" distB="0" distL="0" distR="0" wp14:anchorId="191086CD" wp14:editId="2A101395">
            <wp:extent cx="5888195" cy="3617843"/>
            <wp:effectExtent l="0" t="0" r="0" b="190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3634" cy="36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373C" w14:textId="765A2190" w:rsidR="00F66A08" w:rsidRPr="007856EA" w:rsidRDefault="00F66A08" w:rsidP="002A1DDE">
      <w:pPr>
        <w:pStyle w:val="Caption"/>
      </w:pPr>
      <w:bookmarkStart w:id="103" w:name="_Toc130505741"/>
      <w:r w:rsidRPr="007856EA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12</w:t>
      </w:r>
      <w:r w:rsidRPr="003B7FFE">
        <w:rPr>
          <w:i w:val="0"/>
          <w:iCs/>
        </w:rPr>
        <w:fldChar w:fldCharType="end"/>
      </w:r>
      <w:r w:rsidRPr="007856EA">
        <w:t xml:space="preserve"> </w:t>
      </w:r>
      <w:r w:rsidRPr="007856EA">
        <w:rPr>
          <w:rFonts w:hint="cs"/>
          <w:cs/>
        </w:rPr>
        <w:t>เครื่องมือ</w:t>
      </w:r>
      <w:r w:rsidRPr="007856EA">
        <w:rPr>
          <w:cs/>
        </w:rPr>
        <w:t xml:space="preserve">ตรวจสอบ </w:t>
      </w:r>
      <w:r w:rsidRPr="003B7FFE">
        <w:rPr>
          <w:i w:val="0"/>
          <w:iCs/>
        </w:rPr>
        <w:t>Malware (Malware Scanning</w:t>
      </w:r>
      <w:r w:rsidRPr="003B7FFE">
        <w:rPr>
          <w:rFonts w:hint="cs"/>
          <w:i w:val="0"/>
          <w:iCs/>
        </w:rPr>
        <w:t>)</w:t>
      </w:r>
      <w:bookmarkEnd w:id="103"/>
    </w:p>
    <w:p w14:paraId="25B2C3A7" w14:textId="77777777" w:rsidR="00F66A08" w:rsidRPr="00C25E51" w:rsidRDefault="00F66A08" w:rsidP="00F66A08">
      <w:pPr>
        <w:ind w:firstLine="720"/>
        <w:jc w:val="thaiDistribute"/>
        <w:rPr>
          <w:cs/>
        </w:rPr>
      </w:pPr>
      <w:r w:rsidRPr="00DE7303">
        <w:rPr>
          <w:b/>
          <w:bCs/>
          <w:cs/>
        </w:rPr>
        <w:tab/>
      </w:r>
      <w:r w:rsidRPr="00C25E51">
        <w:rPr>
          <w:rFonts w:hint="cs"/>
          <w:cs/>
        </w:rPr>
        <w:t>เครื่องมือ</w:t>
      </w:r>
      <w:r w:rsidRPr="00721626">
        <w:rPr>
          <w:cs/>
        </w:rPr>
        <w:t xml:space="preserve">เครื่องมือตรวจสอบ </w:t>
      </w:r>
      <w:r w:rsidRPr="00721626">
        <w:t>Malware</w:t>
      </w:r>
      <w:r w:rsidRPr="00721626">
        <w:rPr>
          <w:rFonts w:hint="cs"/>
          <w:cs/>
        </w:rPr>
        <w:t xml:space="preserve"> </w:t>
      </w:r>
      <w:r w:rsidRPr="00C25E51">
        <w:t xml:space="preserve">(Malware Scanning) </w:t>
      </w:r>
      <w:r w:rsidRPr="00C25E51">
        <w:rPr>
          <w:rFonts w:hint="cs"/>
          <w:cs/>
        </w:rPr>
        <w:t xml:space="preserve">ผู้ใช้สามารถสามารถป้อนข้อมูลได้ 2 รูปแบบคือ ไฟล์หรือ </w:t>
      </w:r>
      <w:r w:rsidRPr="00C25E51">
        <w:t xml:space="preserve">URL </w:t>
      </w:r>
      <w:r w:rsidRPr="00C25E51">
        <w:rPr>
          <w:rFonts w:hint="cs"/>
          <w:cs/>
        </w:rPr>
        <w:t xml:space="preserve">หลังจากนั้นเครื่องมือจะทำเรียกใช้งาน </w:t>
      </w:r>
      <w:r w:rsidRPr="00A77990">
        <w:t>Virus</w:t>
      </w:r>
      <w:r>
        <w:t>T</w:t>
      </w:r>
      <w:r w:rsidRPr="00A77990">
        <w:t>otal</w:t>
      </w:r>
      <w:r w:rsidRPr="00C25E51">
        <w:t xml:space="preserve"> API </w:t>
      </w:r>
      <w:r w:rsidRPr="00C25E51">
        <w:rPr>
          <w:rFonts w:hint="cs"/>
          <w:cs/>
        </w:rPr>
        <w:t>ซึ่ง</w:t>
      </w:r>
      <w:r w:rsidRPr="00C25E51">
        <w:rPr>
          <w:cs/>
        </w:rPr>
        <w:t xml:space="preserve">เป็น </w:t>
      </w:r>
      <w:r w:rsidRPr="00C25E51">
        <w:t xml:space="preserve">API </w:t>
      </w:r>
      <w:r w:rsidRPr="00C25E51">
        <w:rPr>
          <w:cs/>
        </w:rPr>
        <w:t xml:space="preserve">ที่ให้บริการตรวจสอบไฟล์หรือ </w:t>
      </w:r>
      <w:r w:rsidRPr="00C25E51">
        <w:t xml:space="preserve">URL </w:t>
      </w:r>
      <w:r w:rsidRPr="00C25E51">
        <w:rPr>
          <w:cs/>
        </w:rPr>
        <w:t xml:space="preserve">ว่ามีความเสี่ยงต่อความปลอดภัยหรือไม่ โดยมีการรวบรวมข้อมูลจากหลายๆ เครื่องมือตรวจสอบไวรัสและมัลแวร์ ซึ่งอาจจะรวมถึงโปรแกรมแอนติไวรัส และอื่นๆ อีกมากมาย เพื่อทำการวิเคราะห์ไฟล์หรือ </w:t>
      </w:r>
      <w:r w:rsidRPr="00C25E51">
        <w:t xml:space="preserve">URL </w:t>
      </w:r>
      <w:r w:rsidRPr="00C25E51">
        <w:rPr>
          <w:cs/>
        </w:rPr>
        <w:t>นั้นๆ ว่ามีความเสี่ยงต่อความปลอดภัยหรือไม่</w:t>
      </w:r>
      <w:r w:rsidRPr="00C25E51">
        <w:t xml:space="preserve"> </w:t>
      </w:r>
      <w:r w:rsidRPr="00C25E51">
        <w:rPr>
          <w:rFonts w:hint="cs"/>
          <w:cs/>
        </w:rPr>
        <w:t xml:space="preserve">การเรียกใช้งาน </w:t>
      </w:r>
      <w:r w:rsidRPr="00C25E51">
        <w:t xml:space="preserve">VirusTotal API </w:t>
      </w:r>
      <w:r w:rsidRPr="00C25E51">
        <w:rPr>
          <w:cs/>
        </w:rPr>
        <w:t>โ</w:t>
      </w:r>
      <w:r w:rsidRPr="00C25E51">
        <w:rPr>
          <w:rFonts w:hint="cs"/>
          <w:cs/>
        </w:rPr>
        <w:t>ด</w:t>
      </w:r>
      <w:r w:rsidRPr="00C25E51">
        <w:rPr>
          <w:cs/>
        </w:rPr>
        <w:t>ย</w:t>
      </w:r>
      <w:r w:rsidRPr="00C25E51">
        <w:rPr>
          <w:rFonts w:hint="cs"/>
          <w:cs/>
        </w:rPr>
        <w:t>เป็น</w:t>
      </w:r>
      <w:r w:rsidRPr="00C25E51">
        <w:t xml:space="preserve"> Public API</w:t>
      </w:r>
      <w:r w:rsidRPr="00C25E51">
        <w:rPr>
          <w:rFonts w:hint="cs"/>
          <w:cs/>
        </w:rPr>
        <w:t xml:space="preserve"> </w:t>
      </w:r>
      <w:r w:rsidRPr="00C25E51">
        <w:rPr>
          <w:cs/>
        </w:rPr>
        <w:t xml:space="preserve">เป็น </w:t>
      </w:r>
      <w:r w:rsidRPr="00C25E51">
        <w:t xml:space="preserve">API </w:t>
      </w:r>
      <w:r w:rsidRPr="00C25E51">
        <w:rPr>
          <w:cs/>
        </w:rPr>
        <w:t xml:space="preserve">ที่ให้บริการฟรี สามารถใช้งานได้ โดยไม่จำเป็นต้องมีบัญชีผู้ใช้งาน แต่จะมีจำกัดในการใช้งาน โดยสามารถใช้งานได้ไม่เกิน </w:t>
      </w:r>
      <w:r w:rsidRPr="00C25E51">
        <w:t xml:space="preserve">500 </w:t>
      </w:r>
      <w:r w:rsidRPr="00C25E51">
        <w:rPr>
          <w:cs/>
        </w:rPr>
        <w:t xml:space="preserve">คำขอต่อวัน และจำกัดคำขอต่อวินาที </w:t>
      </w:r>
      <w:r w:rsidRPr="00C25E51">
        <w:t xml:space="preserve">4 </w:t>
      </w:r>
      <w:r>
        <w:rPr>
          <w:rFonts w:hint="cs"/>
          <w:cs/>
        </w:rPr>
        <w:t>คำ</w:t>
      </w:r>
      <w:r w:rsidRPr="00C25E51">
        <w:rPr>
          <w:rFonts w:hint="cs"/>
          <w:cs/>
        </w:rPr>
        <w:t>ร้อง</w:t>
      </w:r>
      <w:r w:rsidRPr="00C25E51">
        <w:rPr>
          <w:cs/>
        </w:rPr>
        <w:t>ขอ</w:t>
      </w:r>
    </w:p>
    <w:p w14:paraId="5608A2C0" w14:textId="77777777" w:rsidR="00F66A08" w:rsidRDefault="00F66A08" w:rsidP="00F66A08">
      <w:pPr>
        <w:rPr>
          <w:cs/>
        </w:rPr>
      </w:pPr>
      <w:r>
        <w:rPr>
          <w:cs/>
        </w:rPr>
        <w:br w:type="page"/>
      </w:r>
    </w:p>
    <w:p w14:paraId="24588BB9" w14:textId="6E5863ED" w:rsidR="00F66A08" w:rsidRDefault="00F66A08" w:rsidP="007856EA">
      <w:pPr>
        <w:keepNext/>
        <w:jc w:val="center"/>
      </w:pPr>
      <w:r w:rsidRPr="00DE7303">
        <w:rPr>
          <w:noProof/>
        </w:rPr>
        <w:lastRenderedPageBreak/>
        <w:drawing>
          <wp:inline distT="0" distB="0" distL="0" distR="0" wp14:anchorId="45CBFBF1" wp14:editId="3D8D2AF6">
            <wp:extent cx="4825265" cy="2472758"/>
            <wp:effectExtent l="0" t="0" r="0" b="381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0" t="4520" r="6355" b="17235"/>
                    <a:stretch/>
                  </pic:blipFill>
                  <pic:spPr bwMode="auto">
                    <a:xfrm>
                      <a:off x="0" y="0"/>
                      <a:ext cx="4861902" cy="249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5083A" w14:textId="35E766FD" w:rsidR="00F66A08" w:rsidRPr="007856EA" w:rsidRDefault="00F66A08" w:rsidP="002A1DDE">
      <w:pPr>
        <w:pStyle w:val="Caption"/>
      </w:pPr>
      <w:bookmarkStart w:id="104" w:name="_Toc130505742"/>
      <w:r w:rsidRPr="007856EA">
        <w:rPr>
          <w:cs/>
        </w:rPr>
        <w:t xml:space="preserve">ภาพประกอบที่ </w:t>
      </w:r>
      <w:r w:rsidRPr="003B7FFE">
        <w:rPr>
          <w:cs/>
        </w:rPr>
        <w:t>3.</w:t>
      </w:r>
      <w:r w:rsidRPr="003B7FFE">
        <w:rPr>
          <w:i w:val="0"/>
          <w:iCs/>
          <w: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>_</w:instrText>
      </w:r>
      <w:r w:rsidRPr="003B7FFE">
        <w:rPr>
          <w:i w:val="0"/>
          <w:iCs/>
          <w:cs/>
        </w:rPr>
        <w:instrText xml:space="preserve">3. </w:instrText>
      </w:r>
      <w:r w:rsidRPr="003B7FFE">
        <w:rPr>
          <w:i w:val="0"/>
          <w:iCs/>
        </w:rPr>
        <w:instrText xml:space="preserve">\* ARABIC </w:instrText>
      </w:r>
      <w:r w:rsidRPr="003B7FFE">
        <w:rPr>
          <w:i w:val="0"/>
          <w:iCs/>
          <w:cs/>
        </w:rPr>
        <w:fldChar w:fldCharType="separate"/>
      </w:r>
      <w:r w:rsidR="00400ECA">
        <w:rPr>
          <w:i w:val="0"/>
          <w:iCs/>
        </w:rPr>
        <w:t>13</w:t>
      </w:r>
      <w:r w:rsidRPr="003B7FFE">
        <w:rPr>
          <w:i w:val="0"/>
          <w:iCs/>
          <w:cs/>
        </w:rPr>
        <w:fldChar w:fldCharType="end"/>
      </w:r>
      <w:r w:rsidRPr="003B7FFE">
        <w:rPr>
          <w:i w:val="0"/>
          <w:iCs/>
          <w:cs/>
        </w:rPr>
        <w:t xml:space="preserve"> </w:t>
      </w:r>
      <w:r w:rsidRPr="007856EA">
        <w:rPr>
          <w:rFonts w:hint="cs"/>
          <w:cs/>
        </w:rPr>
        <w:t>แสดงการไหลของข้อมูลเมื่อเรียกใช้</w:t>
      </w:r>
      <w:r w:rsidRPr="007856EA">
        <w:rPr>
          <w:cs/>
        </w:rPr>
        <w:t xml:space="preserve"> </w:t>
      </w:r>
      <w:r w:rsidRPr="003B7FFE">
        <w:rPr>
          <w:i w:val="0"/>
        </w:rPr>
        <w:t>VirusTotal API-URL Scan</w:t>
      </w:r>
      <w:bookmarkEnd w:id="104"/>
    </w:p>
    <w:p w14:paraId="1A4998FA" w14:textId="77777777" w:rsidR="00F66A08" w:rsidRPr="00C25E51" w:rsidRDefault="00F66A08" w:rsidP="00F66A08">
      <w:pPr>
        <w:ind w:firstLine="720"/>
        <w:jc w:val="thaiDistribute"/>
      </w:pPr>
      <w:r w:rsidRPr="00C25E51">
        <w:rPr>
          <w:rFonts w:hint="cs"/>
          <w:cs/>
        </w:rPr>
        <w:t>เมื่อผู้ใช้ต้องการตรวจสอบเกี่ยวกับ</w:t>
      </w:r>
      <w:r w:rsidRPr="00C25E51">
        <w:t xml:space="preserve"> Web Site</w:t>
      </w:r>
      <w:r w:rsidRPr="00C25E51">
        <w:rPr>
          <w:rFonts w:hint="cs"/>
          <w:cs/>
        </w:rPr>
        <w:t xml:space="preserve"> หรือปลายทางที่จะต้องเข้าถึงผู้ใช้สามารถนำ</w:t>
      </w:r>
      <w:r w:rsidRPr="00C25E51">
        <w:t xml:space="preserve"> URL</w:t>
      </w:r>
      <w:r w:rsidRPr="00C25E51">
        <w:rPr>
          <w:rFonts w:hint="cs"/>
          <w:cs/>
        </w:rPr>
        <w:t xml:space="preserve"> ของปลายทางหรือ</w:t>
      </w:r>
      <w:r w:rsidRPr="00C25E51">
        <w:t xml:space="preserve"> Web Site</w:t>
      </w:r>
      <w:r w:rsidRPr="00C25E51">
        <w:rPr>
          <w:rFonts w:hint="cs"/>
          <w:cs/>
        </w:rPr>
        <w:t xml:space="preserve"> ที่ต้องการตรวจสอบส่งไปให้เครื่องมือสแกนไวรัสหลากหลายเครื่องมือช่วยกันสแกนหาเพื่อตรวจสอบ</w:t>
      </w:r>
      <w:r w:rsidRPr="00C25E51">
        <w:t xml:space="preserve"> fishing </w:t>
      </w:r>
      <w:r w:rsidRPr="00C25E51">
        <w:rPr>
          <w:rFonts w:hint="cs"/>
          <w:cs/>
        </w:rPr>
        <w:t>ของ</w:t>
      </w:r>
      <w:r w:rsidRPr="00C25E51">
        <w:t xml:space="preserve"> Web Site</w:t>
      </w:r>
      <w:r w:rsidRPr="00C25E51">
        <w:rPr>
          <w:rFonts w:hint="cs"/>
          <w:cs/>
        </w:rPr>
        <w:t xml:space="preserve"> โดยผ่านตัวกลาง</w:t>
      </w:r>
      <w:r w:rsidRPr="00C25E51">
        <w:t xml:space="preserve"> API VirusTotal</w:t>
      </w:r>
      <w:r w:rsidRPr="00C25E51">
        <w:rPr>
          <w:rFonts w:hint="cs"/>
          <w:cs/>
        </w:rPr>
        <w:t xml:space="preserve"> ที่รวบรวมเครื่องมือการตรวจสอบไวรัสหรือ</w:t>
      </w:r>
      <w:r w:rsidRPr="00C25E51">
        <w:t xml:space="preserve"> Malware</w:t>
      </w:r>
      <w:r w:rsidRPr="00C25E51">
        <w:rPr>
          <w:rFonts w:hint="cs"/>
          <w:cs/>
        </w:rPr>
        <w:t xml:space="preserve"> ที่ไม่หวังดีโดย</w:t>
      </w:r>
      <w:r w:rsidRPr="00C25E51">
        <w:t xml:space="preserve"> VirusTotal</w:t>
      </w:r>
      <w:r w:rsidRPr="00C25E51">
        <w:rPr>
          <w:rFonts w:hint="cs"/>
          <w:cs/>
        </w:rPr>
        <w:t xml:space="preserve"> </w:t>
      </w:r>
      <w:r w:rsidRPr="00C25E51">
        <w:t>API</w:t>
      </w:r>
      <w:r w:rsidRPr="00C25E51">
        <w:rPr>
          <w:rFonts w:hint="cs"/>
          <w:cs/>
        </w:rPr>
        <w:t xml:space="preserve"> จะตอบกลับหรือคืนค่ากลับมาเป็น</w:t>
      </w:r>
      <w:r w:rsidRPr="00C25E51">
        <w:t xml:space="preserve"> Json Data </w:t>
      </w:r>
      <w:r w:rsidRPr="00C25E51">
        <w:rPr>
          <w:rFonts w:hint="cs"/>
          <w:cs/>
        </w:rPr>
        <w:t>โดยรายละเอียดประกอบไปด้วย วันและเวลา</w:t>
      </w:r>
      <w:r w:rsidRPr="00C25E51">
        <w:t xml:space="preserve">, </w:t>
      </w:r>
      <w:r w:rsidRPr="00C25E51">
        <w:rPr>
          <w:rFonts w:hint="cs"/>
          <w:cs/>
        </w:rPr>
        <w:t xml:space="preserve">ชื่อเครื่องมือที่ใช้สแกน </w:t>
      </w:r>
      <w:r w:rsidRPr="00C25E51">
        <w:t xml:space="preserve">, </w:t>
      </w:r>
      <w:r w:rsidRPr="00C25E51">
        <w:rPr>
          <w:rFonts w:hint="cs"/>
          <w:cs/>
        </w:rPr>
        <w:t>ผลลัพธ์การสแกน</w:t>
      </w:r>
    </w:p>
    <w:p w14:paraId="147E64B2" w14:textId="77777777" w:rsidR="00F66A08" w:rsidRDefault="00F66A08" w:rsidP="00F66A08">
      <w:pPr>
        <w:keepNext/>
        <w:jc w:val="center"/>
      </w:pPr>
      <w:r w:rsidRPr="00DE7303">
        <w:rPr>
          <w:rFonts w:hint="cs"/>
          <w:noProof/>
        </w:rPr>
        <w:drawing>
          <wp:inline distT="0" distB="0" distL="0" distR="0" wp14:anchorId="6BB5F41C" wp14:editId="3E62C0B8">
            <wp:extent cx="5422790" cy="2231712"/>
            <wp:effectExtent l="0" t="0" r="698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55"/>
                    <a:srcRect t="34074"/>
                    <a:stretch/>
                  </pic:blipFill>
                  <pic:spPr bwMode="auto">
                    <a:xfrm>
                      <a:off x="0" y="0"/>
                      <a:ext cx="5428139" cy="223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9CB24" w14:textId="289A7F33" w:rsidR="00F66A08" w:rsidRPr="00321835" w:rsidRDefault="00F66A08" w:rsidP="002A1DDE">
      <w:pPr>
        <w:pStyle w:val="Caption"/>
        <w:rPr>
          <w:iCs/>
        </w:rPr>
      </w:pPr>
      <w:bookmarkStart w:id="105" w:name="_Toc130505743"/>
      <w:r w:rsidRPr="00321835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14</w:t>
      </w:r>
      <w:r w:rsidRPr="003B7FFE">
        <w:rPr>
          <w:i w:val="0"/>
          <w:iCs/>
        </w:rPr>
        <w:fldChar w:fldCharType="end"/>
      </w:r>
      <w:r w:rsidRPr="00321835">
        <w:t xml:space="preserve"> </w:t>
      </w:r>
      <w:r w:rsidRPr="00321835">
        <w:rPr>
          <w:rFonts w:hint="cs"/>
          <w:cs/>
        </w:rPr>
        <w:t>ทดลองการเรียกใช้</w:t>
      </w:r>
      <w:r w:rsidRPr="00321835">
        <w:t xml:space="preserve"> </w:t>
      </w:r>
      <w:r w:rsidRPr="003B7FFE">
        <w:rPr>
          <w:i w:val="0"/>
          <w:iCs/>
        </w:rPr>
        <w:t>VirusTotal API-URL Scan</w:t>
      </w:r>
      <w:bookmarkEnd w:id="105"/>
    </w:p>
    <w:p w14:paraId="5723130C" w14:textId="42876933" w:rsidR="00F66A08" w:rsidRPr="00C25E51" w:rsidRDefault="00F66A08" w:rsidP="00F66A08">
      <w:pPr>
        <w:ind w:firstLine="720"/>
      </w:pPr>
      <w:r w:rsidRPr="00C25E51">
        <w:rPr>
          <w:rFonts w:hint="cs"/>
          <w:cs/>
        </w:rPr>
        <w:t>ใช้</w:t>
      </w:r>
      <w:r w:rsidRPr="00C25E51">
        <w:t xml:space="preserve"> API : https://www.virustotal.com/vtapi/v2/url/scan </w:t>
      </w:r>
      <w:r w:rsidRPr="00C25E51">
        <w:rPr>
          <w:rFonts w:hint="cs"/>
          <w:cs/>
        </w:rPr>
        <w:t>ด้วย แบบ</w:t>
      </w:r>
      <w:r w:rsidRPr="00C25E51">
        <w:t xml:space="preserve"> Post </w:t>
      </w:r>
      <w:r w:rsidRPr="00C25E51">
        <w:rPr>
          <w:rFonts w:hint="cs"/>
          <w:cs/>
        </w:rPr>
        <w:t>โดยมี</w:t>
      </w:r>
      <w:r w:rsidRPr="00C25E51">
        <w:t xml:space="preserve"> Parameters</w:t>
      </w:r>
      <w:r w:rsidRPr="00C25E51">
        <w:rPr>
          <w:rFonts w:hint="cs"/>
          <w:cs/>
        </w:rPr>
        <w:t xml:space="preserve"> ที่ต้องส่งไปคือ</w:t>
      </w:r>
      <w:r w:rsidRPr="00C25E51">
        <w:t xml:space="preserve"> API-key</w:t>
      </w:r>
      <w:r w:rsidRPr="00C25E51">
        <w:rPr>
          <w:rFonts w:hint="cs"/>
          <w:cs/>
        </w:rPr>
        <w:t xml:space="preserve"> ที่ได้จากการสมัครสมาชิกและ </w:t>
      </w:r>
      <w:r w:rsidRPr="00C25E51">
        <w:t>URL</w:t>
      </w:r>
      <w:r w:rsidRPr="00C25E51">
        <w:rPr>
          <w:rFonts w:hint="cs"/>
          <w:cs/>
        </w:rPr>
        <w:t xml:space="preserve"> ที่ต้องการตรวจสอบและการคืนค่ากลับมาจะเป็น</w:t>
      </w:r>
      <w:r w:rsidRPr="00C25E51">
        <w:t xml:space="preserve"> Json Data </w:t>
      </w:r>
      <w:r w:rsidRPr="00C25E51">
        <w:rPr>
          <w:rFonts w:hint="cs"/>
          <w:cs/>
        </w:rPr>
        <w:t xml:space="preserve">จากนั้นต้องร้องขอผลลัพธ์จากการสแกนด้วย </w:t>
      </w:r>
      <w:r w:rsidRPr="00C25E51">
        <w:t>API:https</w:t>
      </w:r>
      <w:r>
        <w:t xml:space="preserve"> </w:t>
      </w:r>
      <w:r w:rsidRPr="00C25E51">
        <w:t>:</w:t>
      </w:r>
      <w:r>
        <w:t xml:space="preserve"> </w:t>
      </w:r>
      <w:r w:rsidRPr="00C25E51">
        <w:lastRenderedPageBreak/>
        <w:t>//www.virustotal.com/vtapi/v2/url/report</w:t>
      </w:r>
      <w:r w:rsidRPr="00C25E51">
        <w:rPr>
          <w:rFonts w:hint="cs"/>
          <w:cs/>
        </w:rPr>
        <w:t xml:space="preserve"> แบบ </w:t>
      </w:r>
      <w:r w:rsidRPr="00C25E51">
        <w:t>Get</w:t>
      </w:r>
      <w:r w:rsidRPr="00C25E51">
        <w:rPr>
          <w:rFonts w:hint="cs"/>
          <w:cs/>
        </w:rPr>
        <w:t xml:space="preserve"> โดยมี</w:t>
      </w:r>
      <w:r w:rsidRPr="00C25E51">
        <w:t xml:space="preserve"> Parameters</w:t>
      </w:r>
      <w:r w:rsidRPr="00C25E51">
        <w:rPr>
          <w:rFonts w:hint="cs"/>
          <w:cs/>
        </w:rPr>
        <w:t xml:space="preserve"> คือ</w:t>
      </w:r>
      <w:r w:rsidRPr="00C25E51">
        <w:t xml:space="preserve"> API-key </w:t>
      </w:r>
      <w:r w:rsidRPr="00C25E51">
        <w:rPr>
          <w:rFonts w:hint="cs"/>
          <w:cs/>
        </w:rPr>
        <w:t>และ</w:t>
      </w:r>
      <w:r w:rsidRPr="00C25E51">
        <w:t xml:space="preserve"> resource</w:t>
      </w:r>
      <w:r w:rsidRPr="00C25E51">
        <w:rPr>
          <w:rFonts w:hint="cs"/>
          <w:cs/>
        </w:rPr>
        <w:t xml:space="preserve"> หรือ</w:t>
      </w:r>
      <w:r w:rsidRPr="00C25E51">
        <w:t xml:space="preserve"> URL</w:t>
      </w:r>
      <w:r w:rsidRPr="00C25E51">
        <w:rPr>
          <w:rFonts w:hint="cs"/>
          <w:cs/>
        </w:rPr>
        <w:t xml:space="preserve"> ที่ส่งไปสแกนในครั้งแรกนั้นค่าที่ได้ประกอบไปด้วย ชื่อเครื่องมือในการสแกน ผลลัพธ์จากการสแกนซึ่งอยู่</w:t>
      </w:r>
      <w:r w:rsidRPr="009378D0">
        <w:rPr>
          <w:rFonts w:hint="cs"/>
          <w:cs/>
        </w:rPr>
        <w:t>ใน</w:t>
      </w:r>
      <w:r w:rsidRPr="00C25E51">
        <w:rPr>
          <w:rFonts w:hint="cs"/>
          <w:cs/>
        </w:rPr>
        <w:t>รูปแบบของ</w:t>
      </w:r>
      <w:r w:rsidRPr="00C25E51">
        <w:t xml:space="preserve"> </w:t>
      </w:r>
      <w:r>
        <w:t>J</w:t>
      </w:r>
      <w:r w:rsidRPr="00C25E51">
        <w:t>son Data</w:t>
      </w:r>
    </w:p>
    <w:p w14:paraId="779E8D92" w14:textId="77777777" w:rsidR="00F66A08" w:rsidRDefault="00F66A08" w:rsidP="00F66A08">
      <w:pPr>
        <w:keepNext/>
        <w:ind w:firstLine="720"/>
        <w:jc w:val="center"/>
      </w:pPr>
      <w:r w:rsidRPr="00DE7303">
        <w:rPr>
          <w:noProof/>
        </w:rPr>
        <w:drawing>
          <wp:inline distT="0" distB="0" distL="0" distR="0" wp14:anchorId="6D883812" wp14:editId="1DDBF397">
            <wp:extent cx="4733925" cy="2370854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4" t="4758" r="6747" b="18647"/>
                    <a:stretch/>
                  </pic:blipFill>
                  <pic:spPr bwMode="auto">
                    <a:xfrm>
                      <a:off x="0" y="0"/>
                      <a:ext cx="4745933" cy="237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A0E8E" w14:textId="22B80CE2" w:rsidR="00F66A08" w:rsidRPr="00DE7303" w:rsidRDefault="00F66A08" w:rsidP="002A1DDE">
      <w:pPr>
        <w:pStyle w:val="Caption"/>
      </w:pPr>
      <w:bookmarkStart w:id="106" w:name="_Toc130505744"/>
      <w:r w:rsidRPr="00521B1D">
        <w:rPr>
          <w:cs/>
        </w:rPr>
        <w:t xml:space="preserve">ภาพประกอบที่ </w:t>
      </w:r>
      <w:r w:rsidRPr="003B7FFE">
        <w:rPr>
          <w:i w:val="0"/>
          <w:iCs/>
        </w:rPr>
        <w:t>3</w:t>
      </w:r>
      <w:r>
        <w:t>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15</w:t>
      </w:r>
      <w:r w:rsidRPr="003B7FFE">
        <w:rPr>
          <w:i w:val="0"/>
          <w:iCs/>
        </w:rPr>
        <w:fldChar w:fldCharType="end"/>
      </w:r>
      <w:r>
        <w:t xml:space="preserve"> </w:t>
      </w:r>
      <w:r w:rsidRPr="00DE7303">
        <w:rPr>
          <w:rFonts w:hint="cs"/>
          <w:cs/>
        </w:rPr>
        <w:t>แสดงการไหลของข้อมูลเมื่อเรียกใช้</w:t>
      </w:r>
      <w:r w:rsidRPr="00DE7303">
        <w:t xml:space="preserve"> </w:t>
      </w:r>
      <w:r w:rsidRPr="003B7FFE">
        <w:rPr>
          <w:i w:val="0"/>
          <w:iCs/>
        </w:rPr>
        <w:t>VirusTotal API-File Scan</w:t>
      </w:r>
      <w:bookmarkEnd w:id="106"/>
    </w:p>
    <w:p w14:paraId="4EFD2272" w14:textId="77777777" w:rsidR="00F66A08" w:rsidRPr="00C25E51" w:rsidRDefault="00F66A08" w:rsidP="00F66A08">
      <w:pPr>
        <w:ind w:firstLine="720"/>
        <w:jc w:val="thaiDistribute"/>
      </w:pPr>
      <w:r w:rsidRPr="00C25E51">
        <w:rPr>
          <w:rFonts w:hint="cs"/>
          <w:cs/>
        </w:rPr>
        <w:t>เมื่อผู้ใช้ต้องการตรวจสอบเกี่ยวกับ</w:t>
      </w:r>
      <w:r w:rsidRPr="00C25E51">
        <w:t xml:space="preserve"> </w:t>
      </w:r>
      <w:r>
        <w:t>Malware</w:t>
      </w:r>
      <w:r w:rsidRPr="00C25E51">
        <w:rPr>
          <w:rFonts w:hint="cs"/>
          <w:cs/>
        </w:rPr>
        <w:t xml:space="preserve"> หรือ</w:t>
      </w:r>
      <w:r>
        <w:t xml:space="preserve"> Malicious File </w:t>
      </w:r>
      <w:r>
        <w:rPr>
          <w:rFonts w:hint="cs"/>
          <w:cs/>
        </w:rPr>
        <w:t>โดน</w:t>
      </w:r>
      <w:r w:rsidRPr="00C25E51">
        <w:rPr>
          <w:rFonts w:hint="cs"/>
          <w:cs/>
        </w:rPr>
        <w:t>นำ</w:t>
      </w:r>
      <w:r w:rsidRPr="00C25E51">
        <w:t xml:space="preserve"> </w:t>
      </w:r>
      <w:r>
        <w:t>File</w:t>
      </w:r>
      <w:r w:rsidRPr="00C25E51">
        <w:rPr>
          <w:rFonts w:hint="cs"/>
          <w:cs/>
        </w:rPr>
        <w:t xml:space="preserve"> ที่ต้องการตรวจสอบส่งไปให้เครื่องมือสแกนไวรัสหลากหลายเครื่องมือช่วยกันสแกนหาเพื่อตรวจสอบ</w:t>
      </w:r>
      <w:r w:rsidRPr="00C25E51">
        <w:t xml:space="preserve"> </w:t>
      </w:r>
      <w:r>
        <w:t xml:space="preserve">Malicious Software </w:t>
      </w:r>
      <w:r>
        <w:rPr>
          <w:rFonts w:hint="cs"/>
          <w:cs/>
        </w:rPr>
        <w:t>ในรูปแบบต่าง ๆ เช่น</w:t>
      </w:r>
      <w:r>
        <w:t xml:space="preserve"> Malware, Trojan, Spyware </w:t>
      </w:r>
      <w:r>
        <w:rPr>
          <w:rFonts w:hint="cs"/>
          <w:cs/>
        </w:rPr>
        <w:t xml:space="preserve">เป็นต้น </w:t>
      </w:r>
      <w:r w:rsidRPr="00C25E51">
        <w:rPr>
          <w:rFonts w:hint="cs"/>
          <w:cs/>
        </w:rPr>
        <w:t>โดยผ่านตัวกลาง</w:t>
      </w:r>
      <w:r w:rsidRPr="00C25E51">
        <w:t xml:space="preserve"> API VirusTotal</w:t>
      </w:r>
      <w:r w:rsidRPr="00C25E51">
        <w:rPr>
          <w:rFonts w:hint="cs"/>
          <w:cs/>
        </w:rPr>
        <w:t xml:space="preserve"> ที่รวบรวมเครื่องมือการตรวจสอบไวรัสหรือ</w:t>
      </w:r>
      <w:r w:rsidRPr="00C25E51">
        <w:t xml:space="preserve"> Malware</w:t>
      </w:r>
      <w:r w:rsidRPr="00C25E51">
        <w:rPr>
          <w:rFonts w:hint="cs"/>
          <w:cs/>
        </w:rPr>
        <w:t xml:space="preserve"> ที่ไม่หวังดีโดย</w:t>
      </w:r>
      <w:r w:rsidRPr="00C25E51">
        <w:t xml:space="preserve"> VirusTotal</w:t>
      </w:r>
      <w:r w:rsidRPr="00C25E51">
        <w:rPr>
          <w:rFonts w:hint="cs"/>
          <w:cs/>
        </w:rPr>
        <w:t xml:space="preserve"> </w:t>
      </w:r>
      <w:r w:rsidRPr="00C25E51">
        <w:t>API</w:t>
      </w:r>
      <w:r w:rsidRPr="00C25E51">
        <w:rPr>
          <w:rFonts w:hint="cs"/>
          <w:cs/>
        </w:rPr>
        <w:t xml:space="preserve"> จะตอบกลับหรือคืนค่ากลับมาเป็น</w:t>
      </w:r>
      <w:r w:rsidRPr="00C25E51">
        <w:t xml:space="preserve"> Json Data </w:t>
      </w:r>
      <w:r w:rsidRPr="00C25E51">
        <w:rPr>
          <w:rFonts w:hint="cs"/>
          <w:cs/>
        </w:rPr>
        <w:t>โดยรายละเอียดประกอบไปด้วย วันและเวลา</w:t>
      </w:r>
      <w:r w:rsidRPr="00C25E51">
        <w:t xml:space="preserve">, </w:t>
      </w:r>
      <w:r w:rsidRPr="00C25E51">
        <w:rPr>
          <w:rFonts w:hint="cs"/>
          <w:cs/>
        </w:rPr>
        <w:t xml:space="preserve">ชื่อเครื่องมือที่ใช้สแกน </w:t>
      </w:r>
      <w:r w:rsidRPr="00C25E51">
        <w:t xml:space="preserve">, </w:t>
      </w:r>
      <w:r w:rsidRPr="00C25E51">
        <w:rPr>
          <w:rFonts w:hint="cs"/>
          <w:cs/>
        </w:rPr>
        <w:t>ผลลัพธ์การสแกน</w:t>
      </w:r>
      <w:r>
        <w:t>,</w:t>
      </w:r>
      <w:r>
        <w:rPr>
          <w:rFonts w:hint="cs"/>
          <w:cs/>
        </w:rPr>
        <w:t xml:space="preserve"> เวอร์ชันของเครื่องมือ</w:t>
      </w:r>
      <w:r>
        <w:t xml:space="preserve">, </w:t>
      </w:r>
    </w:p>
    <w:p w14:paraId="601F467B" w14:textId="77777777" w:rsidR="00F66A08" w:rsidRPr="00DE7303" w:rsidRDefault="00F66A08" w:rsidP="00F66A08">
      <w:pPr>
        <w:keepNext/>
        <w:jc w:val="center"/>
      </w:pPr>
      <w:r w:rsidRPr="004F5D27">
        <w:rPr>
          <w:noProof/>
        </w:rPr>
        <w:drawing>
          <wp:inline distT="0" distB="0" distL="0" distR="0" wp14:anchorId="1A1CB4CF" wp14:editId="5A513194">
            <wp:extent cx="3933825" cy="1808991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57"/>
                    <a:srcRect r="48217" b="58370"/>
                    <a:stretch/>
                  </pic:blipFill>
                  <pic:spPr bwMode="auto">
                    <a:xfrm>
                      <a:off x="0" y="0"/>
                      <a:ext cx="3943274" cy="181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B912" w14:textId="427CC7D1" w:rsidR="00F66A08" w:rsidRDefault="00F66A08" w:rsidP="002A1DDE">
      <w:pPr>
        <w:pStyle w:val="Caption"/>
      </w:pPr>
      <w:bookmarkStart w:id="107" w:name="_Toc130505745"/>
      <w:r w:rsidRPr="00521B1D">
        <w:rPr>
          <w:cs/>
        </w:rPr>
        <w:t xml:space="preserve">ภาพประกอบที่ </w:t>
      </w:r>
      <w:r w:rsidRPr="003B7FFE">
        <w:rPr>
          <w:i w:val="0"/>
        </w:rPr>
        <w:t>3.</w:t>
      </w:r>
      <w:r w:rsidRPr="003B7FFE">
        <w:rPr>
          <w:i w:val="0"/>
        </w:rPr>
        <w:fldChar w:fldCharType="begin"/>
      </w:r>
      <w:r w:rsidRPr="003B7FFE">
        <w:rPr>
          <w:i w:val="0"/>
        </w:rPr>
        <w:instrText xml:space="preserve"> SEQ </w:instrText>
      </w:r>
      <w:r w:rsidRPr="003B7FFE">
        <w:rPr>
          <w:i w:val="0"/>
          <w:cs/>
        </w:rPr>
        <w:instrText>ภาพประกอบที่</w:instrText>
      </w:r>
      <w:r w:rsidRPr="003B7FFE">
        <w:rPr>
          <w:i w:val="0"/>
        </w:rPr>
        <w:instrText xml:space="preserve">_3. \* ARABIC </w:instrText>
      </w:r>
      <w:r w:rsidRPr="003B7FFE">
        <w:rPr>
          <w:i w:val="0"/>
        </w:rPr>
        <w:fldChar w:fldCharType="separate"/>
      </w:r>
      <w:r w:rsidR="00400ECA">
        <w:rPr>
          <w:i w:val="0"/>
        </w:rPr>
        <w:t>16</w:t>
      </w:r>
      <w:r w:rsidRPr="003B7FFE">
        <w:rPr>
          <w:i w:val="0"/>
        </w:rPr>
        <w:fldChar w:fldCharType="end"/>
      </w:r>
      <w:r w:rsidRPr="00521B1D">
        <w:t xml:space="preserve"> </w:t>
      </w:r>
      <w:r w:rsidRPr="00521B1D">
        <w:rPr>
          <w:rFonts w:hint="cs"/>
          <w:cs/>
        </w:rPr>
        <w:t>ทดลองการเรียกใช้</w:t>
      </w:r>
      <w:r w:rsidRPr="00521B1D">
        <w:rPr>
          <w:rFonts w:hint="cs"/>
        </w:rPr>
        <w:t xml:space="preserve"> </w:t>
      </w:r>
      <w:r w:rsidRPr="003B7FFE">
        <w:rPr>
          <w:rFonts w:hint="cs"/>
          <w:i w:val="0"/>
          <w:iCs/>
        </w:rPr>
        <w:t>VirusTotal API-</w:t>
      </w:r>
      <w:r w:rsidRPr="003B7FFE">
        <w:rPr>
          <w:i w:val="0"/>
          <w:iCs/>
        </w:rPr>
        <w:t>File</w:t>
      </w:r>
      <w:r w:rsidRPr="003B7FFE">
        <w:rPr>
          <w:rFonts w:hint="cs"/>
          <w:i w:val="0"/>
          <w:iCs/>
        </w:rPr>
        <w:t xml:space="preserve"> Scan</w:t>
      </w:r>
      <w:bookmarkEnd w:id="107"/>
    </w:p>
    <w:p w14:paraId="63CBBFF4" w14:textId="41AA335E" w:rsidR="00F66A08" w:rsidRPr="00AE4F0F" w:rsidRDefault="00F66A08" w:rsidP="00F66A08">
      <w:pPr>
        <w:ind w:firstLine="720"/>
        <w:rPr>
          <w:cs/>
        </w:rPr>
      </w:pPr>
      <w:r w:rsidRPr="00AE4F0F">
        <w:rPr>
          <w:rFonts w:hint="cs"/>
          <w:cs/>
        </w:rPr>
        <w:t>ใช้</w:t>
      </w:r>
      <w:r w:rsidRPr="00AE4F0F">
        <w:t xml:space="preserve"> API : https://www.virustotal.com/vtapi/v2/file/scan </w:t>
      </w:r>
      <w:r w:rsidRPr="00AE4F0F">
        <w:rPr>
          <w:rFonts w:hint="cs"/>
          <w:cs/>
        </w:rPr>
        <w:t>แบบ</w:t>
      </w:r>
      <w:r w:rsidRPr="00AE4F0F">
        <w:t xml:space="preserve"> Post </w:t>
      </w:r>
      <w:r w:rsidRPr="00AE4F0F">
        <w:rPr>
          <w:rFonts w:hint="cs"/>
          <w:cs/>
        </w:rPr>
        <w:t>เพื่ออัพโหลดไฟล์ผ่าน</w:t>
      </w:r>
      <w:r w:rsidRPr="00AE4F0F">
        <w:t xml:space="preserve"> API </w:t>
      </w:r>
      <w:r w:rsidRPr="00AE4F0F">
        <w:rPr>
          <w:rFonts w:hint="cs"/>
          <w:cs/>
        </w:rPr>
        <w:t>โดยมี</w:t>
      </w:r>
      <w:r w:rsidRPr="00AE4F0F">
        <w:t xml:space="preserve"> Parameters</w:t>
      </w:r>
      <w:r w:rsidRPr="00AE4F0F">
        <w:rPr>
          <w:rFonts w:hint="cs"/>
          <w:cs/>
        </w:rPr>
        <w:t xml:space="preserve"> ที่ต้องส่งไปคือ</w:t>
      </w:r>
      <w:r w:rsidRPr="00AE4F0F">
        <w:t xml:space="preserve"> API-key</w:t>
      </w:r>
      <w:r w:rsidRPr="00AE4F0F">
        <w:rPr>
          <w:rFonts w:hint="cs"/>
          <w:cs/>
        </w:rPr>
        <w:t xml:space="preserve"> ที่ได้จากการสมัครสมาชิกและ </w:t>
      </w:r>
      <w:r w:rsidRPr="00AE4F0F">
        <w:t>File</w:t>
      </w:r>
      <w:r w:rsidRPr="00AE4F0F">
        <w:rPr>
          <w:rFonts w:hint="cs"/>
          <w:cs/>
        </w:rPr>
        <w:t xml:space="preserve"> หรือ</w:t>
      </w:r>
      <w:r w:rsidRPr="00AE4F0F">
        <w:t xml:space="preserve"> Path </w:t>
      </w:r>
      <w:r w:rsidRPr="00AE4F0F">
        <w:lastRenderedPageBreak/>
        <w:t>File</w:t>
      </w:r>
      <w:r w:rsidRPr="00AE4F0F">
        <w:rPr>
          <w:rFonts w:hint="cs"/>
          <w:cs/>
        </w:rPr>
        <w:t xml:space="preserve"> ที่ต้องการนำไปตรวจสอบจะต้องใช้</w:t>
      </w:r>
      <w:r w:rsidRPr="00AE4F0F">
        <w:t xml:space="preserve"> </w:t>
      </w:r>
      <w:r w:rsidRPr="00AE4F0F">
        <w:rPr>
          <w:rFonts w:hint="cs"/>
        </w:rPr>
        <w:t>resource</w:t>
      </w:r>
      <w:r w:rsidRPr="00AE4F0F">
        <w:t xml:space="preserve"> </w:t>
      </w:r>
      <w:r w:rsidRPr="00AE4F0F">
        <w:rPr>
          <w:rFonts w:hint="cs"/>
          <w:cs/>
        </w:rPr>
        <w:t>ที่ได้จากการสแกนครั้งแรกเพื่อนำไปเป็น</w:t>
      </w:r>
      <w:r w:rsidRPr="00AE4F0F">
        <w:t xml:space="preserve"> parameter </w:t>
      </w:r>
      <w:r w:rsidRPr="00AE4F0F">
        <w:rPr>
          <w:rFonts w:hint="cs"/>
          <w:cs/>
        </w:rPr>
        <w:t>ในการดึงข้อมูล</w:t>
      </w:r>
      <w:r w:rsidRPr="00AE4F0F">
        <w:t xml:space="preserve"> Report </w:t>
      </w:r>
      <w:r w:rsidRPr="00AE4F0F">
        <w:rPr>
          <w:rFonts w:hint="cs"/>
          <w:cs/>
        </w:rPr>
        <w:t xml:space="preserve">จาก </w:t>
      </w:r>
      <w:r w:rsidR="00FC4C9E" w:rsidRPr="00AE4F0F">
        <w:t>API: https</w:t>
      </w:r>
      <w:r w:rsidRPr="00AE4F0F">
        <w:t xml:space="preserve"> : //www.virustotal.com/vtapi/v2/url/report</w:t>
      </w:r>
      <w:r w:rsidRPr="00AE4F0F">
        <w:rPr>
          <w:rFonts w:hint="cs"/>
          <w:cs/>
        </w:rPr>
        <w:t xml:space="preserve"> จะได้ค่ากลับมาจะเป็น</w:t>
      </w:r>
      <w:r w:rsidRPr="00AE4F0F">
        <w:t xml:space="preserve"> Json Data </w:t>
      </w:r>
      <w:r w:rsidRPr="00AE4F0F">
        <w:rPr>
          <w:rFonts w:hint="cs"/>
          <w:cs/>
        </w:rPr>
        <w:t xml:space="preserve"> </w:t>
      </w:r>
    </w:p>
    <w:p w14:paraId="1A8FDA5F" w14:textId="77777777" w:rsidR="00F66A08" w:rsidRPr="00DE7303" w:rsidRDefault="00F66A08" w:rsidP="00F66A08">
      <w:pPr>
        <w:jc w:val="center"/>
      </w:pPr>
    </w:p>
    <w:p w14:paraId="1BB9231D" w14:textId="77777777" w:rsidR="00F66A08" w:rsidRDefault="00F66A08" w:rsidP="00F66A08">
      <w:pPr>
        <w:pStyle w:val="Heading2"/>
      </w:pPr>
      <w:bookmarkStart w:id="108" w:name="_Toc130505829"/>
      <w:r>
        <w:t>Vulnerability Scanning</w:t>
      </w:r>
      <w:bookmarkEnd w:id="108"/>
    </w:p>
    <w:p w14:paraId="2884D6A5" w14:textId="77777777" w:rsidR="00F66A08" w:rsidRDefault="00F66A08" w:rsidP="00F66A08">
      <w:pPr>
        <w:keepNext/>
        <w:jc w:val="center"/>
      </w:pPr>
      <w:r w:rsidRPr="00DE7303">
        <w:rPr>
          <w:rFonts w:hint="cs"/>
          <w:noProof/>
        </w:rPr>
        <w:drawing>
          <wp:inline distT="0" distB="0" distL="0" distR="0" wp14:anchorId="77E7E66F" wp14:editId="16803134">
            <wp:extent cx="5151606" cy="31432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6568" cy="314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9E2" w14:textId="75461BD5" w:rsidR="00F66A08" w:rsidRPr="00521B1D" w:rsidRDefault="00F66A08" w:rsidP="002A1DDE">
      <w:pPr>
        <w:pStyle w:val="Caption"/>
        <w:rPr>
          <w:iCs/>
          <w:cs/>
        </w:rPr>
      </w:pPr>
      <w:bookmarkStart w:id="109" w:name="_Toc130505746"/>
      <w:r w:rsidRPr="00521B1D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17</w:t>
      </w:r>
      <w:r w:rsidRPr="003B7FFE">
        <w:rPr>
          <w:i w:val="0"/>
          <w:iCs/>
        </w:rPr>
        <w:fldChar w:fldCharType="end"/>
      </w:r>
      <w:r w:rsidRPr="00521B1D">
        <w:rPr>
          <w:rFonts w:hint="cs"/>
          <w:cs/>
        </w:rPr>
        <w:t xml:space="preserve"> </w:t>
      </w:r>
      <w:r w:rsidRPr="00521B1D">
        <w:rPr>
          <w:rFonts w:hint="cs"/>
          <w:color w:val="000000"/>
          <w:cs/>
        </w:rPr>
        <w:t>เครื่องมือตรวจสอบหาช่องโหว่ (</w:t>
      </w:r>
      <w:r w:rsidRPr="003B7FFE">
        <w:rPr>
          <w:rFonts w:hint="cs"/>
          <w:i w:val="0"/>
          <w:iCs/>
          <w:color w:val="000000"/>
        </w:rPr>
        <w:t>Vulnerability Scanning)</w:t>
      </w:r>
      <w:bookmarkEnd w:id="109"/>
    </w:p>
    <w:p w14:paraId="14584096" w14:textId="77777777" w:rsidR="00F66A08" w:rsidRPr="000A6021" w:rsidRDefault="00F66A08" w:rsidP="00F66A08">
      <w:pPr>
        <w:ind w:firstLine="720"/>
      </w:pPr>
      <w:r w:rsidRPr="005C5084">
        <w:rPr>
          <w:rFonts w:hint="cs"/>
          <w:color w:val="000000"/>
          <w:cs/>
        </w:rPr>
        <w:t>เครื่องมือตรวจสอบหาช่องโหว่ (</w:t>
      </w:r>
      <w:r w:rsidRPr="005C5084">
        <w:rPr>
          <w:rFonts w:hint="cs"/>
          <w:color w:val="000000"/>
        </w:rPr>
        <w:t>Vulnerability Scanning)</w:t>
      </w:r>
      <w:r w:rsidRPr="000A6021">
        <w:rPr>
          <w:rFonts w:hint="cs"/>
          <w:cs/>
        </w:rPr>
        <w:t xml:space="preserve"> ผู้ใช้สามารถป้อนข้อมูลในร</w:t>
      </w:r>
      <w:r>
        <w:rPr>
          <w:rFonts w:hint="cs"/>
          <w:cs/>
        </w:rPr>
        <w:t>ู</w:t>
      </w:r>
      <w:r w:rsidRPr="000A6021">
        <w:rPr>
          <w:rFonts w:hint="cs"/>
          <w:cs/>
        </w:rPr>
        <w:t xml:space="preserve">ปแบบ </w:t>
      </w:r>
      <w:r w:rsidRPr="000A6021">
        <w:t xml:space="preserve">URL, IP address </w:t>
      </w:r>
      <w:r w:rsidRPr="000A6021">
        <w:rPr>
          <w:rFonts w:hint="cs"/>
          <w:cs/>
        </w:rPr>
        <w:t xml:space="preserve">หรือ </w:t>
      </w:r>
      <w:r w:rsidRPr="000A6021">
        <w:t xml:space="preserve">hostname </w:t>
      </w:r>
      <w:r w:rsidRPr="000A6021">
        <w:rPr>
          <w:rFonts w:hint="cs"/>
          <w:cs/>
        </w:rPr>
        <w:t>เพื่อทำการสแกนหาช่องโหว่</w:t>
      </w:r>
      <w:r w:rsidRPr="000A6021">
        <w:rPr>
          <w:cs/>
        </w:rPr>
        <w:t>และรายงานผลการ</w:t>
      </w:r>
      <w:r w:rsidRPr="000A6021">
        <w:rPr>
          <w:rFonts w:hint="cs"/>
          <w:cs/>
        </w:rPr>
        <w:t>สแ</w:t>
      </w:r>
      <w:r w:rsidRPr="000A6021">
        <w:rPr>
          <w:cs/>
        </w:rPr>
        <w:t xml:space="preserve">กนในรูปแบบของ </w:t>
      </w:r>
      <w:r w:rsidRPr="000A6021">
        <w:t xml:space="preserve">Table View </w:t>
      </w:r>
      <w:r w:rsidRPr="000A6021">
        <w:rPr>
          <w:rFonts w:hint="cs"/>
          <w:cs/>
        </w:rPr>
        <w:t xml:space="preserve">พร้อมกับแจ้งเตือนผู้ใช้หากมี </w:t>
      </w:r>
      <w:r w:rsidRPr="000A6021">
        <w:t xml:space="preserve">port </w:t>
      </w:r>
      <w:r w:rsidRPr="000A6021">
        <w:rPr>
          <w:rFonts w:hint="cs"/>
          <w:cs/>
        </w:rPr>
        <w:t>ที่น่าสงสัยเปิดอยู่</w:t>
      </w:r>
      <w:r w:rsidRPr="000A6021">
        <w:rPr>
          <w:cs/>
        </w:rPr>
        <w:t xml:space="preserve">และ สรุป </w:t>
      </w:r>
      <w:r w:rsidRPr="000A6021">
        <w:t xml:space="preserve">Report </w:t>
      </w:r>
      <w:r w:rsidRPr="000A6021">
        <w:rPr>
          <w:cs/>
        </w:rPr>
        <w:t xml:space="preserve">ออกมาในรูปแบบของ </w:t>
      </w:r>
      <w:r w:rsidRPr="000A6021">
        <w:t>PDF File</w:t>
      </w:r>
      <w:r w:rsidRPr="000A6021">
        <w:rPr>
          <w:rFonts w:hint="cs"/>
          <w:cs/>
        </w:rPr>
        <w:t xml:space="preserve"> โดยมีรูปแบบที่ใช้ในการสแกน ดังนี้</w:t>
      </w:r>
    </w:p>
    <w:p w14:paraId="18B277C9" w14:textId="77777777" w:rsidR="00F66A08" w:rsidRDefault="00F66A08" w:rsidP="00F66A08">
      <w:pPr>
        <w:keepNext/>
        <w:jc w:val="center"/>
      </w:pPr>
      <w:r w:rsidRPr="00B002CD">
        <w:rPr>
          <w:rFonts w:hint="cs"/>
          <w:noProof/>
        </w:rPr>
        <w:lastRenderedPageBreak/>
        <w:drawing>
          <wp:inline distT="0" distB="0" distL="0" distR="0" wp14:anchorId="4EEC5B8D" wp14:editId="3BDCA94C">
            <wp:extent cx="3781425" cy="2320050"/>
            <wp:effectExtent l="0" t="0" r="0" b="444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7" r="4736" b="4945"/>
                    <a:stretch/>
                  </pic:blipFill>
                  <pic:spPr bwMode="auto">
                    <a:xfrm>
                      <a:off x="0" y="0"/>
                      <a:ext cx="3794212" cy="232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23D4" w14:textId="0F732629" w:rsidR="00F66A08" w:rsidRPr="009208F8" w:rsidRDefault="00F66A08" w:rsidP="002A1DDE">
      <w:pPr>
        <w:pStyle w:val="Caption"/>
        <w:rPr>
          <w:iCs/>
        </w:rPr>
      </w:pPr>
      <w:bookmarkStart w:id="110" w:name="_Toc130505747"/>
      <w:r w:rsidRPr="009208F8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18</w:t>
      </w:r>
      <w:r w:rsidRPr="003B7FFE">
        <w:rPr>
          <w:i w:val="0"/>
          <w:iCs/>
        </w:rPr>
        <w:fldChar w:fldCharType="end"/>
      </w:r>
      <w:r w:rsidRPr="003B7FFE">
        <w:rPr>
          <w:rFonts w:hint="cs"/>
          <w:i w:val="0"/>
          <w:iCs/>
          <w:cs/>
        </w:rPr>
        <w:t xml:space="preserve"> </w:t>
      </w:r>
      <w:r w:rsidRPr="003B7FFE">
        <w:rPr>
          <w:rFonts w:hint="cs"/>
          <w:i w:val="0"/>
          <w:iCs/>
        </w:rPr>
        <w:t>TCP Port Scanning</w:t>
      </w:r>
      <w:bookmarkEnd w:id="110"/>
    </w:p>
    <w:p w14:paraId="472D2C45" w14:textId="77777777" w:rsidR="00F66A08" w:rsidRPr="000A6021" w:rsidRDefault="00F66A08" w:rsidP="00F66A08">
      <w:pPr>
        <w:ind w:firstLine="720"/>
        <w:jc w:val="thaiDistribute"/>
      </w:pPr>
      <w:r>
        <w:t>T</w:t>
      </w:r>
      <w:r w:rsidRPr="000A6021">
        <w:t xml:space="preserve">CP SYN Scan </w:t>
      </w:r>
      <w:r w:rsidRPr="000A6021">
        <w:rPr>
          <w:cs/>
        </w:rPr>
        <w:t>เป็นเทคนิคหนึ่งในการสแกนพอร์ต (</w:t>
      </w:r>
      <w:r w:rsidRPr="000A6021">
        <w:t xml:space="preserve">port scanning) </w:t>
      </w:r>
      <w:r w:rsidRPr="000A6021">
        <w:rPr>
          <w:cs/>
        </w:rPr>
        <w:t xml:space="preserve">บนเครือข่ายคอมพิวเตอร์ โดยใช้โปรโตคอล </w:t>
      </w:r>
      <w:r w:rsidRPr="000A6021">
        <w:t xml:space="preserve">TCP </w:t>
      </w:r>
      <w:r w:rsidRPr="000A6021">
        <w:rPr>
          <w:cs/>
        </w:rPr>
        <w:t>ในการส่งข้อมูลไปยังเครื่องหมายเลขพอร์ตต่างๆ เพื่อหาพอร์ตที่เปิดใช้งานอยู่บนเครื่องนั้นๆ</w:t>
      </w:r>
    </w:p>
    <w:p w14:paraId="2B082C02" w14:textId="77777777" w:rsidR="00F66A08" w:rsidRPr="000A6021" w:rsidRDefault="00F66A08" w:rsidP="00F66A08">
      <w:pPr>
        <w:ind w:firstLine="720"/>
        <w:jc w:val="thaiDistribute"/>
      </w:pPr>
      <w:r w:rsidRPr="000A6021">
        <w:rPr>
          <w:cs/>
        </w:rPr>
        <w:t xml:space="preserve">การทำงานของ </w:t>
      </w:r>
      <w:r w:rsidRPr="000A6021">
        <w:t xml:space="preserve">TCP SYN Scan </w:t>
      </w:r>
      <w:r w:rsidRPr="000A6021">
        <w:rPr>
          <w:cs/>
        </w:rPr>
        <w:t xml:space="preserve">จะเริ่มต้นด้วยการส่งสัญญาณ </w:t>
      </w:r>
      <w:r w:rsidRPr="000A6021">
        <w:t xml:space="preserve">SYN (Synchronize) packet </w:t>
      </w:r>
      <w:r w:rsidRPr="000A6021">
        <w:rPr>
          <w:cs/>
        </w:rPr>
        <w:t xml:space="preserve">ไปยังเครื่องหมายเลขพอร์ตที่ต้องการสแกน ถ้าเครื่องหมายเลขพอร์ตนั้น ๆ มีการตอบสนองกลับมาด้วยสัญญาณ </w:t>
      </w:r>
      <w:r w:rsidRPr="000A6021">
        <w:t xml:space="preserve">SYN-ACK (Synchronize-Acknowledgment) packet </w:t>
      </w:r>
      <w:r w:rsidRPr="000A6021">
        <w:rPr>
          <w:cs/>
        </w:rPr>
        <w:t>แสดงว่าพอร์ตนั้น ๆ เปิดใช้งานอยู่ แต่ถ้าไม่มีการตอบสนองกลับมา แสดงว่าพอร์ตนั้น ๆ ปิดอยู่หรือถูกบล็อกไว้</w:t>
      </w:r>
      <w:r w:rsidRPr="000A6021">
        <w:rPr>
          <w:rFonts w:hint="cs"/>
          <w:cs/>
        </w:rPr>
        <w:t xml:space="preserve"> </w:t>
      </w:r>
      <w:r w:rsidRPr="000A6021">
        <w:t xml:space="preserve">TCP SYN Scan </w:t>
      </w:r>
      <w:r w:rsidRPr="000A6021">
        <w:rPr>
          <w:cs/>
        </w:rPr>
        <w:t>เป็นเทคนิคที่มีประสิทธิภาพสูงและเป็นที่นิยมใช้ในการทดสอบความมั่นคงปลอดภัยของเครือข่ายคอมพิวเตอร์ แต่ก็สามารถถูกตรวจจับและบล็อกได้โดยระบบป้องกันการโจมตีต่าง ๆ ที่มีอยู่ในเครือข่าย</w:t>
      </w:r>
    </w:p>
    <w:p w14:paraId="738D1381" w14:textId="77777777" w:rsidR="00F66A08" w:rsidRDefault="00F66A08" w:rsidP="00F66A08">
      <w:pPr>
        <w:keepNext/>
        <w:ind w:firstLine="720"/>
        <w:jc w:val="center"/>
      </w:pPr>
      <w:r w:rsidRPr="00B002CD">
        <w:rPr>
          <w:rFonts w:hint="cs"/>
          <w:noProof/>
          <w:color w:val="FF0000"/>
        </w:rPr>
        <w:drawing>
          <wp:inline distT="0" distB="0" distL="0" distR="0" wp14:anchorId="5D8B780F" wp14:editId="4A89D03C">
            <wp:extent cx="4778734" cy="1983373"/>
            <wp:effectExtent l="0" t="0" r="3175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17493" r="7091" b="17493"/>
                    <a:stretch/>
                  </pic:blipFill>
                  <pic:spPr bwMode="auto">
                    <a:xfrm>
                      <a:off x="0" y="0"/>
                      <a:ext cx="4785725" cy="198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2059" w14:textId="73A79AF8" w:rsidR="00F66A08" w:rsidRPr="00FA1E91" w:rsidRDefault="00F66A08" w:rsidP="002A1DDE">
      <w:pPr>
        <w:pStyle w:val="Caption"/>
      </w:pPr>
      <w:bookmarkStart w:id="111" w:name="_Toc130505748"/>
      <w:r w:rsidRPr="00AE4F0F">
        <w:rPr>
          <w:cs/>
        </w:rPr>
        <w:t xml:space="preserve">ภาพประกอบที่ </w:t>
      </w:r>
      <w:r w:rsidRPr="003B7FFE">
        <w:rPr>
          <w:i w:val="0"/>
          <w:iCs/>
          <w:cs/>
        </w:rPr>
        <w:t>3.</w:t>
      </w:r>
      <w:r w:rsidRPr="003B7FFE">
        <w:rPr>
          <w:i w:val="0"/>
          <w:iCs/>
          <w: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>_</w:instrText>
      </w:r>
      <w:r w:rsidRPr="003B7FFE">
        <w:rPr>
          <w:i w:val="0"/>
          <w:iCs/>
          <w:cs/>
        </w:rPr>
        <w:instrText xml:space="preserve">3. </w:instrText>
      </w:r>
      <w:r w:rsidRPr="003B7FFE">
        <w:rPr>
          <w:i w:val="0"/>
          <w:iCs/>
        </w:rPr>
        <w:instrText xml:space="preserve">\* ARABIC </w:instrText>
      </w:r>
      <w:r w:rsidRPr="003B7FFE">
        <w:rPr>
          <w:i w:val="0"/>
          <w:iCs/>
          <w:cs/>
        </w:rPr>
        <w:fldChar w:fldCharType="separate"/>
      </w:r>
      <w:r w:rsidR="00400ECA">
        <w:rPr>
          <w:i w:val="0"/>
          <w:iCs/>
        </w:rPr>
        <w:t>19</w:t>
      </w:r>
      <w:r w:rsidRPr="003B7FFE">
        <w:rPr>
          <w:i w:val="0"/>
          <w:iCs/>
          <w:cs/>
        </w:rPr>
        <w:fldChar w:fldCharType="end"/>
      </w:r>
      <w:r w:rsidRPr="003B7FFE">
        <w:rPr>
          <w:i w:val="0"/>
          <w:iCs/>
        </w:rPr>
        <w:t xml:space="preserve"> Syn Scanning</w:t>
      </w:r>
      <w:bookmarkEnd w:id="111"/>
    </w:p>
    <w:p w14:paraId="4C0F99C6" w14:textId="77777777" w:rsidR="00F66A08" w:rsidRPr="000A6021" w:rsidRDefault="00F66A08" w:rsidP="00F66A08">
      <w:pPr>
        <w:ind w:firstLine="720"/>
        <w:jc w:val="thaiDistribute"/>
        <w:rPr>
          <w:color w:val="FF0000"/>
        </w:rPr>
      </w:pPr>
      <w:r w:rsidRPr="000A6021">
        <w:t xml:space="preserve">Nmap Stealth Scan </w:t>
      </w:r>
      <w:r w:rsidRPr="000A6021">
        <w:rPr>
          <w:cs/>
        </w:rPr>
        <w:t xml:space="preserve">เป็นการสแกนเครื่องคอมพิวเตอร์แบบไม่เปิดเผยตัวเอง โดยการสแกนนี้จะทำการสแกนพอร์ตบนเครื่องคอมพิวเตอร์โดยไม่ส่ง </w:t>
      </w:r>
      <w:r w:rsidRPr="000A6021">
        <w:t xml:space="preserve">packet </w:t>
      </w:r>
      <w:r w:rsidRPr="000A6021">
        <w:rPr>
          <w:cs/>
        </w:rPr>
        <w:t xml:space="preserve">ชนิด </w:t>
      </w:r>
      <w:r w:rsidRPr="000A6021">
        <w:t xml:space="preserve">SYN </w:t>
      </w:r>
      <w:r w:rsidRPr="000A6021">
        <w:rPr>
          <w:cs/>
        </w:rPr>
        <w:t xml:space="preserve">ไปยังเครื่องที่ต้องการสแกน </w:t>
      </w:r>
      <w:r w:rsidRPr="000A6021">
        <w:rPr>
          <w:cs/>
        </w:rPr>
        <w:lastRenderedPageBreak/>
        <w:t>ซึ่งวิธีการเชื่อมต่อแบบนี้จะไม่เปิดเผยตัวเองต่อเครื่องคอมพิวเตอร์ที่เรากำลังสแกนอยู่</w:t>
      </w:r>
      <w:r w:rsidRPr="000A6021">
        <w:t xml:space="preserve"> </w:t>
      </w:r>
      <w:r w:rsidRPr="000A6021">
        <w:rPr>
          <w:cs/>
        </w:rPr>
        <w:t xml:space="preserve">การใช้งาน </w:t>
      </w:r>
      <w:r w:rsidRPr="000A6021">
        <w:t xml:space="preserve">Nmap Stealth Scan </w:t>
      </w:r>
      <w:r w:rsidRPr="000A6021">
        <w:rPr>
          <w:cs/>
        </w:rPr>
        <w:t xml:space="preserve">สามารถทำได้โดยใช้คำสั่ง </w:t>
      </w:r>
      <w:r w:rsidRPr="000A6021">
        <w:t xml:space="preserve">nmap -sS &lt;target&gt; </w:t>
      </w:r>
      <w:r w:rsidRPr="000A6021">
        <w:rPr>
          <w:cs/>
        </w:rPr>
        <w:t xml:space="preserve">โดยที่ </w:t>
      </w:r>
      <w:r w:rsidRPr="000A6021">
        <w:t xml:space="preserve">&lt;target&gt; </w:t>
      </w:r>
      <w:r w:rsidRPr="000A6021">
        <w:rPr>
          <w:cs/>
        </w:rPr>
        <w:t xml:space="preserve">คือ </w:t>
      </w:r>
      <w:r w:rsidRPr="000A6021">
        <w:t xml:space="preserve">IP address </w:t>
      </w:r>
      <w:r w:rsidRPr="000A6021">
        <w:rPr>
          <w:cs/>
        </w:rPr>
        <w:t>หรือชื่อโดเมนของเครื่องคอมพิวเตอร์</w:t>
      </w:r>
      <w:r w:rsidRPr="009378D0">
        <w:rPr>
          <w:rFonts w:hint="cs"/>
          <w:cs/>
        </w:rPr>
        <w:t>ที</w:t>
      </w:r>
      <w:r w:rsidRPr="000A6021">
        <w:rPr>
          <w:cs/>
        </w:rPr>
        <w:t>ต้องการสแกน ซึ่งสามารถช่วยป้องกันการโจมตีจากผู้ไม่หวังดีได้ในบางกรณี</w:t>
      </w:r>
    </w:p>
    <w:p w14:paraId="0D8B178D" w14:textId="77777777" w:rsidR="00F66A08" w:rsidRPr="000A6021" w:rsidRDefault="00F66A08" w:rsidP="00F66A08">
      <w:pPr>
        <w:ind w:firstLine="720"/>
        <w:jc w:val="thaiDistribute"/>
      </w:pPr>
      <w:r w:rsidRPr="000A6021">
        <w:t xml:space="preserve">Aggressive scan </w:t>
      </w:r>
      <w:r w:rsidRPr="000A6021">
        <w:rPr>
          <w:cs/>
        </w:rPr>
        <w:t xml:space="preserve">ใน </w:t>
      </w:r>
      <w:r w:rsidRPr="000A6021">
        <w:t xml:space="preserve">nmap </w:t>
      </w:r>
      <w:r w:rsidRPr="000A6021">
        <w:rPr>
          <w:cs/>
        </w:rPr>
        <w:t xml:space="preserve">เป็นการสแกนพอร์ตโดยใช้เทคนิคการสแกนที่เร็วและเจาะจงมากขึ้น โดยการสแกนแบบ </w:t>
      </w:r>
      <w:r w:rsidRPr="000A6021">
        <w:t xml:space="preserve">Aggressive </w:t>
      </w:r>
      <w:r w:rsidRPr="000A6021">
        <w:rPr>
          <w:cs/>
        </w:rPr>
        <w:t xml:space="preserve">จะเป็นการสแกนทุกรูปแบบที่เป็นไปได้และใช้เทคนิคการสแกนที่หลากหลาย เพื่อหาข้อมูลเพิ่มเติมเกี่ยวกับระบบเครือข่ายที่กำลังถูกสแกน การสแกนแบบ </w:t>
      </w:r>
      <w:r w:rsidRPr="000A6021">
        <w:t xml:space="preserve">Aggressive </w:t>
      </w:r>
      <w:r w:rsidRPr="000A6021">
        <w:rPr>
          <w:cs/>
        </w:rPr>
        <w:t>อาจทำให้ระบบเครือข่ายที่ถูกสแกนเกิดความเสี่ยงต่อการโจมตีได้ง่าย</w:t>
      </w:r>
      <w:r w:rsidRPr="000A6021">
        <w:rPr>
          <w:rFonts w:hint="cs"/>
          <w:cs/>
        </w:rPr>
        <w:t xml:space="preserve">ขึ้น โดนใช้คำสั่ง </w:t>
      </w:r>
      <w:r w:rsidRPr="000A6021">
        <w:t xml:space="preserve">nmap -A </w:t>
      </w:r>
      <w:r w:rsidRPr="000A6021">
        <w:rPr>
          <w:cs/>
        </w:rPr>
        <w:t xml:space="preserve">การใช้งานคำสั่งดังกล่าวจะทำการสแกนพอร์ตของเครื่องเป้าหมายโดยใช้เทคนิคการสแกนที่หลากหลาย เช่น การสแกนด้วย </w:t>
      </w:r>
      <w:r w:rsidRPr="000A6021">
        <w:t xml:space="preserve">OS detection, version detection, script scanning, traceroute </w:t>
      </w:r>
      <w:r w:rsidRPr="000A6021">
        <w:rPr>
          <w:cs/>
        </w:rPr>
        <w:t>และอื่นๆ ซึ่งจะช่วยให้ผู้ใช้ได้ข้อมูลเพิ่มเติมเกี่ยวกับระบบเครือข่ายที่ถูกสแกนได้มากขึ้น</w:t>
      </w:r>
    </w:p>
    <w:p w14:paraId="2C132ECD" w14:textId="77777777" w:rsidR="00F66A08" w:rsidRPr="000A6021" w:rsidRDefault="00F66A08" w:rsidP="00F66A08">
      <w:pPr>
        <w:jc w:val="thaiDistribute"/>
        <w:rPr>
          <w:b/>
          <w:bCs/>
        </w:rPr>
      </w:pPr>
      <w:r w:rsidRPr="000A6021">
        <w:rPr>
          <w:rFonts w:hint="cs"/>
          <w:b/>
          <w:bCs/>
          <w:cs/>
        </w:rPr>
        <w:t xml:space="preserve">ตัวอย่างการทำการทดสอบ </w:t>
      </w:r>
      <w:r w:rsidRPr="000A6021">
        <w:rPr>
          <w:b/>
          <w:bCs/>
        </w:rPr>
        <w:t>Vulner.NSE</w:t>
      </w:r>
    </w:p>
    <w:p w14:paraId="76F73940" w14:textId="77777777" w:rsidR="00F66A08" w:rsidRPr="000A6021" w:rsidRDefault="00F66A08" w:rsidP="00F66A08">
      <w:pPr>
        <w:jc w:val="thaiDistribute"/>
      </w:pPr>
      <w:r w:rsidRPr="000A6021">
        <w:tab/>
        <w:t xml:space="preserve">Vulner.NSE </w:t>
      </w:r>
      <w:r w:rsidRPr="000A6021">
        <w:rPr>
          <w:cs/>
        </w:rPr>
        <w:t>เป็น</w:t>
      </w:r>
      <w:r>
        <w:t xml:space="preserve"> script </w:t>
      </w:r>
      <w:r w:rsidRPr="000A6021">
        <w:rPr>
          <w:cs/>
        </w:rPr>
        <w:t>สำหรับเครื่องมือ</w:t>
      </w:r>
      <w:r w:rsidRPr="009378D0">
        <w:rPr>
          <w:rFonts w:hint="cs"/>
          <w:cs/>
        </w:rPr>
        <w:t>สแก</w:t>
      </w:r>
      <w:r>
        <w:rPr>
          <w:rFonts w:hint="cs"/>
          <w:cs/>
        </w:rPr>
        <w:t xml:space="preserve">น </w:t>
      </w:r>
      <w:r>
        <w:t>network</w:t>
      </w:r>
      <w:r w:rsidRPr="000A6021">
        <w:rPr>
          <w:cs/>
        </w:rPr>
        <w:t xml:space="preserve"> </w:t>
      </w:r>
      <w:r>
        <w:rPr>
          <w:rFonts w:hint="cs"/>
          <w:cs/>
        </w:rPr>
        <w:t xml:space="preserve">โดย </w:t>
      </w:r>
      <w:r w:rsidRPr="009378D0">
        <w:rPr>
          <w:rFonts w:hint="cs"/>
        </w:rPr>
        <w:t xml:space="preserve">Nmap </w:t>
      </w:r>
      <w:r w:rsidRPr="000A6021">
        <w:rPr>
          <w:cs/>
        </w:rPr>
        <w:t xml:space="preserve">ช่วยให้ผู้ใช้สามารถสแกนหาช่องโหว่ในระบบเป้าหมายได้ โดยการสอบถามฐานข้อมูลช่องโหว่และเปรียบเทียบผลลัพธ์กับพอร์ตและบริการที่เปิดใช้งานบนระบบเป้าหมาย </w:t>
      </w:r>
      <w:r>
        <w:t>script</w:t>
      </w:r>
      <w:r w:rsidRPr="009378D0">
        <w:rPr>
          <w:rFonts w:hint="cs"/>
          <w:cs/>
        </w:rPr>
        <w:t xml:space="preserve"> </w:t>
      </w:r>
      <w:r w:rsidRPr="000A6021">
        <w:rPr>
          <w:cs/>
        </w:rPr>
        <w:t xml:space="preserve">นี้สามารถใช้งานได้กับ </w:t>
      </w:r>
      <w:r w:rsidRPr="000A6021">
        <w:t xml:space="preserve">Nmap </w:t>
      </w:r>
      <w:r w:rsidRPr="000A6021">
        <w:rPr>
          <w:cs/>
        </w:rPr>
        <w:t xml:space="preserve">ทุกเวอร์ชัน และสามารถทำงานกับระบบปฏิบัติการที่แตกต่างกันได้ </w:t>
      </w:r>
    </w:p>
    <w:p w14:paraId="055C30BC" w14:textId="77777777" w:rsidR="00F66A08" w:rsidRDefault="00F66A08" w:rsidP="00F66A08">
      <w:pPr>
        <w:keepNext/>
        <w:jc w:val="center"/>
      </w:pPr>
      <w:r w:rsidRPr="00DE7303">
        <w:rPr>
          <w:noProof/>
        </w:rPr>
        <w:drawing>
          <wp:inline distT="0" distB="0" distL="0" distR="0" wp14:anchorId="24066025" wp14:editId="23A336D2">
            <wp:extent cx="4725619" cy="1608023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268" cy="161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3FBD" w14:textId="7A6525F9" w:rsidR="00F66A08" w:rsidRPr="004206B4" w:rsidRDefault="00F66A08" w:rsidP="002A1DDE">
      <w:pPr>
        <w:pStyle w:val="Caption"/>
        <w:rPr>
          <w:color w:val="0000FF" w:themeColor="hyperlink"/>
          <w:u w:val="single"/>
        </w:rPr>
      </w:pPr>
      <w:bookmarkStart w:id="112" w:name="_Toc130505749"/>
      <w:r w:rsidRPr="004206B4">
        <w:rPr>
          <w:cs/>
        </w:rPr>
        <w:t>ภาพประกอบที่</w:t>
      </w:r>
      <w:r w:rsidRPr="00AE4F0F">
        <w:rPr>
          <w:cs/>
        </w:rPr>
        <w:t xml:space="preserve">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20</w:t>
      </w:r>
      <w:r w:rsidRPr="003B7FFE">
        <w:rPr>
          <w:i w:val="0"/>
          <w:iCs/>
        </w:rPr>
        <w:fldChar w:fldCharType="end"/>
      </w:r>
      <w:r>
        <w:t xml:space="preserve"> </w:t>
      </w:r>
      <w:r w:rsidRPr="00DE7303">
        <w:rPr>
          <w:rFonts w:hint="cs"/>
          <w:cs/>
        </w:rPr>
        <w:t xml:space="preserve">ทดสอบ </w:t>
      </w:r>
      <w:r w:rsidRPr="003B7FFE">
        <w:rPr>
          <w:i w:val="0"/>
          <w:iCs/>
        </w:rPr>
        <w:t>Vulner.NSE</w:t>
      </w:r>
      <w:r w:rsidRPr="00DE7303">
        <w:t xml:space="preserve"> </w:t>
      </w:r>
      <w:r w:rsidRPr="00DE7303">
        <w:rPr>
          <w:rFonts w:hint="cs"/>
          <w:cs/>
        </w:rPr>
        <w:t xml:space="preserve">กับ </w:t>
      </w:r>
      <w:r w:rsidRPr="00DE7303">
        <w:t xml:space="preserve"> </w:t>
      </w:r>
      <w:hyperlink r:id="rId62" w:history="1">
        <w:r w:rsidRPr="003B7FFE">
          <w:rPr>
            <w:rStyle w:val="Hyperlink"/>
            <w:i w:val="0"/>
            <w:iCs/>
          </w:rPr>
          <w:t>https://reg.msu.ac.th</w:t>
        </w:r>
        <w:bookmarkEnd w:id="112"/>
      </w:hyperlink>
    </w:p>
    <w:p w14:paraId="1C880C48" w14:textId="77777777" w:rsidR="00F66A08" w:rsidRPr="00DE7303" w:rsidRDefault="00F66A08" w:rsidP="00F66A08">
      <w:pPr>
        <w:jc w:val="center"/>
      </w:pPr>
      <w:r w:rsidRPr="00DE7303">
        <w:rPr>
          <w:noProof/>
        </w:rPr>
        <w:lastRenderedPageBreak/>
        <w:drawing>
          <wp:inline distT="0" distB="0" distL="0" distR="0" wp14:anchorId="477AE5CA" wp14:editId="50CE4582">
            <wp:extent cx="4634179" cy="2801302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2488" cy="28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D8BC" w14:textId="5643318B" w:rsidR="00F66A08" w:rsidRDefault="00F66A08" w:rsidP="002A1DDE">
      <w:pPr>
        <w:pStyle w:val="Caption"/>
        <w:rPr>
          <w:iCs/>
        </w:rPr>
      </w:pPr>
      <w:bookmarkStart w:id="113" w:name="_Toc130505750"/>
      <w:r w:rsidRPr="004206B4">
        <w:rPr>
          <w:cs/>
        </w:rPr>
        <w:t>ภาพประกอบที่</w:t>
      </w:r>
      <w:r>
        <w:rPr>
          <w:cs/>
        </w:rPr>
        <w:t xml:space="preserve"> </w:t>
      </w:r>
      <w:r w:rsidRPr="00335BAB">
        <w:rPr>
          <w:rFonts w:hint="cs"/>
          <w:sz w:val="38"/>
          <w:cs/>
        </w:rPr>
        <w:t>3.</w:t>
      </w:r>
      <w:r w:rsidRPr="003B7FFE">
        <w:rPr>
          <w:i w:val="0"/>
          <w:iCs/>
          <w: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>_</w:instrText>
      </w:r>
      <w:r w:rsidRPr="003B7FFE">
        <w:rPr>
          <w:i w:val="0"/>
          <w:iCs/>
          <w:cs/>
        </w:rPr>
        <w:instrText xml:space="preserve">3. </w:instrText>
      </w:r>
      <w:r w:rsidRPr="003B7FFE">
        <w:rPr>
          <w:i w:val="0"/>
          <w:iCs/>
        </w:rPr>
        <w:instrText xml:space="preserve">\* ARABIC </w:instrText>
      </w:r>
      <w:r w:rsidRPr="003B7FFE">
        <w:rPr>
          <w:i w:val="0"/>
          <w:iCs/>
          <w:cs/>
        </w:rPr>
        <w:fldChar w:fldCharType="separate"/>
      </w:r>
      <w:r w:rsidR="00400ECA">
        <w:rPr>
          <w:i w:val="0"/>
          <w:iCs/>
        </w:rPr>
        <w:t>21</w:t>
      </w:r>
      <w:r w:rsidRPr="003B7FFE">
        <w:rPr>
          <w:i w:val="0"/>
          <w:iCs/>
          <w:cs/>
        </w:rPr>
        <w:fldChar w:fldCharType="end"/>
      </w:r>
      <w:r w:rsidRPr="003B7FFE">
        <w:rPr>
          <w:i w:val="0"/>
          <w:iCs/>
          <w:cs/>
        </w:rPr>
        <w:t xml:space="preserve"> </w:t>
      </w:r>
      <w:r w:rsidRPr="005158BE">
        <w:rPr>
          <w:rFonts w:hint="cs"/>
          <w:sz w:val="38"/>
          <w:cs/>
        </w:rPr>
        <w:t>ทดสอบ</w:t>
      </w:r>
      <w:r w:rsidRPr="009378D0">
        <w:rPr>
          <w:rFonts w:hint="cs"/>
          <w:cs/>
        </w:rPr>
        <w:t xml:space="preserve"> </w:t>
      </w:r>
      <w:r w:rsidRPr="003B7FFE">
        <w:rPr>
          <w:i w:val="0"/>
          <w:iCs/>
        </w:rPr>
        <w:t>Vulner.NSE</w:t>
      </w:r>
      <w:r w:rsidRPr="00DE7303">
        <w:t xml:space="preserve"> </w:t>
      </w:r>
      <w:r w:rsidRPr="007D3AD3">
        <w:rPr>
          <w:rFonts w:hint="cs"/>
          <w:sz w:val="38"/>
          <w:cs/>
        </w:rPr>
        <w:t xml:space="preserve">กับ </w:t>
      </w:r>
      <w:r w:rsidRPr="007D3AD3">
        <w:rPr>
          <w:sz w:val="38"/>
          <w:cs/>
        </w:rPr>
        <w:t xml:space="preserve"> </w:t>
      </w:r>
      <w:hyperlink r:id="rId64" w:history="1">
        <w:r w:rsidRPr="003B7FFE">
          <w:rPr>
            <w:rStyle w:val="Hyperlink"/>
            <w:i w:val="0"/>
            <w:iCs/>
          </w:rPr>
          <w:t>https://isanmsu.com</w:t>
        </w:r>
        <w:bookmarkEnd w:id="113"/>
      </w:hyperlink>
    </w:p>
    <w:p w14:paraId="3AC66F13" w14:textId="77777777" w:rsidR="00F66A08" w:rsidRPr="00AE4F0F" w:rsidRDefault="00F66A08" w:rsidP="00F66A08">
      <w:pPr>
        <w:pStyle w:val="Heading2"/>
        <w:rPr>
          <w:iCs/>
          <w:color w:val="0000FF" w:themeColor="hyperlink"/>
          <w:u w:val="single"/>
        </w:rPr>
      </w:pPr>
      <w:bookmarkStart w:id="114" w:name="_Toc130505830"/>
      <w:r>
        <w:t>HTTPS Testing</w:t>
      </w:r>
      <w:bookmarkEnd w:id="114"/>
    </w:p>
    <w:p w14:paraId="69A01061" w14:textId="77777777" w:rsidR="00F66A08" w:rsidRDefault="00F66A08" w:rsidP="002A1DDE">
      <w:pPr>
        <w:keepNext/>
      </w:pPr>
      <w:r w:rsidRPr="00DE7303">
        <w:rPr>
          <w:noProof/>
        </w:rPr>
        <w:drawing>
          <wp:inline distT="0" distB="0" distL="0" distR="0" wp14:anchorId="144D5EE0" wp14:editId="773D7843">
            <wp:extent cx="5354260" cy="3260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4243" cy="326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4955" w14:textId="1CAF659C" w:rsidR="00F66A08" w:rsidRPr="004206B4" w:rsidRDefault="00F66A08" w:rsidP="002A1DDE">
      <w:pPr>
        <w:pStyle w:val="Caption"/>
        <w:rPr>
          <w:iCs/>
          <w:cs/>
        </w:rPr>
      </w:pPr>
      <w:bookmarkStart w:id="115" w:name="_Toc130505751"/>
      <w:r w:rsidRPr="004206B4">
        <w:rPr>
          <w:cs/>
        </w:rPr>
        <w:t>ภาพประกอบที่</w:t>
      </w:r>
      <w:r w:rsidRPr="00AE4F0F">
        <w:rPr>
          <w:cs/>
        </w:rPr>
        <w:t xml:space="preserve">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22</w:t>
      </w:r>
      <w:r w:rsidRPr="003B7FFE">
        <w:rPr>
          <w:i w:val="0"/>
          <w:iCs/>
        </w:rPr>
        <w:fldChar w:fldCharType="end"/>
      </w:r>
      <w:r w:rsidRPr="004206B4">
        <w:t xml:space="preserve"> </w:t>
      </w:r>
      <w:r w:rsidRPr="004206B4">
        <w:rPr>
          <w:rFonts w:hint="cs"/>
          <w:cs/>
        </w:rPr>
        <w:t xml:space="preserve">เครื่องมือตรวจสอบความปลอดภัย </w:t>
      </w:r>
      <w:r w:rsidRPr="003B7FFE">
        <w:rPr>
          <w:i w:val="0"/>
          <w:iCs/>
        </w:rPr>
        <w:t>HTTPS</w:t>
      </w:r>
      <w:bookmarkEnd w:id="115"/>
    </w:p>
    <w:p w14:paraId="12871188" w14:textId="77777777" w:rsidR="00F66A08" w:rsidRPr="000A6021" w:rsidRDefault="00F66A08" w:rsidP="00F66A08">
      <w:pPr>
        <w:ind w:firstLine="720"/>
        <w:jc w:val="thaiDistribute"/>
      </w:pPr>
      <w:r w:rsidRPr="000A6021">
        <w:rPr>
          <w:rFonts w:hint="cs"/>
          <w:cs/>
        </w:rPr>
        <w:t xml:space="preserve">เครื่องมือตรวจสอบความปลอดภัย </w:t>
      </w:r>
      <w:r w:rsidRPr="000A6021">
        <w:t xml:space="preserve">HTTPS </w:t>
      </w:r>
      <w:r w:rsidRPr="000A6021">
        <w:rPr>
          <w:rFonts w:hint="cs"/>
          <w:cs/>
        </w:rPr>
        <w:t xml:space="preserve">เพื่อทำการตรวจสอบ </w:t>
      </w:r>
      <w:r w:rsidRPr="000A6021">
        <w:t>HTTPS</w:t>
      </w:r>
      <w:r w:rsidRPr="000A6021">
        <w:rPr>
          <w:rFonts w:hint="cs"/>
          <w:cs/>
        </w:rPr>
        <w:t xml:space="preserve"> </w:t>
      </w:r>
      <w:r w:rsidRPr="000A6021">
        <w:t xml:space="preserve">(Hypertext Transfer Protocol over Secure Socket Layer </w:t>
      </w:r>
      <w:r w:rsidRPr="000A6021">
        <w:rPr>
          <w:cs/>
        </w:rPr>
        <w:t xml:space="preserve">หรือ </w:t>
      </w:r>
      <w:r w:rsidRPr="000A6021">
        <w:t>Http over SSL)</w:t>
      </w:r>
      <w:r w:rsidRPr="000A6021">
        <w:rPr>
          <w:rFonts w:hint="cs"/>
          <w:cs/>
        </w:rPr>
        <w:t xml:space="preserve"> ได้ผลการทดสอบที่ได้แสดง</w:t>
      </w:r>
      <w:r w:rsidRPr="000A6021">
        <w:rPr>
          <w:rFonts w:hint="cs"/>
          <w:cs/>
        </w:rPr>
        <w:lastRenderedPageBreak/>
        <w:t xml:space="preserve">ข้อมูลทั่วไป เช่น </w:t>
      </w:r>
      <w:r w:rsidRPr="000A6021">
        <w:t xml:space="preserve">Certificate Protocol </w:t>
      </w:r>
      <w:r w:rsidRPr="000A6021">
        <w:rPr>
          <w:rFonts w:hint="cs"/>
          <w:cs/>
        </w:rPr>
        <w:t xml:space="preserve">ที่ใช้งาน นอกจากนี้ยังแสดงข้อมูลเกี่ยวกับ </w:t>
      </w:r>
      <w:r w:rsidRPr="000A6021">
        <w:t>Vulnerabilities</w:t>
      </w:r>
      <w:r w:rsidRPr="000A6021">
        <w:rPr>
          <w:rFonts w:hint="cs"/>
          <w:cs/>
        </w:rPr>
        <w:t xml:space="preserve"> ต่างๆ</w:t>
      </w:r>
      <w:r w:rsidRPr="000A6021">
        <w:t xml:space="preserve"> </w:t>
      </w:r>
      <w:r w:rsidRPr="000A6021">
        <w:rPr>
          <w:rFonts w:hint="cs"/>
          <w:cs/>
        </w:rPr>
        <w:t xml:space="preserve">ผู้ใช้สามารถกรอก </w:t>
      </w:r>
      <w:r w:rsidRPr="000A6021">
        <w:t xml:space="preserve">URL </w:t>
      </w:r>
      <w:r w:rsidRPr="000A6021">
        <w:rPr>
          <w:rFonts w:hint="cs"/>
          <w:cs/>
        </w:rPr>
        <w:t xml:space="preserve">และสามารถส่งผลลัพธ์ที่เป็นไฟล์ </w:t>
      </w:r>
      <w:r w:rsidRPr="000A6021">
        <w:t xml:space="preserve">PDF </w:t>
      </w:r>
      <w:r w:rsidRPr="000A6021">
        <w:rPr>
          <w:rFonts w:hint="cs"/>
          <w:cs/>
        </w:rPr>
        <w:t xml:space="preserve">ไปยัง </w:t>
      </w:r>
      <w:r w:rsidRPr="000A6021">
        <w:t xml:space="preserve">Email </w:t>
      </w:r>
      <w:r w:rsidRPr="000A6021">
        <w:rPr>
          <w:rFonts w:hint="cs"/>
          <w:cs/>
        </w:rPr>
        <w:t xml:space="preserve">ได้ </w:t>
      </w:r>
    </w:p>
    <w:p w14:paraId="62B8451A" w14:textId="77777777" w:rsidR="00F66A08" w:rsidRDefault="00F66A08" w:rsidP="002A1DDE">
      <w:pPr>
        <w:keepNext/>
      </w:pPr>
      <w:r w:rsidRPr="00DE7303">
        <w:rPr>
          <w:noProof/>
        </w:rPr>
        <w:drawing>
          <wp:inline distT="0" distB="0" distL="0" distR="0" wp14:anchorId="0C3B87B9" wp14:editId="62D26E8A">
            <wp:extent cx="5162550" cy="13373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6216"/>
                    <a:stretch/>
                  </pic:blipFill>
                  <pic:spPr bwMode="auto">
                    <a:xfrm>
                      <a:off x="0" y="0"/>
                      <a:ext cx="5168483" cy="133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FE736" w14:textId="28C55891" w:rsidR="00F66A08" w:rsidRPr="00F616F8" w:rsidRDefault="00F66A08" w:rsidP="002A1DDE">
      <w:pPr>
        <w:pStyle w:val="Caption"/>
        <w:rPr>
          <w:iCs/>
        </w:rPr>
      </w:pPr>
      <w:bookmarkStart w:id="116" w:name="_Toc130505752"/>
      <w:r w:rsidRPr="00F616F8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23</w:t>
      </w:r>
      <w:r w:rsidRPr="003B7FFE">
        <w:rPr>
          <w:i w:val="0"/>
          <w:iCs/>
        </w:rPr>
        <w:fldChar w:fldCharType="end"/>
      </w:r>
      <w:r w:rsidRPr="00F616F8">
        <w:t xml:space="preserve"> </w:t>
      </w:r>
      <w:r w:rsidRPr="00F616F8">
        <w:rPr>
          <w:rFonts w:hint="cs"/>
          <w:cs/>
        </w:rPr>
        <w:t xml:space="preserve">การตรวจสอบ </w:t>
      </w:r>
      <w:r w:rsidRPr="003B7FFE">
        <w:rPr>
          <w:i w:val="0"/>
          <w:iCs/>
        </w:rPr>
        <w:t>URL</w:t>
      </w:r>
      <w:bookmarkEnd w:id="116"/>
    </w:p>
    <w:p w14:paraId="7895EA9D" w14:textId="77777777" w:rsidR="00F66A08" w:rsidRPr="000A6021" w:rsidRDefault="00F66A08" w:rsidP="00F66A08">
      <w:pPr>
        <w:ind w:firstLine="720"/>
        <w:jc w:val="thaiDistribute"/>
      </w:pPr>
      <w:r w:rsidRPr="000A6021">
        <w:rPr>
          <w:rFonts w:hint="cs"/>
          <w:cs/>
        </w:rPr>
        <w:t xml:space="preserve">เมื่อผู้ใช้งานทำการกรอก </w:t>
      </w:r>
      <w:r w:rsidRPr="000A6021">
        <w:t xml:space="preserve">URL </w:t>
      </w:r>
      <w:r w:rsidRPr="000A6021">
        <w:rPr>
          <w:rFonts w:hint="cs"/>
          <w:cs/>
        </w:rPr>
        <w:t xml:space="preserve">เข้ามาจะทำการตรวจสอบว่าเป็น </w:t>
      </w:r>
      <w:r w:rsidRPr="000A6021">
        <w:t xml:space="preserve">HTTP (Hypertext Transfer Protocol) </w:t>
      </w:r>
      <w:r w:rsidRPr="000A6021">
        <w:rPr>
          <w:rFonts w:hint="cs"/>
          <w:cs/>
        </w:rPr>
        <w:t xml:space="preserve">หรือ </w:t>
      </w:r>
      <w:r w:rsidRPr="000A6021">
        <w:t>HTTPS</w:t>
      </w:r>
      <w:r w:rsidRPr="000A6021">
        <w:rPr>
          <w:rFonts w:hint="cs"/>
          <w:cs/>
        </w:rPr>
        <w:t xml:space="preserve"> </w:t>
      </w:r>
      <w:r w:rsidRPr="000A6021">
        <w:t>(Hypertext Transfer Protocol over Secure Socket Layer)</w:t>
      </w:r>
      <w:r w:rsidRPr="000A6021">
        <w:rPr>
          <w:rFonts w:hint="cs"/>
          <w:cs/>
        </w:rPr>
        <w:t xml:space="preserve"> ในกรณีที่เป็น </w:t>
      </w:r>
      <w:r w:rsidRPr="000A6021">
        <w:t xml:space="preserve">HTTPS </w:t>
      </w:r>
      <w:r w:rsidRPr="000A6021">
        <w:rPr>
          <w:rFonts w:hint="cs"/>
          <w:cs/>
        </w:rPr>
        <w:t xml:space="preserve">ครื่องมือจะไม่ทำการสแกนและจะทำการแจ้ง </w:t>
      </w:r>
      <w:r w:rsidRPr="000A6021">
        <w:t xml:space="preserve">error </w:t>
      </w:r>
      <w:r w:rsidRPr="000A6021">
        <w:rPr>
          <w:rFonts w:hint="cs"/>
          <w:cs/>
        </w:rPr>
        <w:t xml:space="preserve">ไปยังผู้ใช้งาน แต่หากเป็น </w:t>
      </w:r>
      <w:r w:rsidRPr="000A6021">
        <w:t xml:space="preserve">https </w:t>
      </w:r>
      <w:r w:rsidRPr="000A6021">
        <w:rPr>
          <w:rFonts w:hint="cs"/>
          <w:cs/>
        </w:rPr>
        <w:t xml:space="preserve">เครื่องมือจะทำการสแกนและแสดงผลลัพธ์ออกมา นอกจากนี้ยังมีการตรวจสอบ </w:t>
      </w:r>
      <w:r w:rsidRPr="000A6021">
        <w:t>HSTS Preload</w:t>
      </w:r>
    </w:p>
    <w:p w14:paraId="2A568DBC" w14:textId="77777777" w:rsidR="00F66A08" w:rsidRPr="00DE7303" w:rsidRDefault="00F66A08" w:rsidP="00F66A08">
      <w:pPr>
        <w:ind w:firstLine="720"/>
        <w:jc w:val="thaiDistribute"/>
      </w:pPr>
      <w:r w:rsidRPr="00E83559">
        <w:t xml:space="preserve">HSTS Preload </w:t>
      </w:r>
      <w:r w:rsidRPr="00E83559">
        <w:rPr>
          <w:cs/>
        </w:rPr>
        <w:t xml:space="preserve">เป็นการเพิ่มเติมความปลอดภัยในการเชื่อมต่อแบบ </w:t>
      </w:r>
      <w:r w:rsidRPr="00E83559">
        <w:t xml:space="preserve">HTTPS </w:t>
      </w:r>
      <w:r w:rsidRPr="00E83559">
        <w:rPr>
          <w:cs/>
        </w:rPr>
        <w:t xml:space="preserve">โดยใช้ </w:t>
      </w:r>
      <w:r w:rsidRPr="00E83559">
        <w:t xml:space="preserve">HSTS (HTTP Strict Transport Security) </w:t>
      </w:r>
      <w:r w:rsidRPr="00E83559">
        <w:rPr>
          <w:cs/>
        </w:rPr>
        <w:t xml:space="preserve">ซึ่งเป็นการส่ง </w:t>
      </w:r>
      <w:r w:rsidRPr="00E83559">
        <w:t xml:space="preserve">header </w:t>
      </w:r>
      <w:r w:rsidRPr="00E83559">
        <w:rPr>
          <w:cs/>
        </w:rPr>
        <w:t xml:space="preserve">ในการติดต่อกับเว็บไซต์เพื่อบอกว่าเว็บไซต์นี้จะใช้ </w:t>
      </w:r>
      <w:r w:rsidRPr="00E83559">
        <w:t xml:space="preserve">HTTPS </w:t>
      </w:r>
      <w:r w:rsidRPr="00E83559">
        <w:rPr>
          <w:cs/>
        </w:rPr>
        <w:t>เท่านั้น และบอกผู้ใช้งานว่าหากมีการเชื่อมต่อไม่ปลอดภัยจะไม่อนุญาตให้เชื่อมต่อกับเว็บไซต์</w:t>
      </w:r>
    </w:p>
    <w:p w14:paraId="55883325" w14:textId="77777777" w:rsidR="00F66A08" w:rsidRPr="009378D0" w:rsidRDefault="00F66A08" w:rsidP="00F66A08">
      <w:pPr>
        <w:keepNext/>
        <w:jc w:val="center"/>
      </w:pPr>
      <w:r w:rsidRPr="00DE7303">
        <w:rPr>
          <w:noProof/>
          <w:cs/>
        </w:rPr>
        <w:drawing>
          <wp:inline distT="0" distB="0" distL="0" distR="0" wp14:anchorId="3DE79606" wp14:editId="7873419D">
            <wp:extent cx="4857292" cy="1214323"/>
            <wp:effectExtent l="0" t="0" r="635" b="508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4333" cy="12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0814" w14:textId="6EFFC658" w:rsidR="00F66A08" w:rsidRPr="00F616F8" w:rsidRDefault="00F66A08" w:rsidP="002A1DDE">
      <w:pPr>
        <w:pStyle w:val="Caption"/>
        <w:rPr>
          <w:iCs/>
        </w:rPr>
      </w:pPr>
      <w:bookmarkStart w:id="117" w:name="_Toc130505753"/>
      <w:r w:rsidRPr="00F616F8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24</w:t>
      </w:r>
      <w:r w:rsidRPr="003B7FFE">
        <w:rPr>
          <w:i w:val="0"/>
          <w:iCs/>
        </w:rPr>
        <w:fldChar w:fldCharType="end"/>
      </w:r>
      <w:r w:rsidRPr="00F616F8">
        <w:t xml:space="preserve"> </w:t>
      </w:r>
      <w:r w:rsidRPr="00F616F8">
        <w:rPr>
          <w:rFonts w:hint="cs"/>
          <w:cs/>
        </w:rPr>
        <w:t xml:space="preserve">การตรวจสอบ </w:t>
      </w:r>
      <w:r w:rsidRPr="003B7FFE">
        <w:rPr>
          <w:rFonts w:hint="cs"/>
          <w:i w:val="0"/>
          <w:iCs/>
        </w:rPr>
        <w:t>HSTS Preload</w:t>
      </w:r>
      <w:bookmarkEnd w:id="117"/>
      <w:r w:rsidRPr="003B7FFE">
        <w:rPr>
          <w:iCs/>
        </w:rPr>
        <w:t xml:space="preserve"> </w:t>
      </w:r>
    </w:p>
    <w:p w14:paraId="7285C7D8" w14:textId="77777777" w:rsidR="00F66A08" w:rsidRPr="00E83559" w:rsidRDefault="00F66A08" w:rsidP="00F66A08">
      <w:pPr>
        <w:tabs>
          <w:tab w:val="left" w:pos="2511"/>
        </w:tabs>
        <w:ind w:firstLine="720"/>
        <w:jc w:val="thaiDistribute"/>
        <w:rPr>
          <w:cs/>
        </w:rPr>
      </w:pPr>
      <w:r w:rsidRPr="00E83559">
        <w:rPr>
          <w:rFonts w:hint="cs"/>
          <w:cs/>
        </w:rPr>
        <w:t>จากภาพ</w:t>
      </w:r>
      <w:r>
        <w:rPr>
          <w:rFonts w:hint="cs"/>
          <w:cs/>
        </w:rPr>
        <w:t xml:space="preserve">ประกอบที่ 3.24 </w:t>
      </w:r>
      <w:r w:rsidRPr="00E83559">
        <w:rPr>
          <w:rFonts w:hint="cs"/>
          <w:cs/>
        </w:rPr>
        <w:t xml:space="preserve">เป็นการตรวจสอบ </w:t>
      </w:r>
      <w:r w:rsidRPr="00E83559">
        <w:t xml:space="preserve">HSTS Preload </w:t>
      </w:r>
      <w:r w:rsidRPr="00E83559">
        <w:rPr>
          <w:cs/>
        </w:rPr>
        <w:t xml:space="preserve">โดยใช้ </w:t>
      </w:r>
      <w:r w:rsidRPr="00E83559">
        <w:t xml:space="preserve">library </w:t>
      </w:r>
      <w:r>
        <w:t xml:space="preserve">HSTS </w:t>
      </w:r>
      <w:r w:rsidRPr="00E83559">
        <w:t xml:space="preserve">preload </w:t>
      </w:r>
      <w:r w:rsidRPr="00E83559">
        <w:rPr>
          <w:cs/>
        </w:rPr>
        <w:t xml:space="preserve">ซึ่งเป็น </w:t>
      </w:r>
      <w:r w:rsidRPr="00E83559">
        <w:t xml:space="preserve">library </w:t>
      </w:r>
      <w:r w:rsidRPr="00E83559">
        <w:rPr>
          <w:cs/>
        </w:rPr>
        <w:t xml:space="preserve">ที่เขียนขึ้นมาเพื่อช่วยตรวจสอบว่าโดเมนนั้นสามารถใช้งาน </w:t>
      </w:r>
      <w:r w:rsidRPr="00E83559">
        <w:t xml:space="preserve">HSTS preloading </w:t>
      </w:r>
      <w:r w:rsidRPr="00E83559">
        <w:rPr>
          <w:cs/>
        </w:rPr>
        <w:t>ได้หรือไม่</w:t>
      </w:r>
      <w:r w:rsidRPr="00E83559">
        <w:rPr>
          <w:rFonts w:hint="cs"/>
          <w:cs/>
        </w:rPr>
        <w:t xml:space="preserve"> </w:t>
      </w:r>
      <w:r w:rsidRPr="00E83559">
        <w:t xml:space="preserve">HSTS preloading </w:t>
      </w:r>
      <w:r w:rsidRPr="00E83559">
        <w:rPr>
          <w:cs/>
        </w:rPr>
        <w:t xml:space="preserve">เป็นการเพิ่มโดเมนเข้าสู่รายการที่เก็บไว้ในเบราว์เซอร์ เพื่อให้เว็บไซต์ใช้ </w:t>
      </w:r>
      <w:r w:rsidRPr="00E83559">
        <w:t xml:space="preserve">HTTPS </w:t>
      </w:r>
      <w:r w:rsidRPr="00E83559">
        <w:rPr>
          <w:cs/>
        </w:rPr>
        <w:t xml:space="preserve">อย่างเดียวเมื่อเข้าถึงโดเมนดังกล่าว โดยไม่ต้องทำการ </w:t>
      </w:r>
      <w:r w:rsidRPr="00E83559">
        <w:t xml:space="preserve">redirect </w:t>
      </w:r>
      <w:r w:rsidRPr="00E83559">
        <w:rPr>
          <w:cs/>
        </w:rPr>
        <w:t xml:space="preserve">จาก </w:t>
      </w:r>
      <w:r w:rsidRPr="00E83559">
        <w:t xml:space="preserve">HTTP </w:t>
      </w:r>
      <w:r w:rsidRPr="00E83559">
        <w:rPr>
          <w:cs/>
        </w:rPr>
        <w:t xml:space="preserve">ไปยัง </w:t>
      </w:r>
      <w:r w:rsidRPr="00E83559">
        <w:t xml:space="preserve">HTTPS </w:t>
      </w:r>
      <w:r w:rsidRPr="00E83559">
        <w:rPr>
          <w:cs/>
        </w:rPr>
        <w:t xml:space="preserve">ก่อน ซึ่งจะช่วยป้องกันการโจมตีแบบ </w:t>
      </w:r>
      <w:r w:rsidRPr="00E83559">
        <w:t xml:space="preserve">Man-in-the-middle </w:t>
      </w:r>
      <w:r w:rsidRPr="00E83559">
        <w:rPr>
          <w:cs/>
        </w:rPr>
        <w:t>ได้</w:t>
      </w:r>
    </w:p>
    <w:p w14:paraId="1150AED8" w14:textId="77777777" w:rsidR="00F66A08" w:rsidRPr="00E83559" w:rsidRDefault="00F66A08" w:rsidP="00F66A08">
      <w:pPr>
        <w:pStyle w:val="Heading3"/>
      </w:pPr>
      <w:r w:rsidRPr="009378D0">
        <w:rPr>
          <w:rFonts w:hint="cs"/>
          <w:cs/>
        </w:rPr>
        <w:lastRenderedPageBreak/>
        <w:t xml:space="preserve">ตัวอย่างผลการทดสอบ </w:t>
      </w:r>
      <w:r w:rsidRPr="00E83559">
        <w:t xml:space="preserve">Vulnerabilities </w:t>
      </w:r>
      <w:r w:rsidRPr="00E83559">
        <w:rPr>
          <w:rFonts w:hint="cs"/>
          <w:cs/>
        </w:rPr>
        <w:t xml:space="preserve">ด้วย </w:t>
      </w:r>
      <w:r w:rsidRPr="00E83559">
        <w:t xml:space="preserve">testssl.sh </w:t>
      </w:r>
      <w:r w:rsidRPr="00E83559">
        <w:rPr>
          <w:rFonts w:hint="cs"/>
          <w:cs/>
        </w:rPr>
        <w:t xml:space="preserve">บน </w:t>
      </w:r>
      <w:r w:rsidRPr="00E83559">
        <w:t xml:space="preserve">kali </w:t>
      </w:r>
      <w:r>
        <w:t>Linux</w:t>
      </w:r>
    </w:p>
    <w:p w14:paraId="5F50543B" w14:textId="77777777" w:rsidR="00F66A08" w:rsidRPr="00E83559" w:rsidRDefault="00F66A08" w:rsidP="00F66A08">
      <w:pPr>
        <w:ind w:firstLine="720"/>
        <w:jc w:val="thaiDistribute"/>
      </w:pPr>
      <w:r w:rsidRPr="00E83559">
        <w:rPr>
          <w:cs/>
        </w:rPr>
        <w:t xml:space="preserve">มีช่องโหว่หลายประเภทที่อาจเกิดขึ้นใน </w:t>
      </w:r>
      <w:r w:rsidRPr="00E83559">
        <w:t xml:space="preserve">SSL/TLS </w:t>
      </w:r>
      <w:r w:rsidRPr="00E83559">
        <w:rPr>
          <w:cs/>
        </w:rPr>
        <w:t xml:space="preserve">ทำให้ผู้ไม่หวังดีสามารถโจมตีและเข้าถึงข้อมูลที่ถูกส่งผ่านได้ ตัวอย่างเช่นการโจมตี </w:t>
      </w:r>
      <w:r w:rsidRPr="00E83559">
        <w:t xml:space="preserve">Man-in-the-middle </w:t>
      </w:r>
      <w:r w:rsidRPr="00E83559">
        <w:rPr>
          <w:cs/>
        </w:rPr>
        <w:t>ที่ผู้ไม่หวังดีสามารถแทรกตัวเองเข้าไประหว่างการสื่อสารของผู้ใช้งานสองคน และสามารถดักจับและอ่านข้อมูลที่ถูกส่งผ่านได้</w:t>
      </w:r>
    </w:p>
    <w:p w14:paraId="27BC4B61" w14:textId="77777777" w:rsidR="00F66A08" w:rsidRDefault="00F66A08" w:rsidP="002A1DDE">
      <w:pPr>
        <w:keepNext/>
      </w:pPr>
      <w:r w:rsidRPr="00DE7303">
        <w:rPr>
          <w:noProof/>
        </w:rPr>
        <w:drawing>
          <wp:inline distT="0" distB="0" distL="0" distR="0" wp14:anchorId="78A91147" wp14:editId="353BB53F">
            <wp:extent cx="5414839" cy="1687195"/>
            <wp:effectExtent l="0" t="0" r="0" b="8255"/>
            <wp:docPr id="44" name="Picture 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1829" cy="168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89F2" w14:textId="248D3142" w:rsidR="00F66A08" w:rsidRPr="00F616F8" w:rsidRDefault="00F66A08" w:rsidP="002A1DDE">
      <w:pPr>
        <w:pStyle w:val="Caption"/>
        <w:rPr>
          <w:iCs/>
        </w:rPr>
      </w:pPr>
      <w:bookmarkStart w:id="118" w:name="_Toc130505754"/>
      <w:r w:rsidRPr="007856EA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25</w:t>
      </w:r>
      <w:r w:rsidRPr="003B7FFE">
        <w:rPr>
          <w:i w:val="0"/>
          <w:iCs/>
        </w:rPr>
        <w:fldChar w:fldCharType="end"/>
      </w:r>
      <w:r w:rsidRPr="007856EA">
        <w:t xml:space="preserve"> </w:t>
      </w:r>
      <w:r w:rsidRPr="007856EA">
        <w:rPr>
          <w:rFonts w:hint="cs"/>
          <w:cs/>
        </w:rPr>
        <w:t xml:space="preserve">การทดสอบ </w:t>
      </w:r>
      <w:r w:rsidRPr="003B7FFE">
        <w:rPr>
          <w:i w:val="0"/>
        </w:rPr>
        <w:t>vulnerabilities</w:t>
      </w:r>
      <w:r w:rsidRPr="007856EA">
        <w:rPr>
          <w:rFonts w:hint="cs"/>
          <w:iCs/>
          <w:cs/>
        </w:rPr>
        <w:t xml:space="preserve"> </w:t>
      </w:r>
      <w:r w:rsidRPr="007856EA">
        <w:rPr>
          <w:rFonts w:hint="cs"/>
          <w:cs/>
        </w:rPr>
        <w:t xml:space="preserve">ด้วย </w:t>
      </w:r>
      <w:r w:rsidRPr="007856EA">
        <w:rPr>
          <w:iCs/>
        </w:rPr>
        <w:t>tests.sh</w:t>
      </w:r>
      <w:r w:rsidRPr="007856EA">
        <w:rPr>
          <w:rFonts w:hint="cs"/>
          <w:cs/>
        </w:rPr>
        <w:t xml:space="preserve"> กับ</w:t>
      </w:r>
      <w:r w:rsidRPr="00F616F8">
        <w:t xml:space="preserve"> </w:t>
      </w:r>
      <w:hyperlink r:id="rId69" w:history="1">
        <w:r w:rsidRPr="003B7FFE">
          <w:rPr>
            <w:rStyle w:val="Hyperlink"/>
            <w:i w:val="0"/>
            <w:iCs/>
          </w:rPr>
          <w:t>https://reg.msu.ac.th</w:t>
        </w:r>
        <w:bookmarkEnd w:id="118"/>
      </w:hyperlink>
    </w:p>
    <w:p w14:paraId="2C4D1495" w14:textId="77777777" w:rsidR="00F66A08" w:rsidRDefault="00F66A08" w:rsidP="00F66A08">
      <w:pPr>
        <w:keepNext/>
        <w:jc w:val="center"/>
      </w:pPr>
      <w:r w:rsidRPr="00DE7303">
        <w:rPr>
          <w:noProof/>
        </w:rPr>
        <w:drawing>
          <wp:inline distT="0" distB="0" distL="0" distR="0" wp14:anchorId="31552340" wp14:editId="3F9202EA">
            <wp:extent cx="5422790" cy="2093499"/>
            <wp:effectExtent l="0" t="0" r="6985" b="254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2291" cy="20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61C9" w14:textId="5CB9AD7F" w:rsidR="00F66A08" w:rsidRPr="00F616F8" w:rsidRDefault="00F66A08" w:rsidP="002A1DDE">
      <w:pPr>
        <w:pStyle w:val="Caption"/>
      </w:pPr>
      <w:bookmarkStart w:id="119" w:name="_Toc130505755"/>
      <w:r w:rsidRPr="00F810EE">
        <w:rPr>
          <w:cs/>
        </w:rPr>
        <w:t>ภาพประกอบที่</w:t>
      </w:r>
      <w:r w:rsidRPr="00F616F8">
        <w:rPr>
          <w:cs/>
        </w:rPr>
        <w:t xml:space="preserve">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26</w:t>
      </w:r>
      <w:r w:rsidRPr="003B7FFE">
        <w:rPr>
          <w:i w:val="0"/>
          <w:iCs/>
        </w:rPr>
        <w:fldChar w:fldCharType="end"/>
      </w:r>
      <w:r w:rsidRPr="00F616F8">
        <w:t xml:space="preserve"> </w:t>
      </w:r>
      <w:r w:rsidRPr="00F616F8">
        <w:rPr>
          <w:rFonts w:hint="cs"/>
          <w:cs/>
        </w:rPr>
        <w:t xml:space="preserve">การทดสอบ </w:t>
      </w:r>
      <w:r w:rsidRPr="003B7FFE">
        <w:rPr>
          <w:i w:val="0"/>
          <w:iCs/>
        </w:rPr>
        <w:t>vulnerabilities</w:t>
      </w:r>
      <w:r w:rsidRPr="00F616F8">
        <w:t xml:space="preserve"> </w:t>
      </w:r>
      <w:r w:rsidRPr="00F616F8">
        <w:rPr>
          <w:rFonts w:hint="cs"/>
          <w:cs/>
        </w:rPr>
        <w:t xml:space="preserve">ด้วย </w:t>
      </w:r>
      <w:r w:rsidRPr="003B7FFE">
        <w:rPr>
          <w:i w:val="0"/>
          <w:iCs/>
        </w:rPr>
        <w:t>tests.sh</w:t>
      </w:r>
      <w:r w:rsidRPr="00F616F8">
        <w:rPr>
          <w:rFonts w:hint="cs"/>
          <w:cs/>
        </w:rPr>
        <w:t xml:space="preserve"> กับ</w:t>
      </w:r>
      <w:r w:rsidRPr="003B7FFE">
        <w:rPr>
          <w:i w:val="0"/>
          <w:iCs/>
        </w:rPr>
        <w:t xml:space="preserve"> </w:t>
      </w:r>
      <w:hyperlink r:id="rId71" w:history="1">
        <w:r w:rsidRPr="003B7FFE">
          <w:rPr>
            <w:rStyle w:val="Hyperlink"/>
            <w:i w:val="0"/>
            <w:iCs/>
          </w:rPr>
          <w:t>https://isanmsu.com</w:t>
        </w:r>
        <w:bookmarkEnd w:id="119"/>
      </w:hyperlink>
    </w:p>
    <w:p w14:paraId="498324B3" w14:textId="77777777" w:rsidR="00F66A08" w:rsidRDefault="00F66A08" w:rsidP="00F66A08">
      <w:pPr>
        <w:keepNext/>
        <w:jc w:val="center"/>
      </w:pPr>
      <w:r w:rsidRPr="00DE7303">
        <w:rPr>
          <w:noProof/>
        </w:rPr>
        <w:drawing>
          <wp:inline distT="0" distB="0" distL="0" distR="0" wp14:anchorId="7609A170" wp14:editId="2E29A169">
            <wp:extent cx="5414645" cy="160147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72"/>
                    <a:srcRect r="23260"/>
                    <a:stretch/>
                  </pic:blipFill>
                  <pic:spPr bwMode="auto">
                    <a:xfrm>
                      <a:off x="0" y="0"/>
                      <a:ext cx="5474926" cy="161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3C836" w14:textId="5E822B3D" w:rsidR="00F66A08" w:rsidRPr="00F616F8" w:rsidRDefault="00F66A08" w:rsidP="002A1DDE">
      <w:pPr>
        <w:pStyle w:val="Caption"/>
      </w:pPr>
      <w:bookmarkStart w:id="120" w:name="_Toc130505756"/>
      <w:r w:rsidRPr="00F616F8">
        <w:rPr>
          <w:cs/>
        </w:rPr>
        <w:t xml:space="preserve">ภาพประกอบที่ </w:t>
      </w:r>
      <w:r w:rsidRPr="003B7FFE">
        <w:rPr>
          <w:i w:val="0"/>
          <w:iCs/>
        </w:rPr>
        <w:t>3.</w:t>
      </w:r>
      <w:r w:rsidRPr="003B7FFE">
        <w:rPr>
          <w:i w:val="0"/>
          <w:iCs/>
        </w:rPr>
        <w:fldChar w:fldCharType="begin"/>
      </w:r>
      <w:r w:rsidRPr="003B7FFE">
        <w:rPr>
          <w:i w:val="0"/>
          <w:iCs/>
        </w:rPr>
        <w:instrText xml:space="preserve"> SEQ </w:instrText>
      </w:r>
      <w:r w:rsidRPr="003B7FFE">
        <w:rPr>
          <w:i w:val="0"/>
          <w:iCs/>
          <w:cs/>
        </w:rPr>
        <w:instrText>ภาพประกอบที่</w:instrText>
      </w:r>
      <w:r w:rsidRPr="003B7FFE">
        <w:rPr>
          <w:i w:val="0"/>
          <w:iCs/>
        </w:rPr>
        <w:instrText xml:space="preserve">_3. \* ARABIC </w:instrText>
      </w:r>
      <w:r w:rsidRPr="003B7FFE">
        <w:rPr>
          <w:i w:val="0"/>
          <w:iCs/>
        </w:rPr>
        <w:fldChar w:fldCharType="separate"/>
      </w:r>
      <w:r w:rsidR="00400ECA">
        <w:rPr>
          <w:i w:val="0"/>
          <w:iCs/>
        </w:rPr>
        <w:t>27</w:t>
      </w:r>
      <w:r w:rsidRPr="003B7FFE">
        <w:rPr>
          <w:i w:val="0"/>
          <w:iCs/>
        </w:rPr>
        <w:fldChar w:fldCharType="end"/>
      </w:r>
      <w:r w:rsidRPr="00F616F8">
        <w:t xml:space="preserve"> </w:t>
      </w:r>
      <w:r w:rsidRPr="00F616F8">
        <w:rPr>
          <w:rFonts w:hint="cs"/>
          <w:cs/>
        </w:rPr>
        <w:t xml:space="preserve">การทดสอบ </w:t>
      </w:r>
      <w:r w:rsidRPr="003B7FFE">
        <w:rPr>
          <w:i w:val="0"/>
          <w:iCs/>
        </w:rPr>
        <w:t>vulnerabilitie</w:t>
      </w:r>
      <w:r w:rsidRPr="00F616F8">
        <w:t xml:space="preserve">s </w:t>
      </w:r>
      <w:r w:rsidRPr="00F616F8">
        <w:rPr>
          <w:rFonts w:hint="cs"/>
          <w:cs/>
        </w:rPr>
        <w:t xml:space="preserve">ด้วย </w:t>
      </w:r>
      <w:r w:rsidRPr="003B7FFE">
        <w:rPr>
          <w:i w:val="0"/>
          <w:iCs/>
        </w:rPr>
        <w:t>tests.sh</w:t>
      </w:r>
      <w:r w:rsidRPr="003B7FFE">
        <w:rPr>
          <w:rFonts w:hint="cs"/>
          <w:cs/>
        </w:rPr>
        <w:t xml:space="preserve"> กับ</w:t>
      </w:r>
      <w:r w:rsidRPr="003B7FFE">
        <w:rPr>
          <w:i w:val="0"/>
          <w:iCs/>
        </w:rPr>
        <w:t xml:space="preserve"> </w:t>
      </w:r>
      <w:hyperlink r:id="rId73" w:history="1">
        <w:r w:rsidRPr="003B7FFE">
          <w:rPr>
            <w:rStyle w:val="Hyperlink"/>
            <w:i w:val="0"/>
            <w:iCs/>
          </w:rPr>
          <w:t>https://it.msu.ac.th</w:t>
        </w:r>
        <w:bookmarkEnd w:id="120"/>
      </w:hyperlink>
    </w:p>
    <w:p w14:paraId="42C489A6" w14:textId="77777777" w:rsidR="00F66A08" w:rsidRPr="00E83559" w:rsidRDefault="00F66A08" w:rsidP="00F66A08">
      <w:pPr>
        <w:jc w:val="thaiDistribute"/>
      </w:pPr>
      <w:r w:rsidRPr="00E83559">
        <w:rPr>
          <w:cs/>
        </w:rPr>
        <w:lastRenderedPageBreak/>
        <w:t xml:space="preserve">จากผลการทดสอบที่ได้ พบช่องโหว่เกี่ยวกับ </w:t>
      </w:r>
      <w:r w:rsidRPr="00E83559">
        <w:t xml:space="preserve">SSL/TLS </w:t>
      </w:r>
      <w:r w:rsidRPr="00E83559">
        <w:rPr>
          <w:cs/>
        </w:rPr>
        <w:t>ที่น่าสนใจ ดังนี้</w:t>
      </w:r>
    </w:p>
    <w:p w14:paraId="08E16A78" w14:textId="77777777" w:rsidR="00F66A08" w:rsidRPr="00E83559" w:rsidRDefault="00F66A08" w:rsidP="00F66A08">
      <w:pPr>
        <w:jc w:val="thaiDistribute"/>
      </w:pPr>
      <w:r w:rsidRPr="00E83559">
        <w:rPr>
          <w:cs/>
        </w:rPr>
        <w:tab/>
      </w:r>
      <w:r w:rsidRPr="00E83559">
        <w:t xml:space="preserve">POODLE (Padding Oracle On Downgraded Legacy Encryption) </w:t>
      </w:r>
      <w:r w:rsidRPr="00E83559">
        <w:rPr>
          <w:cs/>
        </w:rPr>
        <w:t xml:space="preserve">เป็นช่องโหว่ที่เกี่ยวกับการ </w:t>
      </w:r>
      <w:r w:rsidRPr="00E83559">
        <w:t xml:space="preserve">downgrade </w:t>
      </w:r>
      <w:r w:rsidRPr="00E83559">
        <w:rPr>
          <w:cs/>
        </w:rPr>
        <w:t xml:space="preserve">การเชื่อมต่อ </w:t>
      </w:r>
      <w:r w:rsidRPr="00E83559">
        <w:t xml:space="preserve">SSL/TLS </w:t>
      </w:r>
      <w:r w:rsidRPr="00E83559">
        <w:rPr>
          <w:cs/>
        </w:rPr>
        <w:t xml:space="preserve">จากเวอร์ชันที่ปลอดภัยลงเป็นเวอร์ชันที่ไม่ปลอดภัย เพื่อให้ผู้โจมตีสามารถแฝงตัวเข้าไปและดักจับข้อมูลที่ถูกส่งผ่าน </w:t>
      </w:r>
      <w:r w:rsidRPr="00E83559">
        <w:t xml:space="preserve">SSL/TLS </w:t>
      </w:r>
      <w:r w:rsidRPr="00E83559">
        <w:rPr>
          <w:cs/>
        </w:rPr>
        <w:t>ได้</w:t>
      </w:r>
    </w:p>
    <w:p w14:paraId="4ABE23CF" w14:textId="77777777" w:rsidR="00F66A08" w:rsidRPr="00E83559" w:rsidRDefault="00F66A08" w:rsidP="00F66A08">
      <w:pPr>
        <w:jc w:val="thaiDistribute"/>
      </w:pPr>
      <w:r w:rsidRPr="00E83559">
        <w:rPr>
          <w:cs/>
        </w:rPr>
        <w:tab/>
      </w:r>
      <w:r w:rsidRPr="00E83559">
        <w:t xml:space="preserve">DROWN (Decrypting RSA with Obsolete and Weakened eNcryption) </w:t>
      </w:r>
      <w:r w:rsidRPr="00E83559">
        <w:rPr>
          <w:cs/>
        </w:rPr>
        <w:t xml:space="preserve">เป็นช่องโหว่ที่เกี่ยวข้องกับการใช้งาน </w:t>
      </w:r>
      <w:r w:rsidRPr="00E83559">
        <w:t>SSLv</w:t>
      </w:r>
      <w:r w:rsidRPr="00E83559">
        <w:rPr>
          <w:cs/>
        </w:rPr>
        <w:t xml:space="preserve">2 ซึ่งเป็นโปรโตคอล </w:t>
      </w:r>
      <w:r w:rsidRPr="00E83559">
        <w:t xml:space="preserve">SSL/TLS </w:t>
      </w:r>
      <w:r w:rsidRPr="00E83559">
        <w:rPr>
          <w:cs/>
        </w:rPr>
        <w:t xml:space="preserve">เก่าแก่และไม่ปลอดภัย ช่องโหว่นี้ทำให้ผู้โจมตีสามารถถอดรหัสข้อมูลที่ถูกส่งผ่าน </w:t>
      </w:r>
      <w:r w:rsidRPr="00E83559">
        <w:t xml:space="preserve">SSL/TLS </w:t>
      </w:r>
      <w:r w:rsidRPr="00E83559">
        <w:rPr>
          <w:cs/>
        </w:rPr>
        <w:t>ได้</w:t>
      </w:r>
    </w:p>
    <w:p w14:paraId="7B708819" w14:textId="77777777" w:rsidR="00F66A08" w:rsidRPr="00E83559" w:rsidRDefault="00F66A08" w:rsidP="00F66A08">
      <w:pPr>
        <w:jc w:val="thaiDistribute"/>
      </w:pPr>
      <w:r w:rsidRPr="00E83559">
        <w:rPr>
          <w:cs/>
        </w:rPr>
        <w:tab/>
      </w:r>
      <w:r w:rsidRPr="00E83559">
        <w:t xml:space="preserve">BEAST (Browser Exploit Against SSL/TLS) </w:t>
      </w:r>
      <w:r w:rsidRPr="00E83559">
        <w:rPr>
          <w:cs/>
        </w:rPr>
        <w:t xml:space="preserve">เป็นช่องโหว่ที่เกี่ยวข้องกับการโจมตี </w:t>
      </w:r>
      <w:r w:rsidRPr="00E83559">
        <w:t xml:space="preserve">SSL/TLS </w:t>
      </w:r>
      <w:r w:rsidRPr="00E83559">
        <w:rPr>
          <w:cs/>
        </w:rPr>
        <w:t xml:space="preserve">ด้วยวิธีการใช้เครื่องมือที่ชื่อว่า </w:t>
      </w:r>
      <w:r w:rsidRPr="00E83559">
        <w:t xml:space="preserve">BEAST </w:t>
      </w:r>
      <w:r w:rsidRPr="00E83559">
        <w:rPr>
          <w:cs/>
        </w:rPr>
        <w:t xml:space="preserve">ซึ่งสามารถไปอ่านข้อมูลที่ถูกเข้ารหัสที่ผ่าน </w:t>
      </w:r>
      <w:r w:rsidRPr="00E83559">
        <w:t xml:space="preserve">SSL/TLS </w:t>
      </w:r>
      <w:r w:rsidRPr="00E83559">
        <w:rPr>
          <w:cs/>
        </w:rPr>
        <w:t xml:space="preserve">ได้ โดยช่องโหว่นี้เกิดจากการใช้งานโปรโตคอล </w:t>
      </w:r>
      <w:r w:rsidRPr="00E83559">
        <w:t xml:space="preserve">CBC (Cipher Block Chaining) </w:t>
      </w:r>
      <w:r w:rsidRPr="00E83559">
        <w:rPr>
          <w:cs/>
        </w:rPr>
        <w:t xml:space="preserve">ที่ไม่ปลอดภัยใน </w:t>
      </w:r>
      <w:r w:rsidRPr="00E83559">
        <w:t xml:space="preserve">SSL/TLS </w:t>
      </w:r>
      <w:r w:rsidRPr="00E83559">
        <w:rPr>
          <w:cs/>
        </w:rPr>
        <w:t>รุ่นเก่า</w:t>
      </w:r>
    </w:p>
    <w:p w14:paraId="2722275C" w14:textId="77777777" w:rsidR="00F66A08" w:rsidRPr="00E83559" w:rsidRDefault="00F66A08" w:rsidP="00F66A08">
      <w:pPr>
        <w:jc w:val="thaiDistribute"/>
      </w:pPr>
      <w:r w:rsidRPr="00E83559">
        <w:rPr>
          <w:cs/>
        </w:rPr>
        <w:tab/>
      </w:r>
      <w:r w:rsidRPr="00E83559">
        <w:t xml:space="preserve">Heartbleed </w:t>
      </w:r>
      <w:r w:rsidRPr="00E83559">
        <w:rPr>
          <w:cs/>
        </w:rPr>
        <w:t xml:space="preserve">เป็นช่องโหว่ที่เกิดขึ้นในไลบรารี </w:t>
      </w:r>
      <w:r w:rsidRPr="00E83559">
        <w:t xml:space="preserve">OpenSSL </w:t>
      </w:r>
      <w:r w:rsidRPr="00E83559">
        <w:rPr>
          <w:cs/>
        </w:rPr>
        <w:t>ทำให้ผู้ไม่หวังดีสามารถอ่านข้อมูลที่อยู่ในหน่วยความจำของเซิร์ฟเวอร์ได้ รวมถึงข้อมูลที่เป็นความลับ เช่น รหัสผ่าน หรือข้อมูลบัตรเครดิต ช่องโหว่นี้ได้รับความสนใจจากสื่อและชุมชนไอทีในช่วงปี 2014</w:t>
      </w:r>
    </w:p>
    <w:p w14:paraId="644CCD0F" w14:textId="77777777" w:rsidR="00F66A08" w:rsidRPr="00E83559" w:rsidRDefault="00F66A08" w:rsidP="00F66A08">
      <w:pPr>
        <w:jc w:val="thaiDistribute"/>
      </w:pPr>
      <w:r w:rsidRPr="00E83559">
        <w:rPr>
          <w:cs/>
        </w:rPr>
        <w:tab/>
      </w:r>
      <w:r w:rsidRPr="00E83559">
        <w:t>SWEET</w:t>
      </w:r>
      <w:r w:rsidRPr="00E83559">
        <w:rPr>
          <w:cs/>
        </w:rPr>
        <w:t xml:space="preserve">32 เป็นช่องโหว่ที่เกิดขึ้นในการเข้ารหัสด้วยวิธีการ </w:t>
      </w:r>
      <w:r w:rsidRPr="00E83559">
        <w:t xml:space="preserve">Triple-DES </w:t>
      </w:r>
      <w:r w:rsidRPr="00E83559">
        <w:rPr>
          <w:cs/>
        </w:rPr>
        <w:t>ทำให้ผู้ไม่หวังดีสามารถอ่านข้อมูลที่ถูกเข้ารหัสได้ ช่องโหว่นี้ได้รับการเผยแพร่ในปี 2016</w:t>
      </w:r>
    </w:p>
    <w:p w14:paraId="7163B414" w14:textId="005AD606" w:rsidR="00F66A08" w:rsidRDefault="00F66A08" w:rsidP="00F66A08">
      <w:pPr>
        <w:jc w:val="thaiDistribute"/>
        <w:rPr>
          <w:cs/>
        </w:rPr>
      </w:pPr>
      <w:r w:rsidRPr="00E83559">
        <w:rPr>
          <w:cs/>
        </w:rPr>
        <w:tab/>
      </w:r>
      <w:r w:rsidRPr="00E83559">
        <w:t>LUCKY</w:t>
      </w:r>
      <w:r w:rsidRPr="00E83559">
        <w:rPr>
          <w:cs/>
        </w:rPr>
        <w:t xml:space="preserve">13 เป็นช่องโหว่ที่เกิดขึ้นในการเข้ารหัสด้วยวิธีการ </w:t>
      </w:r>
      <w:r w:rsidRPr="00E83559">
        <w:t xml:space="preserve">CBC-mode </w:t>
      </w:r>
      <w:r w:rsidRPr="00E83559">
        <w:rPr>
          <w:cs/>
        </w:rPr>
        <w:t>ทำให้ผู้ไม่หวังดีสามารถเข้าถึงข้อมูลที่ถูกเข้ารหัสได้ ช่องโหว่นี้ได้รับการเผยแพร่ในปี 2013</w:t>
      </w:r>
    </w:p>
    <w:p w14:paraId="352885D4" w14:textId="7A460855" w:rsidR="0052300D" w:rsidRDefault="0052300D"/>
    <w:p w14:paraId="7289E64E" w14:textId="77777777" w:rsidR="0052300D" w:rsidRDefault="0052300D"/>
    <w:p w14:paraId="71282A17" w14:textId="77777777" w:rsidR="0052300D" w:rsidRDefault="0052300D"/>
    <w:p w14:paraId="323FF590" w14:textId="77777777" w:rsidR="0052300D" w:rsidRDefault="0052300D"/>
    <w:p w14:paraId="0854B01D" w14:textId="77777777" w:rsidR="0052300D" w:rsidRDefault="0052300D"/>
    <w:p w14:paraId="586C3126" w14:textId="77777777" w:rsidR="0052300D" w:rsidRDefault="0052300D"/>
    <w:p w14:paraId="0F6C8F0E" w14:textId="77777777" w:rsidR="0052300D" w:rsidRDefault="0052300D"/>
    <w:p w14:paraId="1412AF11" w14:textId="77777777" w:rsidR="0052300D" w:rsidRDefault="0052300D"/>
    <w:p w14:paraId="521EBFE2" w14:textId="77777777" w:rsidR="0052300D" w:rsidRDefault="0052300D"/>
    <w:p w14:paraId="182CC4B8" w14:textId="77777777" w:rsidR="0052300D" w:rsidRDefault="0052300D"/>
    <w:p w14:paraId="3654A056" w14:textId="77777777" w:rsidR="0052300D" w:rsidRDefault="0052300D"/>
    <w:p w14:paraId="451F51D3" w14:textId="77777777" w:rsidR="0052300D" w:rsidRDefault="0052300D"/>
    <w:p w14:paraId="662D7372" w14:textId="78B2C77C" w:rsidR="0052300D" w:rsidRDefault="0052300D">
      <w:r>
        <w:br w:type="page"/>
      </w:r>
    </w:p>
    <w:p w14:paraId="7D9BCF89" w14:textId="33FAF18E" w:rsidR="0052300D" w:rsidRDefault="0052300D" w:rsidP="0052300D">
      <w:pPr>
        <w:pStyle w:val="Heading9"/>
      </w:pPr>
    </w:p>
    <w:p w14:paraId="2FBB4893" w14:textId="52A10BCB" w:rsidR="0052300D" w:rsidRPr="0052300D" w:rsidRDefault="0052300D" w:rsidP="0052300D">
      <w:pPr>
        <w:pStyle w:val="Heading2"/>
        <w:numPr>
          <w:ilvl w:val="0"/>
          <w:numId w:val="0"/>
        </w:numPr>
        <w:jc w:val="center"/>
      </w:pPr>
      <w:r w:rsidRPr="00650029">
        <w:rPr>
          <w:noProof/>
        </w:rPr>
        <w:drawing>
          <wp:anchor distT="0" distB="0" distL="114300" distR="114300" simplePos="0" relativeHeight="251654143" behindDoc="0" locked="0" layoutInCell="1" allowOverlap="1" wp14:anchorId="65A2D613" wp14:editId="173A8A69">
            <wp:simplePos x="0" y="0"/>
            <wp:positionH relativeFrom="margin">
              <wp:align>center</wp:align>
            </wp:positionH>
            <wp:positionV relativeFrom="paragraph">
              <wp:posOffset>481330</wp:posOffset>
            </wp:positionV>
            <wp:extent cx="2255520" cy="2407920"/>
            <wp:effectExtent l="0" t="0" r="0" b="0"/>
            <wp:wrapThrough wrapText="bothSides">
              <wp:wrapPolygon edited="0">
                <wp:start x="0" y="0"/>
                <wp:lineTo x="0" y="21361"/>
                <wp:lineTo x="21345" y="21361"/>
                <wp:lineTo x="21345" y="0"/>
                <wp:lineTo x="0" y="0"/>
              </wp:wrapPolygon>
            </wp:wrapThrough>
            <wp:docPr id="2099347162" name="Picture 1" descr="A white square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47162" name="Picture 1" descr="A white square with green text&#10;&#10;Description automatically generated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r="30962" b="13068"/>
                    <a:stretch/>
                  </pic:blipFill>
                  <pic:spPr bwMode="auto">
                    <a:xfrm>
                      <a:off x="0" y="0"/>
                      <a:ext cx="225552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</w:rPr>
        <w:t xml:space="preserve">คู่มือการติดตั้ง </w:t>
      </w:r>
      <w:r>
        <w:t>Line API KEY to Group Chat</w:t>
      </w:r>
    </w:p>
    <w:p w14:paraId="76808255" w14:textId="4A59A995" w:rsidR="0052300D" w:rsidRDefault="00B002CD" w:rsidP="0052300D">
      <w:pPr>
        <w:pStyle w:val="ListParagraph"/>
        <w:jc w:val="center"/>
        <w:rPr>
          <w:rFonts w:cs="TH SarabunPSK"/>
          <w:szCs w:val="32"/>
        </w:rPr>
      </w:pPr>
      <w:r>
        <w:rPr>
          <w:noProof/>
        </w:rPr>
        <w:pict w14:anchorId="07B44831">
          <v:rect id="_x0000_s2059" style="position:absolute;left:0;text-align:left;margin-left:0;margin-top:128.55pt;width:122.8pt;height:22.8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" filled="f" strokecolor="red" strokeweight="2pt">
            <w10:wrap anchorx="margin"/>
          </v:rect>
        </w:pict>
      </w:r>
    </w:p>
    <w:p w14:paraId="3B14F476" w14:textId="461DE168" w:rsidR="0052300D" w:rsidRPr="0070751D" w:rsidRDefault="00B002CD" w:rsidP="0052300D">
      <w:pPr>
        <w:pStyle w:val="ListParagraph"/>
        <w:jc w:val="center"/>
        <w:rPr>
          <w:rFonts w:cs="TH SarabunPSK"/>
          <w:szCs w:val="32"/>
        </w:rPr>
      </w:pPr>
      <w:r>
        <w:rPr>
          <w:noProof/>
        </w:rPr>
        <w:pict w14:anchorId="1982893B">
          <v:rect id="_x0000_s2058" style="position:absolute;left:0;text-align:left;margin-left:186.5pt;margin-top:220.95pt;width:91.5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" filled="f" strokecolor="red" strokeweight="2pt"/>
        </w:pict>
      </w:r>
      <w:r>
        <w:rPr>
          <w:noProof/>
        </w:rPr>
        <w:pict w14:anchorId="12736DC2">
          <v:rect id="Rectangle 2" o:spid="_x0000_s2057" style="position:absolute;left:0;text-align:left;margin-left:133.95pt;margin-top:123.9pt;width:39.6pt;height:24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" fillcolor="#c2d69b [1942]" strokecolor="#0a121c [484]" strokeweight="2pt"/>
        </w:pict>
      </w:r>
      <w:r w:rsidR="0052300D" w:rsidRPr="0052300D">
        <w:rPr>
          <w:noProof/>
        </w:rPr>
        <w:t xml:space="preserve"> </w:t>
      </w:r>
      <w:r w:rsidR="0052300D">
        <w:rPr>
          <w:noProof/>
        </w:rPr>
        <w:drawing>
          <wp:inline distT="0" distB="0" distL="0" distR="0" wp14:anchorId="59F94315" wp14:editId="5C392483">
            <wp:extent cx="2809875" cy="5647267"/>
            <wp:effectExtent l="0" t="0" r="0" b="0"/>
            <wp:docPr id="876904925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5" b="-646"/>
                    <a:stretch/>
                  </pic:blipFill>
                  <pic:spPr bwMode="auto">
                    <a:xfrm>
                      <a:off x="0" y="0"/>
                      <a:ext cx="2813242" cy="56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316D4" w14:textId="77777777" w:rsidR="0052300D" w:rsidRDefault="0052300D" w:rsidP="0052300D">
      <w:pPr>
        <w:jc w:val="center"/>
      </w:pPr>
      <w:r w:rsidRPr="00650029">
        <w:rPr>
          <w:noProof/>
        </w:rPr>
        <w:lastRenderedPageBreak/>
        <w:drawing>
          <wp:inline distT="0" distB="0" distL="0" distR="0" wp14:anchorId="5FD8C212" wp14:editId="199A1EA8">
            <wp:extent cx="5943600" cy="2777490"/>
            <wp:effectExtent l="0" t="0" r="0" b="3810"/>
            <wp:docPr id="709875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7504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9330" w14:textId="5A1CF85D" w:rsidR="0052300D" w:rsidRDefault="00B002CD" w:rsidP="0052300D">
      <w:pPr>
        <w:jc w:val="center"/>
      </w:pPr>
      <w:r>
        <w:rPr>
          <w:noProof/>
        </w:rPr>
        <w:pict w14:anchorId="74030609">
          <v:rect id="_x0000_s2056" style="position:absolute;left:0;text-align:left;margin-left:82pt;margin-top:72.35pt;width:102.5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" filled="f" strokecolor="red" strokeweight="2pt"/>
        </w:pict>
      </w:r>
      <w:r w:rsidR="0052300D" w:rsidRPr="00650029">
        <w:rPr>
          <w:noProof/>
        </w:rPr>
        <w:drawing>
          <wp:inline distT="0" distB="0" distL="0" distR="0" wp14:anchorId="25B3A531" wp14:editId="77D51E71">
            <wp:extent cx="5943600" cy="2763520"/>
            <wp:effectExtent l="0" t="0" r="0" b="0"/>
            <wp:docPr id="1380189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8965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7FEB" w14:textId="77777777" w:rsidR="0052300D" w:rsidRDefault="0052300D" w:rsidP="0052300D">
      <w:pPr>
        <w:jc w:val="center"/>
      </w:pPr>
    </w:p>
    <w:p w14:paraId="48FE07ED" w14:textId="4676998D" w:rsidR="0052300D" w:rsidRDefault="00B002CD" w:rsidP="0052300D">
      <w:pPr>
        <w:jc w:val="center"/>
      </w:pPr>
      <w:r>
        <w:rPr>
          <w:noProof/>
        </w:rPr>
        <w:lastRenderedPageBreak/>
        <w:pict w14:anchorId="46924A51">
          <v:rect id="_x0000_s2055" style="position:absolute;left:0;text-align:left;margin-left:161pt;margin-top:104.5pt;width:79.5pt;height:2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" filled="f" strokecolor="red" strokeweight="2pt"/>
        </w:pict>
      </w:r>
      <w:r w:rsidR="0052300D" w:rsidRPr="002042CF">
        <w:rPr>
          <w:noProof/>
        </w:rPr>
        <w:drawing>
          <wp:inline distT="0" distB="0" distL="0" distR="0" wp14:anchorId="34E73D31" wp14:editId="262349B5">
            <wp:extent cx="5943600" cy="2776220"/>
            <wp:effectExtent l="0" t="0" r="0" b="5080"/>
            <wp:docPr id="108763333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33331" name="Picture 1" descr="A screenshot of a phon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F9B8" w14:textId="4AC18268" w:rsidR="0052300D" w:rsidRDefault="00B002CD" w:rsidP="0052300D">
      <w:pPr>
        <w:jc w:val="center"/>
      </w:pPr>
      <w:r>
        <w:rPr>
          <w:noProof/>
        </w:rPr>
        <w:pict w14:anchorId="67368A8D">
          <v:rect id="Rectangle 3" o:spid="_x0000_s2054" style="position:absolute;left:0;text-align:left;margin-left:165pt;margin-top:86.75pt;width:140.5pt;height:1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" fillcolor="#ddd8c2 [2894]" strokecolor="red" strokeweight="2pt"/>
        </w:pict>
      </w:r>
      <w:r w:rsidR="0052300D" w:rsidRPr="00650029">
        <w:rPr>
          <w:noProof/>
        </w:rPr>
        <w:drawing>
          <wp:inline distT="0" distB="0" distL="0" distR="0" wp14:anchorId="2F7B52FB" wp14:editId="292B2932">
            <wp:extent cx="5943600" cy="2766695"/>
            <wp:effectExtent l="0" t="0" r="0" b="0"/>
            <wp:docPr id="1177124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453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F3E4" w14:textId="5DF38070" w:rsidR="0052300D" w:rsidRDefault="00B002CD" w:rsidP="0052300D">
      <w:pPr>
        <w:jc w:val="center"/>
      </w:pPr>
      <w:r>
        <w:rPr>
          <w:noProof/>
        </w:rPr>
        <w:pict w14:anchorId="58C86D86">
          <v:rect id="Rectangle 10" o:spid="_x0000_s2053" style="position:absolute;left:0;text-align:left;margin-left:88pt;margin-top:87pt;width:293.5pt;height:5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" filled="f" strokecolor="red" strokeweight="2pt"/>
        </w:pict>
      </w:r>
      <w:r w:rsidR="0052300D" w:rsidRPr="00044703">
        <w:rPr>
          <w:noProof/>
        </w:rPr>
        <w:drawing>
          <wp:inline distT="0" distB="0" distL="0" distR="0" wp14:anchorId="35F89050" wp14:editId="1BC52721">
            <wp:extent cx="5943600" cy="2514600"/>
            <wp:effectExtent l="0" t="0" r="0" b="0"/>
            <wp:docPr id="11972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818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b="8987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348D2" w14:textId="464EBE98" w:rsidR="0052300D" w:rsidRDefault="00B002CD" w:rsidP="0052300D">
      <w:pPr>
        <w:jc w:val="center"/>
      </w:pPr>
      <w:r>
        <w:rPr>
          <w:noProof/>
        </w:rPr>
        <w:lastRenderedPageBreak/>
        <w:pict w14:anchorId="641C8544">
          <v:rect id="_x0000_s2052" style="position:absolute;left:0;text-align:left;margin-left:217.65pt;margin-top:43.35pt;width:62.7pt;height:5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" filled="f" strokecolor="red" strokeweight="4pt"/>
        </w:pict>
      </w:r>
      <w:r w:rsidR="0052300D">
        <w:rPr>
          <w:noProof/>
        </w:rPr>
        <w:drawing>
          <wp:inline distT="0" distB="0" distL="0" distR="0" wp14:anchorId="55B566B8" wp14:editId="45E779D1">
            <wp:extent cx="3703320" cy="7940040"/>
            <wp:effectExtent l="0" t="0" r="0" b="3810"/>
            <wp:docPr id="199172287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/>
                    <a:stretch/>
                  </pic:blipFill>
                  <pic:spPr bwMode="auto">
                    <a:xfrm>
                      <a:off x="0" y="0"/>
                      <a:ext cx="3703320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D75B5" w14:textId="53EE76B9" w:rsidR="0052300D" w:rsidRDefault="00B002CD" w:rsidP="0052300D">
      <w:pPr>
        <w:jc w:val="center"/>
      </w:pPr>
      <w:r>
        <w:rPr>
          <w:noProof/>
        </w:rPr>
        <w:lastRenderedPageBreak/>
        <w:pict w14:anchorId="39071C89">
          <v:rect id="_x0000_s2051" style="position:absolute;left:0;text-align:left;margin-left:87.3pt;margin-top:365.1pt;width:287.1pt;height: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" filled="f" strokecolor="red" strokeweight="4pt"/>
        </w:pict>
      </w:r>
      <w:r w:rsidR="0052300D">
        <w:rPr>
          <w:noProof/>
        </w:rPr>
        <w:drawing>
          <wp:inline distT="0" distB="0" distL="0" distR="0" wp14:anchorId="4BCCAE20" wp14:editId="3F1C90B0">
            <wp:extent cx="3703320" cy="7940040"/>
            <wp:effectExtent l="0" t="0" r="0" b="3810"/>
            <wp:docPr id="1499909049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/>
                    <a:stretch/>
                  </pic:blipFill>
                  <pic:spPr bwMode="auto">
                    <a:xfrm>
                      <a:off x="0" y="0"/>
                      <a:ext cx="3703320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7D4B" w14:textId="7CA46969" w:rsidR="0052300D" w:rsidRDefault="00B002CD" w:rsidP="0052300D">
      <w:pPr>
        <w:jc w:val="center"/>
      </w:pPr>
      <w:r>
        <w:rPr>
          <w:noProof/>
        </w:rPr>
        <w:lastRenderedPageBreak/>
        <w:pict w14:anchorId="371200E4">
          <v:rect id="_x0000_s2050" style="position:absolute;left:0;text-align:left;margin-left:90.3pt;margin-top:75.3pt;width:169.5pt;height:165.3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DH3hgIAAGoFAAAOAAAAZHJzL2Uyb0RvYy54bWysVEtv2zAMvg/YfxB0X21nT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" filled="f" strokecolor="red" strokeweight="4pt">
            <w10:wrap anchorx="margin"/>
          </v:rect>
        </w:pict>
      </w:r>
      <w:r w:rsidR="0052300D">
        <w:rPr>
          <w:noProof/>
        </w:rPr>
        <w:drawing>
          <wp:inline distT="0" distB="0" distL="0" distR="0" wp14:anchorId="7FA4DBB0" wp14:editId="5A927197">
            <wp:extent cx="3703320" cy="7940040"/>
            <wp:effectExtent l="0" t="0" r="0" b="3810"/>
            <wp:docPr id="812287770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/>
                    <a:stretch/>
                  </pic:blipFill>
                  <pic:spPr bwMode="auto">
                    <a:xfrm>
                      <a:off x="0" y="0"/>
                      <a:ext cx="3703320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663C" w14:textId="77777777" w:rsidR="0052300D" w:rsidRPr="0070751D" w:rsidRDefault="0052300D" w:rsidP="0052300D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22A77E6C" wp14:editId="6CCB9EA8">
            <wp:extent cx="3703320" cy="7940040"/>
            <wp:effectExtent l="0" t="0" r="0" b="3810"/>
            <wp:docPr id="1107366751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/>
                    <a:stretch/>
                  </pic:blipFill>
                  <pic:spPr bwMode="auto">
                    <a:xfrm>
                      <a:off x="0" y="0"/>
                      <a:ext cx="3703320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BB24A" w14:textId="77777777" w:rsidR="0052300D" w:rsidRDefault="0052300D" w:rsidP="0052300D">
      <w:pPr>
        <w:pStyle w:val="Heading2"/>
        <w:numPr>
          <w:ilvl w:val="0"/>
          <w:numId w:val="0"/>
        </w:numPr>
      </w:pPr>
    </w:p>
    <w:p w14:paraId="52664E18" w14:textId="77777777" w:rsidR="0052300D" w:rsidRDefault="0052300D" w:rsidP="0052300D"/>
    <w:p w14:paraId="4F8620E1" w14:textId="77777777" w:rsidR="0052300D" w:rsidRDefault="0052300D" w:rsidP="0052300D"/>
    <w:p w14:paraId="3AC4E977" w14:textId="77777777" w:rsidR="0052300D" w:rsidRDefault="0052300D" w:rsidP="0052300D"/>
    <w:p w14:paraId="5C090827" w14:textId="77777777" w:rsidR="0052300D" w:rsidRDefault="0052300D" w:rsidP="0052300D"/>
    <w:p w14:paraId="20428DDF" w14:textId="77777777" w:rsidR="0052300D" w:rsidRDefault="0052300D" w:rsidP="0052300D"/>
    <w:p w14:paraId="7E7173C6" w14:textId="77777777" w:rsidR="0052300D" w:rsidRDefault="0052300D" w:rsidP="0052300D"/>
    <w:p w14:paraId="25C9C907" w14:textId="77777777" w:rsidR="0052300D" w:rsidRDefault="0052300D" w:rsidP="0052300D"/>
    <w:p w14:paraId="18BB9BD3" w14:textId="77777777" w:rsidR="0052300D" w:rsidRDefault="0052300D" w:rsidP="0052300D"/>
    <w:p w14:paraId="1F52A954" w14:textId="77777777" w:rsidR="0052300D" w:rsidRDefault="0052300D" w:rsidP="0052300D"/>
    <w:p w14:paraId="6AF80B87" w14:textId="77777777" w:rsidR="0052300D" w:rsidRDefault="0052300D" w:rsidP="0052300D"/>
    <w:p w14:paraId="34ED2A1A" w14:textId="77777777" w:rsidR="0052300D" w:rsidRDefault="0052300D" w:rsidP="0052300D"/>
    <w:p w14:paraId="68C1FF0F" w14:textId="77777777" w:rsidR="0052300D" w:rsidRDefault="0052300D" w:rsidP="0052300D"/>
    <w:p w14:paraId="6CEE9A3A" w14:textId="77777777" w:rsidR="0052300D" w:rsidRDefault="0052300D" w:rsidP="0052300D"/>
    <w:p w14:paraId="3CA6E470" w14:textId="77777777" w:rsidR="0052300D" w:rsidRDefault="0052300D" w:rsidP="0052300D"/>
    <w:p w14:paraId="4E113669" w14:textId="77777777" w:rsidR="0052300D" w:rsidRDefault="0052300D" w:rsidP="0052300D"/>
    <w:p w14:paraId="7DC93411" w14:textId="77777777" w:rsidR="0052300D" w:rsidRDefault="0052300D" w:rsidP="0052300D"/>
    <w:p w14:paraId="5A2BDC4C" w14:textId="77777777" w:rsidR="0052300D" w:rsidRDefault="0052300D" w:rsidP="0052300D"/>
    <w:p w14:paraId="5CF89C68" w14:textId="77777777" w:rsidR="0052300D" w:rsidRDefault="0052300D" w:rsidP="0052300D"/>
    <w:p w14:paraId="1CCFC33C" w14:textId="77777777" w:rsidR="0052300D" w:rsidRDefault="0052300D" w:rsidP="0052300D"/>
    <w:p w14:paraId="2D5DA8AD" w14:textId="77777777" w:rsidR="0052300D" w:rsidRDefault="0052300D" w:rsidP="0052300D"/>
    <w:p w14:paraId="51E20DC2" w14:textId="77777777" w:rsidR="0052300D" w:rsidRDefault="0052300D" w:rsidP="0052300D"/>
    <w:p w14:paraId="17593918" w14:textId="77777777" w:rsidR="0052300D" w:rsidRDefault="0052300D" w:rsidP="0052300D"/>
    <w:p w14:paraId="19E5C4BF" w14:textId="77777777" w:rsidR="0052300D" w:rsidRDefault="0052300D" w:rsidP="0052300D"/>
    <w:p w14:paraId="526B706F" w14:textId="77777777" w:rsidR="0052300D" w:rsidRDefault="0052300D" w:rsidP="0052300D"/>
    <w:p w14:paraId="6E3ECD4A" w14:textId="77777777" w:rsidR="0052300D" w:rsidRDefault="0052300D" w:rsidP="0052300D"/>
    <w:p w14:paraId="64ACBB08" w14:textId="518FFDB1" w:rsidR="0052300D" w:rsidRDefault="0052300D">
      <w:r>
        <w:br w:type="page"/>
      </w:r>
    </w:p>
    <w:p w14:paraId="6D559886" w14:textId="77777777" w:rsidR="00F66A08" w:rsidRDefault="00F66A08">
      <w:pPr>
        <w:rPr>
          <w:cs/>
        </w:rPr>
      </w:pPr>
    </w:p>
    <w:p w14:paraId="42CD2F5F" w14:textId="03C9C73F" w:rsidR="00D66E22" w:rsidRPr="0010416E" w:rsidRDefault="00D66E22" w:rsidP="0034489C">
      <w:pPr>
        <w:pStyle w:val="a1"/>
        <w:rPr>
          <w:sz w:val="36"/>
          <w:szCs w:val="36"/>
        </w:rPr>
      </w:pPr>
      <w:r w:rsidRPr="0010416E">
        <w:rPr>
          <w:rFonts w:hint="cs"/>
          <w:sz w:val="36"/>
          <w:szCs w:val="36"/>
          <w:cs/>
        </w:rPr>
        <w:t>เอกสารอ้างอิง</w:t>
      </w:r>
    </w:p>
    <w:p w14:paraId="0B95BFF5" w14:textId="430177EE" w:rsidR="00E93E8B" w:rsidRPr="00E90B16" w:rsidRDefault="00E93E8B" w:rsidP="003F4016">
      <w:pPr>
        <w:ind w:left="360" w:hanging="360"/>
        <w:jc w:val="thaiDistribute"/>
      </w:pPr>
      <w:bookmarkStart w:id="121" w:name="NIST"/>
      <w:bookmarkStart w:id="122" w:name="_Hlk122651441"/>
      <w:r w:rsidRPr="00E90B16">
        <w:rPr>
          <w:rFonts w:hint="cs"/>
        </w:rPr>
        <w:t xml:space="preserve">[1] P. Grassi, M. Garcia, J. </w:t>
      </w:r>
      <w:r w:rsidR="00E90B16" w:rsidRPr="00E90B16">
        <w:t>Fenton</w:t>
      </w:r>
      <w:r w:rsidR="00244B1D">
        <w:t>.</w:t>
      </w:r>
      <w:r w:rsidR="00E90B16" w:rsidRPr="00E90B16">
        <w:t xml:space="preserve"> “</w:t>
      </w:r>
      <w:r w:rsidRPr="00E90B16">
        <w:rPr>
          <w:rFonts w:hint="cs"/>
        </w:rPr>
        <w:t>Digital Identity Guidelines</w:t>
      </w:r>
      <w:r w:rsidR="00E90B16">
        <w:t>”</w:t>
      </w:r>
      <w:r w:rsidRPr="00E90B16">
        <w:rPr>
          <w:rFonts w:hint="cs"/>
        </w:rPr>
        <w:t xml:space="preserve"> NIST Special Publication 800-63 Revision 3</w:t>
      </w:r>
      <w:r w:rsidR="00244B1D">
        <w:t>,</w:t>
      </w:r>
      <w:r w:rsidRPr="00E90B16">
        <w:rPr>
          <w:rFonts w:hint="cs"/>
        </w:rPr>
        <w:t xml:space="preserve"> June 2017. </w:t>
      </w:r>
    </w:p>
    <w:p w14:paraId="08F166BF" w14:textId="3C7AC01E" w:rsidR="00E93E8B" w:rsidRPr="00E90B16" w:rsidRDefault="00E93E8B" w:rsidP="003F4016">
      <w:pPr>
        <w:jc w:val="thaiDistribute"/>
      </w:pPr>
      <w:bookmarkStart w:id="123" w:name="Entropy"/>
      <w:bookmarkEnd w:id="121"/>
      <w:r w:rsidRPr="00E90B16">
        <w:rPr>
          <w:rFonts w:hint="cs"/>
        </w:rPr>
        <w:t xml:space="preserve">[2] </w:t>
      </w:r>
      <w:r w:rsidR="00906726" w:rsidRPr="00906726">
        <w:t>C. Shannon. "A Mathematical Theory of Communication".1948</w:t>
      </w:r>
    </w:p>
    <w:p w14:paraId="354E6145" w14:textId="4483A209" w:rsidR="00E90B16" w:rsidRPr="00E90B16" w:rsidRDefault="00E93E8B" w:rsidP="003F4016">
      <w:pPr>
        <w:jc w:val="thaiDistribute"/>
      </w:pPr>
      <w:bookmarkStart w:id="124" w:name="Dictionary"/>
      <w:bookmarkEnd w:id="123"/>
      <w:r w:rsidRPr="00E90B16">
        <w:rPr>
          <w:rFonts w:hint="cs"/>
        </w:rPr>
        <w:t xml:space="preserve">[3] </w:t>
      </w:r>
      <w:r w:rsidR="00E90B16" w:rsidRPr="00E90B16">
        <w:rPr>
          <w:rFonts w:hint="cs"/>
        </w:rPr>
        <w:t>J. Atwood</w:t>
      </w:r>
      <w:r w:rsidR="00244B1D">
        <w:t>.</w:t>
      </w:r>
      <w:r w:rsidR="00E90B16" w:rsidRPr="00E90B16">
        <w:rPr>
          <w:rFonts w:hint="cs"/>
        </w:rPr>
        <w:t xml:space="preserve"> “Dictionary attack 101”</w:t>
      </w:r>
      <w:r w:rsidR="00244B1D">
        <w:t>.</w:t>
      </w:r>
      <w:r w:rsidR="00E90B16" w:rsidRPr="00E90B16">
        <w:rPr>
          <w:rFonts w:hint="cs"/>
        </w:rPr>
        <w:t xml:space="preserve"> January 2009.</w:t>
      </w:r>
    </w:p>
    <w:p w14:paraId="37D476CD" w14:textId="193E3A23" w:rsidR="00846340" w:rsidRDefault="00E90B16" w:rsidP="003F4016">
      <w:pPr>
        <w:ind w:left="360" w:hanging="360"/>
        <w:jc w:val="thaiDistribute"/>
      </w:pPr>
      <w:bookmarkStart w:id="125" w:name="INFOSEC"/>
      <w:bookmarkEnd w:id="124"/>
      <w:r w:rsidRPr="00E90B16">
        <w:rPr>
          <w:rFonts w:hint="cs"/>
        </w:rPr>
        <w:t xml:space="preserve">[4] </w:t>
      </w:r>
      <w:r w:rsidR="00846340">
        <w:t xml:space="preserve">M. </w:t>
      </w:r>
      <w:r w:rsidRPr="00E90B16">
        <w:t>Curry,</w:t>
      </w:r>
      <w:r w:rsidR="00846340">
        <w:t xml:space="preserve"> B. </w:t>
      </w:r>
      <w:r w:rsidRPr="00E90B16">
        <w:t xml:space="preserve">Marshall, </w:t>
      </w:r>
      <w:r w:rsidR="00846340">
        <w:t xml:space="preserve">R. </w:t>
      </w:r>
      <w:r w:rsidRPr="00E90B16">
        <w:t xml:space="preserve">Crossler, </w:t>
      </w:r>
      <w:r w:rsidR="00846340">
        <w:t xml:space="preserve">E. </w:t>
      </w:r>
      <w:r w:rsidRPr="00E90B16">
        <w:t>Robert</w:t>
      </w:r>
      <w:r w:rsidR="00846340">
        <w:t xml:space="preserve">, J. </w:t>
      </w:r>
      <w:r w:rsidRPr="00E90B16">
        <w:t>Correia</w:t>
      </w:r>
      <w:r w:rsidR="00244B1D">
        <w:t>.</w:t>
      </w:r>
      <w:r w:rsidR="00846340">
        <w:t xml:space="preserve"> “</w:t>
      </w:r>
      <w:r w:rsidR="00846340" w:rsidRPr="00846340">
        <w:t>InfoSec Process Action Model (IPAM): Systematically Addressing Individual Security Behavior</w:t>
      </w:r>
      <w:r w:rsidR="00846340">
        <w:t>”</w:t>
      </w:r>
      <w:r w:rsidR="00244B1D">
        <w:t>.</w:t>
      </w:r>
      <w:r w:rsidR="00846340">
        <w:t xml:space="preserve"> April 2018.</w:t>
      </w:r>
    </w:p>
    <w:p w14:paraId="35EEC477" w14:textId="651E418E" w:rsidR="00BA2586" w:rsidRDefault="00846340" w:rsidP="003F4016">
      <w:pPr>
        <w:ind w:left="450" w:hanging="450"/>
        <w:jc w:val="thaiDistribute"/>
      </w:pPr>
      <w:bookmarkStart w:id="126" w:name="Linux"/>
      <w:bookmarkEnd w:id="125"/>
      <w:r>
        <w:t>[5]</w:t>
      </w:r>
      <w:r w:rsidRPr="00846340">
        <w:t xml:space="preserve"> "Linux Operating Systems: Distributions"</w:t>
      </w:r>
      <w:r w:rsidR="00244B1D">
        <w:t>.</w:t>
      </w:r>
      <w:r w:rsidRPr="00846340">
        <w:t xml:space="preserve"> swift.siphos.be. 27, November 2014. Archived from the original on 3, October 2018. </w:t>
      </w:r>
    </w:p>
    <w:p w14:paraId="712D84B7" w14:textId="31D89B9E" w:rsidR="00BA2586" w:rsidRDefault="00BA2586" w:rsidP="003F4016">
      <w:pPr>
        <w:jc w:val="thaiDistribute"/>
      </w:pPr>
      <w:bookmarkStart w:id="127" w:name="Malware"/>
      <w:bookmarkEnd w:id="126"/>
      <w:r>
        <w:t xml:space="preserve">[6] </w:t>
      </w:r>
      <w:r w:rsidRPr="00BA2586">
        <w:t>"Malware Etymology". Online Etymology Dictionary. Retrieved 17</w:t>
      </w:r>
      <w:r w:rsidR="00244B1D">
        <w:t>,</w:t>
      </w:r>
      <w:r w:rsidRPr="00BA2586">
        <w:t xml:space="preserve"> November 2022.</w:t>
      </w:r>
      <w:r w:rsidRPr="00BA2586">
        <w:rPr>
          <w:rFonts w:hint="cs"/>
        </w:rPr>
        <w:t xml:space="preserve"> </w:t>
      </w:r>
    </w:p>
    <w:p w14:paraId="76070DFF" w14:textId="77777777" w:rsidR="00244B1D" w:rsidRDefault="00BA2586" w:rsidP="003F4016">
      <w:pPr>
        <w:jc w:val="thaiDistribute"/>
      </w:pPr>
      <w:bookmarkStart w:id="128" w:name="Hashcat"/>
      <w:bookmarkEnd w:id="127"/>
      <w:r>
        <w:t>[7] J. Steube, G. Gristina. “</w:t>
      </w:r>
      <w:r w:rsidR="00244B1D">
        <w:t>Hashcat</w:t>
      </w:r>
      <w:r>
        <w:t>”</w:t>
      </w:r>
      <w:r w:rsidR="00244B1D">
        <w:t>. 21, November 2021.</w:t>
      </w:r>
    </w:p>
    <w:p w14:paraId="0FA9049B" w14:textId="77777777" w:rsidR="00244B1D" w:rsidRDefault="00244B1D" w:rsidP="003F4016">
      <w:pPr>
        <w:ind w:left="360" w:hanging="360"/>
        <w:jc w:val="thaiDistribute"/>
      </w:pPr>
      <w:bookmarkStart w:id="129" w:name="VM"/>
      <w:bookmarkEnd w:id="128"/>
      <w:r>
        <w:t xml:space="preserve">[8] </w:t>
      </w:r>
      <w:r w:rsidRPr="00244B1D">
        <w:t xml:space="preserve">Oliphant, Patrick. "Virtual Machines". VirtualComputing. Archived from the original on 2016-07-29. Retrieved </w:t>
      </w:r>
      <w:r>
        <w:t>23, September 2016.</w:t>
      </w:r>
    </w:p>
    <w:p w14:paraId="3B740AE6" w14:textId="77777777" w:rsidR="00244B1D" w:rsidRDefault="00244B1D" w:rsidP="003F4016">
      <w:pPr>
        <w:jc w:val="thaiDistribute"/>
      </w:pPr>
      <w:bookmarkStart w:id="130" w:name="OpenVAS"/>
      <w:bookmarkEnd w:id="129"/>
      <w:r>
        <w:t xml:space="preserve">[9] </w:t>
      </w:r>
      <w:r w:rsidRPr="00244B1D">
        <w:t>Greenbone Networks GmbH</w:t>
      </w:r>
      <w:r>
        <w:t>. “OpenVAS”. 18, June 2022.</w:t>
      </w:r>
    </w:p>
    <w:p w14:paraId="549F2C32" w14:textId="2EF61B81" w:rsidR="00D66E22" w:rsidRDefault="00244B1D" w:rsidP="003F4016">
      <w:pPr>
        <w:ind w:left="450" w:hanging="450"/>
        <w:jc w:val="thaiDistribute"/>
      </w:pPr>
      <w:bookmarkStart w:id="131" w:name="CVE"/>
      <w:bookmarkEnd w:id="130"/>
      <w:r>
        <w:t xml:space="preserve">[10] </w:t>
      </w:r>
      <w:r w:rsidR="00562A18">
        <w:t xml:space="preserve">M. </w:t>
      </w:r>
      <w:r w:rsidR="00562A18" w:rsidRPr="00244B1D">
        <w:t>Corporation</w:t>
      </w:r>
      <w:r w:rsidR="00562A18">
        <w:t xml:space="preserve">. </w:t>
      </w:r>
      <w:r w:rsidRPr="00244B1D">
        <w:t xml:space="preserve">"CVE – Common Vulnerabilities and Exposures". Retrieved </w:t>
      </w:r>
      <w:r>
        <w:t>18, June 2009</w:t>
      </w:r>
      <w:r w:rsidRPr="00244B1D">
        <w:t xml:space="preserve">. </w:t>
      </w:r>
    </w:p>
    <w:p w14:paraId="3289E3DA" w14:textId="7BB88382" w:rsidR="00562A18" w:rsidRDefault="00562A18" w:rsidP="003F4016">
      <w:pPr>
        <w:jc w:val="thaiDistribute"/>
      </w:pPr>
      <w:bookmarkStart w:id="132" w:name="MD5"/>
      <w:bookmarkEnd w:id="131"/>
      <w:r>
        <w:t>[11] R. Rivest. “</w:t>
      </w:r>
      <w:r w:rsidRPr="00562A18">
        <w:t>MD5 message-digest</w:t>
      </w:r>
      <w:r>
        <w:t>”. April 1992.</w:t>
      </w:r>
    </w:p>
    <w:p w14:paraId="709A0B62" w14:textId="687FF4F2" w:rsidR="00642963" w:rsidRDefault="00642963" w:rsidP="003F4016">
      <w:pPr>
        <w:jc w:val="thaiDistribute"/>
      </w:pPr>
      <w:bookmarkStart w:id="133" w:name="CrackStation"/>
      <w:r>
        <w:t>[12] Defuse Security. “CrackStation”. 26, May 2019.</w:t>
      </w:r>
    </w:p>
    <w:p w14:paraId="702FB183" w14:textId="3B9521C5" w:rsidR="00562A18" w:rsidRDefault="000E767D" w:rsidP="003F4016">
      <w:pPr>
        <w:jc w:val="thaiDistribute"/>
      </w:pPr>
      <w:bookmarkStart w:id="134" w:name="NSE"/>
      <w:bookmarkEnd w:id="132"/>
      <w:bookmarkEnd w:id="133"/>
      <w:r>
        <w:t>[13] M. Ruef. “Vulner NSE”.2018</w:t>
      </w:r>
    </w:p>
    <w:p w14:paraId="3D1A081B" w14:textId="394C520F" w:rsidR="00D66E22" w:rsidRPr="0010416E" w:rsidRDefault="00F63103" w:rsidP="003F4016">
      <w:bookmarkStart w:id="135" w:name="VirusTotal"/>
      <w:bookmarkEnd w:id="122"/>
      <w:bookmarkEnd w:id="134"/>
      <w:r>
        <w:t xml:space="preserve">[14] </w:t>
      </w:r>
      <w:r w:rsidR="00BF5E62" w:rsidRPr="00BF5E62">
        <w:t>Hispasec Sistemas</w:t>
      </w:r>
      <w:r w:rsidR="00BF5E62">
        <w:t xml:space="preserve">. </w:t>
      </w:r>
      <w:r w:rsidR="00617CC5">
        <w:t>“VirusTotal”.</w:t>
      </w:r>
      <w:r w:rsidR="00736F77">
        <w:t xml:space="preserve"> </w:t>
      </w:r>
      <w:r w:rsidR="00736F77" w:rsidRPr="00736F77">
        <w:t>June 2004</w:t>
      </w:r>
    </w:p>
    <w:p w14:paraId="420D3058" w14:textId="41FFBC0F" w:rsidR="003C255C" w:rsidRDefault="007C1DCF" w:rsidP="003F4016">
      <w:bookmarkStart w:id="136" w:name="SHA"/>
      <w:bookmarkEnd w:id="135"/>
      <w:r>
        <w:t>[15]</w:t>
      </w:r>
      <w:r w:rsidR="00FE67A5">
        <w:t xml:space="preserve"> </w:t>
      </w:r>
      <w:bookmarkEnd w:id="136"/>
      <w:r w:rsidR="00E028A6" w:rsidRPr="00E028A6">
        <w:t>National Security Agency.</w:t>
      </w:r>
      <w:r w:rsidR="00E028A6">
        <w:t xml:space="preserve"> </w:t>
      </w:r>
      <w:r w:rsidR="00E028A6" w:rsidRPr="00E028A6">
        <w:t>"Secure Hash Algorithm</w:t>
      </w:r>
      <w:r w:rsidR="00E028A6">
        <w:t xml:space="preserve"> 1</w:t>
      </w:r>
      <w:r w:rsidR="00E028A6" w:rsidRPr="00E028A6">
        <w:t>".</w:t>
      </w:r>
      <w:r w:rsidR="00E028A6">
        <w:t xml:space="preserve"> </w:t>
      </w:r>
      <w:r w:rsidR="00E028A6" w:rsidRPr="00E028A6">
        <w:t>1995</w:t>
      </w:r>
    </w:p>
    <w:p w14:paraId="08CE7C57" w14:textId="4287C74D" w:rsidR="00482ECF" w:rsidRDefault="00B40048" w:rsidP="003F4016">
      <w:bookmarkStart w:id="137" w:name="SHA2"/>
      <w:r>
        <w:t xml:space="preserve">[16] </w:t>
      </w:r>
      <w:r w:rsidRPr="00B40048">
        <w:t>National Security Agency. "Secure Hash Algorithm 2". 2001</w:t>
      </w:r>
    </w:p>
    <w:p w14:paraId="284D97D5" w14:textId="71F88778" w:rsidR="00482ECF" w:rsidRPr="0010416E" w:rsidRDefault="00B40048" w:rsidP="003F4016">
      <w:bookmarkStart w:id="138" w:name="SHA3"/>
      <w:bookmarkEnd w:id="137"/>
      <w:r>
        <w:t xml:space="preserve">[17] </w:t>
      </w:r>
      <w:r w:rsidRPr="00B40048">
        <w:t>G. Bertoni, J. Daemen, M. Peeters, G. van Assche. "Secure Hash Algorithm 3". 2016</w:t>
      </w:r>
      <w:bookmarkEnd w:id="138"/>
    </w:p>
    <w:sectPr w:rsidR="00482ECF" w:rsidRPr="0010416E" w:rsidSect="00070039">
      <w:headerReference w:type="default" r:id="rId85"/>
      <w:pgSz w:w="11906" w:h="16838" w:code="9"/>
      <w:pgMar w:top="1985" w:right="1418" w:bottom="1418" w:left="1985" w:header="1418" w:footer="709" w:gutter="0"/>
      <w:pgNumType w:start="1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9B768" w14:textId="77777777" w:rsidR="00A82C00" w:rsidRDefault="00A82C00" w:rsidP="005E1C80">
      <w:r>
        <w:separator/>
      </w:r>
    </w:p>
    <w:p w14:paraId="4BCDFF3A" w14:textId="77777777" w:rsidR="00A82C00" w:rsidRDefault="00A82C00" w:rsidP="005E1C80"/>
    <w:p w14:paraId="38C52405" w14:textId="77777777" w:rsidR="00A82C00" w:rsidRDefault="00A82C00" w:rsidP="005E1C80"/>
    <w:p w14:paraId="7E03A662" w14:textId="77777777" w:rsidR="00A82C00" w:rsidRDefault="00A82C00" w:rsidP="005E1C80"/>
    <w:p w14:paraId="6D13043F" w14:textId="77777777" w:rsidR="00A82C00" w:rsidRDefault="00A82C00" w:rsidP="005E1C80"/>
    <w:p w14:paraId="0D96CE77" w14:textId="77777777" w:rsidR="00A82C00" w:rsidRDefault="00A82C00" w:rsidP="005E1C80"/>
    <w:p w14:paraId="6D7B5C28" w14:textId="77777777" w:rsidR="00A82C00" w:rsidRDefault="00A82C00" w:rsidP="005E1C80"/>
    <w:p w14:paraId="308B5BD3" w14:textId="77777777" w:rsidR="00A82C00" w:rsidRDefault="00A82C00" w:rsidP="005E1C80"/>
    <w:p w14:paraId="6D4E79B4" w14:textId="77777777" w:rsidR="00A82C00" w:rsidRDefault="00A82C00" w:rsidP="005E1C80"/>
    <w:p w14:paraId="769FD63D" w14:textId="77777777" w:rsidR="00A82C00" w:rsidRDefault="00A82C00" w:rsidP="005E1C80"/>
    <w:p w14:paraId="6CEAD912" w14:textId="77777777" w:rsidR="00A82C00" w:rsidRDefault="00A82C00" w:rsidP="005E1C80"/>
    <w:p w14:paraId="08966B92" w14:textId="77777777" w:rsidR="00A82C00" w:rsidRDefault="00A82C00" w:rsidP="005E1C80"/>
    <w:p w14:paraId="0DA98666" w14:textId="77777777" w:rsidR="00A82C00" w:rsidRDefault="00A82C00" w:rsidP="005E1C80"/>
    <w:p w14:paraId="3B95C009" w14:textId="77777777" w:rsidR="00A82C00" w:rsidRDefault="00A82C00" w:rsidP="005E1C80"/>
    <w:p w14:paraId="7AF4EFF5" w14:textId="77777777" w:rsidR="00A82C00" w:rsidRDefault="00A82C00" w:rsidP="005E1C80"/>
    <w:p w14:paraId="21A69047" w14:textId="77777777" w:rsidR="00A82C00" w:rsidRDefault="00A82C00" w:rsidP="005E1C80"/>
    <w:p w14:paraId="0DF9BA74" w14:textId="77777777" w:rsidR="00A82C00" w:rsidRDefault="00A82C00" w:rsidP="005E1C80"/>
    <w:p w14:paraId="4072B2A2" w14:textId="77777777" w:rsidR="00A82C00" w:rsidRDefault="00A82C00" w:rsidP="005E1C80"/>
    <w:p w14:paraId="0B3BB710" w14:textId="77777777" w:rsidR="00A82C00" w:rsidRDefault="00A82C00" w:rsidP="005E1C80"/>
    <w:p w14:paraId="0CEA9BDC" w14:textId="77777777" w:rsidR="00A82C00" w:rsidRDefault="00A82C00" w:rsidP="005E1C80"/>
    <w:p w14:paraId="1F69FF7F" w14:textId="77777777" w:rsidR="00A82C00" w:rsidRDefault="00A82C00" w:rsidP="005E1C80"/>
    <w:p w14:paraId="407B63EF" w14:textId="77777777" w:rsidR="00A82C00" w:rsidRDefault="00A82C00" w:rsidP="005E1C80"/>
    <w:p w14:paraId="58B59586" w14:textId="77777777" w:rsidR="00A82C00" w:rsidRDefault="00A82C00" w:rsidP="005E1C80"/>
    <w:p w14:paraId="49361D61" w14:textId="77777777" w:rsidR="00A82C00" w:rsidRDefault="00A82C00" w:rsidP="005E1C80"/>
    <w:p w14:paraId="3C11FB10" w14:textId="77777777" w:rsidR="00A82C00" w:rsidRDefault="00A82C00" w:rsidP="005E1C80"/>
    <w:p w14:paraId="18D97313" w14:textId="77777777" w:rsidR="00A82C00" w:rsidRDefault="00A82C00" w:rsidP="005E1C80"/>
    <w:p w14:paraId="692066B5" w14:textId="77777777" w:rsidR="00A82C00" w:rsidRDefault="00A82C00" w:rsidP="005E1C80"/>
    <w:p w14:paraId="1B11208C" w14:textId="77777777" w:rsidR="00A82C00" w:rsidRDefault="00A82C00" w:rsidP="005E1C80"/>
    <w:p w14:paraId="7B1A58D2" w14:textId="77777777" w:rsidR="00A82C00" w:rsidRDefault="00A82C00" w:rsidP="005E1C80"/>
    <w:p w14:paraId="3CCE78CF" w14:textId="77777777" w:rsidR="00A82C00" w:rsidRDefault="00A82C00" w:rsidP="005E1C80"/>
    <w:p w14:paraId="57FD753D" w14:textId="77777777" w:rsidR="00A82C00" w:rsidRDefault="00A82C00" w:rsidP="005E1C80"/>
    <w:p w14:paraId="31878F69" w14:textId="77777777" w:rsidR="00A82C00" w:rsidRDefault="00A82C00" w:rsidP="005E1C80"/>
    <w:p w14:paraId="3895785A" w14:textId="77777777" w:rsidR="00A82C00" w:rsidRDefault="00A82C00" w:rsidP="005E1C80"/>
    <w:p w14:paraId="5936D9EE" w14:textId="77777777" w:rsidR="00A82C00" w:rsidRDefault="00A82C00" w:rsidP="005E1C80"/>
    <w:p w14:paraId="28535302" w14:textId="77777777" w:rsidR="00A82C00" w:rsidRDefault="00A82C00" w:rsidP="005E1C80"/>
    <w:p w14:paraId="1FA43B83" w14:textId="77777777" w:rsidR="00A82C00" w:rsidRDefault="00A82C00" w:rsidP="005E1C80"/>
    <w:p w14:paraId="7A8BC483" w14:textId="77777777" w:rsidR="00A82C00" w:rsidRDefault="00A82C00" w:rsidP="005E1C80"/>
    <w:p w14:paraId="5EFED112" w14:textId="77777777" w:rsidR="00A82C00" w:rsidRDefault="00A82C00" w:rsidP="005E1C80"/>
    <w:p w14:paraId="70A78690" w14:textId="77777777" w:rsidR="00A82C00" w:rsidRDefault="00A82C00" w:rsidP="005E1C80"/>
    <w:p w14:paraId="65E23926" w14:textId="77777777" w:rsidR="00A82C00" w:rsidRDefault="00A82C00" w:rsidP="005E1C80"/>
    <w:p w14:paraId="32B743F1" w14:textId="77777777" w:rsidR="00A82C00" w:rsidRDefault="00A82C00" w:rsidP="005E1C80"/>
    <w:p w14:paraId="3BB645EC" w14:textId="77777777" w:rsidR="00A82C00" w:rsidRDefault="00A82C00" w:rsidP="005E1C80"/>
    <w:p w14:paraId="5AA5529D" w14:textId="77777777" w:rsidR="00A82C00" w:rsidRDefault="00A82C00" w:rsidP="005E1C80"/>
    <w:p w14:paraId="135F2FBF" w14:textId="77777777" w:rsidR="00A82C00" w:rsidRDefault="00A82C00" w:rsidP="005E1C80"/>
    <w:p w14:paraId="45B77CA4" w14:textId="77777777" w:rsidR="00A82C00" w:rsidRDefault="00A82C00" w:rsidP="005E1C80"/>
    <w:p w14:paraId="2B3579A5" w14:textId="77777777" w:rsidR="00A82C00" w:rsidRDefault="00A82C00" w:rsidP="005E1C80"/>
    <w:p w14:paraId="3D886F28" w14:textId="77777777" w:rsidR="00A82C00" w:rsidRDefault="00A82C00" w:rsidP="005E1C80"/>
    <w:p w14:paraId="361D1E8F" w14:textId="77777777" w:rsidR="00A82C00" w:rsidRDefault="00A82C00" w:rsidP="005E1C80"/>
    <w:p w14:paraId="162A234D" w14:textId="77777777" w:rsidR="00A82C00" w:rsidRDefault="00A82C00"/>
    <w:p w14:paraId="69990228" w14:textId="77777777" w:rsidR="00A82C00" w:rsidRDefault="00A82C00" w:rsidP="001B58AF"/>
    <w:p w14:paraId="2DF4B9C9" w14:textId="77777777" w:rsidR="00A82C00" w:rsidRDefault="00A82C00" w:rsidP="00D676B8"/>
    <w:p w14:paraId="20881429" w14:textId="77777777" w:rsidR="00A82C00" w:rsidRDefault="00A82C00"/>
    <w:p w14:paraId="1F7A2EF4" w14:textId="77777777" w:rsidR="00A82C00" w:rsidRDefault="00A82C00"/>
    <w:p w14:paraId="2D681A1D" w14:textId="77777777" w:rsidR="00A82C00" w:rsidRDefault="00A82C00" w:rsidP="00390369"/>
    <w:p w14:paraId="0DBE8B5A" w14:textId="77777777" w:rsidR="00A82C00" w:rsidRDefault="00A82C00" w:rsidP="0080574D"/>
    <w:p w14:paraId="61F4B3BD" w14:textId="77777777" w:rsidR="00A82C00" w:rsidRDefault="00A82C00"/>
    <w:p w14:paraId="03A054C5" w14:textId="77777777" w:rsidR="00A82C00" w:rsidRDefault="00A82C00" w:rsidP="00DB4654"/>
    <w:p w14:paraId="38E0CDC0" w14:textId="77777777" w:rsidR="00A82C00" w:rsidRDefault="00A82C00" w:rsidP="000C6810"/>
    <w:p w14:paraId="234223D5" w14:textId="77777777" w:rsidR="00A82C00" w:rsidRDefault="00A82C00" w:rsidP="00D00496"/>
    <w:p w14:paraId="3B655721" w14:textId="77777777" w:rsidR="00A82C00" w:rsidRDefault="00A82C00"/>
    <w:p w14:paraId="39CC6208" w14:textId="77777777" w:rsidR="00A82C00" w:rsidRDefault="00A82C00"/>
    <w:p w14:paraId="70D9ACF6" w14:textId="77777777" w:rsidR="00A82C00" w:rsidRDefault="00A82C00" w:rsidP="00F63459"/>
    <w:p w14:paraId="69CD5453" w14:textId="77777777" w:rsidR="00A82C00" w:rsidRDefault="00A82C00"/>
    <w:p w14:paraId="0528D0D8" w14:textId="77777777" w:rsidR="00A82C00" w:rsidRDefault="00A82C00"/>
    <w:p w14:paraId="09E09609" w14:textId="77777777" w:rsidR="00A82C00" w:rsidRDefault="00A82C00"/>
    <w:p w14:paraId="07E88727" w14:textId="77777777" w:rsidR="00A82C00" w:rsidRDefault="00A82C00"/>
    <w:p w14:paraId="7E959943" w14:textId="77777777" w:rsidR="00A82C00" w:rsidRDefault="00A82C00"/>
    <w:p w14:paraId="4C25A516" w14:textId="77777777" w:rsidR="00A82C00" w:rsidRDefault="00A82C00" w:rsidP="003A0DAC"/>
    <w:p w14:paraId="5B3B1FAC" w14:textId="77777777" w:rsidR="00A82C00" w:rsidRDefault="00A82C00" w:rsidP="001464F5"/>
    <w:p w14:paraId="063AEBCB" w14:textId="77777777" w:rsidR="00A82C00" w:rsidRDefault="00A82C00" w:rsidP="001464F5"/>
    <w:p w14:paraId="1D748A36" w14:textId="77777777" w:rsidR="00A82C00" w:rsidRDefault="00A82C00" w:rsidP="006773C2"/>
    <w:p w14:paraId="1AE70DB0" w14:textId="77777777" w:rsidR="00A82C00" w:rsidRDefault="00A82C00" w:rsidP="00EB7558"/>
    <w:p w14:paraId="2D04EB23" w14:textId="77777777" w:rsidR="00A82C00" w:rsidRDefault="00A82C00" w:rsidP="00992DCF"/>
    <w:p w14:paraId="30BD5B28" w14:textId="77777777" w:rsidR="00A82C00" w:rsidRDefault="00A82C00"/>
    <w:p w14:paraId="6B5EE545" w14:textId="77777777" w:rsidR="00A82C00" w:rsidRDefault="00A82C00"/>
    <w:p w14:paraId="328E7CCE" w14:textId="77777777" w:rsidR="00A82C00" w:rsidRDefault="00A82C00"/>
    <w:p w14:paraId="1F56C4AD" w14:textId="77777777" w:rsidR="00A82C00" w:rsidRDefault="00A82C00" w:rsidP="004362C8"/>
    <w:p w14:paraId="5EC3F285" w14:textId="77777777" w:rsidR="00A82C00" w:rsidRDefault="00A82C00"/>
    <w:p w14:paraId="1E3BB1B5" w14:textId="77777777" w:rsidR="00A82C00" w:rsidRDefault="00A82C00"/>
    <w:p w14:paraId="731D3AFA" w14:textId="77777777" w:rsidR="00A82C00" w:rsidRDefault="00A82C00" w:rsidP="00BC0E62"/>
    <w:p w14:paraId="436C7AF0" w14:textId="77777777" w:rsidR="00A82C00" w:rsidRDefault="00A82C00" w:rsidP="00BC0E62"/>
    <w:p w14:paraId="33B5153E" w14:textId="77777777" w:rsidR="00A82C00" w:rsidRDefault="00A82C00" w:rsidP="00DA2491"/>
    <w:p w14:paraId="44FCAD03" w14:textId="77777777" w:rsidR="00A82C00" w:rsidRDefault="00A82C00" w:rsidP="00480971"/>
    <w:p w14:paraId="2C861C7D" w14:textId="77777777" w:rsidR="00A82C00" w:rsidRDefault="00A82C00"/>
    <w:p w14:paraId="2FFFBD6E" w14:textId="77777777" w:rsidR="00A82C00" w:rsidRDefault="00A82C00" w:rsidP="00E362C0"/>
    <w:p w14:paraId="0112EC86" w14:textId="77777777" w:rsidR="00A82C00" w:rsidRDefault="00A82C00"/>
    <w:p w14:paraId="4E086FB3" w14:textId="77777777" w:rsidR="00A82C00" w:rsidRDefault="00A82C00"/>
    <w:p w14:paraId="34B20783" w14:textId="77777777" w:rsidR="00A82C00" w:rsidRDefault="00A82C00"/>
    <w:p w14:paraId="2CD6F798" w14:textId="77777777" w:rsidR="00A82C00" w:rsidRDefault="00A82C00" w:rsidP="00FA6098"/>
    <w:p w14:paraId="4DE5553D" w14:textId="77777777" w:rsidR="00A82C00" w:rsidRDefault="00A82C00" w:rsidP="007A78E2"/>
    <w:p w14:paraId="7203E8E3" w14:textId="77777777" w:rsidR="00A82C00" w:rsidRDefault="00A82C00" w:rsidP="00EA31AC"/>
    <w:p w14:paraId="1B0A439A" w14:textId="77777777" w:rsidR="00A82C00" w:rsidRDefault="00A82C00" w:rsidP="00EA31AC"/>
    <w:p w14:paraId="73D03D97" w14:textId="77777777" w:rsidR="00A82C00" w:rsidRDefault="00A82C00" w:rsidP="001042EB"/>
    <w:p w14:paraId="16D7B11C" w14:textId="77777777" w:rsidR="00A82C00" w:rsidRDefault="00A82C00" w:rsidP="001042EB"/>
    <w:p w14:paraId="6BB23E56" w14:textId="77777777" w:rsidR="00A82C00" w:rsidRDefault="00A82C00" w:rsidP="001042EB"/>
    <w:p w14:paraId="300E47CE" w14:textId="77777777" w:rsidR="00A82C00" w:rsidRDefault="00A82C00"/>
    <w:p w14:paraId="2EE5664E" w14:textId="77777777" w:rsidR="00A82C00" w:rsidRDefault="00A82C00"/>
    <w:p w14:paraId="31928837" w14:textId="77777777" w:rsidR="00A82C00" w:rsidRDefault="00A82C00" w:rsidP="00FC22A3"/>
    <w:p w14:paraId="5D808390" w14:textId="77777777" w:rsidR="00A82C00" w:rsidRDefault="00A82C00" w:rsidP="00FC22A3"/>
    <w:p w14:paraId="2644267F" w14:textId="77777777" w:rsidR="00A82C00" w:rsidRDefault="00A82C00" w:rsidP="00FC22A3"/>
    <w:p w14:paraId="1F85A14B" w14:textId="77777777" w:rsidR="00A82C00" w:rsidRDefault="00A82C00" w:rsidP="00FC22A3"/>
    <w:p w14:paraId="648974D7" w14:textId="77777777" w:rsidR="00A82C00" w:rsidRDefault="00A82C00"/>
    <w:p w14:paraId="08543799" w14:textId="77777777" w:rsidR="00A82C00" w:rsidRDefault="00A82C00"/>
    <w:p w14:paraId="21E593BE" w14:textId="77777777" w:rsidR="00A82C00" w:rsidRDefault="00A82C00"/>
    <w:p w14:paraId="7F61AB79" w14:textId="77777777" w:rsidR="00A82C00" w:rsidRDefault="00A82C00" w:rsidP="0020471E"/>
    <w:p w14:paraId="60FC3DC9" w14:textId="77777777" w:rsidR="00A82C00" w:rsidRDefault="00A82C00"/>
    <w:p w14:paraId="47DB3989" w14:textId="77777777" w:rsidR="00A82C00" w:rsidRDefault="00A82C00" w:rsidP="00A452FD"/>
    <w:p w14:paraId="403B1DBA" w14:textId="77777777" w:rsidR="00A82C00" w:rsidRDefault="00A82C00"/>
    <w:p w14:paraId="36F0440F" w14:textId="77777777" w:rsidR="00A82C00" w:rsidRDefault="00A82C00"/>
    <w:p w14:paraId="3A6FC4F9" w14:textId="77777777" w:rsidR="00A82C00" w:rsidRDefault="00A82C00" w:rsidP="001E479A"/>
    <w:p w14:paraId="6CE44FE8" w14:textId="77777777" w:rsidR="00A82C00" w:rsidRDefault="00A82C00" w:rsidP="00956345"/>
    <w:p w14:paraId="0DDA741D" w14:textId="77777777" w:rsidR="00A82C00" w:rsidRDefault="00A82C00" w:rsidP="00956345"/>
    <w:p w14:paraId="10A547B1" w14:textId="77777777" w:rsidR="00A82C00" w:rsidRDefault="00A82C00" w:rsidP="00506F96"/>
    <w:p w14:paraId="2FBC0BE5" w14:textId="77777777" w:rsidR="00A82C00" w:rsidRDefault="00A82C00" w:rsidP="00506F96"/>
    <w:p w14:paraId="5C212BAD" w14:textId="77777777" w:rsidR="00A82C00" w:rsidRDefault="00A82C00" w:rsidP="003F0280"/>
    <w:p w14:paraId="7F9583BB" w14:textId="77777777" w:rsidR="00A82C00" w:rsidRDefault="00A82C00" w:rsidP="00C42194"/>
    <w:p w14:paraId="25EB8EC0" w14:textId="77777777" w:rsidR="00A82C00" w:rsidRDefault="00A82C00" w:rsidP="00CF3394"/>
    <w:p w14:paraId="58D0324A" w14:textId="77777777" w:rsidR="00A82C00" w:rsidRDefault="00A82C00" w:rsidP="00CF3394"/>
    <w:p w14:paraId="46263938" w14:textId="77777777" w:rsidR="00A82C00" w:rsidRDefault="00A82C00"/>
    <w:p w14:paraId="436DE83E" w14:textId="77777777" w:rsidR="00A82C00" w:rsidRDefault="00A82C00" w:rsidP="00C30496"/>
    <w:p w14:paraId="6A7376A0" w14:textId="77777777" w:rsidR="00A82C00" w:rsidRDefault="00A82C00" w:rsidP="00C30496"/>
    <w:p w14:paraId="6A9ACBBD" w14:textId="77777777" w:rsidR="00A82C00" w:rsidRDefault="00A82C00" w:rsidP="008262A9"/>
    <w:p w14:paraId="4F86F5EA" w14:textId="77777777" w:rsidR="00A82C00" w:rsidRDefault="00A82C00" w:rsidP="008262A9"/>
    <w:p w14:paraId="0794ED33" w14:textId="77777777" w:rsidR="00A82C00" w:rsidRDefault="00A82C00" w:rsidP="00E22D64"/>
    <w:p w14:paraId="775C732C" w14:textId="77777777" w:rsidR="00A82C00" w:rsidRDefault="00A82C00" w:rsidP="00E307B3"/>
    <w:p w14:paraId="30BB6149" w14:textId="77777777" w:rsidR="00A82C00" w:rsidRDefault="00A82C00" w:rsidP="00DB1756"/>
    <w:p w14:paraId="1F900291" w14:textId="77777777" w:rsidR="00A82C00" w:rsidRDefault="00A82C00" w:rsidP="00DB1756"/>
    <w:p w14:paraId="72BF2E5E" w14:textId="77777777" w:rsidR="00A82C00" w:rsidRDefault="00A82C00" w:rsidP="00DB5BE7"/>
    <w:p w14:paraId="2B62C71B" w14:textId="77777777" w:rsidR="00A82C00" w:rsidRDefault="00A82C00" w:rsidP="000B173F"/>
    <w:p w14:paraId="077D3380" w14:textId="77777777" w:rsidR="00A82C00" w:rsidRDefault="00A82C00"/>
  </w:endnote>
  <w:endnote w:type="continuationSeparator" w:id="0">
    <w:p w14:paraId="0C58050F" w14:textId="77777777" w:rsidR="00A82C00" w:rsidRDefault="00A82C00" w:rsidP="005E1C80">
      <w:r>
        <w:continuationSeparator/>
      </w:r>
    </w:p>
    <w:p w14:paraId="27C6C68D" w14:textId="77777777" w:rsidR="00A82C00" w:rsidRDefault="00A82C00" w:rsidP="005E1C80"/>
    <w:p w14:paraId="0FBBC83F" w14:textId="77777777" w:rsidR="00A82C00" w:rsidRDefault="00A82C00" w:rsidP="005E1C80"/>
    <w:p w14:paraId="31FDD521" w14:textId="77777777" w:rsidR="00A82C00" w:rsidRDefault="00A82C00" w:rsidP="005E1C80"/>
    <w:p w14:paraId="71E62E53" w14:textId="77777777" w:rsidR="00A82C00" w:rsidRDefault="00A82C00" w:rsidP="005E1C80"/>
    <w:p w14:paraId="268C101A" w14:textId="77777777" w:rsidR="00A82C00" w:rsidRDefault="00A82C00" w:rsidP="005E1C80"/>
    <w:p w14:paraId="6652894A" w14:textId="77777777" w:rsidR="00A82C00" w:rsidRDefault="00A82C00" w:rsidP="005E1C80"/>
    <w:p w14:paraId="0769BF8B" w14:textId="77777777" w:rsidR="00A82C00" w:rsidRDefault="00A82C00" w:rsidP="005E1C80"/>
    <w:p w14:paraId="7EE5DAEF" w14:textId="77777777" w:rsidR="00A82C00" w:rsidRDefault="00A82C00" w:rsidP="005E1C80"/>
    <w:p w14:paraId="530CFFCE" w14:textId="77777777" w:rsidR="00A82C00" w:rsidRDefault="00A82C00" w:rsidP="005E1C80"/>
    <w:p w14:paraId="34BE5AC7" w14:textId="77777777" w:rsidR="00A82C00" w:rsidRDefault="00A82C00" w:rsidP="005E1C80"/>
    <w:p w14:paraId="05AD4F13" w14:textId="77777777" w:rsidR="00A82C00" w:rsidRDefault="00A82C00" w:rsidP="005E1C80"/>
    <w:p w14:paraId="64BF4A04" w14:textId="77777777" w:rsidR="00A82C00" w:rsidRDefault="00A82C00" w:rsidP="005E1C80"/>
    <w:p w14:paraId="19876B8C" w14:textId="77777777" w:rsidR="00A82C00" w:rsidRDefault="00A82C00" w:rsidP="005E1C80"/>
    <w:p w14:paraId="7B35A981" w14:textId="77777777" w:rsidR="00A82C00" w:rsidRDefault="00A82C00" w:rsidP="005E1C80"/>
    <w:p w14:paraId="54B4BD49" w14:textId="77777777" w:rsidR="00A82C00" w:rsidRDefault="00A82C00" w:rsidP="005E1C80"/>
    <w:p w14:paraId="34CE8A70" w14:textId="77777777" w:rsidR="00A82C00" w:rsidRDefault="00A82C00" w:rsidP="005E1C80"/>
    <w:p w14:paraId="72A1BA42" w14:textId="77777777" w:rsidR="00A82C00" w:rsidRDefault="00A82C00" w:rsidP="005E1C80"/>
    <w:p w14:paraId="4173726F" w14:textId="77777777" w:rsidR="00A82C00" w:rsidRDefault="00A82C00" w:rsidP="005E1C80"/>
    <w:p w14:paraId="04F9DAEE" w14:textId="77777777" w:rsidR="00A82C00" w:rsidRDefault="00A82C00" w:rsidP="005E1C80"/>
    <w:p w14:paraId="00507E55" w14:textId="77777777" w:rsidR="00A82C00" w:rsidRDefault="00A82C00" w:rsidP="005E1C80"/>
    <w:p w14:paraId="2B0B3A41" w14:textId="77777777" w:rsidR="00A82C00" w:rsidRDefault="00A82C00" w:rsidP="005E1C80"/>
    <w:p w14:paraId="68C68C01" w14:textId="77777777" w:rsidR="00A82C00" w:rsidRDefault="00A82C00" w:rsidP="005E1C80"/>
    <w:p w14:paraId="23F5FA07" w14:textId="77777777" w:rsidR="00A82C00" w:rsidRDefault="00A82C00" w:rsidP="005E1C80"/>
    <w:p w14:paraId="2E859518" w14:textId="77777777" w:rsidR="00A82C00" w:rsidRDefault="00A82C00" w:rsidP="005E1C80"/>
    <w:p w14:paraId="55B5762F" w14:textId="77777777" w:rsidR="00A82C00" w:rsidRDefault="00A82C00" w:rsidP="005E1C80"/>
    <w:p w14:paraId="2D83D951" w14:textId="77777777" w:rsidR="00A82C00" w:rsidRDefault="00A82C00" w:rsidP="005E1C80"/>
    <w:p w14:paraId="3634D603" w14:textId="77777777" w:rsidR="00A82C00" w:rsidRDefault="00A82C00" w:rsidP="005E1C80"/>
    <w:p w14:paraId="240305E9" w14:textId="77777777" w:rsidR="00A82C00" w:rsidRDefault="00A82C00" w:rsidP="005E1C80"/>
    <w:p w14:paraId="230686CD" w14:textId="77777777" w:rsidR="00A82C00" w:rsidRDefault="00A82C00" w:rsidP="005E1C80"/>
    <w:p w14:paraId="4C6E2111" w14:textId="77777777" w:rsidR="00A82C00" w:rsidRDefault="00A82C00" w:rsidP="005E1C80"/>
    <w:p w14:paraId="37F764AA" w14:textId="77777777" w:rsidR="00A82C00" w:rsidRDefault="00A82C00" w:rsidP="005E1C80"/>
    <w:p w14:paraId="28DD9F48" w14:textId="77777777" w:rsidR="00A82C00" w:rsidRDefault="00A82C00" w:rsidP="005E1C80"/>
    <w:p w14:paraId="5934589C" w14:textId="77777777" w:rsidR="00A82C00" w:rsidRDefault="00A82C00" w:rsidP="005E1C80"/>
    <w:p w14:paraId="48382F24" w14:textId="77777777" w:rsidR="00A82C00" w:rsidRDefault="00A82C00" w:rsidP="005E1C80"/>
    <w:p w14:paraId="2E754315" w14:textId="77777777" w:rsidR="00A82C00" w:rsidRDefault="00A82C00" w:rsidP="005E1C80"/>
    <w:p w14:paraId="639B4FA6" w14:textId="77777777" w:rsidR="00A82C00" w:rsidRDefault="00A82C00" w:rsidP="005E1C80"/>
    <w:p w14:paraId="584B7708" w14:textId="77777777" w:rsidR="00A82C00" w:rsidRDefault="00A82C00" w:rsidP="005E1C80"/>
    <w:p w14:paraId="6222650A" w14:textId="77777777" w:rsidR="00A82C00" w:rsidRDefault="00A82C00" w:rsidP="005E1C80"/>
    <w:p w14:paraId="5C8B297E" w14:textId="77777777" w:rsidR="00A82C00" w:rsidRDefault="00A82C00" w:rsidP="005E1C80"/>
    <w:p w14:paraId="61C3A016" w14:textId="77777777" w:rsidR="00A82C00" w:rsidRDefault="00A82C00" w:rsidP="005E1C80"/>
    <w:p w14:paraId="28E1599D" w14:textId="77777777" w:rsidR="00A82C00" w:rsidRDefault="00A82C00" w:rsidP="005E1C80"/>
    <w:p w14:paraId="6837ABE8" w14:textId="77777777" w:rsidR="00A82C00" w:rsidRDefault="00A82C00" w:rsidP="005E1C80"/>
    <w:p w14:paraId="3ACAD53F" w14:textId="77777777" w:rsidR="00A82C00" w:rsidRDefault="00A82C00" w:rsidP="005E1C80"/>
    <w:p w14:paraId="1263B64B" w14:textId="77777777" w:rsidR="00A82C00" w:rsidRDefault="00A82C00" w:rsidP="005E1C80"/>
    <w:p w14:paraId="16551E03" w14:textId="77777777" w:rsidR="00A82C00" w:rsidRDefault="00A82C00" w:rsidP="005E1C80"/>
    <w:p w14:paraId="5A6D067F" w14:textId="77777777" w:rsidR="00A82C00" w:rsidRDefault="00A82C00" w:rsidP="005E1C80"/>
    <w:p w14:paraId="239F12D3" w14:textId="77777777" w:rsidR="00A82C00" w:rsidRDefault="00A82C00" w:rsidP="005E1C80"/>
    <w:p w14:paraId="28A1F694" w14:textId="77777777" w:rsidR="00A82C00" w:rsidRDefault="00A82C00"/>
    <w:p w14:paraId="687D6202" w14:textId="77777777" w:rsidR="00A82C00" w:rsidRDefault="00A82C00" w:rsidP="001B58AF"/>
    <w:p w14:paraId="2D25C331" w14:textId="77777777" w:rsidR="00A82C00" w:rsidRDefault="00A82C00" w:rsidP="00D676B8"/>
    <w:p w14:paraId="1CBDE7D3" w14:textId="77777777" w:rsidR="00A82C00" w:rsidRDefault="00A82C00"/>
    <w:p w14:paraId="3C7345E5" w14:textId="77777777" w:rsidR="00A82C00" w:rsidRDefault="00A82C00"/>
    <w:p w14:paraId="2D4D3D88" w14:textId="77777777" w:rsidR="00A82C00" w:rsidRDefault="00A82C00" w:rsidP="00390369"/>
    <w:p w14:paraId="073E4DFF" w14:textId="77777777" w:rsidR="00A82C00" w:rsidRDefault="00A82C00" w:rsidP="0080574D"/>
    <w:p w14:paraId="7C42DCF7" w14:textId="77777777" w:rsidR="00A82C00" w:rsidRDefault="00A82C00"/>
    <w:p w14:paraId="2C23EBD0" w14:textId="77777777" w:rsidR="00A82C00" w:rsidRDefault="00A82C00" w:rsidP="00DB4654"/>
    <w:p w14:paraId="791A5C9B" w14:textId="77777777" w:rsidR="00A82C00" w:rsidRDefault="00A82C00" w:rsidP="000C6810"/>
    <w:p w14:paraId="035FA28B" w14:textId="77777777" w:rsidR="00A82C00" w:rsidRDefault="00A82C00" w:rsidP="00D00496"/>
    <w:p w14:paraId="06EB6845" w14:textId="77777777" w:rsidR="00A82C00" w:rsidRDefault="00A82C00"/>
    <w:p w14:paraId="100BD445" w14:textId="77777777" w:rsidR="00A82C00" w:rsidRDefault="00A82C00"/>
    <w:p w14:paraId="30DB0D32" w14:textId="77777777" w:rsidR="00A82C00" w:rsidRDefault="00A82C00" w:rsidP="00F63459"/>
    <w:p w14:paraId="5E95FE7F" w14:textId="77777777" w:rsidR="00A82C00" w:rsidRDefault="00A82C00"/>
    <w:p w14:paraId="3B5124FB" w14:textId="77777777" w:rsidR="00A82C00" w:rsidRDefault="00A82C00"/>
    <w:p w14:paraId="330478AB" w14:textId="77777777" w:rsidR="00A82C00" w:rsidRDefault="00A82C00"/>
    <w:p w14:paraId="4D95F689" w14:textId="77777777" w:rsidR="00A82C00" w:rsidRDefault="00A82C00"/>
    <w:p w14:paraId="0D1FCB60" w14:textId="77777777" w:rsidR="00A82C00" w:rsidRDefault="00A82C00"/>
    <w:p w14:paraId="17C9E10B" w14:textId="77777777" w:rsidR="00A82C00" w:rsidRDefault="00A82C00" w:rsidP="003A0DAC"/>
    <w:p w14:paraId="36CB1B31" w14:textId="77777777" w:rsidR="00A82C00" w:rsidRDefault="00A82C00" w:rsidP="001464F5"/>
    <w:p w14:paraId="28DF097C" w14:textId="77777777" w:rsidR="00A82C00" w:rsidRDefault="00A82C00" w:rsidP="001464F5"/>
    <w:p w14:paraId="0F7B95FE" w14:textId="77777777" w:rsidR="00A82C00" w:rsidRDefault="00A82C00" w:rsidP="006773C2"/>
    <w:p w14:paraId="1335F0BE" w14:textId="77777777" w:rsidR="00A82C00" w:rsidRDefault="00A82C00" w:rsidP="00EB7558"/>
    <w:p w14:paraId="176156BC" w14:textId="77777777" w:rsidR="00A82C00" w:rsidRDefault="00A82C00" w:rsidP="00992DCF"/>
    <w:p w14:paraId="0C491622" w14:textId="77777777" w:rsidR="00A82C00" w:rsidRDefault="00A82C00"/>
    <w:p w14:paraId="6AE2D3CA" w14:textId="77777777" w:rsidR="00A82C00" w:rsidRDefault="00A82C00"/>
    <w:p w14:paraId="1AE3EA7D" w14:textId="77777777" w:rsidR="00A82C00" w:rsidRDefault="00A82C00"/>
    <w:p w14:paraId="34A78BDC" w14:textId="77777777" w:rsidR="00A82C00" w:rsidRDefault="00A82C00" w:rsidP="004362C8"/>
    <w:p w14:paraId="1AAD5795" w14:textId="77777777" w:rsidR="00A82C00" w:rsidRDefault="00A82C00"/>
    <w:p w14:paraId="0705AEBF" w14:textId="77777777" w:rsidR="00A82C00" w:rsidRDefault="00A82C00"/>
    <w:p w14:paraId="000D9109" w14:textId="77777777" w:rsidR="00A82C00" w:rsidRDefault="00A82C00" w:rsidP="00BC0E62"/>
    <w:p w14:paraId="2381A9DD" w14:textId="77777777" w:rsidR="00A82C00" w:rsidRDefault="00A82C00" w:rsidP="00BC0E62"/>
    <w:p w14:paraId="405E417A" w14:textId="77777777" w:rsidR="00A82C00" w:rsidRDefault="00A82C00" w:rsidP="00DA2491"/>
    <w:p w14:paraId="7B02C3A7" w14:textId="77777777" w:rsidR="00A82C00" w:rsidRDefault="00A82C00" w:rsidP="00480971"/>
    <w:p w14:paraId="3418D1CF" w14:textId="77777777" w:rsidR="00A82C00" w:rsidRDefault="00A82C00"/>
    <w:p w14:paraId="3735BAA8" w14:textId="77777777" w:rsidR="00A82C00" w:rsidRDefault="00A82C00" w:rsidP="00E362C0"/>
    <w:p w14:paraId="23468B4F" w14:textId="77777777" w:rsidR="00A82C00" w:rsidRDefault="00A82C00"/>
    <w:p w14:paraId="645B2C17" w14:textId="77777777" w:rsidR="00A82C00" w:rsidRDefault="00A82C00"/>
    <w:p w14:paraId="18B758C2" w14:textId="77777777" w:rsidR="00A82C00" w:rsidRDefault="00A82C00"/>
    <w:p w14:paraId="4CD4BB41" w14:textId="77777777" w:rsidR="00A82C00" w:rsidRDefault="00A82C00" w:rsidP="00FA6098"/>
    <w:p w14:paraId="18208FF9" w14:textId="77777777" w:rsidR="00A82C00" w:rsidRDefault="00A82C00" w:rsidP="007A78E2"/>
    <w:p w14:paraId="343FF164" w14:textId="77777777" w:rsidR="00A82C00" w:rsidRDefault="00A82C00" w:rsidP="00EA31AC"/>
    <w:p w14:paraId="141C4A12" w14:textId="77777777" w:rsidR="00A82C00" w:rsidRDefault="00A82C00" w:rsidP="00EA31AC"/>
    <w:p w14:paraId="1C52459F" w14:textId="77777777" w:rsidR="00A82C00" w:rsidRDefault="00A82C00" w:rsidP="001042EB"/>
    <w:p w14:paraId="1B459744" w14:textId="77777777" w:rsidR="00A82C00" w:rsidRDefault="00A82C00" w:rsidP="001042EB"/>
    <w:p w14:paraId="57C8CF83" w14:textId="77777777" w:rsidR="00A82C00" w:rsidRDefault="00A82C00" w:rsidP="001042EB"/>
    <w:p w14:paraId="4DCDBD30" w14:textId="77777777" w:rsidR="00A82C00" w:rsidRDefault="00A82C00"/>
    <w:p w14:paraId="68DFCA27" w14:textId="77777777" w:rsidR="00A82C00" w:rsidRDefault="00A82C00"/>
    <w:p w14:paraId="6C5B33B3" w14:textId="77777777" w:rsidR="00A82C00" w:rsidRDefault="00A82C00" w:rsidP="00FC22A3"/>
    <w:p w14:paraId="01DB4BB3" w14:textId="77777777" w:rsidR="00A82C00" w:rsidRDefault="00A82C00" w:rsidP="00FC22A3"/>
    <w:p w14:paraId="54F3B445" w14:textId="77777777" w:rsidR="00A82C00" w:rsidRDefault="00A82C00" w:rsidP="00FC22A3"/>
    <w:p w14:paraId="24579549" w14:textId="77777777" w:rsidR="00A82C00" w:rsidRDefault="00A82C00" w:rsidP="00FC22A3"/>
    <w:p w14:paraId="4F06D04F" w14:textId="77777777" w:rsidR="00A82C00" w:rsidRDefault="00A82C00"/>
    <w:p w14:paraId="537248C8" w14:textId="77777777" w:rsidR="00A82C00" w:rsidRDefault="00A82C00"/>
    <w:p w14:paraId="625EF194" w14:textId="77777777" w:rsidR="00A82C00" w:rsidRDefault="00A82C00"/>
    <w:p w14:paraId="6F669B32" w14:textId="77777777" w:rsidR="00A82C00" w:rsidRDefault="00A82C00" w:rsidP="0020471E"/>
    <w:p w14:paraId="4E5CC499" w14:textId="77777777" w:rsidR="00A82C00" w:rsidRDefault="00A82C00"/>
    <w:p w14:paraId="57EF101A" w14:textId="77777777" w:rsidR="00A82C00" w:rsidRDefault="00A82C00" w:rsidP="00A452FD"/>
    <w:p w14:paraId="09498C37" w14:textId="77777777" w:rsidR="00A82C00" w:rsidRDefault="00A82C00"/>
    <w:p w14:paraId="6594DA7E" w14:textId="77777777" w:rsidR="00A82C00" w:rsidRDefault="00A82C00"/>
    <w:p w14:paraId="1A8EFCAD" w14:textId="77777777" w:rsidR="00A82C00" w:rsidRDefault="00A82C00" w:rsidP="001E479A"/>
    <w:p w14:paraId="7A8037B6" w14:textId="77777777" w:rsidR="00A82C00" w:rsidRDefault="00A82C00" w:rsidP="00956345"/>
    <w:p w14:paraId="23E62A2B" w14:textId="77777777" w:rsidR="00A82C00" w:rsidRDefault="00A82C00" w:rsidP="00956345"/>
    <w:p w14:paraId="4FEC8092" w14:textId="77777777" w:rsidR="00A82C00" w:rsidRDefault="00A82C00" w:rsidP="00506F96"/>
    <w:p w14:paraId="3F0D4FC9" w14:textId="77777777" w:rsidR="00A82C00" w:rsidRDefault="00A82C00" w:rsidP="00506F96"/>
    <w:p w14:paraId="7CBA9753" w14:textId="77777777" w:rsidR="00A82C00" w:rsidRDefault="00A82C00" w:rsidP="003F0280"/>
    <w:p w14:paraId="1D4C4C08" w14:textId="77777777" w:rsidR="00A82C00" w:rsidRDefault="00A82C00" w:rsidP="00C42194"/>
    <w:p w14:paraId="130D9292" w14:textId="77777777" w:rsidR="00A82C00" w:rsidRDefault="00A82C00" w:rsidP="00CF3394"/>
    <w:p w14:paraId="0ABC9F58" w14:textId="77777777" w:rsidR="00A82C00" w:rsidRDefault="00A82C00" w:rsidP="00CF3394"/>
    <w:p w14:paraId="01399E35" w14:textId="77777777" w:rsidR="00A82C00" w:rsidRDefault="00A82C00"/>
    <w:p w14:paraId="1A770350" w14:textId="77777777" w:rsidR="00A82C00" w:rsidRDefault="00A82C00" w:rsidP="00C30496"/>
    <w:p w14:paraId="62C6E668" w14:textId="77777777" w:rsidR="00A82C00" w:rsidRDefault="00A82C00" w:rsidP="00C30496"/>
    <w:p w14:paraId="03822107" w14:textId="77777777" w:rsidR="00A82C00" w:rsidRDefault="00A82C00" w:rsidP="008262A9"/>
    <w:p w14:paraId="3239C14A" w14:textId="77777777" w:rsidR="00A82C00" w:rsidRDefault="00A82C00" w:rsidP="008262A9"/>
    <w:p w14:paraId="6CB9131D" w14:textId="77777777" w:rsidR="00A82C00" w:rsidRDefault="00A82C00" w:rsidP="00E22D64"/>
    <w:p w14:paraId="131F3A92" w14:textId="77777777" w:rsidR="00A82C00" w:rsidRDefault="00A82C00" w:rsidP="00E307B3"/>
    <w:p w14:paraId="3016B068" w14:textId="77777777" w:rsidR="00A82C00" w:rsidRDefault="00A82C00" w:rsidP="00DB1756"/>
    <w:p w14:paraId="717A568D" w14:textId="77777777" w:rsidR="00A82C00" w:rsidRDefault="00A82C00" w:rsidP="00DB1756"/>
    <w:p w14:paraId="7D575814" w14:textId="77777777" w:rsidR="00A82C00" w:rsidRDefault="00A82C00" w:rsidP="00DB5BE7"/>
    <w:p w14:paraId="1ADAF705" w14:textId="77777777" w:rsidR="00A82C00" w:rsidRDefault="00A82C00" w:rsidP="000B173F"/>
    <w:p w14:paraId="5D43491D" w14:textId="77777777" w:rsidR="00A82C00" w:rsidRDefault="00A82C00"/>
  </w:endnote>
  <w:endnote w:type="continuationNotice" w:id="1">
    <w:p w14:paraId="602E599E" w14:textId="77777777" w:rsidR="00A82C00" w:rsidRDefault="00A82C0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C6AED51C-580B-431F-B980-5BE804520C96}"/>
    <w:embedBold r:id="rId2" w:fontKey="{F43913F6-707E-4F5B-B8ED-A3B63A2F0E40}"/>
    <w:embedItalic r:id="rId3" w:fontKey="{96032329-6F63-456C-8244-87213B9C6A1E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4" w:fontKey="{95C86DB2-E569-4819-B75F-57DDDC773533}"/>
    <w:embedBold r:id="rId5" w:fontKey="{B042234B-2BB5-49C4-886A-FD3592D0E07A}"/>
    <w:embedItalic r:id="rId6" w:fontKey="{EBA02D11-EF07-4677-A325-3FF8C7DCA128}"/>
    <w:embedBoldItalic r:id="rId7" w:fontKey="{B09BABBA-36C9-44DA-A0F1-EBAB4D8F1E0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75096F0-A3C0-4C2B-829D-DD84A1FA9462}"/>
    <w:embedItalic r:id="rId9" w:fontKey="{2B350F28-E9E2-41E1-BF02-B8BE64C85077}"/>
    <w:embedBoldItalic r:id="rId10" w:fontKey="{6D93FE17-59A0-403F-9CC4-04599FC092A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1" w:fontKey="{A7D44051-0F79-45EB-85C5-4E4AB3331C44}"/>
    <w:embedBold r:id="rId12" w:fontKey="{EBCD8436-3932-4B1A-ADD8-0C6005CD9F7D}"/>
    <w:embedBoldItalic r:id="rId13" w:fontKey="{141FF81C-CD98-4725-B579-A643C9DB9E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8073BFB3-DB54-43D9-A093-859DBA122C56}"/>
    <w:embedItalic r:id="rId15" w:fontKey="{8DFDB0FC-F319-4A1D-B5C6-78FE829B769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2D531AFA-B6A1-45E1-BDCD-AEDD709B3349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7" w:fontKey="{8A6C741E-0033-4EDC-8A50-8FF4FCCF25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DCF47" w14:textId="77777777" w:rsidR="005B6B24" w:rsidRDefault="005B6B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ED4E3" w14:textId="77777777" w:rsidR="005B6B24" w:rsidRDefault="005B6B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37382" w14:textId="77777777" w:rsidR="005B6B24" w:rsidRDefault="005B6B2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AA661" w14:textId="77777777" w:rsidR="005B6B24" w:rsidRDefault="005B6B24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A53E9" w14:textId="77777777" w:rsidR="005B6B24" w:rsidRDefault="005B6B24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A56C2" w14:textId="77777777" w:rsidR="005B6B24" w:rsidRDefault="005B6B24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15988" w14:textId="77777777" w:rsidR="005B6B24" w:rsidRDefault="005B6B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7A905" w14:textId="77777777" w:rsidR="00A82C00" w:rsidRDefault="00A82C00" w:rsidP="005E1C80">
      <w:r>
        <w:separator/>
      </w:r>
    </w:p>
    <w:p w14:paraId="6DDBF450" w14:textId="77777777" w:rsidR="00A82C00" w:rsidRDefault="00A82C00" w:rsidP="005E1C80"/>
    <w:p w14:paraId="2A38968D" w14:textId="77777777" w:rsidR="00A82C00" w:rsidRDefault="00A82C00" w:rsidP="005E1C80"/>
    <w:p w14:paraId="57F471DE" w14:textId="77777777" w:rsidR="00A82C00" w:rsidRDefault="00A82C00" w:rsidP="005E1C80"/>
    <w:p w14:paraId="57C138E6" w14:textId="77777777" w:rsidR="00A82C00" w:rsidRDefault="00A82C00" w:rsidP="005E1C80"/>
    <w:p w14:paraId="2AB0B4EF" w14:textId="77777777" w:rsidR="00A82C00" w:rsidRDefault="00A82C00" w:rsidP="005E1C80"/>
    <w:p w14:paraId="581A0572" w14:textId="77777777" w:rsidR="00A82C00" w:rsidRDefault="00A82C00" w:rsidP="005E1C80"/>
    <w:p w14:paraId="794FD155" w14:textId="77777777" w:rsidR="00A82C00" w:rsidRDefault="00A82C00" w:rsidP="005E1C80"/>
    <w:p w14:paraId="061EB1CD" w14:textId="77777777" w:rsidR="00A82C00" w:rsidRDefault="00A82C00" w:rsidP="005E1C80"/>
    <w:p w14:paraId="6297CC21" w14:textId="77777777" w:rsidR="00A82C00" w:rsidRDefault="00A82C00" w:rsidP="005E1C80"/>
    <w:p w14:paraId="747EF2D7" w14:textId="77777777" w:rsidR="00A82C00" w:rsidRDefault="00A82C00" w:rsidP="005E1C80"/>
    <w:p w14:paraId="45370EAD" w14:textId="77777777" w:rsidR="00A82C00" w:rsidRDefault="00A82C00" w:rsidP="005E1C80"/>
    <w:p w14:paraId="6C3AE454" w14:textId="77777777" w:rsidR="00A82C00" w:rsidRDefault="00A82C00" w:rsidP="005E1C80"/>
    <w:p w14:paraId="2A56506B" w14:textId="77777777" w:rsidR="00A82C00" w:rsidRDefault="00A82C00" w:rsidP="005E1C80"/>
    <w:p w14:paraId="4C57F3E9" w14:textId="77777777" w:rsidR="00A82C00" w:rsidRDefault="00A82C00" w:rsidP="005E1C80"/>
    <w:p w14:paraId="6534FFB8" w14:textId="77777777" w:rsidR="00A82C00" w:rsidRDefault="00A82C00" w:rsidP="005E1C80"/>
    <w:p w14:paraId="3D431A06" w14:textId="77777777" w:rsidR="00A82C00" w:rsidRDefault="00A82C00" w:rsidP="005E1C80"/>
    <w:p w14:paraId="524A2C66" w14:textId="77777777" w:rsidR="00A82C00" w:rsidRDefault="00A82C00" w:rsidP="005E1C80"/>
    <w:p w14:paraId="02962531" w14:textId="77777777" w:rsidR="00A82C00" w:rsidRDefault="00A82C00" w:rsidP="005E1C80"/>
    <w:p w14:paraId="551D7E00" w14:textId="77777777" w:rsidR="00A82C00" w:rsidRDefault="00A82C00" w:rsidP="005E1C80"/>
    <w:p w14:paraId="67779E7E" w14:textId="77777777" w:rsidR="00A82C00" w:rsidRDefault="00A82C00" w:rsidP="005E1C80"/>
    <w:p w14:paraId="7308261B" w14:textId="77777777" w:rsidR="00A82C00" w:rsidRDefault="00A82C00" w:rsidP="005E1C80"/>
    <w:p w14:paraId="1AAACDF3" w14:textId="77777777" w:rsidR="00A82C00" w:rsidRDefault="00A82C00" w:rsidP="005E1C80"/>
    <w:p w14:paraId="25ABABBC" w14:textId="77777777" w:rsidR="00A82C00" w:rsidRDefault="00A82C00" w:rsidP="005E1C80"/>
    <w:p w14:paraId="45E81793" w14:textId="77777777" w:rsidR="00A82C00" w:rsidRDefault="00A82C00" w:rsidP="005E1C80"/>
    <w:p w14:paraId="73DD38CB" w14:textId="77777777" w:rsidR="00A82C00" w:rsidRDefault="00A82C00" w:rsidP="005E1C80"/>
    <w:p w14:paraId="08D8AE26" w14:textId="77777777" w:rsidR="00A82C00" w:rsidRDefault="00A82C00" w:rsidP="005E1C80"/>
    <w:p w14:paraId="7B9D9894" w14:textId="77777777" w:rsidR="00A82C00" w:rsidRDefault="00A82C00" w:rsidP="005E1C80"/>
    <w:p w14:paraId="67F36F7B" w14:textId="77777777" w:rsidR="00A82C00" w:rsidRDefault="00A82C00" w:rsidP="005E1C80"/>
    <w:p w14:paraId="0108BC7F" w14:textId="77777777" w:rsidR="00A82C00" w:rsidRDefault="00A82C00" w:rsidP="005E1C80"/>
    <w:p w14:paraId="4733FC73" w14:textId="77777777" w:rsidR="00A82C00" w:rsidRDefault="00A82C00" w:rsidP="005E1C80"/>
    <w:p w14:paraId="306896FB" w14:textId="77777777" w:rsidR="00A82C00" w:rsidRDefault="00A82C00" w:rsidP="005E1C80"/>
    <w:p w14:paraId="3774D9E6" w14:textId="77777777" w:rsidR="00A82C00" w:rsidRDefault="00A82C00" w:rsidP="005E1C80"/>
    <w:p w14:paraId="18D827AC" w14:textId="77777777" w:rsidR="00A82C00" w:rsidRDefault="00A82C00" w:rsidP="005E1C80"/>
    <w:p w14:paraId="3776A02A" w14:textId="77777777" w:rsidR="00A82C00" w:rsidRDefault="00A82C00" w:rsidP="005E1C80"/>
    <w:p w14:paraId="5CEB4B50" w14:textId="77777777" w:rsidR="00A82C00" w:rsidRDefault="00A82C00" w:rsidP="005E1C80"/>
    <w:p w14:paraId="49B53705" w14:textId="77777777" w:rsidR="00A82C00" w:rsidRDefault="00A82C00" w:rsidP="005E1C80"/>
    <w:p w14:paraId="480C976D" w14:textId="77777777" w:rsidR="00A82C00" w:rsidRDefault="00A82C00" w:rsidP="005E1C80"/>
    <w:p w14:paraId="261A1DEC" w14:textId="77777777" w:rsidR="00A82C00" w:rsidRDefault="00A82C00" w:rsidP="005E1C80"/>
    <w:p w14:paraId="52FA9ABC" w14:textId="77777777" w:rsidR="00A82C00" w:rsidRDefault="00A82C00" w:rsidP="005E1C80"/>
    <w:p w14:paraId="730EFA62" w14:textId="77777777" w:rsidR="00A82C00" w:rsidRDefault="00A82C00" w:rsidP="005E1C80"/>
    <w:p w14:paraId="20A86482" w14:textId="77777777" w:rsidR="00A82C00" w:rsidRDefault="00A82C00" w:rsidP="005E1C80"/>
    <w:p w14:paraId="7724A012" w14:textId="77777777" w:rsidR="00A82C00" w:rsidRDefault="00A82C00" w:rsidP="005E1C80"/>
    <w:p w14:paraId="531DD25E" w14:textId="77777777" w:rsidR="00A82C00" w:rsidRDefault="00A82C00" w:rsidP="005E1C80"/>
    <w:p w14:paraId="3A1C357E" w14:textId="77777777" w:rsidR="00A82C00" w:rsidRDefault="00A82C00" w:rsidP="005E1C80"/>
    <w:p w14:paraId="673CF857" w14:textId="77777777" w:rsidR="00A82C00" w:rsidRDefault="00A82C00" w:rsidP="005E1C80"/>
    <w:p w14:paraId="29100C15" w14:textId="77777777" w:rsidR="00A82C00" w:rsidRDefault="00A82C00" w:rsidP="005E1C80"/>
    <w:p w14:paraId="67AC3960" w14:textId="77777777" w:rsidR="00A82C00" w:rsidRDefault="00A82C00" w:rsidP="005E1C80"/>
    <w:p w14:paraId="5521F71C" w14:textId="77777777" w:rsidR="00A82C00" w:rsidRDefault="00A82C00"/>
    <w:p w14:paraId="1311C1D8" w14:textId="77777777" w:rsidR="00A82C00" w:rsidRDefault="00A82C00" w:rsidP="001B58AF"/>
    <w:p w14:paraId="2B4638B0" w14:textId="77777777" w:rsidR="00A82C00" w:rsidRDefault="00A82C00" w:rsidP="00D676B8"/>
    <w:p w14:paraId="3FF97AC6" w14:textId="77777777" w:rsidR="00A82C00" w:rsidRDefault="00A82C00"/>
    <w:p w14:paraId="60E7D8AB" w14:textId="77777777" w:rsidR="00A82C00" w:rsidRDefault="00A82C00"/>
    <w:p w14:paraId="396FF0B0" w14:textId="77777777" w:rsidR="00A82C00" w:rsidRDefault="00A82C00" w:rsidP="00390369"/>
    <w:p w14:paraId="16715E3E" w14:textId="77777777" w:rsidR="00A82C00" w:rsidRDefault="00A82C00" w:rsidP="0080574D"/>
    <w:p w14:paraId="16391CE2" w14:textId="77777777" w:rsidR="00A82C00" w:rsidRDefault="00A82C00"/>
    <w:p w14:paraId="2815D1F6" w14:textId="77777777" w:rsidR="00A82C00" w:rsidRDefault="00A82C00" w:rsidP="00DB4654"/>
    <w:p w14:paraId="68248542" w14:textId="77777777" w:rsidR="00A82C00" w:rsidRDefault="00A82C00" w:rsidP="000C6810"/>
    <w:p w14:paraId="5C192C56" w14:textId="77777777" w:rsidR="00A82C00" w:rsidRDefault="00A82C00" w:rsidP="00D00496"/>
    <w:p w14:paraId="4CC6C6A5" w14:textId="77777777" w:rsidR="00A82C00" w:rsidRDefault="00A82C00"/>
    <w:p w14:paraId="00BF74E6" w14:textId="77777777" w:rsidR="00A82C00" w:rsidRDefault="00A82C00"/>
    <w:p w14:paraId="4BF43D92" w14:textId="77777777" w:rsidR="00A82C00" w:rsidRDefault="00A82C00" w:rsidP="00F63459"/>
    <w:p w14:paraId="73EAF5B6" w14:textId="77777777" w:rsidR="00A82C00" w:rsidRDefault="00A82C00"/>
    <w:p w14:paraId="17E12D19" w14:textId="77777777" w:rsidR="00A82C00" w:rsidRDefault="00A82C00"/>
    <w:p w14:paraId="348BD3CD" w14:textId="77777777" w:rsidR="00A82C00" w:rsidRDefault="00A82C00"/>
    <w:p w14:paraId="73493064" w14:textId="77777777" w:rsidR="00A82C00" w:rsidRDefault="00A82C00"/>
    <w:p w14:paraId="59D2731F" w14:textId="77777777" w:rsidR="00A82C00" w:rsidRDefault="00A82C00"/>
    <w:p w14:paraId="799763C5" w14:textId="77777777" w:rsidR="00A82C00" w:rsidRDefault="00A82C00" w:rsidP="003A0DAC"/>
    <w:p w14:paraId="3FDB71E8" w14:textId="77777777" w:rsidR="00A82C00" w:rsidRDefault="00A82C00" w:rsidP="001464F5"/>
    <w:p w14:paraId="60AD9624" w14:textId="77777777" w:rsidR="00A82C00" w:rsidRDefault="00A82C00" w:rsidP="001464F5"/>
    <w:p w14:paraId="7E65BA24" w14:textId="77777777" w:rsidR="00A82C00" w:rsidRDefault="00A82C00" w:rsidP="006773C2"/>
    <w:p w14:paraId="1FA2F9D5" w14:textId="77777777" w:rsidR="00A82C00" w:rsidRDefault="00A82C00" w:rsidP="00EB7558"/>
    <w:p w14:paraId="4A571281" w14:textId="77777777" w:rsidR="00A82C00" w:rsidRDefault="00A82C00" w:rsidP="00992DCF"/>
    <w:p w14:paraId="096DCC90" w14:textId="77777777" w:rsidR="00A82C00" w:rsidRDefault="00A82C00"/>
    <w:p w14:paraId="544D60CA" w14:textId="77777777" w:rsidR="00A82C00" w:rsidRDefault="00A82C00"/>
    <w:p w14:paraId="3787133B" w14:textId="77777777" w:rsidR="00A82C00" w:rsidRDefault="00A82C00"/>
    <w:p w14:paraId="53F97CD9" w14:textId="77777777" w:rsidR="00A82C00" w:rsidRDefault="00A82C00" w:rsidP="004362C8"/>
    <w:p w14:paraId="25377670" w14:textId="77777777" w:rsidR="00A82C00" w:rsidRDefault="00A82C00"/>
    <w:p w14:paraId="5BC765DA" w14:textId="77777777" w:rsidR="00A82C00" w:rsidRDefault="00A82C00"/>
    <w:p w14:paraId="0B9B3AC2" w14:textId="77777777" w:rsidR="00A82C00" w:rsidRDefault="00A82C00" w:rsidP="00BC0E62"/>
    <w:p w14:paraId="5D29E0CB" w14:textId="77777777" w:rsidR="00A82C00" w:rsidRDefault="00A82C00" w:rsidP="00BC0E62"/>
    <w:p w14:paraId="2AA1AE0E" w14:textId="77777777" w:rsidR="00A82C00" w:rsidRDefault="00A82C00" w:rsidP="00DA2491"/>
    <w:p w14:paraId="179F0E8E" w14:textId="77777777" w:rsidR="00A82C00" w:rsidRDefault="00A82C00" w:rsidP="00480971"/>
    <w:p w14:paraId="4BFE0B4B" w14:textId="77777777" w:rsidR="00A82C00" w:rsidRDefault="00A82C00"/>
    <w:p w14:paraId="6C040E71" w14:textId="77777777" w:rsidR="00A82C00" w:rsidRDefault="00A82C00" w:rsidP="00E362C0"/>
    <w:p w14:paraId="72AAE8DA" w14:textId="77777777" w:rsidR="00A82C00" w:rsidRDefault="00A82C00"/>
    <w:p w14:paraId="21B3F14D" w14:textId="77777777" w:rsidR="00A82C00" w:rsidRDefault="00A82C00"/>
    <w:p w14:paraId="0F3CE56D" w14:textId="77777777" w:rsidR="00A82C00" w:rsidRDefault="00A82C00"/>
    <w:p w14:paraId="2E3A40E5" w14:textId="77777777" w:rsidR="00A82C00" w:rsidRDefault="00A82C00" w:rsidP="00FA6098"/>
    <w:p w14:paraId="0BD850CF" w14:textId="77777777" w:rsidR="00A82C00" w:rsidRDefault="00A82C00" w:rsidP="007A78E2"/>
    <w:p w14:paraId="04A0D0D9" w14:textId="77777777" w:rsidR="00A82C00" w:rsidRDefault="00A82C00" w:rsidP="00EA31AC"/>
    <w:p w14:paraId="2878B86D" w14:textId="77777777" w:rsidR="00A82C00" w:rsidRDefault="00A82C00" w:rsidP="00EA31AC"/>
    <w:p w14:paraId="3A47EBCA" w14:textId="77777777" w:rsidR="00A82C00" w:rsidRDefault="00A82C00" w:rsidP="001042EB"/>
    <w:p w14:paraId="742D7514" w14:textId="77777777" w:rsidR="00A82C00" w:rsidRDefault="00A82C00" w:rsidP="001042EB"/>
    <w:p w14:paraId="0EF17229" w14:textId="77777777" w:rsidR="00A82C00" w:rsidRDefault="00A82C00" w:rsidP="001042EB"/>
    <w:p w14:paraId="5FB545F7" w14:textId="77777777" w:rsidR="00A82C00" w:rsidRDefault="00A82C00"/>
    <w:p w14:paraId="484A01FA" w14:textId="77777777" w:rsidR="00A82C00" w:rsidRDefault="00A82C00"/>
    <w:p w14:paraId="5A3AA737" w14:textId="77777777" w:rsidR="00A82C00" w:rsidRDefault="00A82C00" w:rsidP="00FC22A3"/>
    <w:p w14:paraId="172DC931" w14:textId="77777777" w:rsidR="00A82C00" w:rsidRDefault="00A82C00" w:rsidP="00FC22A3"/>
    <w:p w14:paraId="528C18F8" w14:textId="77777777" w:rsidR="00A82C00" w:rsidRDefault="00A82C00" w:rsidP="00FC22A3"/>
    <w:p w14:paraId="63A6B676" w14:textId="77777777" w:rsidR="00A82C00" w:rsidRDefault="00A82C00" w:rsidP="00FC22A3"/>
    <w:p w14:paraId="0DB2BAF1" w14:textId="77777777" w:rsidR="00A82C00" w:rsidRDefault="00A82C00"/>
    <w:p w14:paraId="1CBA5C83" w14:textId="77777777" w:rsidR="00A82C00" w:rsidRDefault="00A82C00"/>
    <w:p w14:paraId="347BC078" w14:textId="77777777" w:rsidR="00A82C00" w:rsidRDefault="00A82C00"/>
    <w:p w14:paraId="0A937BE3" w14:textId="77777777" w:rsidR="00A82C00" w:rsidRDefault="00A82C00" w:rsidP="0020471E"/>
    <w:p w14:paraId="57046118" w14:textId="77777777" w:rsidR="00A82C00" w:rsidRDefault="00A82C00"/>
    <w:p w14:paraId="5E0DC74F" w14:textId="77777777" w:rsidR="00A82C00" w:rsidRDefault="00A82C00" w:rsidP="00A452FD"/>
    <w:p w14:paraId="51A409A0" w14:textId="77777777" w:rsidR="00A82C00" w:rsidRDefault="00A82C00"/>
    <w:p w14:paraId="1D12167E" w14:textId="77777777" w:rsidR="00A82C00" w:rsidRDefault="00A82C00"/>
    <w:p w14:paraId="59F5B1AB" w14:textId="77777777" w:rsidR="00A82C00" w:rsidRDefault="00A82C00" w:rsidP="001E479A"/>
    <w:p w14:paraId="41ADDB6A" w14:textId="77777777" w:rsidR="00A82C00" w:rsidRDefault="00A82C00" w:rsidP="00956345"/>
    <w:p w14:paraId="45C759BC" w14:textId="77777777" w:rsidR="00A82C00" w:rsidRDefault="00A82C00" w:rsidP="00956345"/>
    <w:p w14:paraId="0BCA4E2D" w14:textId="77777777" w:rsidR="00A82C00" w:rsidRDefault="00A82C00" w:rsidP="00506F96"/>
    <w:p w14:paraId="6B25D5C2" w14:textId="77777777" w:rsidR="00A82C00" w:rsidRDefault="00A82C00" w:rsidP="00506F96"/>
    <w:p w14:paraId="25866346" w14:textId="77777777" w:rsidR="00A82C00" w:rsidRDefault="00A82C00" w:rsidP="003F0280"/>
    <w:p w14:paraId="2F9B2835" w14:textId="77777777" w:rsidR="00A82C00" w:rsidRDefault="00A82C00" w:rsidP="00C42194"/>
    <w:p w14:paraId="6E62406F" w14:textId="77777777" w:rsidR="00A82C00" w:rsidRDefault="00A82C00" w:rsidP="00CF3394"/>
    <w:p w14:paraId="4A4ED198" w14:textId="77777777" w:rsidR="00A82C00" w:rsidRDefault="00A82C00" w:rsidP="00CF3394"/>
    <w:p w14:paraId="4CCB8404" w14:textId="77777777" w:rsidR="00A82C00" w:rsidRDefault="00A82C00"/>
    <w:p w14:paraId="36947874" w14:textId="77777777" w:rsidR="00A82C00" w:rsidRDefault="00A82C00" w:rsidP="00C30496"/>
    <w:p w14:paraId="78DDBC4D" w14:textId="77777777" w:rsidR="00A82C00" w:rsidRDefault="00A82C00" w:rsidP="00C30496"/>
    <w:p w14:paraId="6D8DBEB8" w14:textId="77777777" w:rsidR="00A82C00" w:rsidRDefault="00A82C00" w:rsidP="008262A9"/>
    <w:p w14:paraId="71DA96A5" w14:textId="77777777" w:rsidR="00A82C00" w:rsidRDefault="00A82C00" w:rsidP="008262A9"/>
    <w:p w14:paraId="69D2373E" w14:textId="77777777" w:rsidR="00A82C00" w:rsidRDefault="00A82C00" w:rsidP="00E22D64"/>
    <w:p w14:paraId="409E36BE" w14:textId="77777777" w:rsidR="00A82C00" w:rsidRDefault="00A82C00" w:rsidP="00E307B3"/>
    <w:p w14:paraId="10A6DC1C" w14:textId="77777777" w:rsidR="00A82C00" w:rsidRDefault="00A82C00" w:rsidP="00DB1756"/>
    <w:p w14:paraId="6C56E3C7" w14:textId="77777777" w:rsidR="00A82C00" w:rsidRDefault="00A82C00" w:rsidP="00DB1756"/>
    <w:p w14:paraId="5C6D3FAE" w14:textId="77777777" w:rsidR="00A82C00" w:rsidRDefault="00A82C00" w:rsidP="00DB5BE7"/>
    <w:p w14:paraId="6630CFC0" w14:textId="77777777" w:rsidR="00A82C00" w:rsidRDefault="00A82C00" w:rsidP="000B173F"/>
    <w:p w14:paraId="799ED4E9" w14:textId="77777777" w:rsidR="00A82C00" w:rsidRDefault="00A82C00"/>
  </w:footnote>
  <w:footnote w:type="continuationSeparator" w:id="0">
    <w:p w14:paraId="0131331F" w14:textId="77777777" w:rsidR="00A82C00" w:rsidRDefault="00A82C00" w:rsidP="005E1C80">
      <w:r>
        <w:continuationSeparator/>
      </w:r>
    </w:p>
    <w:p w14:paraId="5782E6B4" w14:textId="77777777" w:rsidR="00A82C00" w:rsidRDefault="00A82C00" w:rsidP="005E1C80"/>
    <w:p w14:paraId="53D97B4E" w14:textId="77777777" w:rsidR="00A82C00" w:rsidRDefault="00A82C00" w:rsidP="005E1C80"/>
    <w:p w14:paraId="595C4490" w14:textId="77777777" w:rsidR="00A82C00" w:rsidRDefault="00A82C00" w:rsidP="005E1C80"/>
    <w:p w14:paraId="43BF315D" w14:textId="77777777" w:rsidR="00A82C00" w:rsidRDefault="00A82C00" w:rsidP="005E1C80"/>
    <w:p w14:paraId="18D58997" w14:textId="77777777" w:rsidR="00A82C00" w:rsidRDefault="00A82C00" w:rsidP="005E1C80"/>
    <w:p w14:paraId="530C204C" w14:textId="77777777" w:rsidR="00A82C00" w:rsidRDefault="00A82C00" w:rsidP="005E1C80"/>
    <w:p w14:paraId="133FF787" w14:textId="77777777" w:rsidR="00A82C00" w:rsidRDefault="00A82C00" w:rsidP="005E1C80"/>
    <w:p w14:paraId="1807A972" w14:textId="77777777" w:rsidR="00A82C00" w:rsidRDefault="00A82C00" w:rsidP="005E1C80"/>
    <w:p w14:paraId="78FC451D" w14:textId="77777777" w:rsidR="00A82C00" w:rsidRDefault="00A82C00" w:rsidP="005E1C80"/>
    <w:p w14:paraId="00F46D6A" w14:textId="77777777" w:rsidR="00A82C00" w:rsidRDefault="00A82C00" w:rsidP="005E1C80"/>
    <w:p w14:paraId="3C1622FF" w14:textId="77777777" w:rsidR="00A82C00" w:rsidRDefault="00A82C00" w:rsidP="005E1C80"/>
    <w:p w14:paraId="38495FEA" w14:textId="77777777" w:rsidR="00A82C00" w:rsidRDefault="00A82C00" w:rsidP="005E1C80"/>
    <w:p w14:paraId="71F159B0" w14:textId="77777777" w:rsidR="00A82C00" w:rsidRDefault="00A82C00" w:rsidP="005E1C80"/>
    <w:p w14:paraId="530AB24B" w14:textId="77777777" w:rsidR="00A82C00" w:rsidRDefault="00A82C00" w:rsidP="005E1C80"/>
    <w:p w14:paraId="5C66BCBD" w14:textId="77777777" w:rsidR="00A82C00" w:rsidRDefault="00A82C00" w:rsidP="005E1C80"/>
    <w:p w14:paraId="6C63822A" w14:textId="77777777" w:rsidR="00A82C00" w:rsidRDefault="00A82C00" w:rsidP="005E1C80"/>
    <w:p w14:paraId="4085677D" w14:textId="77777777" w:rsidR="00A82C00" w:rsidRDefault="00A82C00" w:rsidP="005E1C80"/>
    <w:p w14:paraId="58E00558" w14:textId="77777777" w:rsidR="00A82C00" w:rsidRDefault="00A82C00" w:rsidP="005E1C80"/>
    <w:p w14:paraId="2539E021" w14:textId="77777777" w:rsidR="00A82C00" w:rsidRDefault="00A82C00" w:rsidP="005E1C80"/>
    <w:p w14:paraId="38581FB1" w14:textId="77777777" w:rsidR="00A82C00" w:rsidRDefault="00A82C00" w:rsidP="005E1C80"/>
    <w:p w14:paraId="27C48AA4" w14:textId="77777777" w:rsidR="00A82C00" w:rsidRDefault="00A82C00" w:rsidP="005E1C80"/>
    <w:p w14:paraId="3A07780A" w14:textId="77777777" w:rsidR="00A82C00" w:rsidRDefault="00A82C00" w:rsidP="005E1C80"/>
    <w:p w14:paraId="4B94F5E4" w14:textId="77777777" w:rsidR="00A82C00" w:rsidRDefault="00A82C00" w:rsidP="005E1C80"/>
    <w:p w14:paraId="2CAA1900" w14:textId="77777777" w:rsidR="00A82C00" w:rsidRDefault="00A82C00" w:rsidP="005E1C80"/>
    <w:p w14:paraId="148DE16E" w14:textId="77777777" w:rsidR="00A82C00" w:rsidRDefault="00A82C00" w:rsidP="005E1C80"/>
    <w:p w14:paraId="220DF6EE" w14:textId="77777777" w:rsidR="00A82C00" w:rsidRDefault="00A82C00" w:rsidP="005E1C80"/>
    <w:p w14:paraId="0CC6C442" w14:textId="77777777" w:rsidR="00A82C00" w:rsidRDefault="00A82C00" w:rsidP="005E1C80"/>
    <w:p w14:paraId="4063C981" w14:textId="77777777" w:rsidR="00A82C00" w:rsidRDefault="00A82C00" w:rsidP="005E1C80"/>
    <w:p w14:paraId="4F36362D" w14:textId="77777777" w:rsidR="00A82C00" w:rsidRDefault="00A82C00" w:rsidP="005E1C80"/>
    <w:p w14:paraId="6DC92DCB" w14:textId="77777777" w:rsidR="00A82C00" w:rsidRDefault="00A82C00" w:rsidP="005E1C80"/>
    <w:p w14:paraId="59EEAF98" w14:textId="77777777" w:rsidR="00A82C00" w:rsidRDefault="00A82C00" w:rsidP="005E1C80"/>
    <w:p w14:paraId="34D334F5" w14:textId="77777777" w:rsidR="00A82C00" w:rsidRDefault="00A82C00" w:rsidP="005E1C80"/>
    <w:p w14:paraId="25A37392" w14:textId="77777777" w:rsidR="00A82C00" w:rsidRDefault="00A82C00" w:rsidP="005E1C80"/>
    <w:p w14:paraId="0A957658" w14:textId="77777777" w:rsidR="00A82C00" w:rsidRDefault="00A82C00" w:rsidP="005E1C80"/>
    <w:p w14:paraId="22E9BA54" w14:textId="77777777" w:rsidR="00A82C00" w:rsidRDefault="00A82C00" w:rsidP="005E1C80"/>
    <w:p w14:paraId="7B9DF05E" w14:textId="77777777" w:rsidR="00A82C00" w:rsidRDefault="00A82C00" w:rsidP="005E1C80"/>
    <w:p w14:paraId="751B4DC4" w14:textId="77777777" w:rsidR="00A82C00" w:rsidRDefault="00A82C00" w:rsidP="005E1C80"/>
    <w:p w14:paraId="33834FB7" w14:textId="77777777" w:rsidR="00A82C00" w:rsidRDefault="00A82C00" w:rsidP="005E1C80"/>
    <w:p w14:paraId="4F95EE87" w14:textId="77777777" w:rsidR="00A82C00" w:rsidRDefault="00A82C00" w:rsidP="005E1C80"/>
    <w:p w14:paraId="45ECA315" w14:textId="77777777" w:rsidR="00A82C00" w:rsidRDefault="00A82C00" w:rsidP="005E1C80"/>
    <w:p w14:paraId="22394801" w14:textId="77777777" w:rsidR="00A82C00" w:rsidRDefault="00A82C00" w:rsidP="005E1C80"/>
    <w:p w14:paraId="0A8C0D02" w14:textId="77777777" w:rsidR="00A82C00" w:rsidRDefault="00A82C00" w:rsidP="005E1C80"/>
    <w:p w14:paraId="39DBB382" w14:textId="77777777" w:rsidR="00A82C00" w:rsidRDefault="00A82C00" w:rsidP="005E1C80"/>
    <w:p w14:paraId="3C825B64" w14:textId="77777777" w:rsidR="00A82C00" w:rsidRDefault="00A82C00" w:rsidP="005E1C80"/>
    <w:p w14:paraId="6FF8EB02" w14:textId="77777777" w:rsidR="00A82C00" w:rsidRDefault="00A82C00" w:rsidP="005E1C80"/>
    <w:p w14:paraId="3B5CAA35" w14:textId="77777777" w:rsidR="00A82C00" w:rsidRDefault="00A82C00" w:rsidP="005E1C80"/>
    <w:p w14:paraId="6CFA7E1B" w14:textId="77777777" w:rsidR="00A82C00" w:rsidRDefault="00A82C00" w:rsidP="005E1C80"/>
    <w:p w14:paraId="60C4BD41" w14:textId="77777777" w:rsidR="00A82C00" w:rsidRDefault="00A82C00"/>
    <w:p w14:paraId="769D52BB" w14:textId="77777777" w:rsidR="00A82C00" w:rsidRDefault="00A82C00" w:rsidP="001B58AF"/>
    <w:p w14:paraId="0C7BD443" w14:textId="77777777" w:rsidR="00A82C00" w:rsidRDefault="00A82C00" w:rsidP="00D676B8"/>
    <w:p w14:paraId="058AB96D" w14:textId="77777777" w:rsidR="00A82C00" w:rsidRDefault="00A82C00"/>
    <w:p w14:paraId="35F84F15" w14:textId="77777777" w:rsidR="00A82C00" w:rsidRDefault="00A82C00"/>
    <w:p w14:paraId="11FEB338" w14:textId="77777777" w:rsidR="00A82C00" w:rsidRDefault="00A82C00" w:rsidP="00390369"/>
    <w:p w14:paraId="732E35F8" w14:textId="77777777" w:rsidR="00A82C00" w:rsidRDefault="00A82C00" w:rsidP="0080574D"/>
    <w:p w14:paraId="4ED96800" w14:textId="77777777" w:rsidR="00A82C00" w:rsidRDefault="00A82C00"/>
    <w:p w14:paraId="05779A0D" w14:textId="77777777" w:rsidR="00A82C00" w:rsidRDefault="00A82C00" w:rsidP="00DB4654"/>
    <w:p w14:paraId="585D943A" w14:textId="77777777" w:rsidR="00A82C00" w:rsidRDefault="00A82C00" w:rsidP="000C6810"/>
    <w:p w14:paraId="190C550E" w14:textId="77777777" w:rsidR="00A82C00" w:rsidRDefault="00A82C00" w:rsidP="00D00496"/>
    <w:p w14:paraId="0927C7B7" w14:textId="77777777" w:rsidR="00A82C00" w:rsidRDefault="00A82C00"/>
    <w:p w14:paraId="562571D9" w14:textId="77777777" w:rsidR="00A82C00" w:rsidRDefault="00A82C00"/>
    <w:p w14:paraId="758D7EC6" w14:textId="77777777" w:rsidR="00A82C00" w:rsidRDefault="00A82C00" w:rsidP="00F63459"/>
    <w:p w14:paraId="5045762D" w14:textId="77777777" w:rsidR="00A82C00" w:rsidRDefault="00A82C00"/>
    <w:p w14:paraId="13D38D1E" w14:textId="77777777" w:rsidR="00A82C00" w:rsidRDefault="00A82C00"/>
    <w:p w14:paraId="35D97989" w14:textId="77777777" w:rsidR="00A82C00" w:rsidRDefault="00A82C00"/>
    <w:p w14:paraId="73185B1A" w14:textId="77777777" w:rsidR="00A82C00" w:rsidRDefault="00A82C00"/>
    <w:p w14:paraId="086BE897" w14:textId="77777777" w:rsidR="00A82C00" w:rsidRDefault="00A82C00"/>
    <w:p w14:paraId="2EC68AF3" w14:textId="77777777" w:rsidR="00A82C00" w:rsidRDefault="00A82C00" w:rsidP="003A0DAC"/>
    <w:p w14:paraId="11CD588F" w14:textId="77777777" w:rsidR="00A82C00" w:rsidRDefault="00A82C00" w:rsidP="001464F5"/>
    <w:p w14:paraId="0DCB15FB" w14:textId="77777777" w:rsidR="00A82C00" w:rsidRDefault="00A82C00" w:rsidP="001464F5"/>
    <w:p w14:paraId="43170238" w14:textId="77777777" w:rsidR="00A82C00" w:rsidRDefault="00A82C00" w:rsidP="006773C2"/>
    <w:p w14:paraId="64BCF57C" w14:textId="77777777" w:rsidR="00A82C00" w:rsidRDefault="00A82C00" w:rsidP="00EB7558"/>
    <w:p w14:paraId="40227967" w14:textId="77777777" w:rsidR="00A82C00" w:rsidRDefault="00A82C00" w:rsidP="00992DCF"/>
    <w:p w14:paraId="059838B7" w14:textId="77777777" w:rsidR="00A82C00" w:rsidRDefault="00A82C00"/>
    <w:p w14:paraId="3BC48538" w14:textId="77777777" w:rsidR="00A82C00" w:rsidRDefault="00A82C00"/>
    <w:p w14:paraId="7D378CC8" w14:textId="77777777" w:rsidR="00A82C00" w:rsidRDefault="00A82C00"/>
    <w:p w14:paraId="5720D3E2" w14:textId="77777777" w:rsidR="00A82C00" w:rsidRDefault="00A82C00" w:rsidP="004362C8"/>
    <w:p w14:paraId="216D6F6D" w14:textId="77777777" w:rsidR="00A82C00" w:rsidRDefault="00A82C00"/>
    <w:p w14:paraId="7E5878C4" w14:textId="77777777" w:rsidR="00A82C00" w:rsidRDefault="00A82C00"/>
    <w:p w14:paraId="231E050B" w14:textId="77777777" w:rsidR="00A82C00" w:rsidRDefault="00A82C00" w:rsidP="00BC0E62"/>
    <w:p w14:paraId="51B44AFD" w14:textId="77777777" w:rsidR="00A82C00" w:rsidRDefault="00A82C00" w:rsidP="00BC0E62"/>
    <w:p w14:paraId="0CADBD81" w14:textId="77777777" w:rsidR="00A82C00" w:rsidRDefault="00A82C00" w:rsidP="00DA2491"/>
    <w:p w14:paraId="004BBF6E" w14:textId="77777777" w:rsidR="00A82C00" w:rsidRDefault="00A82C00" w:rsidP="00480971"/>
    <w:p w14:paraId="74FB8FF6" w14:textId="77777777" w:rsidR="00A82C00" w:rsidRDefault="00A82C00"/>
    <w:p w14:paraId="71CEC8A0" w14:textId="77777777" w:rsidR="00A82C00" w:rsidRDefault="00A82C00" w:rsidP="00E362C0"/>
    <w:p w14:paraId="24F39EE2" w14:textId="77777777" w:rsidR="00A82C00" w:rsidRDefault="00A82C00"/>
    <w:p w14:paraId="31230836" w14:textId="77777777" w:rsidR="00A82C00" w:rsidRDefault="00A82C00"/>
    <w:p w14:paraId="27FEDDBB" w14:textId="77777777" w:rsidR="00A82C00" w:rsidRDefault="00A82C00"/>
    <w:p w14:paraId="778D07CD" w14:textId="77777777" w:rsidR="00A82C00" w:rsidRDefault="00A82C00" w:rsidP="00FA6098"/>
    <w:p w14:paraId="78713E80" w14:textId="77777777" w:rsidR="00A82C00" w:rsidRDefault="00A82C00" w:rsidP="007A78E2"/>
    <w:p w14:paraId="2B77BE98" w14:textId="77777777" w:rsidR="00A82C00" w:rsidRDefault="00A82C00" w:rsidP="00EA31AC"/>
    <w:p w14:paraId="2BD79E11" w14:textId="77777777" w:rsidR="00A82C00" w:rsidRDefault="00A82C00" w:rsidP="00EA31AC"/>
    <w:p w14:paraId="09D7CBA5" w14:textId="77777777" w:rsidR="00A82C00" w:rsidRDefault="00A82C00" w:rsidP="001042EB"/>
    <w:p w14:paraId="36AC27C6" w14:textId="77777777" w:rsidR="00A82C00" w:rsidRDefault="00A82C00" w:rsidP="001042EB"/>
    <w:p w14:paraId="057E9E91" w14:textId="77777777" w:rsidR="00A82C00" w:rsidRDefault="00A82C00" w:rsidP="001042EB"/>
    <w:p w14:paraId="6595C6AA" w14:textId="77777777" w:rsidR="00A82C00" w:rsidRDefault="00A82C00"/>
    <w:p w14:paraId="3DF3451E" w14:textId="77777777" w:rsidR="00A82C00" w:rsidRDefault="00A82C00"/>
    <w:p w14:paraId="38AF762D" w14:textId="77777777" w:rsidR="00A82C00" w:rsidRDefault="00A82C00" w:rsidP="00FC22A3"/>
    <w:p w14:paraId="3E5573DD" w14:textId="77777777" w:rsidR="00A82C00" w:rsidRDefault="00A82C00" w:rsidP="00FC22A3"/>
    <w:p w14:paraId="6F4AC51E" w14:textId="77777777" w:rsidR="00A82C00" w:rsidRDefault="00A82C00" w:rsidP="00FC22A3"/>
    <w:p w14:paraId="2278F5F4" w14:textId="77777777" w:rsidR="00A82C00" w:rsidRDefault="00A82C00" w:rsidP="00FC22A3"/>
    <w:p w14:paraId="15805468" w14:textId="77777777" w:rsidR="00A82C00" w:rsidRDefault="00A82C00"/>
    <w:p w14:paraId="7732C72F" w14:textId="77777777" w:rsidR="00A82C00" w:rsidRDefault="00A82C00"/>
    <w:p w14:paraId="7210591F" w14:textId="77777777" w:rsidR="00A82C00" w:rsidRDefault="00A82C00"/>
    <w:p w14:paraId="7837EE9F" w14:textId="77777777" w:rsidR="00A82C00" w:rsidRDefault="00A82C00" w:rsidP="0020471E"/>
    <w:p w14:paraId="14CA4D6A" w14:textId="77777777" w:rsidR="00A82C00" w:rsidRDefault="00A82C00"/>
    <w:p w14:paraId="30089488" w14:textId="77777777" w:rsidR="00A82C00" w:rsidRDefault="00A82C00" w:rsidP="00A452FD"/>
    <w:p w14:paraId="5436E1A6" w14:textId="77777777" w:rsidR="00A82C00" w:rsidRDefault="00A82C00"/>
    <w:p w14:paraId="587B78A4" w14:textId="77777777" w:rsidR="00A82C00" w:rsidRDefault="00A82C00"/>
    <w:p w14:paraId="13D01588" w14:textId="77777777" w:rsidR="00A82C00" w:rsidRDefault="00A82C00" w:rsidP="001E479A"/>
    <w:p w14:paraId="30D6AFBD" w14:textId="77777777" w:rsidR="00A82C00" w:rsidRDefault="00A82C00" w:rsidP="00956345"/>
    <w:p w14:paraId="3720BB61" w14:textId="77777777" w:rsidR="00A82C00" w:rsidRDefault="00A82C00" w:rsidP="00956345"/>
    <w:p w14:paraId="7DC14A48" w14:textId="77777777" w:rsidR="00A82C00" w:rsidRDefault="00A82C00" w:rsidP="00506F96"/>
    <w:p w14:paraId="7B4BA862" w14:textId="77777777" w:rsidR="00A82C00" w:rsidRDefault="00A82C00" w:rsidP="00506F96"/>
    <w:p w14:paraId="2087BE1A" w14:textId="77777777" w:rsidR="00A82C00" w:rsidRDefault="00A82C00" w:rsidP="003F0280"/>
    <w:p w14:paraId="1294A0B9" w14:textId="77777777" w:rsidR="00A82C00" w:rsidRDefault="00A82C00" w:rsidP="00C42194"/>
    <w:p w14:paraId="6AE6924D" w14:textId="77777777" w:rsidR="00A82C00" w:rsidRDefault="00A82C00" w:rsidP="00CF3394"/>
    <w:p w14:paraId="2A877D8C" w14:textId="77777777" w:rsidR="00A82C00" w:rsidRDefault="00A82C00" w:rsidP="00CF3394"/>
    <w:p w14:paraId="2AE83B27" w14:textId="77777777" w:rsidR="00A82C00" w:rsidRDefault="00A82C00"/>
    <w:p w14:paraId="2A321219" w14:textId="77777777" w:rsidR="00A82C00" w:rsidRDefault="00A82C00" w:rsidP="00C30496"/>
    <w:p w14:paraId="5DED1522" w14:textId="77777777" w:rsidR="00A82C00" w:rsidRDefault="00A82C00" w:rsidP="00C30496"/>
    <w:p w14:paraId="6B50A133" w14:textId="77777777" w:rsidR="00A82C00" w:rsidRDefault="00A82C00" w:rsidP="008262A9"/>
    <w:p w14:paraId="0F45184B" w14:textId="77777777" w:rsidR="00A82C00" w:rsidRDefault="00A82C00" w:rsidP="008262A9"/>
    <w:p w14:paraId="68C1A4F9" w14:textId="77777777" w:rsidR="00A82C00" w:rsidRDefault="00A82C00" w:rsidP="00E22D64"/>
    <w:p w14:paraId="67E2D958" w14:textId="77777777" w:rsidR="00A82C00" w:rsidRDefault="00A82C00" w:rsidP="00E307B3"/>
    <w:p w14:paraId="04B8EC99" w14:textId="77777777" w:rsidR="00A82C00" w:rsidRDefault="00A82C00" w:rsidP="00DB1756"/>
    <w:p w14:paraId="45596513" w14:textId="77777777" w:rsidR="00A82C00" w:rsidRDefault="00A82C00" w:rsidP="00DB1756"/>
    <w:p w14:paraId="11876C49" w14:textId="77777777" w:rsidR="00A82C00" w:rsidRDefault="00A82C00" w:rsidP="00DB5BE7"/>
    <w:p w14:paraId="1351F2F5" w14:textId="77777777" w:rsidR="00A82C00" w:rsidRDefault="00A82C00" w:rsidP="000B173F"/>
    <w:p w14:paraId="49E24A97" w14:textId="77777777" w:rsidR="00A82C00" w:rsidRDefault="00A82C00"/>
  </w:footnote>
  <w:footnote w:type="continuationNotice" w:id="1">
    <w:p w14:paraId="035E16E2" w14:textId="77777777" w:rsidR="00A82C00" w:rsidRDefault="00A82C0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80347" w14:textId="77777777" w:rsidR="005B6B24" w:rsidRDefault="005B6B24" w:rsidP="008848D9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ก</w:t>
    </w:r>
    <w:r>
      <w:rPr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68082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F17BFEE" w14:textId="5BB7974F" w:rsidR="00070039" w:rsidRDefault="0007003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B4EBE4" w14:textId="77777777" w:rsidR="005B6B24" w:rsidRDefault="005B6B24" w:rsidP="00CD1F9B">
    <w:pPr>
      <w:pStyle w:val="Header"/>
      <w:ind w:firstLine="851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D7DB7" w14:textId="77777777" w:rsidR="005B6B24" w:rsidRDefault="005B6B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9F1E2" w14:textId="77777777" w:rsidR="005B6B24" w:rsidRDefault="005B6B24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ข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A8E72" w14:textId="77777777" w:rsidR="005B6B24" w:rsidRDefault="005B6B24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2815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85FAD8" w14:textId="77777777" w:rsidR="005B6B24" w:rsidRDefault="005B6B2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4F4A">
          <w:rPr>
            <w:noProof/>
            <w:cs/>
          </w:rPr>
          <w:t>จ</w:t>
        </w:r>
        <w:r>
          <w:rPr>
            <w:noProof/>
          </w:rPr>
          <w:fldChar w:fldCharType="end"/>
        </w:r>
      </w:p>
    </w:sdtContent>
  </w:sdt>
  <w:p w14:paraId="60F51E89" w14:textId="77777777" w:rsidR="005B6B24" w:rsidRDefault="005B6B24" w:rsidP="008848D9">
    <w:pPr>
      <w:pStyle w:val="Header"/>
      <w:ind w:firstLine="851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AA7D3" w14:textId="77777777" w:rsidR="005B6B24" w:rsidRPr="00BD0E0C" w:rsidRDefault="005B6B24" w:rsidP="008848D9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EE3AA" w14:textId="77777777" w:rsidR="005B6B24" w:rsidRDefault="005B6B24" w:rsidP="008848D9">
    <w:pPr>
      <w:pStyle w:val="Header"/>
      <w:jc w:val="right"/>
      <w:rPr>
        <w:cs/>
      </w:rPr>
    </w:pPr>
    <w:r>
      <w:rPr>
        <w:rFonts w:hint="cs"/>
        <w:cs/>
      </w:rPr>
      <w:t>ฉ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E7919" w14:textId="77777777" w:rsidR="005B6B24" w:rsidRPr="00BD0E0C" w:rsidRDefault="005B6B24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6</w:t>
    </w:r>
    <w:r>
      <w:rPr>
        <w:noProof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8B271" w14:textId="474B76A9" w:rsidR="00070039" w:rsidRDefault="00070039">
    <w:pPr>
      <w:pStyle w:val="Header"/>
      <w:jc w:val="right"/>
    </w:pPr>
  </w:p>
  <w:p w14:paraId="01059ADB" w14:textId="77777777" w:rsidR="005B6B24" w:rsidRDefault="005B6B24" w:rsidP="008848D9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56A08"/>
    <w:multiLevelType w:val="multilevel"/>
    <w:tmpl w:val="FE78E008"/>
    <w:lvl w:ilvl="0">
      <w:start w:val="1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9000" w:hanging="1800"/>
      </w:pPr>
      <w:rPr>
        <w:rFonts w:hint="default"/>
      </w:rPr>
    </w:lvl>
  </w:abstractNum>
  <w:abstractNum w:abstractNumId="1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2" w15:restartNumberingAfterBreak="0">
    <w:nsid w:val="196E5996"/>
    <w:multiLevelType w:val="multilevel"/>
    <w:tmpl w:val="3B9C18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4" w15:restartNumberingAfterBreak="0">
    <w:nsid w:val="1C145587"/>
    <w:multiLevelType w:val="multilevel"/>
    <w:tmpl w:val="B7B8C50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080" w:hanging="1800"/>
      </w:pPr>
      <w:rPr>
        <w:rFonts w:hint="default"/>
      </w:rPr>
    </w:lvl>
  </w:abstractNum>
  <w:abstractNum w:abstractNumId="5" w15:restartNumberingAfterBreak="0">
    <w:nsid w:val="1D8E0367"/>
    <w:multiLevelType w:val="multilevel"/>
    <w:tmpl w:val="C416F1C2"/>
    <w:lvl w:ilvl="0">
      <w:start w:val="2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ascii="TH SarabunPSK" w:hAnsi="TH SarabunPSK" w:cs="TH SarabunPSK" w:hint="default"/>
        <w:sz w:val="32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ascii="TH SarabunPSK" w:hAnsi="TH SarabunPSK" w:cs="TH SarabunPSK" w:hint="default"/>
        <w:sz w:val="32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ascii="TH SarabunPSK" w:hAnsi="TH SarabunPSK" w:cs="TH SarabunPSK" w:hint="default"/>
        <w:sz w:val="32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ascii="TH SarabunPSK" w:hAnsi="TH SarabunPSK" w:cs="TH SarabunPSK" w:hint="default"/>
        <w:sz w:val="32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ascii="TH SarabunPSK" w:hAnsi="TH SarabunPSK" w:cs="TH SarabunPSK" w:hint="default"/>
        <w:sz w:val="32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ascii="TH SarabunPSK" w:hAnsi="TH SarabunPSK" w:cs="TH SarabunPSK" w:hint="default"/>
        <w:sz w:val="32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ascii="TH SarabunPSK" w:hAnsi="TH SarabunPSK" w:cs="TH SarabunPSK" w:hint="default"/>
        <w:sz w:val="32"/>
      </w:rPr>
    </w:lvl>
  </w:abstractNum>
  <w:abstractNum w:abstractNumId="6" w15:restartNumberingAfterBreak="0">
    <w:nsid w:val="1EFE3A9C"/>
    <w:multiLevelType w:val="multilevel"/>
    <w:tmpl w:val="2DE03814"/>
    <w:lvl w:ilvl="0">
      <w:start w:val="4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ascii="TH SarabunPSK" w:hAnsi="TH SarabunPSK" w:cs="TH SarabunPSK" w:hint="default"/>
        <w:sz w:val="32"/>
        <w:lang w:bidi="th-TH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ascii="TH SarabunPSK" w:hAnsi="TH SarabunPSK" w:cs="TH SarabunPSK" w:hint="default"/>
        <w:sz w:val="32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ascii="TH SarabunPSK" w:hAnsi="TH SarabunPSK" w:cs="TH SarabunPSK" w:hint="default"/>
        <w:sz w:val="32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ascii="TH SarabunPSK" w:hAnsi="TH SarabunPSK" w:cs="TH SarabunPSK" w:hint="default"/>
        <w:sz w:val="32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ascii="TH SarabunPSK" w:hAnsi="TH SarabunPSK" w:cs="TH SarabunPSK" w:hint="default"/>
        <w:sz w:val="32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ascii="TH SarabunPSK" w:hAnsi="TH SarabunPSK" w:cs="TH SarabunPSK" w:hint="default"/>
        <w:sz w:val="32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ascii="TH SarabunPSK" w:hAnsi="TH SarabunPSK" w:cs="TH SarabunPSK" w:hint="default"/>
        <w:sz w:val="32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ascii="TH SarabunPSK" w:hAnsi="TH SarabunPSK" w:cs="TH SarabunPSK" w:hint="default"/>
        <w:sz w:val="32"/>
      </w:rPr>
    </w:lvl>
  </w:abstractNum>
  <w:abstractNum w:abstractNumId="7" w15:restartNumberingAfterBreak="0">
    <w:nsid w:val="21CD6CF7"/>
    <w:multiLevelType w:val="multilevel"/>
    <w:tmpl w:val="94282D30"/>
    <w:lvl w:ilvl="0">
      <w:start w:val="5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</w:rPr>
    </w:lvl>
    <w:lvl w:ilvl="1">
      <w:start w:val="1"/>
      <w:numFmt w:val="decimal"/>
      <w:lvlText w:val="%1.%2)"/>
      <w:lvlJc w:val="left"/>
      <w:pPr>
        <w:ind w:left="2520" w:hanging="720"/>
      </w:pPr>
      <w:rPr>
        <w:rFonts w:ascii="TH SarabunPSK" w:hAnsi="TH SarabunPSK" w:cs="TH SarabunPSK" w:hint="default"/>
        <w:sz w:val="32"/>
        <w:lang w:bidi="th-TH"/>
      </w:rPr>
    </w:lvl>
    <w:lvl w:ilvl="2">
      <w:start w:val="1"/>
      <w:numFmt w:val="decimal"/>
      <w:lvlText w:val="%1.%2)%3."/>
      <w:lvlJc w:val="left"/>
      <w:pPr>
        <w:ind w:left="4320" w:hanging="720"/>
      </w:pPr>
      <w:rPr>
        <w:rFonts w:ascii="TH SarabunPSK" w:hAnsi="TH SarabunPSK" w:cs="TH SarabunPSK" w:hint="default"/>
        <w:sz w:val="32"/>
      </w:rPr>
    </w:lvl>
    <w:lvl w:ilvl="3">
      <w:start w:val="1"/>
      <w:numFmt w:val="decimal"/>
      <w:lvlText w:val="%1.%2)%3.%4."/>
      <w:lvlJc w:val="left"/>
      <w:pPr>
        <w:ind w:left="6480" w:hanging="1080"/>
      </w:pPr>
      <w:rPr>
        <w:rFonts w:ascii="TH SarabunPSK" w:hAnsi="TH SarabunPSK" w:cs="TH SarabunPSK" w:hint="default"/>
        <w:sz w:val="32"/>
      </w:rPr>
    </w:lvl>
    <w:lvl w:ilvl="4">
      <w:start w:val="1"/>
      <w:numFmt w:val="decimal"/>
      <w:lvlText w:val="%1.%2)%3.%4.%5."/>
      <w:lvlJc w:val="left"/>
      <w:pPr>
        <w:ind w:left="8280" w:hanging="1080"/>
      </w:pPr>
      <w:rPr>
        <w:rFonts w:ascii="TH SarabunPSK" w:hAnsi="TH SarabunPSK" w:cs="TH SarabunPSK" w:hint="default"/>
        <w:sz w:val="32"/>
      </w:rPr>
    </w:lvl>
    <w:lvl w:ilvl="5">
      <w:start w:val="1"/>
      <w:numFmt w:val="decimal"/>
      <w:lvlText w:val="%1.%2)%3.%4.%5.%6."/>
      <w:lvlJc w:val="left"/>
      <w:pPr>
        <w:ind w:left="10440" w:hanging="1440"/>
      </w:pPr>
      <w:rPr>
        <w:rFonts w:ascii="TH SarabunPSK" w:hAnsi="TH SarabunPSK" w:cs="TH SarabunPSK" w:hint="default"/>
        <w:sz w:val="32"/>
      </w:rPr>
    </w:lvl>
    <w:lvl w:ilvl="6">
      <w:start w:val="1"/>
      <w:numFmt w:val="decimal"/>
      <w:lvlText w:val="%1.%2)%3.%4.%5.%6.%7."/>
      <w:lvlJc w:val="left"/>
      <w:pPr>
        <w:ind w:left="12240" w:hanging="1440"/>
      </w:pPr>
      <w:rPr>
        <w:rFonts w:ascii="TH SarabunPSK" w:hAnsi="TH SarabunPSK" w:cs="TH SarabunPSK" w:hint="default"/>
        <w:sz w:val="32"/>
      </w:rPr>
    </w:lvl>
    <w:lvl w:ilvl="7">
      <w:start w:val="1"/>
      <w:numFmt w:val="decimal"/>
      <w:lvlText w:val="%1.%2)%3.%4.%5.%6.%7.%8."/>
      <w:lvlJc w:val="left"/>
      <w:pPr>
        <w:ind w:left="14400" w:hanging="1800"/>
      </w:pPr>
      <w:rPr>
        <w:rFonts w:ascii="TH SarabunPSK" w:hAnsi="TH SarabunPSK" w:cs="TH SarabunPSK" w:hint="default"/>
        <w:sz w:val="32"/>
      </w:rPr>
    </w:lvl>
    <w:lvl w:ilvl="8">
      <w:start w:val="1"/>
      <w:numFmt w:val="decimal"/>
      <w:lvlText w:val="%1.%2)%3.%4.%5.%6.%7.%8.%9."/>
      <w:lvlJc w:val="left"/>
      <w:pPr>
        <w:ind w:left="16200" w:hanging="1800"/>
      </w:pPr>
      <w:rPr>
        <w:rFonts w:ascii="TH SarabunPSK" w:hAnsi="TH SarabunPSK" w:cs="TH SarabunPSK" w:hint="default"/>
        <w:sz w:val="32"/>
      </w:rPr>
    </w:lvl>
  </w:abstractNum>
  <w:abstractNum w:abstractNumId="8" w15:restartNumberingAfterBreak="0">
    <w:nsid w:val="26793088"/>
    <w:multiLevelType w:val="hybridMultilevel"/>
    <w:tmpl w:val="5DCE18DC"/>
    <w:lvl w:ilvl="0" w:tplc="295E42FA">
      <w:start w:val="1"/>
      <w:numFmt w:val="bullet"/>
      <w:lvlText w:val="-"/>
      <w:lvlJc w:val="left"/>
      <w:pPr>
        <w:ind w:left="2520" w:hanging="360"/>
      </w:pPr>
      <w:rPr>
        <w:rFonts w:ascii="Angsana New" w:eastAsia="Times New Roman" w:hAnsi="Angsana New" w:cs="Angsana New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26BE7E5A"/>
    <w:multiLevelType w:val="multilevel"/>
    <w:tmpl w:val="3DFC7D5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2)"/>
      <w:lvlJc w:val="left"/>
      <w:pPr>
        <w:ind w:left="2160" w:hanging="720"/>
      </w:pPr>
      <w:rPr>
        <w:rFonts w:ascii="TH SarabunPSK" w:eastAsia="Times New Roman" w:hAnsi="TH SarabunPSK" w:cs="TH SarabunPSK"/>
        <w:color w:val="000000"/>
        <w:sz w:val="32"/>
        <w:szCs w:val="32"/>
        <w:lang w:bidi="th-TH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  <w:color w:val="000000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  <w:color w:val="000000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  <w:color w:val="000000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  <w:color w:val="000000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  <w:color w:val="000000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  <w:color w:val="000000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  <w:color w:val="000000"/>
      </w:rPr>
    </w:lvl>
  </w:abstractNum>
  <w:abstractNum w:abstractNumId="10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FA71E3"/>
    <w:multiLevelType w:val="hybridMultilevel"/>
    <w:tmpl w:val="28162104"/>
    <w:lvl w:ilvl="0" w:tplc="A0BCF51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82A7E70"/>
    <w:multiLevelType w:val="multilevel"/>
    <w:tmpl w:val="DABE52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43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621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99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77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480" w:hanging="1800"/>
      </w:pPr>
      <w:rPr>
        <w:rFonts w:hint="default"/>
      </w:rPr>
    </w:lvl>
  </w:abstractNum>
  <w:abstractNum w:abstractNumId="13" w15:restartNumberingAfterBreak="0">
    <w:nsid w:val="2B72602D"/>
    <w:multiLevelType w:val="multilevel"/>
    <w:tmpl w:val="3FD2D1E4"/>
    <w:lvl w:ilvl="0">
      <w:start w:val="1"/>
      <w:numFmt w:val="thaiLetters"/>
      <w:pStyle w:val="Heading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5677430"/>
    <w:multiLevelType w:val="multilevel"/>
    <w:tmpl w:val="68A0348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080" w:hanging="1800"/>
      </w:pPr>
      <w:rPr>
        <w:rFonts w:hint="default"/>
      </w:rPr>
    </w:lvl>
  </w:abstractNum>
  <w:abstractNum w:abstractNumId="15" w15:restartNumberingAfterBreak="0">
    <w:nsid w:val="379D31D9"/>
    <w:multiLevelType w:val="hybridMultilevel"/>
    <w:tmpl w:val="BC348D30"/>
    <w:lvl w:ilvl="0" w:tplc="5042654E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cs="TH SarabunPSK" w:hint="cs"/>
        <w:color w:val="000000"/>
        <w:sz w:val="32"/>
        <w:lang w:bidi="th-TH"/>
      </w:rPr>
    </w:lvl>
    <w:lvl w:ilvl="1" w:tplc="F9E68A26">
      <w:start w:val="1"/>
      <w:numFmt w:val="decimal"/>
      <w:lvlText w:val="%2)"/>
      <w:lvlJc w:val="left"/>
      <w:pPr>
        <w:ind w:left="1440" w:hanging="360"/>
      </w:pPr>
      <w:rPr>
        <w:rFonts w:ascii="TH SarabunPSK" w:hAnsi="TH SarabunPSK" w:cs="TH SarabunPSK" w:hint="default"/>
        <w:b w:val="0"/>
        <w:bCs w:val="0"/>
        <w:sz w:val="32"/>
        <w:lang w:bidi="th-TH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D75871"/>
    <w:multiLevelType w:val="multilevel"/>
    <w:tmpl w:val="02643620"/>
    <w:lvl w:ilvl="0"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  <w:sz w:val="32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lvlText w:val="%1.%2)%3."/>
      <w:lvlJc w:val="left"/>
      <w:pPr>
        <w:ind w:left="4320" w:hanging="720"/>
      </w:pPr>
      <w:rPr>
        <w:rFonts w:ascii="TH SarabunPSK" w:hAnsi="TH SarabunPSK" w:cs="TH SarabunPSK" w:hint="default"/>
        <w:sz w:val="32"/>
      </w:rPr>
    </w:lvl>
    <w:lvl w:ilvl="3">
      <w:start w:val="1"/>
      <w:numFmt w:val="decimal"/>
      <w:lvlText w:val="%1.%2)%3.%4."/>
      <w:lvlJc w:val="left"/>
      <w:pPr>
        <w:ind w:left="6120" w:hanging="1080"/>
      </w:pPr>
      <w:rPr>
        <w:rFonts w:ascii="TH SarabunPSK" w:hAnsi="TH SarabunPSK" w:cs="TH SarabunPSK" w:hint="default"/>
        <w:sz w:val="32"/>
      </w:rPr>
    </w:lvl>
    <w:lvl w:ilvl="4">
      <w:start w:val="1"/>
      <w:numFmt w:val="decimal"/>
      <w:lvlText w:val="%1.%2)%3.%4.%5."/>
      <w:lvlJc w:val="left"/>
      <w:pPr>
        <w:ind w:left="7560" w:hanging="1080"/>
      </w:pPr>
      <w:rPr>
        <w:rFonts w:ascii="TH SarabunPSK" w:hAnsi="TH SarabunPSK" w:cs="TH SarabunPSK" w:hint="default"/>
        <w:sz w:val="32"/>
      </w:rPr>
    </w:lvl>
    <w:lvl w:ilvl="5">
      <w:start w:val="1"/>
      <w:numFmt w:val="decimal"/>
      <w:lvlText w:val="%1.%2)%3.%4.%5.%6."/>
      <w:lvlJc w:val="left"/>
      <w:pPr>
        <w:ind w:left="9360" w:hanging="1440"/>
      </w:pPr>
      <w:rPr>
        <w:rFonts w:ascii="TH SarabunPSK" w:hAnsi="TH SarabunPSK" w:cs="TH SarabunPSK" w:hint="default"/>
        <w:sz w:val="32"/>
      </w:rPr>
    </w:lvl>
    <w:lvl w:ilvl="6">
      <w:start w:val="1"/>
      <w:numFmt w:val="decimal"/>
      <w:lvlText w:val="%1.%2)%3.%4.%5.%6.%7."/>
      <w:lvlJc w:val="left"/>
      <w:pPr>
        <w:ind w:left="10800" w:hanging="1440"/>
      </w:pPr>
      <w:rPr>
        <w:rFonts w:ascii="TH SarabunPSK" w:hAnsi="TH SarabunPSK" w:cs="TH SarabunPSK" w:hint="default"/>
        <w:sz w:val="32"/>
      </w:rPr>
    </w:lvl>
    <w:lvl w:ilvl="7">
      <w:start w:val="1"/>
      <w:numFmt w:val="decimal"/>
      <w:lvlText w:val="%1.%2)%3.%4.%5.%6.%7.%8."/>
      <w:lvlJc w:val="left"/>
      <w:pPr>
        <w:ind w:left="12600" w:hanging="1800"/>
      </w:pPr>
      <w:rPr>
        <w:rFonts w:ascii="TH SarabunPSK" w:hAnsi="TH SarabunPSK" w:cs="TH SarabunPSK" w:hint="default"/>
        <w:sz w:val="32"/>
      </w:rPr>
    </w:lvl>
    <w:lvl w:ilvl="8">
      <w:start w:val="1"/>
      <w:numFmt w:val="decimal"/>
      <w:lvlText w:val="%1.%2)%3.%4.%5.%6.%7.%8.%9."/>
      <w:lvlJc w:val="left"/>
      <w:pPr>
        <w:ind w:left="14040" w:hanging="1800"/>
      </w:pPr>
      <w:rPr>
        <w:rFonts w:ascii="TH SarabunPSK" w:hAnsi="TH SarabunPSK" w:cs="TH SarabunPSK" w:hint="default"/>
        <w:sz w:val="32"/>
      </w:rPr>
    </w:lvl>
  </w:abstractNum>
  <w:abstractNum w:abstractNumId="17" w15:restartNumberingAfterBreak="0">
    <w:nsid w:val="3C67762B"/>
    <w:multiLevelType w:val="multilevel"/>
    <w:tmpl w:val="228A8EBA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17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76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998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5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802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38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616" w:hanging="1800"/>
      </w:pPr>
      <w:rPr>
        <w:rFonts w:hint="default"/>
      </w:rPr>
    </w:lvl>
  </w:abstractNum>
  <w:abstractNum w:abstractNumId="18" w15:restartNumberingAfterBreak="0">
    <w:nsid w:val="40693DF1"/>
    <w:multiLevelType w:val="hybridMultilevel"/>
    <w:tmpl w:val="8C7CFD60"/>
    <w:lvl w:ilvl="0" w:tplc="1730E80A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20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1" w15:restartNumberingAfterBreak="0">
    <w:nsid w:val="4D35337B"/>
    <w:multiLevelType w:val="multilevel"/>
    <w:tmpl w:val="8B98E9D8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  <w:color w:val="auto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61F22EA"/>
    <w:multiLevelType w:val="hybridMultilevel"/>
    <w:tmpl w:val="B30A37FA"/>
    <w:lvl w:ilvl="0" w:tplc="6E460590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cs="TH SarabunPSK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A536EF7"/>
    <w:multiLevelType w:val="hybridMultilevel"/>
    <w:tmpl w:val="085ACD3E"/>
    <w:lvl w:ilvl="0" w:tplc="EA764FE6">
      <w:start w:val="1"/>
      <w:numFmt w:val="decimal"/>
      <w:lvlText w:val="%1)"/>
      <w:lvlJc w:val="left"/>
      <w:pPr>
        <w:ind w:left="1128" w:hanging="360"/>
      </w:pPr>
      <w:rPr>
        <w:rFonts w:ascii="TH SarabunPSK" w:hAnsi="TH SarabunPSK" w:cs="TH SarabunPSK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25" w15:restartNumberingAfterBreak="0">
    <w:nsid w:val="5BBD3974"/>
    <w:multiLevelType w:val="hybridMultilevel"/>
    <w:tmpl w:val="7DA460DC"/>
    <w:lvl w:ilvl="0" w:tplc="CA6629DE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28" w15:restartNumberingAfterBreak="0">
    <w:nsid w:val="6CA0121B"/>
    <w:multiLevelType w:val="multilevel"/>
    <w:tmpl w:val="02643620"/>
    <w:lvl w:ilvl="0"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  <w:sz w:val="32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ascii="TH SarabunPSK" w:hAnsi="TH SarabunPSK" w:cs="TH SarabunPSK" w:hint="cs"/>
        <w:sz w:val="32"/>
        <w:szCs w:val="32"/>
      </w:rPr>
    </w:lvl>
    <w:lvl w:ilvl="2">
      <w:start w:val="1"/>
      <w:numFmt w:val="decimal"/>
      <w:lvlText w:val="%1.%2)%3."/>
      <w:lvlJc w:val="left"/>
      <w:pPr>
        <w:ind w:left="4320" w:hanging="720"/>
      </w:pPr>
      <w:rPr>
        <w:rFonts w:ascii="TH SarabunPSK" w:hAnsi="TH SarabunPSK" w:cs="TH SarabunPSK" w:hint="default"/>
        <w:sz w:val="32"/>
      </w:rPr>
    </w:lvl>
    <w:lvl w:ilvl="3">
      <w:start w:val="1"/>
      <w:numFmt w:val="decimal"/>
      <w:lvlText w:val="%1.%2)%3.%4."/>
      <w:lvlJc w:val="left"/>
      <w:pPr>
        <w:ind w:left="6120" w:hanging="1080"/>
      </w:pPr>
      <w:rPr>
        <w:rFonts w:ascii="TH SarabunPSK" w:hAnsi="TH SarabunPSK" w:cs="TH SarabunPSK" w:hint="default"/>
        <w:sz w:val="32"/>
      </w:rPr>
    </w:lvl>
    <w:lvl w:ilvl="4">
      <w:start w:val="1"/>
      <w:numFmt w:val="decimal"/>
      <w:lvlText w:val="%1.%2)%3.%4.%5."/>
      <w:lvlJc w:val="left"/>
      <w:pPr>
        <w:ind w:left="7560" w:hanging="1080"/>
      </w:pPr>
      <w:rPr>
        <w:rFonts w:ascii="TH SarabunPSK" w:hAnsi="TH SarabunPSK" w:cs="TH SarabunPSK" w:hint="default"/>
        <w:sz w:val="32"/>
      </w:rPr>
    </w:lvl>
    <w:lvl w:ilvl="5">
      <w:start w:val="1"/>
      <w:numFmt w:val="decimal"/>
      <w:lvlText w:val="%1.%2)%3.%4.%5.%6."/>
      <w:lvlJc w:val="left"/>
      <w:pPr>
        <w:ind w:left="9360" w:hanging="1440"/>
      </w:pPr>
      <w:rPr>
        <w:rFonts w:ascii="TH SarabunPSK" w:hAnsi="TH SarabunPSK" w:cs="TH SarabunPSK" w:hint="default"/>
        <w:sz w:val="32"/>
      </w:rPr>
    </w:lvl>
    <w:lvl w:ilvl="6">
      <w:start w:val="1"/>
      <w:numFmt w:val="decimal"/>
      <w:lvlText w:val="%1.%2)%3.%4.%5.%6.%7."/>
      <w:lvlJc w:val="left"/>
      <w:pPr>
        <w:ind w:left="10800" w:hanging="1440"/>
      </w:pPr>
      <w:rPr>
        <w:rFonts w:ascii="TH SarabunPSK" w:hAnsi="TH SarabunPSK" w:cs="TH SarabunPSK" w:hint="default"/>
        <w:sz w:val="32"/>
      </w:rPr>
    </w:lvl>
    <w:lvl w:ilvl="7">
      <w:start w:val="1"/>
      <w:numFmt w:val="decimal"/>
      <w:lvlText w:val="%1.%2)%3.%4.%5.%6.%7.%8."/>
      <w:lvlJc w:val="left"/>
      <w:pPr>
        <w:ind w:left="12600" w:hanging="1800"/>
      </w:pPr>
      <w:rPr>
        <w:rFonts w:ascii="TH SarabunPSK" w:hAnsi="TH SarabunPSK" w:cs="TH SarabunPSK" w:hint="default"/>
        <w:sz w:val="32"/>
      </w:rPr>
    </w:lvl>
    <w:lvl w:ilvl="8">
      <w:start w:val="1"/>
      <w:numFmt w:val="decimal"/>
      <w:lvlText w:val="%1.%2)%3.%4.%5.%6.%7.%8.%9."/>
      <w:lvlJc w:val="left"/>
      <w:pPr>
        <w:ind w:left="14040" w:hanging="1800"/>
      </w:pPr>
      <w:rPr>
        <w:rFonts w:ascii="TH SarabunPSK" w:hAnsi="TH SarabunPSK" w:cs="TH SarabunPSK" w:hint="default"/>
        <w:sz w:val="32"/>
      </w:rPr>
    </w:lvl>
  </w:abstractNum>
  <w:abstractNum w:abstractNumId="29" w15:restartNumberingAfterBreak="0">
    <w:nsid w:val="6E2A1625"/>
    <w:multiLevelType w:val="hybridMultilevel"/>
    <w:tmpl w:val="9CFCE69E"/>
    <w:lvl w:ilvl="0" w:tplc="1870C20A"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 w15:restartNumberingAfterBreak="0">
    <w:nsid w:val="73D04893"/>
    <w:multiLevelType w:val="hybridMultilevel"/>
    <w:tmpl w:val="09B2704E"/>
    <w:lvl w:ilvl="0" w:tplc="A56E05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4E30576"/>
    <w:multiLevelType w:val="multilevel"/>
    <w:tmpl w:val="3954973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080" w:hanging="1800"/>
      </w:pPr>
      <w:rPr>
        <w:rFonts w:hint="default"/>
      </w:rPr>
    </w:lvl>
  </w:abstractNum>
  <w:abstractNum w:abstractNumId="32" w15:restartNumberingAfterBreak="0">
    <w:nsid w:val="77D579AB"/>
    <w:multiLevelType w:val="hybridMultilevel"/>
    <w:tmpl w:val="48321F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B51AB3"/>
    <w:multiLevelType w:val="hybridMultilevel"/>
    <w:tmpl w:val="B20C2112"/>
    <w:lvl w:ilvl="0" w:tplc="226E5B8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81321199">
    <w:abstractNumId w:val="21"/>
  </w:num>
  <w:num w:numId="2" w16cid:durableId="156843070">
    <w:abstractNumId w:val="13"/>
  </w:num>
  <w:num w:numId="3" w16cid:durableId="1526287613">
    <w:abstractNumId w:val="20"/>
  </w:num>
  <w:num w:numId="4" w16cid:durableId="1303609226">
    <w:abstractNumId w:val="3"/>
  </w:num>
  <w:num w:numId="5" w16cid:durableId="31045015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0741596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704661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83343702">
    <w:abstractNumId w:val="8"/>
  </w:num>
  <w:num w:numId="9" w16cid:durableId="626618036">
    <w:abstractNumId w:val="15"/>
  </w:num>
  <w:num w:numId="10" w16cid:durableId="1177385230">
    <w:abstractNumId w:val="24"/>
  </w:num>
  <w:num w:numId="11" w16cid:durableId="1606958745">
    <w:abstractNumId w:val="5"/>
  </w:num>
  <w:num w:numId="12" w16cid:durableId="1858734635">
    <w:abstractNumId w:val="9"/>
  </w:num>
  <w:num w:numId="13" w16cid:durableId="164051080">
    <w:abstractNumId w:val="6"/>
  </w:num>
  <w:num w:numId="14" w16cid:durableId="839584812">
    <w:abstractNumId w:val="7"/>
  </w:num>
  <w:num w:numId="15" w16cid:durableId="2078892926">
    <w:abstractNumId w:val="17"/>
  </w:num>
  <w:num w:numId="16" w16cid:durableId="1710297101">
    <w:abstractNumId w:val="19"/>
  </w:num>
  <w:num w:numId="17" w16cid:durableId="2122795230">
    <w:abstractNumId w:val="1"/>
  </w:num>
  <w:num w:numId="18" w16cid:durableId="613559082">
    <w:abstractNumId w:val="27"/>
  </w:num>
  <w:num w:numId="19" w16cid:durableId="52625969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7936435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698437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567543902">
    <w:abstractNumId w:val="10"/>
  </w:num>
  <w:num w:numId="23" w16cid:durableId="1077674502">
    <w:abstractNumId w:val="26"/>
  </w:num>
  <w:num w:numId="24" w16cid:durableId="112145956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35951963">
    <w:abstractNumId w:val="23"/>
  </w:num>
  <w:num w:numId="26" w16cid:durableId="1890606175">
    <w:abstractNumId w:val="4"/>
  </w:num>
  <w:num w:numId="27" w16cid:durableId="1697540198">
    <w:abstractNumId w:val="31"/>
  </w:num>
  <w:num w:numId="28" w16cid:durableId="1423070951">
    <w:abstractNumId w:val="33"/>
  </w:num>
  <w:num w:numId="29" w16cid:durableId="1015350094">
    <w:abstractNumId w:val="2"/>
  </w:num>
  <w:num w:numId="30" w16cid:durableId="693459120">
    <w:abstractNumId w:val="0"/>
  </w:num>
  <w:num w:numId="31" w16cid:durableId="1534346003">
    <w:abstractNumId w:val="25"/>
  </w:num>
  <w:num w:numId="32" w16cid:durableId="1640718952">
    <w:abstractNumId w:val="29"/>
  </w:num>
  <w:num w:numId="33" w16cid:durableId="1347059201">
    <w:abstractNumId w:val="22"/>
  </w:num>
  <w:num w:numId="34" w16cid:durableId="1260796250">
    <w:abstractNumId w:val="28"/>
  </w:num>
  <w:num w:numId="35" w16cid:durableId="1788624601">
    <w:abstractNumId w:val="16"/>
  </w:num>
  <w:num w:numId="36" w16cid:durableId="1953129114">
    <w:abstractNumId w:val="14"/>
  </w:num>
  <w:num w:numId="37" w16cid:durableId="444887888">
    <w:abstractNumId w:val="18"/>
  </w:num>
  <w:num w:numId="38" w16cid:durableId="1050808782">
    <w:abstractNumId w:val="11"/>
  </w:num>
  <w:num w:numId="39" w16cid:durableId="556553467">
    <w:abstractNumId w:val="12"/>
  </w:num>
  <w:num w:numId="40" w16cid:durableId="1520698569">
    <w:abstractNumId w:val="32"/>
  </w:num>
  <w:num w:numId="41" w16cid:durableId="1159997842">
    <w:abstractNumId w:val="3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TrueTypeFont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6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3D750D"/>
    <w:rsid w:val="00001408"/>
    <w:rsid w:val="00001601"/>
    <w:rsid w:val="000030E5"/>
    <w:rsid w:val="00003324"/>
    <w:rsid w:val="0000422B"/>
    <w:rsid w:val="000042E6"/>
    <w:rsid w:val="00004572"/>
    <w:rsid w:val="000049FA"/>
    <w:rsid w:val="00005B5B"/>
    <w:rsid w:val="0000671E"/>
    <w:rsid w:val="00007028"/>
    <w:rsid w:val="000076EA"/>
    <w:rsid w:val="00007871"/>
    <w:rsid w:val="000100B4"/>
    <w:rsid w:val="0001092C"/>
    <w:rsid w:val="00011993"/>
    <w:rsid w:val="00011CD3"/>
    <w:rsid w:val="00012074"/>
    <w:rsid w:val="000143D6"/>
    <w:rsid w:val="00015137"/>
    <w:rsid w:val="000157D8"/>
    <w:rsid w:val="00015D3A"/>
    <w:rsid w:val="00015F2B"/>
    <w:rsid w:val="00015FB3"/>
    <w:rsid w:val="00017188"/>
    <w:rsid w:val="00017ACF"/>
    <w:rsid w:val="00020188"/>
    <w:rsid w:val="00020CC3"/>
    <w:rsid w:val="000212EA"/>
    <w:rsid w:val="000216F3"/>
    <w:rsid w:val="00021F12"/>
    <w:rsid w:val="00022157"/>
    <w:rsid w:val="000232AC"/>
    <w:rsid w:val="000236BB"/>
    <w:rsid w:val="000255A5"/>
    <w:rsid w:val="00026B59"/>
    <w:rsid w:val="00027D56"/>
    <w:rsid w:val="00030532"/>
    <w:rsid w:val="00030FBC"/>
    <w:rsid w:val="00031017"/>
    <w:rsid w:val="000310B3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2C5"/>
    <w:rsid w:val="000379D2"/>
    <w:rsid w:val="00037E70"/>
    <w:rsid w:val="000405BF"/>
    <w:rsid w:val="00041BEC"/>
    <w:rsid w:val="00042147"/>
    <w:rsid w:val="00042E8A"/>
    <w:rsid w:val="000440DC"/>
    <w:rsid w:val="00044A7D"/>
    <w:rsid w:val="000451B6"/>
    <w:rsid w:val="00046CBB"/>
    <w:rsid w:val="00047E9B"/>
    <w:rsid w:val="0005024C"/>
    <w:rsid w:val="00051CD6"/>
    <w:rsid w:val="0005228E"/>
    <w:rsid w:val="0005294C"/>
    <w:rsid w:val="00052F58"/>
    <w:rsid w:val="00053159"/>
    <w:rsid w:val="00053309"/>
    <w:rsid w:val="00054883"/>
    <w:rsid w:val="00056534"/>
    <w:rsid w:val="00057533"/>
    <w:rsid w:val="000606B2"/>
    <w:rsid w:val="00060F87"/>
    <w:rsid w:val="000614DD"/>
    <w:rsid w:val="00061735"/>
    <w:rsid w:val="0006296B"/>
    <w:rsid w:val="0006327F"/>
    <w:rsid w:val="0006494D"/>
    <w:rsid w:val="00064971"/>
    <w:rsid w:val="00064A7C"/>
    <w:rsid w:val="00064DD0"/>
    <w:rsid w:val="00064ED8"/>
    <w:rsid w:val="00065E38"/>
    <w:rsid w:val="00066AF4"/>
    <w:rsid w:val="00066D2C"/>
    <w:rsid w:val="00066FA7"/>
    <w:rsid w:val="00067328"/>
    <w:rsid w:val="00070039"/>
    <w:rsid w:val="0007017B"/>
    <w:rsid w:val="00070E22"/>
    <w:rsid w:val="000711D4"/>
    <w:rsid w:val="00071ED1"/>
    <w:rsid w:val="00072168"/>
    <w:rsid w:val="00072A93"/>
    <w:rsid w:val="00072F32"/>
    <w:rsid w:val="00073E89"/>
    <w:rsid w:val="0007494E"/>
    <w:rsid w:val="000755E5"/>
    <w:rsid w:val="000804BC"/>
    <w:rsid w:val="00080803"/>
    <w:rsid w:val="000808A5"/>
    <w:rsid w:val="000822F7"/>
    <w:rsid w:val="000825B7"/>
    <w:rsid w:val="00082846"/>
    <w:rsid w:val="000847BA"/>
    <w:rsid w:val="00084DDD"/>
    <w:rsid w:val="000852A2"/>
    <w:rsid w:val="00085901"/>
    <w:rsid w:val="0008642B"/>
    <w:rsid w:val="00086652"/>
    <w:rsid w:val="00086CA3"/>
    <w:rsid w:val="00086D05"/>
    <w:rsid w:val="00086F80"/>
    <w:rsid w:val="0008711E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E7F"/>
    <w:rsid w:val="000A002C"/>
    <w:rsid w:val="000A02CC"/>
    <w:rsid w:val="000A2B11"/>
    <w:rsid w:val="000A2C59"/>
    <w:rsid w:val="000A5928"/>
    <w:rsid w:val="000A6855"/>
    <w:rsid w:val="000A70E4"/>
    <w:rsid w:val="000A7A82"/>
    <w:rsid w:val="000B173F"/>
    <w:rsid w:val="000B1C99"/>
    <w:rsid w:val="000B1F6A"/>
    <w:rsid w:val="000B3554"/>
    <w:rsid w:val="000B3B3C"/>
    <w:rsid w:val="000B3ED0"/>
    <w:rsid w:val="000B43DC"/>
    <w:rsid w:val="000B4539"/>
    <w:rsid w:val="000B46B1"/>
    <w:rsid w:val="000B47D4"/>
    <w:rsid w:val="000B4BFB"/>
    <w:rsid w:val="000B5376"/>
    <w:rsid w:val="000B5561"/>
    <w:rsid w:val="000B60FB"/>
    <w:rsid w:val="000B62DC"/>
    <w:rsid w:val="000B7664"/>
    <w:rsid w:val="000C0971"/>
    <w:rsid w:val="000C1169"/>
    <w:rsid w:val="000C1C8D"/>
    <w:rsid w:val="000C2C68"/>
    <w:rsid w:val="000C325F"/>
    <w:rsid w:val="000C4DAD"/>
    <w:rsid w:val="000C4E4A"/>
    <w:rsid w:val="000C5D30"/>
    <w:rsid w:val="000C6810"/>
    <w:rsid w:val="000C691D"/>
    <w:rsid w:val="000C7913"/>
    <w:rsid w:val="000C79FA"/>
    <w:rsid w:val="000D02F1"/>
    <w:rsid w:val="000D0766"/>
    <w:rsid w:val="000D0F07"/>
    <w:rsid w:val="000D112F"/>
    <w:rsid w:val="000D1335"/>
    <w:rsid w:val="000D15F6"/>
    <w:rsid w:val="000D1B69"/>
    <w:rsid w:val="000D1CF9"/>
    <w:rsid w:val="000D3A3A"/>
    <w:rsid w:val="000D49B8"/>
    <w:rsid w:val="000D50DB"/>
    <w:rsid w:val="000D610F"/>
    <w:rsid w:val="000D76E9"/>
    <w:rsid w:val="000E17A4"/>
    <w:rsid w:val="000E1992"/>
    <w:rsid w:val="000E1DF4"/>
    <w:rsid w:val="000E2AC9"/>
    <w:rsid w:val="000E30A5"/>
    <w:rsid w:val="000E344C"/>
    <w:rsid w:val="000E3961"/>
    <w:rsid w:val="000E48DB"/>
    <w:rsid w:val="000E53B5"/>
    <w:rsid w:val="000E63E6"/>
    <w:rsid w:val="000E6547"/>
    <w:rsid w:val="000E6C13"/>
    <w:rsid w:val="000E6D49"/>
    <w:rsid w:val="000E6E86"/>
    <w:rsid w:val="000E767D"/>
    <w:rsid w:val="000F0A45"/>
    <w:rsid w:val="000F1518"/>
    <w:rsid w:val="000F23BD"/>
    <w:rsid w:val="000F467F"/>
    <w:rsid w:val="000F4EA3"/>
    <w:rsid w:val="000F571D"/>
    <w:rsid w:val="000F59D4"/>
    <w:rsid w:val="000F5D7E"/>
    <w:rsid w:val="000F6232"/>
    <w:rsid w:val="000F6525"/>
    <w:rsid w:val="000F7C33"/>
    <w:rsid w:val="001001A4"/>
    <w:rsid w:val="001002FD"/>
    <w:rsid w:val="00102406"/>
    <w:rsid w:val="00102B6C"/>
    <w:rsid w:val="00102FBF"/>
    <w:rsid w:val="00103192"/>
    <w:rsid w:val="00103232"/>
    <w:rsid w:val="0010416E"/>
    <w:rsid w:val="001042EB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FCF"/>
    <w:rsid w:val="001127C6"/>
    <w:rsid w:val="00113988"/>
    <w:rsid w:val="001139B2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95F"/>
    <w:rsid w:val="001219C7"/>
    <w:rsid w:val="00121BC4"/>
    <w:rsid w:val="00121D6F"/>
    <w:rsid w:val="00122FE2"/>
    <w:rsid w:val="00122FF9"/>
    <w:rsid w:val="0012501A"/>
    <w:rsid w:val="001250E1"/>
    <w:rsid w:val="00125665"/>
    <w:rsid w:val="00125E40"/>
    <w:rsid w:val="00127168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4010C"/>
    <w:rsid w:val="001406AE"/>
    <w:rsid w:val="0014148B"/>
    <w:rsid w:val="00141992"/>
    <w:rsid w:val="00141CC8"/>
    <w:rsid w:val="00143979"/>
    <w:rsid w:val="0014477F"/>
    <w:rsid w:val="00145FF1"/>
    <w:rsid w:val="001464F5"/>
    <w:rsid w:val="0014655E"/>
    <w:rsid w:val="00146E7C"/>
    <w:rsid w:val="00147687"/>
    <w:rsid w:val="001524D5"/>
    <w:rsid w:val="00152FDB"/>
    <w:rsid w:val="00153C82"/>
    <w:rsid w:val="00154926"/>
    <w:rsid w:val="0015569B"/>
    <w:rsid w:val="001557F1"/>
    <w:rsid w:val="00155819"/>
    <w:rsid w:val="00156DFB"/>
    <w:rsid w:val="0015755E"/>
    <w:rsid w:val="00157A6C"/>
    <w:rsid w:val="00160A58"/>
    <w:rsid w:val="001618A5"/>
    <w:rsid w:val="001627EA"/>
    <w:rsid w:val="00162DBA"/>
    <w:rsid w:val="00163AB8"/>
    <w:rsid w:val="00163C91"/>
    <w:rsid w:val="00163CB5"/>
    <w:rsid w:val="001648C1"/>
    <w:rsid w:val="00166EFC"/>
    <w:rsid w:val="00167165"/>
    <w:rsid w:val="00167DBF"/>
    <w:rsid w:val="0017093B"/>
    <w:rsid w:val="0017123E"/>
    <w:rsid w:val="00171543"/>
    <w:rsid w:val="00172A25"/>
    <w:rsid w:val="00172CD5"/>
    <w:rsid w:val="001735E8"/>
    <w:rsid w:val="001738A2"/>
    <w:rsid w:val="001764BC"/>
    <w:rsid w:val="00176570"/>
    <w:rsid w:val="0017767B"/>
    <w:rsid w:val="00177B99"/>
    <w:rsid w:val="00180BFA"/>
    <w:rsid w:val="00180E58"/>
    <w:rsid w:val="001810A1"/>
    <w:rsid w:val="00181FEA"/>
    <w:rsid w:val="00183A5D"/>
    <w:rsid w:val="00183D40"/>
    <w:rsid w:val="001843F4"/>
    <w:rsid w:val="00186DE4"/>
    <w:rsid w:val="00186EFA"/>
    <w:rsid w:val="00187305"/>
    <w:rsid w:val="00187950"/>
    <w:rsid w:val="00187A8F"/>
    <w:rsid w:val="00187CD3"/>
    <w:rsid w:val="0019241D"/>
    <w:rsid w:val="00192F04"/>
    <w:rsid w:val="00193B07"/>
    <w:rsid w:val="00193C99"/>
    <w:rsid w:val="00195E20"/>
    <w:rsid w:val="001965DE"/>
    <w:rsid w:val="001A0418"/>
    <w:rsid w:val="001A074D"/>
    <w:rsid w:val="001A093B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A7BF5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737A"/>
    <w:rsid w:val="001C7384"/>
    <w:rsid w:val="001C7857"/>
    <w:rsid w:val="001D0CB1"/>
    <w:rsid w:val="001D1356"/>
    <w:rsid w:val="001D25BF"/>
    <w:rsid w:val="001D2EDE"/>
    <w:rsid w:val="001D4CB7"/>
    <w:rsid w:val="001D63BB"/>
    <w:rsid w:val="001D6407"/>
    <w:rsid w:val="001D677F"/>
    <w:rsid w:val="001D79EA"/>
    <w:rsid w:val="001E2C42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569"/>
    <w:rsid w:val="001F5CE1"/>
    <w:rsid w:val="001F7C6E"/>
    <w:rsid w:val="002007CA"/>
    <w:rsid w:val="00200C4E"/>
    <w:rsid w:val="00200DBD"/>
    <w:rsid w:val="002019E4"/>
    <w:rsid w:val="00202165"/>
    <w:rsid w:val="0020464C"/>
    <w:rsid w:val="0020471E"/>
    <w:rsid w:val="00204B58"/>
    <w:rsid w:val="00204C73"/>
    <w:rsid w:val="0020741F"/>
    <w:rsid w:val="002078CC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998"/>
    <w:rsid w:val="00220ADB"/>
    <w:rsid w:val="002213CC"/>
    <w:rsid w:val="00223368"/>
    <w:rsid w:val="00223B00"/>
    <w:rsid w:val="00224BC9"/>
    <w:rsid w:val="002252DA"/>
    <w:rsid w:val="002258AE"/>
    <w:rsid w:val="002259F7"/>
    <w:rsid w:val="00226146"/>
    <w:rsid w:val="00227163"/>
    <w:rsid w:val="00227D4E"/>
    <w:rsid w:val="00230211"/>
    <w:rsid w:val="00232328"/>
    <w:rsid w:val="00232B59"/>
    <w:rsid w:val="00232B9C"/>
    <w:rsid w:val="0023331E"/>
    <w:rsid w:val="00233C35"/>
    <w:rsid w:val="00235930"/>
    <w:rsid w:val="00236061"/>
    <w:rsid w:val="002362A5"/>
    <w:rsid w:val="00236EB0"/>
    <w:rsid w:val="0023755C"/>
    <w:rsid w:val="00241BB3"/>
    <w:rsid w:val="002421C6"/>
    <w:rsid w:val="0024368C"/>
    <w:rsid w:val="0024438D"/>
    <w:rsid w:val="00244B1D"/>
    <w:rsid w:val="0024527F"/>
    <w:rsid w:val="002455FC"/>
    <w:rsid w:val="00245809"/>
    <w:rsid w:val="00245B72"/>
    <w:rsid w:val="00245EFF"/>
    <w:rsid w:val="00246333"/>
    <w:rsid w:val="0024702F"/>
    <w:rsid w:val="00247849"/>
    <w:rsid w:val="00250188"/>
    <w:rsid w:val="0025058A"/>
    <w:rsid w:val="00250C07"/>
    <w:rsid w:val="00250EB1"/>
    <w:rsid w:val="00250F2C"/>
    <w:rsid w:val="00251D5A"/>
    <w:rsid w:val="0025399B"/>
    <w:rsid w:val="00253A24"/>
    <w:rsid w:val="00254045"/>
    <w:rsid w:val="00254B12"/>
    <w:rsid w:val="0025672B"/>
    <w:rsid w:val="00256F5D"/>
    <w:rsid w:val="00257484"/>
    <w:rsid w:val="0025790F"/>
    <w:rsid w:val="00260591"/>
    <w:rsid w:val="00260F6D"/>
    <w:rsid w:val="00260FC1"/>
    <w:rsid w:val="00261659"/>
    <w:rsid w:val="00261A7E"/>
    <w:rsid w:val="00261AE3"/>
    <w:rsid w:val="002623B4"/>
    <w:rsid w:val="002634C8"/>
    <w:rsid w:val="0026547E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8CF"/>
    <w:rsid w:val="00275DB2"/>
    <w:rsid w:val="0027682D"/>
    <w:rsid w:val="00276DA6"/>
    <w:rsid w:val="00280B09"/>
    <w:rsid w:val="00281F26"/>
    <w:rsid w:val="00281F9C"/>
    <w:rsid w:val="002829F1"/>
    <w:rsid w:val="0028308A"/>
    <w:rsid w:val="00284F7D"/>
    <w:rsid w:val="00286316"/>
    <w:rsid w:val="00286F7D"/>
    <w:rsid w:val="0029088E"/>
    <w:rsid w:val="0029110D"/>
    <w:rsid w:val="00291173"/>
    <w:rsid w:val="00291500"/>
    <w:rsid w:val="00292165"/>
    <w:rsid w:val="00292BBD"/>
    <w:rsid w:val="0029345F"/>
    <w:rsid w:val="00294829"/>
    <w:rsid w:val="00294B0C"/>
    <w:rsid w:val="00295136"/>
    <w:rsid w:val="002955B6"/>
    <w:rsid w:val="00295AD0"/>
    <w:rsid w:val="00296437"/>
    <w:rsid w:val="00296A9D"/>
    <w:rsid w:val="00296BA1"/>
    <w:rsid w:val="00297C74"/>
    <w:rsid w:val="00297D7E"/>
    <w:rsid w:val="002A0A19"/>
    <w:rsid w:val="002A0D46"/>
    <w:rsid w:val="002A0DDC"/>
    <w:rsid w:val="002A0E4F"/>
    <w:rsid w:val="002A13B5"/>
    <w:rsid w:val="002A1764"/>
    <w:rsid w:val="002A1DDE"/>
    <w:rsid w:val="002A1F2A"/>
    <w:rsid w:val="002A3001"/>
    <w:rsid w:val="002A32E3"/>
    <w:rsid w:val="002A4149"/>
    <w:rsid w:val="002A4757"/>
    <w:rsid w:val="002A4EB8"/>
    <w:rsid w:val="002A50B8"/>
    <w:rsid w:val="002A5933"/>
    <w:rsid w:val="002A7498"/>
    <w:rsid w:val="002A7BCC"/>
    <w:rsid w:val="002A7D1D"/>
    <w:rsid w:val="002A7E45"/>
    <w:rsid w:val="002B067E"/>
    <w:rsid w:val="002B1B40"/>
    <w:rsid w:val="002B1B8F"/>
    <w:rsid w:val="002B34E4"/>
    <w:rsid w:val="002B34F3"/>
    <w:rsid w:val="002B4E79"/>
    <w:rsid w:val="002B549F"/>
    <w:rsid w:val="002B62F6"/>
    <w:rsid w:val="002B76DE"/>
    <w:rsid w:val="002C00AC"/>
    <w:rsid w:val="002C0143"/>
    <w:rsid w:val="002C0180"/>
    <w:rsid w:val="002C0354"/>
    <w:rsid w:val="002C0586"/>
    <w:rsid w:val="002C1E59"/>
    <w:rsid w:val="002C2189"/>
    <w:rsid w:val="002C31B4"/>
    <w:rsid w:val="002C331A"/>
    <w:rsid w:val="002C3587"/>
    <w:rsid w:val="002C3C6F"/>
    <w:rsid w:val="002C404B"/>
    <w:rsid w:val="002C4DC1"/>
    <w:rsid w:val="002C5E25"/>
    <w:rsid w:val="002C74E5"/>
    <w:rsid w:val="002D2171"/>
    <w:rsid w:val="002D21F3"/>
    <w:rsid w:val="002D313E"/>
    <w:rsid w:val="002D3F61"/>
    <w:rsid w:val="002D4605"/>
    <w:rsid w:val="002D5B4F"/>
    <w:rsid w:val="002D6F74"/>
    <w:rsid w:val="002E1156"/>
    <w:rsid w:val="002E2AC3"/>
    <w:rsid w:val="002E2D5E"/>
    <w:rsid w:val="002E31F7"/>
    <w:rsid w:val="002E4283"/>
    <w:rsid w:val="002E4764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E771C"/>
    <w:rsid w:val="002F1A0E"/>
    <w:rsid w:val="002F3254"/>
    <w:rsid w:val="002F3373"/>
    <w:rsid w:val="002F3452"/>
    <w:rsid w:val="002F4218"/>
    <w:rsid w:val="002F53BE"/>
    <w:rsid w:val="002F5F16"/>
    <w:rsid w:val="002F6753"/>
    <w:rsid w:val="002F6849"/>
    <w:rsid w:val="002F6B17"/>
    <w:rsid w:val="002F6C98"/>
    <w:rsid w:val="00301632"/>
    <w:rsid w:val="003021D3"/>
    <w:rsid w:val="00302E52"/>
    <w:rsid w:val="00304C6C"/>
    <w:rsid w:val="00305437"/>
    <w:rsid w:val="00306024"/>
    <w:rsid w:val="003065B9"/>
    <w:rsid w:val="00306BA9"/>
    <w:rsid w:val="00306C87"/>
    <w:rsid w:val="003073BA"/>
    <w:rsid w:val="00307740"/>
    <w:rsid w:val="00307B0F"/>
    <w:rsid w:val="00310029"/>
    <w:rsid w:val="003125A3"/>
    <w:rsid w:val="00314904"/>
    <w:rsid w:val="003150EB"/>
    <w:rsid w:val="00316459"/>
    <w:rsid w:val="003164BF"/>
    <w:rsid w:val="00316657"/>
    <w:rsid w:val="0031796A"/>
    <w:rsid w:val="00317B41"/>
    <w:rsid w:val="00320393"/>
    <w:rsid w:val="00321677"/>
    <w:rsid w:val="0032270D"/>
    <w:rsid w:val="003232BF"/>
    <w:rsid w:val="00324DE1"/>
    <w:rsid w:val="0032520F"/>
    <w:rsid w:val="003261C6"/>
    <w:rsid w:val="00326C2B"/>
    <w:rsid w:val="003275E3"/>
    <w:rsid w:val="00327C56"/>
    <w:rsid w:val="00327DE8"/>
    <w:rsid w:val="00327E37"/>
    <w:rsid w:val="003309E5"/>
    <w:rsid w:val="00333105"/>
    <w:rsid w:val="003334AF"/>
    <w:rsid w:val="00333A1F"/>
    <w:rsid w:val="00334E39"/>
    <w:rsid w:val="00336C0C"/>
    <w:rsid w:val="00340097"/>
    <w:rsid w:val="00340FC7"/>
    <w:rsid w:val="00341746"/>
    <w:rsid w:val="00341E47"/>
    <w:rsid w:val="00342BBA"/>
    <w:rsid w:val="00343171"/>
    <w:rsid w:val="003437FE"/>
    <w:rsid w:val="00343A3B"/>
    <w:rsid w:val="003442E4"/>
    <w:rsid w:val="003446BD"/>
    <w:rsid w:val="0034489C"/>
    <w:rsid w:val="00344C6A"/>
    <w:rsid w:val="00345A09"/>
    <w:rsid w:val="00345E46"/>
    <w:rsid w:val="00347149"/>
    <w:rsid w:val="00347B42"/>
    <w:rsid w:val="003507D6"/>
    <w:rsid w:val="00350F40"/>
    <w:rsid w:val="0035127C"/>
    <w:rsid w:val="00352DC4"/>
    <w:rsid w:val="0035336B"/>
    <w:rsid w:val="00353B41"/>
    <w:rsid w:val="00353DD9"/>
    <w:rsid w:val="003559A9"/>
    <w:rsid w:val="00356FB7"/>
    <w:rsid w:val="00357F60"/>
    <w:rsid w:val="00360170"/>
    <w:rsid w:val="0036064F"/>
    <w:rsid w:val="00361DDB"/>
    <w:rsid w:val="00362948"/>
    <w:rsid w:val="003629C5"/>
    <w:rsid w:val="00363C48"/>
    <w:rsid w:val="00363D95"/>
    <w:rsid w:val="0036411E"/>
    <w:rsid w:val="00364D8D"/>
    <w:rsid w:val="00365753"/>
    <w:rsid w:val="00367660"/>
    <w:rsid w:val="00367BF5"/>
    <w:rsid w:val="00370533"/>
    <w:rsid w:val="00370EFF"/>
    <w:rsid w:val="0037123C"/>
    <w:rsid w:val="0037131E"/>
    <w:rsid w:val="0037179C"/>
    <w:rsid w:val="00371D46"/>
    <w:rsid w:val="00373156"/>
    <w:rsid w:val="00373C0E"/>
    <w:rsid w:val="00373E63"/>
    <w:rsid w:val="00374C20"/>
    <w:rsid w:val="003754E1"/>
    <w:rsid w:val="00375957"/>
    <w:rsid w:val="00377837"/>
    <w:rsid w:val="00380603"/>
    <w:rsid w:val="00382015"/>
    <w:rsid w:val="00383068"/>
    <w:rsid w:val="0038316A"/>
    <w:rsid w:val="0038378F"/>
    <w:rsid w:val="00383E06"/>
    <w:rsid w:val="00384D12"/>
    <w:rsid w:val="003852AB"/>
    <w:rsid w:val="003852FB"/>
    <w:rsid w:val="00385E6F"/>
    <w:rsid w:val="00385F4E"/>
    <w:rsid w:val="00386D4F"/>
    <w:rsid w:val="003877E9"/>
    <w:rsid w:val="00387B61"/>
    <w:rsid w:val="00390369"/>
    <w:rsid w:val="0039087F"/>
    <w:rsid w:val="00390F2B"/>
    <w:rsid w:val="00391532"/>
    <w:rsid w:val="003926DE"/>
    <w:rsid w:val="0039374C"/>
    <w:rsid w:val="00393FA2"/>
    <w:rsid w:val="003941B6"/>
    <w:rsid w:val="003946F2"/>
    <w:rsid w:val="00396CA4"/>
    <w:rsid w:val="00396FCB"/>
    <w:rsid w:val="00397DC3"/>
    <w:rsid w:val="003A0448"/>
    <w:rsid w:val="003A0DAC"/>
    <w:rsid w:val="003A2B62"/>
    <w:rsid w:val="003A2CFC"/>
    <w:rsid w:val="003A3774"/>
    <w:rsid w:val="003A37BC"/>
    <w:rsid w:val="003A39DA"/>
    <w:rsid w:val="003A4762"/>
    <w:rsid w:val="003A4B07"/>
    <w:rsid w:val="003A6965"/>
    <w:rsid w:val="003B024E"/>
    <w:rsid w:val="003B1086"/>
    <w:rsid w:val="003B184B"/>
    <w:rsid w:val="003B21E1"/>
    <w:rsid w:val="003B35BD"/>
    <w:rsid w:val="003B4A6A"/>
    <w:rsid w:val="003B4E28"/>
    <w:rsid w:val="003B545F"/>
    <w:rsid w:val="003B79AD"/>
    <w:rsid w:val="003B7FFE"/>
    <w:rsid w:val="003C0030"/>
    <w:rsid w:val="003C06F1"/>
    <w:rsid w:val="003C0762"/>
    <w:rsid w:val="003C12D6"/>
    <w:rsid w:val="003C205F"/>
    <w:rsid w:val="003C23A5"/>
    <w:rsid w:val="003C255C"/>
    <w:rsid w:val="003C2945"/>
    <w:rsid w:val="003C2C30"/>
    <w:rsid w:val="003C453D"/>
    <w:rsid w:val="003C4709"/>
    <w:rsid w:val="003C4786"/>
    <w:rsid w:val="003C5646"/>
    <w:rsid w:val="003C59DB"/>
    <w:rsid w:val="003C6FAB"/>
    <w:rsid w:val="003C6FD2"/>
    <w:rsid w:val="003C728D"/>
    <w:rsid w:val="003C7304"/>
    <w:rsid w:val="003C7DF3"/>
    <w:rsid w:val="003D00DC"/>
    <w:rsid w:val="003D038A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0D"/>
    <w:rsid w:val="003D7564"/>
    <w:rsid w:val="003E1336"/>
    <w:rsid w:val="003E1E30"/>
    <w:rsid w:val="003E2AB0"/>
    <w:rsid w:val="003E2E0A"/>
    <w:rsid w:val="003E622E"/>
    <w:rsid w:val="003E6BE3"/>
    <w:rsid w:val="003E752C"/>
    <w:rsid w:val="003E778B"/>
    <w:rsid w:val="003E7EAD"/>
    <w:rsid w:val="003F0280"/>
    <w:rsid w:val="003F20E8"/>
    <w:rsid w:val="003F261C"/>
    <w:rsid w:val="003F2EF2"/>
    <w:rsid w:val="003F311B"/>
    <w:rsid w:val="003F38EF"/>
    <w:rsid w:val="003F39DE"/>
    <w:rsid w:val="003F3C1C"/>
    <w:rsid w:val="003F4016"/>
    <w:rsid w:val="003F44B5"/>
    <w:rsid w:val="003F46FA"/>
    <w:rsid w:val="003F4B2B"/>
    <w:rsid w:val="003F50B6"/>
    <w:rsid w:val="003F5233"/>
    <w:rsid w:val="003F6F86"/>
    <w:rsid w:val="003F6FCC"/>
    <w:rsid w:val="00400ECA"/>
    <w:rsid w:val="004010BC"/>
    <w:rsid w:val="00401544"/>
    <w:rsid w:val="00401E60"/>
    <w:rsid w:val="0040345A"/>
    <w:rsid w:val="00403811"/>
    <w:rsid w:val="00403B57"/>
    <w:rsid w:val="0040584C"/>
    <w:rsid w:val="00406C4B"/>
    <w:rsid w:val="00407491"/>
    <w:rsid w:val="0041266B"/>
    <w:rsid w:val="00412E57"/>
    <w:rsid w:val="0041335E"/>
    <w:rsid w:val="00414A0E"/>
    <w:rsid w:val="00414DA9"/>
    <w:rsid w:val="00415350"/>
    <w:rsid w:val="00415B7A"/>
    <w:rsid w:val="00415F30"/>
    <w:rsid w:val="00417052"/>
    <w:rsid w:val="0041707B"/>
    <w:rsid w:val="00417317"/>
    <w:rsid w:val="00417D5B"/>
    <w:rsid w:val="00417DE0"/>
    <w:rsid w:val="00417DE5"/>
    <w:rsid w:val="004211D3"/>
    <w:rsid w:val="00422439"/>
    <w:rsid w:val="00422476"/>
    <w:rsid w:val="00422C00"/>
    <w:rsid w:val="00422F55"/>
    <w:rsid w:val="00422F63"/>
    <w:rsid w:val="00423099"/>
    <w:rsid w:val="00424534"/>
    <w:rsid w:val="00426559"/>
    <w:rsid w:val="00426575"/>
    <w:rsid w:val="00427148"/>
    <w:rsid w:val="0043012B"/>
    <w:rsid w:val="00430CEA"/>
    <w:rsid w:val="004315B6"/>
    <w:rsid w:val="004316A7"/>
    <w:rsid w:val="004320A3"/>
    <w:rsid w:val="004325E5"/>
    <w:rsid w:val="00432D00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2F8"/>
    <w:rsid w:val="004524C0"/>
    <w:rsid w:val="00452585"/>
    <w:rsid w:val="004557FB"/>
    <w:rsid w:val="00455CF9"/>
    <w:rsid w:val="004561CB"/>
    <w:rsid w:val="00456F45"/>
    <w:rsid w:val="004602AE"/>
    <w:rsid w:val="00460329"/>
    <w:rsid w:val="00461F16"/>
    <w:rsid w:val="00462BBE"/>
    <w:rsid w:val="00462D46"/>
    <w:rsid w:val="00463C4E"/>
    <w:rsid w:val="0046403C"/>
    <w:rsid w:val="00464457"/>
    <w:rsid w:val="00464466"/>
    <w:rsid w:val="0046482F"/>
    <w:rsid w:val="0046585B"/>
    <w:rsid w:val="00465E07"/>
    <w:rsid w:val="004663B9"/>
    <w:rsid w:val="00466581"/>
    <w:rsid w:val="004668DE"/>
    <w:rsid w:val="00467FD8"/>
    <w:rsid w:val="00470A6F"/>
    <w:rsid w:val="004713BC"/>
    <w:rsid w:val="00473748"/>
    <w:rsid w:val="00473910"/>
    <w:rsid w:val="00473BAC"/>
    <w:rsid w:val="00473FB0"/>
    <w:rsid w:val="00475490"/>
    <w:rsid w:val="00476F34"/>
    <w:rsid w:val="00477A2B"/>
    <w:rsid w:val="00477B89"/>
    <w:rsid w:val="00480332"/>
    <w:rsid w:val="00480971"/>
    <w:rsid w:val="00481531"/>
    <w:rsid w:val="00481FCB"/>
    <w:rsid w:val="0048229E"/>
    <w:rsid w:val="00482E8E"/>
    <w:rsid w:val="00482ECF"/>
    <w:rsid w:val="0048342A"/>
    <w:rsid w:val="0048354C"/>
    <w:rsid w:val="004844D0"/>
    <w:rsid w:val="00484C42"/>
    <w:rsid w:val="004855A8"/>
    <w:rsid w:val="00485A43"/>
    <w:rsid w:val="0048610E"/>
    <w:rsid w:val="00487250"/>
    <w:rsid w:val="00487B73"/>
    <w:rsid w:val="00490FF1"/>
    <w:rsid w:val="004915B8"/>
    <w:rsid w:val="0049199C"/>
    <w:rsid w:val="00492BD5"/>
    <w:rsid w:val="004940E9"/>
    <w:rsid w:val="0049427B"/>
    <w:rsid w:val="00494A45"/>
    <w:rsid w:val="00494D81"/>
    <w:rsid w:val="00495C1D"/>
    <w:rsid w:val="00496232"/>
    <w:rsid w:val="00496747"/>
    <w:rsid w:val="004969FD"/>
    <w:rsid w:val="004979D7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91A"/>
    <w:rsid w:val="004A2DE8"/>
    <w:rsid w:val="004A33B8"/>
    <w:rsid w:val="004A39C9"/>
    <w:rsid w:val="004A45C0"/>
    <w:rsid w:val="004A5901"/>
    <w:rsid w:val="004A5D56"/>
    <w:rsid w:val="004A6C27"/>
    <w:rsid w:val="004A7DFD"/>
    <w:rsid w:val="004B06DC"/>
    <w:rsid w:val="004B41A8"/>
    <w:rsid w:val="004B5759"/>
    <w:rsid w:val="004B620C"/>
    <w:rsid w:val="004B7331"/>
    <w:rsid w:val="004B7AC9"/>
    <w:rsid w:val="004B7C1A"/>
    <w:rsid w:val="004C161F"/>
    <w:rsid w:val="004C4CBC"/>
    <w:rsid w:val="004C4D7C"/>
    <w:rsid w:val="004C58D3"/>
    <w:rsid w:val="004C6A3C"/>
    <w:rsid w:val="004C7FD2"/>
    <w:rsid w:val="004D003B"/>
    <w:rsid w:val="004D0F68"/>
    <w:rsid w:val="004D0FDF"/>
    <w:rsid w:val="004D1143"/>
    <w:rsid w:val="004D1364"/>
    <w:rsid w:val="004D1C51"/>
    <w:rsid w:val="004D1F6C"/>
    <w:rsid w:val="004D2638"/>
    <w:rsid w:val="004D3081"/>
    <w:rsid w:val="004D3BC0"/>
    <w:rsid w:val="004D3F27"/>
    <w:rsid w:val="004D4D74"/>
    <w:rsid w:val="004D6223"/>
    <w:rsid w:val="004D666D"/>
    <w:rsid w:val="004D77AF"/>
    <w:rsid w:val="004D77C7"/>
    <w:rsid w:val="004D7888"/>
    <w:rsid w:val="004D7A4B"/>
    <w:rsid w:val="004D7E71"/>
    <w:rsid w:val="004D7E85"/>
    <w:rsid w:val="004E0D7F"/>
    <w:rsid w:val="004E0D96"/>
    <w:rsid w:val="004E1A86"/>
    <w:rsid w:val="004E1DF5"/>
    <w:rsid w:val="004E1F63"/>
    <w:rsid w:val="004E27D9"/>
    <w:rsid w:val="004E3327"/>
    <w:rsid w:val="004E37B0"/>
    <w:rsid w:val="004E3B27"/>
    <w:rsid w:val="004E4403"/>
    <w:rsid w:val="004E48B5"/>
    <w:rsid w:val="004E4F7B"/>
    <w:rsid w:val="004E72BF"/>
    <w:rsid w:val="004E7631"/>
    <w:rsid w:val="004E7C66"/>
    <w:rsid w:val="004E7EA8"/>
    <w:rsid w:val="004F1B71"/>
    <w:rsid w:val="004F30DD"/>
    <w:rsid w:val="004F3CBF"/>
    <w:rsid w:val="004F5D34"/>
    <w:rsid w:val="004F5F3B"/>
    <w:rsid w:val="004F6225"/>
    <w:rsid w:val="004F6864"/>
    <w:rsid w:val="005001EC"/>
    <w:rsid w:val="005010CE"/>
    <w:rsid w:val="005011D6"/>
    <w:rsid w:val="00502318"/>
    <w:rsid w:val="005044C4"/>
    <w:rsid w:val="00504A8C"/>
    <w:rsid w:val="00504DB3"/>
    <w:rsid w:val="005054D8"/>
    <w:rsid w:val="00505DB5"/>
    <w:rsid w:val="00506636"/>
    <w:rsid w:val="00506B57"/>
    <w:rsid w:val="00506F96"/>
    <w:rsid w:val="00511BB2"/>
    <w:rsid w:val="0051263D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2E54"/>
    <w:rsid w:val="0052300D"/>
    <w:rsid w:val="00524C9E"/>
    <w:rsid w:val="00524CC3"/>
    <w:rsid w:val="00526B67"/>
    <w:rsid w:val="005277B3"/>
    <w:rsid w:val="00530161"/>
    <w:rsid w:val="00530E76"/>
    <w:rsid w:val="00533240"/>
    <w:rsid w:val="00533551"/>
    <w:rsid w:val="0053469D"/>
    <w:rsid w:val="005351B7"/>
    <w:rsid w:val="005363D2"/>
    <w:rsid w:val="00540DAB"/>
    <w:rsid w:val="00541DED"/>
    <w:rsid w:val="00542063"/>
    <w:rsid w:val="00542532"/>
    <w:rsid w:val="0054290B"/>
    <w:rsid w:val="00543518"/>
    <w:rsid w:val="00543D6D"/>
    <w:rsid w:val="00544117"/>
    <w:rsid w:val="00544FEC"/>
    <w:rsid w:val="005453D8"/>
    <w:rsid w:val="005455E2"/>
    <w:rsid w:val="005462AC"/>
    <w:rsid w:val="0054689B"/>
    <w:rsid w:val="00547563"/>
    <w:rsid w:val="00547B86"/>
    <w:rsid w:val="005501DC"/>
    <w:rsid w:val="00550FB4"/>
    <w:rsid w:val="005523CF"/>
    <w:rsid w:val="00553A4F"/>
    <w:rsid w:val="00553A54"/>
    <w:rsid w:val="005549E3"/>
    <w:rsid w:val="00556E90"/>
    <w:rsid w:val="00560B13"/>
    <w:rsid w:val="00561782"/>
    <w:rsid w:val="00561ADB"/>
    <w:rsid w:val="00562A18"/>
    <w:rsid w:val="00563FB5"/>
    <w:rsid w:val="00564FEF"/>
    <w:rsid w:val="005663FC"/>
    <w:rsid w:val="00566864"/>
    <w:rsid w:val="005671CA"/>
    <w:rsid w:val="00567C40"/>
    <w:rsid w:val="005701FD"/>
    <w:rsid w:val="00571455"/>
    <w:rsid w:val="00571511"/>
    <w:rsid w:val="00571B1D"/>
    <w:rsid w:val="00571FD1"/>
    <w:rsid w:val="00572276"/>
    <w:rsid w:val="00572B54"/>
    <w:rsid w:val="005731AB"/>
    <w:rsid w:val="005734B6"/>
    <w:rsid w:val="00573C05"/>
    <w:rsid w:val="00573C36"/>
    <w:rsid w:val="005746CC"/>
    <w:rsid w:val="00574E35"/>
    <w:rsid w:val="005767F7"/>
    <w:rsid w:val="0058006A"/>
    <w:rsid w:val="00580393"/>
    <w:rsid w:val="00580C28"/>
    <w:rsid w:val="0058183A"/>
    <w:rsid w:val="005819F8"/>
    <w:rsid w:val="00582550"/>
    <w:rsid w:val="005825FF"/>
    <w:rsid w:val="00582890"/>
    <w:rsid w:val="0058362F"/>
    <w:rsid w:val="00584B3A"/>
    <w:rsid w:val="00584BA6"/>
    <w:rsid w:val="005855CA"/>
    <w:rsid w:val="00585887"/>
    <w:rsid w:val="005874F3"/>
    <w:rsid w:val="005905E4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AA2"/>
    <w:rsid w:val="00597878"/>
    <w:rsid w:val="005A007E"/>
    <w:rsid w:val="005A0F4B"/>
    <w:rsid w:val="005A16C8"/>
    <w:rsid w:val="005A1AC5"/>
    <w:rsid w:val="005A27FF"/>
    <w:rsid w:val="005A29A1"/>
    <w:rsid w:val="005A30F6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3744"/>
    <w:rsid w:val="005B476C"/>
    <w:rsid w:val="005B49A1"/>
    <w:rsid w:val="005B5BB6"/>
    <w:rsid w:val="005B5D99"/>
    <w:rsid w:val="005B6B24"/>
    <w:rsid w:val="005B6B65"/>
    <w:rsid w:val="005B7EF6"/>
    <w:rsid w:val="005C03EF"/>
    <w:rsid w:val="005C06CA"/>
    <w:rsid w:val="005C0956"/>
    <w:rsid w:val="005C0C00"/>
    <w:rsid w:val="005C0FCB"/>
    <w:rsid w:val="005C139D"/>
    <w:rsid w:val="005C25DE"/>
    <w:rsid w:val="005C28FB"/>
    <w:rsid w:val="005C2AFB"/>
    <w:rsid w:val="005C2BF4"/>
    <w:rsid w:val="005C323E"/>
    <w:rsid w:val="005C3D70"/>
    <w:rsid w:val="005C4203"/>
    <w:rsid w:val="005C5682"/>
    <w:rsid w:val="005C57AD"/>
    <w:rsid w:val="005C5F90"/>
    <w:rsid w:val="005C6207"/>
    <w:rsid w:val="005C662E"/>
    <w:rsid w:val="005C6F43"/>
    <w:rsid w:val="005C7332"/>
    <w:rsid w:val="005D0D55"/>
    <w:rsid w:val="005D1CC9"/>
    <w:rsid w:val="005D1F07"/>
    <w:rsid w:val="005D25C9"/>
    <w:rsid w:val="005D3989"/>
    <w:rsid w:val="005D4171"/>
    <w:rsid w:val="005D4888"/>
    <w:rsid w:val="005D51EC"/>
    <w:rsid w:val="005D54F0"/>
    <w:rsid w:val="005D5B85"/>
    <w:rsid w:val="005D6083"/>
    <w:rsid w:val="005D6540"/>
    <w:rsid w:val="005D6B66"/>
    <w:rsid w:val="005D7AB6"/>
    <w:rsid w:val="005E0361"/>
    <w:rsid w:val="005E0584"/>
    <w:rsid w:val="005E0CFE"/>
    <w:rsid w:val="005E11A0"/>
    <w:rsid w:val="005E18BA"/>
    <w:rsid w:val="005E18FE"/>
    <w:rsid w:val="005E1C80"/>
    <w:rsid w:val="005E1E5D"/>
    <w:rsid w:val="005E30C8"/>
    <w:rsid w:val="005E43AA"/>
    <w:rsid w:val="005E5960"/>
    <w:rsid w:val="005E5C0D"/>
    <w:rsid w:val="005E642A"/>
    <w:rsid w:val="005F28D8"/>
    <w:rsid w:val="005F3764"/>
    <w:rsid w:val="005F3C81"/>
    <w:rsid w:val="005F4262"/>
    <w:rsid w:val="005F4784"/>
    <w:rsid w:val="005F5DB3"/>
    <w:rsid w:val="005F618D"/>
    <w:rsid w:val="005F63DA"/>
    <w:rsid w:val="005F78A1"/>
    <w:rsid w:val="005F78E7"/>
    <w:rsid w:val="0060005D"/>
    <w:rsid w:val="0060046D"/>
    <w:rsid w:val="006016DA"/>
    <w:rsid w:val="006019F5"/>
    <w:rsid w:val="00602405"/>
    <w:rsid w:val="00603111"/>
    <w:rsid w:val="00603CF0"/>
    <w:rsid w:val="00605200"/>
    <w:rsid w:val="00605383"/>
    <w:rsid w:val="00605AD2"/>
    <w:rsid w:val="00606457"/>
    <w:rsid w:val="006069D4"/>
    <w:rsid w:val="00606A47"/>
    <w:rsid w:val="0060772A"/>
    <w:rsid w:val="006079A9"/>
    <w:rsid w:val="00607A98"/>
    <w:rsid w:val="00610E17"/>
    <w:rsid w:val="00611DAF"/>
    <w:rsid w:val="006122C5"/>
    <w:rsid w:val="00612586"/>
    <w:rsid w:val="006128F8"/>
    <w:rsid w:val="0061359C"/>
    <w:rsid w:val="00614A49"/>
    <w:rsid w:val="00614AA4"/>
    <w:rsid w:val="00615803"/>
    <w:rsid w:val="006176F4"/>
    <w:rsid w:val="00617B52"/>
    <w:rsid w:val="00617CC5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2726C"/>
    <w:rsid w:val="006314F5"/>
    <w:rsid w:val="00633615"/>
    <w:rsid w:val="00633A5F"/>
    <w:rsid w:val="006340B6"/>
    <w:rsid w:val="006344BB"/>
    <w:rsid w:val="006363BC"/>
    <w:rsid w:val="006366BA"/>
    <w:rsid w:val="00636B46"/>
    <w:rsid w:val="00640028"/>
    <w:rsid w:val="00640260"/>
    <w:rsid w:val="006406E9"/>
    <w:rsid w:val="0064113D"/>
    <w:rsid w:val="0064130A"/>
    <w:rsid w:val="00641721"/>
    <w:rsid w:val="006427EC"/>
    <w:rsid w:val="006428D3"/>
    <w:rsid w:val="00642963"/>
    <w:rsid w:val="00643142"/>
    <w:rsid w:val="00643FFE"/>
    <w:rsid w:val="00644A70"/>
    <w:rsid w:val="00644FF2"/>
    <w:rsid w:val="00646BAC"/>
    <w:rsid w:val="00647DCC"/>
    <w:rsid w:val="00651451"/>
    <w:rsid w:val="00651981"/>
    <w:rsid w:val="00651E30"/>
    <w:rsid w:val="0065317D"/>
    <w:rsid w:val="006546C0"/>
    <w:rsid w:val="0065570F"/>
    <w:rsid w:val="00656BB4"/>
    <w:rsid w:val="00661A4B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571"/>
    <w:rsid w:val="00670CCE"/>
    <w:rsid w:val="00671ACC"/>
    <w:rsid w:val="00671E4F"/>
    <w:rsid w:val="00672485"/>
    <w:rsid w:val="0067256F"/>
    <w:rsid w:val="00673911"/>
    <w:rsid w:val="00673CDA"/>
    <w:rsid w:val="00674ACE"/>
    <w:rsid w:val="00675729"/>
    <w:rsid w:val="00676A46"/>
    <w:rsid w:val="006773C2"/>
    <w:rsid w:val="00680961"/>
    <w:rsid w:val="0068142B"/>
    <w:rsid w:val="006818CA"/>
    <w:rsid w:val="00681F6C"/>
    <w:rsid w:val="00682D92"/>
    <w:rsid w:val="006830B2"/>
    <w:rsid w:val="00683F88"/>
    <w:rsid w:val="00685092"/>
    <w:rsid w:val="0068608F"/>
    <w:rsid w:val="00687781"/>
    <w:rsid w:val="00687828"/>
    <w:rsid w:val="00690333"/>
    <w:rsid w:val="00691222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D84"/>
    <w:rsid w:val="006A3E7D"/>
    <w:rsid w:val="006A46FA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510C"/>
    <w:rsid w:val="006B61BF"/>
    <w:rsid w:val="006B6A6D"/>
    <w:rsid w:val="006B6B6A"/>
    <w:rsid w:val="006B7353"/>
    <w:rsid w:val="006C09E8"/>
    <w:rsid w:val="006C1D50"/>
    <w:rsid w:val="006C1F7C"/>
    <w:rsid w:val="006C20DA"/>
    <w:rsid w:val="006C26D4"/>
    <w:rsid w:val="006C2949"/>
    <w:rsid w:val="006C3401"/>
    <w:rsid w:val="006C3AA0"/>
    <w:rsid w:val="006C3BC3"/>
    <w:rsid w:val="006C3DB4"/>
    <w:rsid w:val="006C4750"/>
    <w:rsid w:val="006C4AB5"/>
    <w:rsid w:val="006C4B82"/>
    <w:rsid w:val="006C4FEF"/>
    <w:rsid w:val="006C5249"/>
    <w:rsid w:val="006C5C85"/>
    <w:rsid w:val="006C5EC7"/>
    <w:rsid w:val="006C61EF"/>
    <w:rsid w:val="006C6B59"/>
    <w:rsid w:val="006C6F41"/>
    <w:rsid w:val="006D0259"/>
    <w:rsid w:val="006D08A4"/>
    <w:rsid w:val="006D0A9A"/>
    <w:rsid w:val="006D1645"/>
    <w:rsid w:val="006D1A8A"/>
    <w:rsid w:val="006D2FF1"/>
    <w:rsid w:val="006D3C2D"/>
    <w:rsid w:val="006D3C51"/>
    <w:rsid w:val="006D4BA8"/>
    <w:rsid w:val="006D51B1"/>
    <w:rsid w:val="006D681F"/>
    <w:rsid w:val="006D73DF"/>
    <w:rsid w:val="006D7EDF"/>
    <w:rsid w:val="006E217F"/>
    <w:rsid w:val="006E364F"/>
    <w:rsid w:val="006E37D1"/>
    <w:rsid w:val="006E4390"/>
    <w:rsid w:val="006E78DD"/>
    <w:rsid w:val="006F01D5"/>
    <w:rsid w:val="006F16D4"/>
    <w:rsid w:val="006F19D4"/>
    <w:rsid w:val="006F243B"/>
    <w:rsid w:val="006F3A12"/>
    <w:rsid w:val="006F3BD0"/>
    <w:rsid w:val="006F3CA0"/>
    <w:rsid w:val="006F3DCB"/>
    <w:rsid w:val="006F41ED"/>
    <w:rsid w:val="006F4A95"/>
    <w:rsid w:val="006F4B70"/>
    <w:rsid w:val="006F53DF"/>
    <w:rsid w:val="006F609E"/>
    <w:rsid w:val="006F655A"/>
    <w:rsid w:val="006F6FCA"/>
    <w:rsid w:val="007006D7"/>
    <w:rsid w:val="00700822"/>
    <w:rsid w:val="007009DC"/>
    <w:rsid w:val="0070109B"/>
    <w:rsid w:val="00702CC2"/>
    <w:rsid w:val="00703E80"/>
    <w:rsid w:val="00705B84"/>
    <w:rsid w:val="00706041"/>
    <w:rsid w:val="00707426"/>
    <w:rsid w:val="00710268"/>
    <w:rsid w:val="00711205"/>
    <w:rsid w:val="0071182D"/>
    <w:rsid w:val="00712877"/>
    <w:rsid w:val="0071358F"/>
    <w:rsid w:val="00715BFF"/>
    <w:rsid w:val="00716A3A"/>
    <w:rsid w:val="00720635"/>
    <w:rsid w:val="00720A8E"/>
    <w:rsid w:val="00722023"/>
    <w:rsid w:val="00722230"/>
    <w:rsid w:val="00722484"/>
    <w:rsid w:val="00722965"/>
    <w:rsid w:val="00722BE3"/>
    <w:rsid w:val="00722C96"/>
    <w:rsid w:val="00722F4B"/>
    <w:rsid w:val="00723972"/>
    <w:rsid w:val="00725475"/>
    <w:rsid w:val="00727CFF"/>
    <w:rsid w:val="0073085B"/>
    <w:rsid w:val="00730C06"/>
    <w:rsid w:val="007318A1"/>
    <w:rsid w:val="00731F0E"/>
    <w:rsid w:val="007322C2"/>
    <w:rsid w:val="00732336"/>
    <w:rsid w:val="007326B8"/>
    <w:rsid w:val="007327F1"/>
    <w:rsid w:val="00732C1B"/>
    <w:rsid w:val="007336CE"/>
    <w:rsid w:val="0073574F"/>
    <w:rsid w:val="00735792"/>
    <w:rsid w:val="00736F77"/>
    <w:rsid w:val="0073703D"/>
    <w:rsid w:val="0073703F"/>
    <w:rsid w:val="00737AD6"/>
    <w:rsid w:val="00740976"/>
    <w:rsid w:val="0074126D"/>
    <w:rsid w:val="00741916"/>
    <w:rsid w:val="00741AF5"/>
    <w:rsid w:val="007422EE"/>
    <w:rsid w:val="00742422"/>
    <w:rsid w:val="00742F30"/>
    <w:rsid w:val="00744675"/>
    <w:rsid w:val="00744983"/>
    <w:rsid w:val="0074544A"/>
    <w:rsid w:val="00745887"/>
    <w:rsid w:val="00745CCA"/>
    <w:rsid w:val="00745F10"/>
    <w:rsid w:val="007461EE"/>
    <w:rsid w:val="007465FF"/>
    <w:rsid w:val="00746A19"/>
    <w:rsid w:val="00746E25"/>
    <w:rsid w:val="00747C77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CC"/>
    <w:rsid w:val="007557FF"/>
    <w:rsid w:val="00755CCC"/>
    <w:rsid w:val="00755FA3"/>
    <w:rsid w:val="0075609F"/>
    <w:rsid w:val="0075728D"/>
    <w:rsid w:val="0075789B"/>
    <w:rsid w:val="00757A4A"/>
    <w:rsid w:val="00757DAC"/>
    <w:rsid w:val="00760B36"/>
    <w:rsid w:val="00760F26"/>
    <w:rsid w:val="00761350"/>
    <w:rsid w:val="00761420"/>
    <w:rsid w:val="00761536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61EA"/>
    <w:rsid w:val="007671AD"/>
    <w:rsid w:val="007700C2"/>
    <w:rsid w:val="00770B62"/>
    <w:rsid w:val="00771043"/>
    <w:rsid w:val="00772377"/>
    <w:rsid w:val="0077587B"/>
    <w:rsid w:val="00775DC5"/>
    <w:rsid w:val="00782415"/>
    <w:rsid w:val="00784BE9"/>
    <w:rsid w:val="00785392"/>
    <w:rsid w:val="007853CD"/>
    <w:rsid w:val="007856EA"/>
    <w:rsid w:val="007857D5"/>
    <w:rsid w:val="0078687C"/>
    <w:rsid w:val="00786CEC"/>
    <w:rsid w:val="00787E09"/>
    <w:rsid w:val="00790F9C"/>
    <w:rsid w:val="00792EDB"/>
    <w:rsid w:val="00793001"/>
    <w:rsid w:val="007932BD"/>
    <w:rsid w:val="00793FE9"/>
    <w:rsid w:val="00794928"/>
    <w:rsid w:val="00794CA7"/>
    <w:rsid w:val="00796973"/>
    <w:rsid w:val="0079759B"/>
    <w:rsid w:val="007975AD"/>
    <w:rsid w:val="00797C33"/>
    <w:rsid w:val="007A14D1"/>
    <w:rsid w:val="007A17A4"/>
    <w:rsid w:val="007A288D"/>
    <w:rsid w:val="007A2936"/>
    <w:rsid w:val="007A3488"/>
    <w:rsid w:val="007A399F"/>
    <w:rsid w:val="007A520F"/>
    <w:rsid w:val="007A5CC2"/>
    <w:rsid w:val="007A6FAF"/>
    <w:rsid w:val="007A7326"/>
    <w:rsid w:val="007A78E2"/>
    <w:rsid w:val="007A7B76"/>
    <w:rsid w:val="007B0106"/>
    <w:rsid w:val="007B0733"/>
    <w:rsid w:val="007B1308"/>
    <w:rsid w:val="007B14BD"/>
    <w:rsid w:val="007B1A3D"/>
    <w:rsid w:val="007B2106"/>
    <w:rsid w:val="007B2919"/>
    <w:rsid w:val="007B2C52"/>
    <w:rsid w:val="007B2E68"/>
    <w:rsid w:val="007B308F"/>
    <w:rsid w:val="007B4A1D"/>
    <w:rsid w:val="007B4E99"/>
    <w:rsid w:val="007B4F82"/>
    <w:rsid w:val="007B5BB4"/>
    <w:rsid w:val="007B6DCE"/>
    <w:rsid w:val="007B703B"/>
    <w:rsid w:val="007B7806"/>
    <w:rsid w:val="007C003C"/>
    <w:rsid w:val="007C0576"/>
    <w:rsid w:val="007C1985"/>
    <w:rsid w:val="007C1DCF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5CA1"/>
    <w:rsid w:val="007C68CD"/>
    <w:rsid w:val="007D0DC2"/>
    <w:rsid w:val="007D1463"/>
    <w:rsid w:val="007D17BA"/>
    <w:rsid w:val="007D196D"/>
    <w:rsid w:val="007D1DB8"/>
    <w:rsid w:val="007D3250"/>
    <w:rsid w:val="007D401F"/>
    <w:rsid w:val="007D407A"/>
    <w:rsid w:val="007D435C"/>
    <w:rsid w:val="007D4A3B"/>
    <w:rsid w:val="007D4B10"/>
    <w:rsid w:val="007D5508"/>
    <w:rsid w:val="007D56AF"/>
    <w:rsid w:val="007D59D6"/>
    <w:rsid w:val="007D7856"/>
    <w:rsid w:val="007E0E6E"/>
    <w:rsid w:val="007E21E8"/>
    <w:rsid w:val="007E245F"/>
    <w:rsid w:val="007E312E"/>
    <w:rsid w:val="007E3A19"/>
    <w:rsid w:val="007E3A1E"/>
    <w:rsid w:val="007E3BBD"/>
    <w:rsid w:val="007E3C92"/>
    <w:rsid w:val="007E6399"/>
    <w:rsid w:val="007E64A8"/>
    <w:rsid w:val="007E6CBC"/>
    <w:rsid w:val="007E7210"/>
    <w:rsid w:val="007E7DD4"/>
    <w:rsid w:val="007F140B"/>
    <w:rsid w:val="007F1714"/>
    <w:rsid w:val="007F2E14"/>
    <w:rsid w:val="007F4325"/>
    <w:rsid w:val="007F4C41"/>
    <w:rsid w:val="007F541D"/>
    <w:rsid w:val="007F558F"/>
    <w:rsid w:val="007F644E"/>
    <w:rsid w:val="007F6E68"/>
    <w:rsid w:val="007F76F2"/>
    <w:rsid w:val="008012F4"/>
    <w:rsid w:val="00803526"/>
    <w:rsid w:val="0080471B"/>
    <w:rsid w:val="0080571F"/>
    <w:rsid w:val="0080574D"/>
    <w:rsid w:val="00806DAF"/>
    <w:rsid w:val="00807CDE"/>
    <w:rsid w:val="008109F0"/>
    <w:rsid w:val="00810DD4"/>
    <w:rsid w:val="00810DED"/>
    <w:rsid w:val="00811B7C"/>
    <w:rsid w:val="0081313A"/>
    <w:rsid w:val="00814CA8"/>
    <w:rsid w:val="00816359"/>
    <w:rsid w:val="00820F3C"/>
    <w:rsid w:val="0082103B"/>
    <w:rsid w:val="00821C05"/>
    <w:rsid w:val="00822972"/>
    <w:rsid w:val="00823C2B"/>
    <w:rsid w:val="0082475E"/>
    <w:rsid w:val="00826093"/>
    <w:rsid w:val="008262A9"/>
    <w:rsid w:val="008276D9"/>
    <w:rsid w:val="00827E50"/>
    <w:rsid w:val="00831651"/>
    <w:rsid w:val="00833895"/>
    <w:rsid w:val="00834553"/>
    <w:rsid w:val="008353AC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0"/>
    <w:rsid w:val="00846349"/>
    <w:rsid w:val="008463A7"/>
    <w:rsid w:val="008467A9"/>
    <w:rsid w:val="00846A11"/>
    <w:rsid w:val="008501D5"/>
    <w:rsid w:val="00850448"/>
    <w:rsid w:val="00851345"/>
    <w:rsid w:val="0085343E"/>
    <w:rsid w:val="008536EE"/>
    <w:rsid w:val="00854D9E"/>
    <w:rsid w:val="00854F66"/>
    <w:rsid w:val="008552CE"/>
    <w:rsid w:val="008555CA"/>
    <w:rsid w:val="008557A1"/>
    <w:rsid w:val="00855803"/>
    <w:rsid w:val="008569DE"/>
    <w:rsid w:val="00856BA5"/>
    <w:rsid w:val="008601C6"/>
    <w:rsid w:val="00861D92"/>
    <w:rsid w:val="0086311B"/>
    <w:rsid w:val="00863B4D"/>
    <w:rsid w:val="00864007"/>
    <w:rsid w:val="0086427E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EBD"/>
    <w:rsid w:val="008773B9"/>
    <w:rsid w:val="00883F42"/>
    <w:rsid w:val="008840CB"/>
    <w:rsid w:val="008848D9"/>
    <w:rsid w:val="008869D0"/>
    <w:rsid w:val="00886B60"/>
    <w:rsid w:val="00887F78"/>
    <w:rsid w:val="00890506"/>
    <w:rsid w:val="00891412"/>
    <w:rsid w:val="008918D1"/>
    <w:rsid w:val="00891ED9"/>
    <w:rsid w:val="0089204E"/>
    <w:rsid w:val="00892BCE"/>
    <w:rsid w:val="0089379F"/>
    <w:rsid w:val="00893CED"/>
    <w:rsid w:val="00894D79"/>
    <w:rsid w:val="008950FD"/>
    <w:rsid w:val="0089512D"/>
    <w:rsid w:val="008956F8"/>
    <w:rsid w:val="00895EE5"/>
    <w:rsid w:val="00896A4A"/>
    <w:rsid w:val="00896BB3"/>
    <w:rsid w:val="00896F3B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2471"/>
    <w:rsid w:val="008B3CF9"/>
    <w:rsid w:val="008B4767"/>
    <w:rsid w:val="008B66F1"/>
    <w:rsid w:val="008B70D4"/>
    <w:rsid w:val="008B71CD"/>
    <w:rsid w:val="008B723D"/>
    <w:rsid w:val="008B7BC3"/>
    <w:rsid w:val="008C027A"/>
    <w:rsid w:val="008C078F"/>
    <w:rsid w:val="008C1789"/>
    <w:rsid w:val="008C17BF"/>
    <w:rsid w:val="008C302A"/>
    <w:rsid w:val="008C4AEB"/>
    <w:rsid w:val="008C63F6"/>
    <w:rsid w:val="008C662A"/>
    <w:rsid w:val="008C67CE"/>
    <w:rsid w:val="008C788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161B"/>
    <w:rsid w:val="008E2285"/>
    <w:rsid w:val="008E246B"/>
    <w:rsid w:val="008E25C5"/>
    <w:rsid w:val="008E2E79"/>
    <w:rsid w:val="008E3CC5"/>
    <w:rsid w:val="008E3CCF"/>
    <w:rsid w:val="008E48A7"/>
    <w:rsid w:val="008E5A1E"/>
    <w:rsid w:val="008E5F7B"/>
    <w:rsid w:val="008E686B"/>
    <w:rsid w:val="008E737D"/>
    <w:rsid w:val="008E7790"/>
    <w:rsid w:val="008E7937"/>
    <w:rsid w:val="008E7EE4"/>
    <w:rsid w:val="008F052B"/>
    <w:rsid w:val="008F0A27"/>
    <w:rsid w:val="008F0E30"/>
    <w:rsid w:val="008F0F6B"/>
    <w:rsid w:val="008F291C"/>
    <w:rsid w:val="008F2964"/>
    <w:rsid w:val="008F3FD0"/>
    <w:rsid w:val="008F3FD3"/>
    <w:rsid w:val="008F40AE"/>
    <w:rsid w:val="008F40E4"/>
    <w:rsid w:val="008F48CF"/>
    <w:rsid w:val="008F4F7B"/>
    <w:rsid w:val="008F4FEA"/>
    <w:rsid w:val="008F5A93"/>
    <w:rsid w:val="008F5EB6"/>
    <w:rsid w:val="008F6035"/>
    <w:rsid w:val="008F61DE"/>
    <w:rsid w:val="008F6E6A"/>
    <w:rsid w:val="008F70DE"/>
    <w:rsid w:val="00901A68"/>
    <w:rsid w:val="0090232F"/>
    <w:rsid w:val="00903710"/>
    <w:rsid w:val="009040A4"/>
    <w:rsid w:val="00906402"/>
    <w:rsid w:val="00906726"/>
    <w:rsid w:val="00906833"/>
    <w:rsid w:val="00906C00"/>
    <w:rsid w:val="00906D79"/>
    <w:rsid w:val="0090755E"/>
    <w:rsid w:val="00907753"/>
    <w:rsid w:val="009106C6"/>
    <w:rsid w:val="0091093C"/>
    <w:rsid w:val="00911AAA"/>
    <w:rsid w:val="00911BD4"/>
    <w:rsid w:val="00911BDF"/>
    <w:rsid w:val="00912A75"/>
    <w:rsid w:val="00913423"/>
    <w:rsid w:val="00913443"/>
    <w:rsid w:val="00913B7E"/>
    <w:rsid w:val="00914C56"/>
    <w:rsid w:val="00915260"/>
    <w:rsid w:val="00915822"/>
    <w:rsid w:val="00915A52"/>
    <w:rsid w:val="00916297"/>
    <w:rsid w:val="00916B2B"/>
    <w:rsid w:val="00920DF8"/>
    <w:rsid w:val="00920F0C"/>
    <w:rsid w:val="009213C4"/>
    <w:rsid w:val="00921C2B"/>
    <w:rsid w:val="009226A3"/>
    <w:rsid w:val="009226D2"/>
    <w:rsid w:val="009228A7"/>
    <w:rsid w:val="0092442A"/>
    <w:rsid w:val="00925383"/>
    <w:rsid w:val="00926428"/>
    <w:rsid w:val="009266E3"/>
    <w:rsid w:val="0092727C"/>
    <w:rsid w:val="009303CF"/>
    <w:rsid w:val="00930D24"/>
    <w:rsid w:val="00931141"/>
    <w:rsid w:val="00931163"/>
    <w:rsid w:val="00932FEC"/>
    <w:rsid w:val="0093316F"/>
    <w:rsid w:val="00933E8C"/>
    <w:rsid w:val="0093496C"/>
    <w:rsid w:val="00934D3C"/>
    <w:rsid w:val="00934F4A"/>
    <w:rsid w:val="00936B40"/>
    <w:rsid w:val="0093795A"/>
    <w:rsid w:val="0094092E"/>
    <w:rsid w:val="00940C9D"/>
    <w:rsid w:val="00940D89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D2F"/>
    <w:rsid w:val="00946516"/>
    <w:rsid w:val="009478D3"/>
    <w:rsid w:val="00951F7E"/>
    <w:rsid w:val="00954A24"/>
    <w:rsid w:val="009550BB"/>
    <w:rsid w:val="00955E02"/>
    <w:rsid w:val="009560FC"/>
    <w:rsid w:val="00956345"/>
    <w:rsid w:val="00956626"/>
    <w:rsid w:val="00956C2E"/>
    <w:rsid w:val="00956D11"/>
    <w:rsid w:val="00957423"/>
    <w:rsid w:val="00957B2E"/>
    <w:rsid w:val="00960097"/>
    <w:rsid w:val="009604E0"/>
    <w:rsid w:val="009615F5"/>
    <w:rsid w:val="00961713"/>
    <w:rsid w:val="00961F19"/>
    <w:rsid w:val="0096451F"/>
    <w:rsid w:val="0096494F"/>
    <w:rsid w:val="00965366"/>
    <w:rsid w:val="00965AC9"/>
    <w:rsid w:val="009670E3"/>
    <w:rsid w:val="00967315"/>
    <w:rsid w:val="0096792B"/>
    <w:rsid w:val="009701DA"/>
    <w:rsid w:val="00970241"/>
    <w:rsid w:val="00970422"/>
    <w:rsid w:val="00971558"/>
    <w:rsid w:val="00972810"/>
    <w:rsid w:val="00973316"/>
    <w:rsid w:val="00973757"/>
    <w:rsid w:val="00974941"/>
    <w:rsid w:val="0097613C"/>
    <w:rsid w:val="00977976"/>
    <w:rsid w:val="00977FCC"/>
    <w:rsid w:val="00980050"/>
    <w:rsid w:val="0098057E"/>
    <w:rsid w:val="00981521"/>
    <w:rsid w:val="00982159"/>
    <w:rsid w:val="0098279C"/>
    <w:rsid w:val="00983E64"/>
    <w:rsid w:val="009841A6"/>
    <w:rsid w:val="00984960"/>
    <w:rsid w:val="009853AA"/>
    <w:rsid w:val="009855B9"/>
    <w:rsid w:val="00985978"/>
    <w:rsid w:val="00987348"/>
    <w:rsid w:val="00987B4C"/>
    <w:rsid w:val="00987B95"/>
    <w:rsid w:val="00990BA2"/>
    <w:rsid w:val="00990BC7"/>
    <w:rsid w:val="0099299E"/>
    <w:rsid w:val="00992DCF"/>
    <w:rsid w:val="009937BB"/>
    <w:rsid w:val="009938EF"/>
    <w:rsid w:val="00994160"/>
    <w:rsid w:val="00995558"/>
    <w:rsid w:val="00996B0E"/>
    <w:rsid w:val="00997168"/>
    <w:rsid w:val="00997786"/>
    <w:rsid w:val="00997848"/>
    <w:rsid w:val="00997C89"/>
    <w:rsid w:val="009A0043"/>
    <w:rsid w:val="009A08A4"/>
    <w:rsid w:val="009A0DB0"/>
    <w:rsid w:val="009A298E"/>
    <w:rsid w:val="009A2AB7"/>
    <w:rsid w:val="009A2C8F"/>
    <w:rsid w:val="009A3544"/>
    <w:rsid w:val="009A3574"/>
    <w:rsid w:val="009A58B5"/>
    <w:rsid w:val="009A5990"/>
    <w:rsid w:val="009A64D8"/>
    <w:rsid w:val="009A778D"/>
    <w:rsid w:val="009A785B"/>
    <w:rsid w:val="009A79FB"/>
    <w:rsid w:val="009B03CA"/>
    <w:rsid w:val="009B1D82"/>
    <w:rsid w:val="009B35C7"/>
    <w:rsid w:val="009B3D74"/>
    <w:rsid w:val="009B452C"/>
    <w:rsid w:val="009B48F8"/>
    <w:rsid w:val="009B5632"/>
    <w:rsid w:val="009B599C"/>
    <w:rsid w:val="009B6D18"/>
    <w:rsid w:val="009B7196"/>
    <w:rsid w:val="009C016E"/>
    <w:rsid w:val="009C0507"/>
    <w:rsid w:val="009C0B1A"/>
    <w:rsid w:val="009C1441"/>
    <w:rsid w:val="009C19DC"/>
    <w:rsid w:val="009C1A11"/>
    <w:rsid w:val="009C1C5E"/>
    <w:rsid w:val="009C2209"/>
    <w:rsid w:val="009C2644"/>
    <w:rsid w:val="009C2F3B"/>
    <w:rsid w:val="009C4422"/>
    <w:rsid w:val="009C44ED"/>
    <w:rsid w:val="009C4D45"/>
    <w:rsid w:val="009C6835"/>
    <w:rsid w:val="009C6971"/>
    <w:rsid w:val="009D200C"/>
    <w:rsid w:val="009D25A7"/>
    <w:rsid w:val="009D4E63"/>
    <w:rsid w:val="009D50DB"/>
    <w:rsid w:val="009D525D"/>
    <w:rsid w:val="009D5277"/>
    <w:rsid w:val="009D56E4"/>
    <w:rsid w:val="009D6B3C"/>
    <w:rsid w:val="009E0B34"/>
    <w:rsid w:val="009E1363"/>
    <w:rsid w:val="009E1A77"/>
    <w:rsid w:val="009E24DE"/>
    <w:rsid w:val="009E2B24"/>
    <w:rsid w:val="009E3A91"/>
    <w:rsid w:val="009E3BBB"/>
    <w:rsid w:val="009E49BF"/>
    <w:rsid w:val="009E4FAC"/>
    <w:rsid w:val="009E55BA"/>
    <w:rsid w:val="009E62BC"/>
    <w:rsid w:val="009E7063"/>
    <w:rsid w:val="009E757A"/>
    <w:rsid w:val="009E7B62"/>
    <w:rsid w:val="009F1A5E"/>
    <w:rsid w:val="009F2E74"/>
    <w:rsid w:val="009F2ECD"/>
    <w:rsid w:val="009F3A18"/>
    <w:rsid w:val="009F3ECD"/>
    <w:rsid w:val="009F438D"/>
    <w:rsid w:val="009F5E52"/>
    <w:rsid w:val="009F69F6"/>
    <w:rsid w:val="009F71D2"/>
    <w:rsid w:val="009F751B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4EE"/>
    <w:rsid w:val="00A06ACA"/>
    <w:rsid w:val="00A06AFA"/>
    <w:rsid w:val="00A06C8B"/>
    <w:rsid w:val="00A07601"/>
    <w:rsid w:val="00A104D8"/>
    <w:rsid w:val="00A10C7C"/>
    <w:rsid w:val="00A115DC"/>
    <w:rsid w:val="00A11DBA"/>
    <w:rsid w:val="00A12C8D"/>
    <w:rsid w:val="00A12DFF"/>
    <w:rsid w:val="00A154D7"/>
    <w:rsid w:val="00A15767"/>
    <w:rsid w:val="00A1617B"/>
    <w:rsid w:val="00A20360"/>
    <w:rsid w:val="00A2132E"/>
    <w:rsid w:val="00A213EB"/>
    <w:rsid w:val="00A21684"/>
    <w:rsid w:val="00A21F9E"/>
    <w:rsid w:val="00A22B14"/>
    <w:rsid w:val="00A23456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1BEF"/>
    <w:rsid w:val="00A326F8"/>
    <w:rsid w:val="00A34A62"/>
    <w:rsid w:val="00A3546A"/>
    <w:rsid w:val="00A3677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CED"/>
    <w:rsid w:val="00A425D7"/>
    <w:rsid w:val="00A4293A"/>
    <w:rsid w:val="00A436DC"/>
    <w:rsid w:val="00A43C75"/>
    <w:rsid w:val="00A440C1"/>
    <w:rsid w:val="00A452FD"/>
    <w:rsid w:val="00A45812"/>
    <w:rsid w:val="00A4634D"/>
    <w:rsid w:val="00A46418"/>
    <w:rsid w:val="00A505C1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6EBD"/>
    <w:rsid w:val="00A5736F"/>
    <w:rsid w:val="00A57791"/>
    <w:rsid w:val="00A57A88"/>
    <w:rsid w:val="00A57CB8"/>
    <w:rsid w:val="00A57EDC"/>
    <w:rsid w:val="00A6215C"/>
    <w:rsid w:val="00A62346"/>
    <w:rsid w:val="00A632DB"/>
    <w:rsid w:val="00A64530"/>
    <w:rsid w:val="00A65E14"/>
    <w:rsid w:val="00A66472"/>
    <w:rsid w:val="00A67794"/>
    <w:rsid w:val="00A71250"/>
    <w:rsid w:val="00A7153D"/>
    <w:rsid w:val="00A71BC8"/>
    <w:rsid w:val="00A71EB8"/>
    <w:rsid w:val="00A71F72"/>
    <w:rsid w:val="00A72CD6"/>
    <w:rsid w:val="00A73523"/>
    <w:rsid w:val="00A74537"/>
    <w:rsid w:val="00A748A7"/>
    <w:rsid w:val="00A76410"/>
    <w:rsid w:val="00A77F8F"/>
    <w:rsid w:val="00A800A8"/>
    <w:rsid w:val="00A800FA"/>
    <w:rsid w:val="00A8069D"/>
    <w:rsid w:val="00A80EC4"/>
    <w:rsid w:val="00A81296"/>
    <w:rsid w:val="00A8224E"/>
    <w:rsid w:val="00A82BA1"/>
    <w:rsid w:val="00A82C00"/>
    <w:rsid w:val="00A82E8C"/>
    <w:rsid w:val="00A83B8F"/>
    <w:rsid w:val="00A84A47"/>
    <w:rsid w:val="00A8580D"/>
    <w:rsid w:val="00A85D7F"/>
    <w:rsid w:val="00A86846"/>
    <w:rsid w:val="00A8768F"/>
    <w:rsid w:val="00A87B42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301"/>
    <w:rsid w:val="00A93897"/>
    <w:rsid w:val="00A972CC"/>
    <w:rsid w:val="00A974EC"/>
    <w:rsid w:val="00A97B4C"/>
    <w:rsid w:val="00AA10B6"/>
    <w:rsid w:val="00AA270F"/>
    <w:rsid w:val="00AA50BE"/>
    <w:rsid w:val="00AA5936"/>
    <w:rsid w:val="00AA5AAD"/>
    <w:rsid w:val="00AA7CE8"/>
    <w:rsid w:val="00AB01A6"/>
    <w:rsid w:val="00AB021E"/>
    <w:rsid w:val="00AB0E06"/>
    <w:rsid w:val="00AB1B26"/>
    <w:rsid w:val="00AB1E63"/>
    <w:rsid w:val="00AB2A53"/>
    <w:rsid w:val="00AB5083"/>
    <w:rsid w:val="00AB55C8"/>
    <w:rsid w:val="00AB5BE2"/>
    <w:rsid w:val="00AB5E45"/>
    <w:rsid w:val="00AB68E9"/>
    <w:rsid w:val="00AB7EDF"/>
    <w:rsid w:val="00AC0A9E"/>
    <w:rsid w:val="00AC0D7D"/>
    <w:rsid w:val="00AC2D40"/>
    <w:rsid w:val="00AC32B9"/>
    <w:rsid w:val="00AC3470"/>
    <w:rsid w:val="00AC49F1"/>
    <w:rsid w:val="00AC4BDA"/>
    <w:rsid w:val="00AC4E62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15AA"/>
    <w:rsid w:val="00AE1B17"/>
    <w:rsid w:val="00AE284A"/>
    <w:rsid w:val="00AE46F7"/>
    <w:rsid w:val="00AE4F75"/>
    <w:rsid w:val="00AE5545"/>
    <w:rsid w:val="00AE6AA2"/>
    <w:rsid w:val="00AE7DE6"/>
    <w:rsid w:val="00AF056D"/>
    <w:rsid w:val="00AF0B28"/>
    <w:rsid w:val="00AF11C4"/>
    <w:rsid w:val="00AF1F10"/>
    <w:rsid w:val="00AF21FB"/>
    <w:rsid w:val="00AF253B"/>
    <w:rsid w:val="00AF309B"/>
    <w:rsid w:val="00AF328F"/>
    <w:rsid w:val="00AF452C"/>
    <w:rsid w:val="00AF5406"/>
    <w:rsid w:val="00AF597A"/>
    <w:rsid w:val="00AF6EFE"/>
    <w:rsid w:val="00AF71CE"/>
    <w:rsid w:val="00AF71EE"/>
    <w:rsid w:val="00AF7A01"/>
    <w:rsid w:val="00B002CD"/>
    <w:rsid w:val="00B00934"/>
    <w:rsid w:val="00B00EA4"/>
    <w:rsid w:val="00B01766"/>
    <w:rsid w:val="00B01A72"/>
    <w:rsid w:val="00B02F6A"/>
    <w:rsid w:val="00B03B51"/>
    <w:rsid w:val="00B044E1"/>
    <w:rsid w:val="00B054E2"/>
    <w:rsid w:val="00B0624E"/>
    <w:rsid w:val="00B071C5"/>
    <w:rsid w:val="00B071FD"/>
    <w:rsid w:val="00B07391"/>
    <w:rsid w:val="00B07669"/>
    <w:rsid w:val="00B07AE2"/>
    <w:rsid w:val="00B10709"/>
    <w:rsid w:val="00B11B56"/>
    <w:rsid w:val="00B1216B"/>
    <w:rsid w:val="00B12471"/>
    <w:rsid w:val="00B12703"/>
    <w:rsid w:val="00B12E8D"/>
    <w:rsid w:val="00B131C2"/>
    <w:rsid w:val="00B132B9"/>
    <w:rsid w:val="00B13557"/>
    <w:rsid w:val="00B14052"/>
    <w:rsid w:val="00B15886"/>
    <w:rsid w:val="00B17B87"/>
    <w:rsid w:val="00B200BC"/>
    <w:rsid w:val="00B22F19"/>
    <w:rsid w:val="00B23304"/>
    <w:rsid w:val="00B23332"/>
    <w:rsid w:val="00B23886"/>
    <w:rsid w:val="00B238B2"/>
    <w:rsid w:val="00B23F33"/>
    <w:rsid w:val="00B248D7"/>
    <w:rsid w:val="00B262CF"/>
    <w:rsid w:val="00B26E13"/>
    <w:rsid w:val="00B275BB"/>
    <w:rsid w:val="00B2768C"/>
    <w:rsid w:val="00B27828"/>
    <w:rsid w:val="00B319E7"/>
    <w:rsid w:val="00B332EF"/>
    <w:rsid w:val="00B33B0B"/>
    <w:rsid w:val="00B346E1"/>
    <w:rsid w:val="00B35F8F"/>
    <w:rsid w:val="00B36AC1"/>
    <w:rsid w:val="00B40028"/>
    <w:rsid w:val="00B40048"/>
    <w:rsid w:val="00B40228"/>
    <w:rsid w:val="00B403AE"/>
    <w:rsid w:val="00B41A90"/>
    <w:rsid w:val="00B435A2"/>
    <w:rsid w:val="00B4422E"/>
    <w:rsid w:val="00B450F0"/>
    <w:rsid w:val="00B45580"/>
    <w:rsid w:val="00B458D6"/>
    <w:rsid w:val="00B46ACD"/>
    <w:rsid w:val="00B46F55"/>
    <w:rsid w:val="00B52565"/>
    <w:rsid w:val="00B53390"/>
    <w:rsid w:val="00B5364A"/>
    <w:rsid w:val="00B53F71"/>
    <w:rsid w:val="00B54F20"/>
    <w:rsid w:val="00B56CC8"/>
    <w:rsid w:val="00B56E9C"/>
    <w:rsid w:val="00B578ED"/>
    <w:rsid w:val="00B57AA7"/>
    <w:rsid w:val="00B57CAC"/>
    <w:rsid w:val="00B57D05"/>
    <w:rsid w:val="00B60076"/>
    <w:rsid w:val="00B604E6"/>
    <w:rsid w:val="00B60673"/>
    <w:rsid w:val="00B60F9B"/>
    <w:rsid w:val="00B618BE"/>
    <w:rsid w:val="00B61D97"/>
    <w:rsid w:val="00B61F35"/>
    <w:rsid w:val="00B626C1"/>
    <w:rsid w:val="00B62B32"/>
    <w:rsid w:val="00B6300E"/>
    <w:rsid w:val="00B633DE"/>
    <w:rsid w:val="00B63E57"/>
    <w:rsid w:val="00B646EC"/>
    <w:rsid w:val="00B64717"/>
    <w:rsid w:val="00B65601"/>
    <w:rsid w:val="00B672FF"/>
    <w:rsid w:val="00B706C5"/>
    <w:rsid w:val="00B70A51"/>
    <w:rsid w:val="00B716FE"/>
    <w:rsid w:val="00B72DBC"/>
    <w:rsid w:val="00B7420F"/>
    <w:rsid w:val="00B744D8"/>
    <w:rsid w:val="00B74CDB"/>
    <w:rsid w:val="00B74EF6"/>
    <w:rsid w:val="00B76A6A"/>
    <w:rsid w:val="00B77320"/>
    <w:rsid w:val="00B7764E"/>
    <w:rsid w:val="00B805C3"/>
    <w:rsid w:val="00B807F7"/>
    <w:rsid w:val="00B8282B"/>
    <w:rsid w:val="00B82E15"/>
    <w:rsid w:val="00B82E6B"/>
    <w:rsid w:val="00B839AF"/>
    <w:rsid w:val="00B83D38"/>
    <w:rsid w:val="00B849E7"/>
    <w:rsid w:val="00B84AFA"/>
    <w:rsid w:val="00B852EB"/>
    <w:rsid w:val="00B85661"/>
    <w:rsid w:val="00B86D40"/>
    <w:rsid w:val="00B87244"/>
    <w:rsid w:val="00B87280"/>
    <w:rsid w:val="00B8756B"/>
    <w:rsid w:val="00B902A7"/>
    <w:rsid w:val="00B9032D"/>
    <w:rsid w:val="00B905CB"/>
    <w:rsid w:val="00B908BC"/>
    <w:rsid w:val="00B90DE3"/>
    <w:rsid w:val="00B910DB"/>
    <w:rsid w:val="00B9158B"/>
    <w:rsid w:val="00B91EB6"/>
    <w:rsid w:val="00B935E7"/>
    <w:rsid w:val="00B97A6A"/>
    <w:rsid w:val="00BA02AC"/>
    <w:rsid w:val="00BA12B0"/>
    <w:rsid w:val="00BA160E"/>
    <w:rsid w:val="00BA1783"/>
    <w:rsid w:val="00BA1868"/>
    <w:rsid w:val="00BA192D"/>
    <w:rsid w:val="00BA1DEA"/>
    <w:rsid w:val="00BA2586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B0755"/>
    <w:rsid w:val="00BB1528"/>
    <w:rsid w:val="00BB37C8"/>
    <w:rsid w:val="00BB3A7A"/>
    <w:rsid w:val="00BB50FB"/>
    <w:rsid w:val="00BB529F"/>
    <w:rsid w:val="00BB581E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95E"/>
    <w:rsid w:val="00BC39B8"/>
    <w:rsid w:val="00BC3A42"/>
    <w:rsid w:val="00BC3DFE"/>
    <w:rsid w:val="00BC41A8"/>
    <w:rsid w:val="00BC4833"/>
    <w:rsid w:val="00BC5CE2"/>
    <w:rsid w:val="00BC5E43"/>
    <w:rsid w:val="00BC63D5"/>
    <w:rsid w:val="00BC7E87"/>
    <w:rsid w:val="00BD00C4"/>
    <w:rsid w:val="00BD04D2"/>
    <w:rsid w:val="00BD0A4E"/>
    <w:rsid w:val="00BD189C"/>
    <w:rsid w:val="00BD3059"/>
    <w:rsid w:val="00BD33C0"/>
    <w:rsid w:val="00BD3608"/>
    <w:rsid w:val="00BD42C4"/>
    <w:rsid w:val="00BD5A26"/>
    <w:rsid w:val="00BD6382"/>
    <w:rsid w:val="00BD6797"/>
    <w:rsid w:val="00BD76BD"/>
    <w:rsid w:val="00BE0105"/>
    <w:rsid w:val="00BE08BB"/>
    <w:rsid w:val="00BE2D67"/>
    <w:rsid w:val="00BE4184"/>
    <w:rsid w:val="00BE4E14"/>
    <w:rsid w:val="00BE579E"/>
    <w:rsid w:val="00BE63F7"/>
    <w:rsid w:val="00BE644D"/>
    <w:rsid w:val="00BE6929"/>
    <w:rsid w:val="00BE6936"/>
    <w:rsid w:val="00BE6FE7"/>
    <w:rsid w:val="00BE6FF8"/>
    <w:rsid w:val="00BF19FA"/>
    <w:rsid w:val="00BF21AE"/>
    <w:rsid w:val="00BF46F8"/>
    <w:rsid w:val="00BF4824"/>
    <w:rsid w:val="00BF4D37"/>
    <w:rsid w:val="00BF4F64"/>
    <w:rsid w:val="00BF548F"/>
    <w:rsid w:val="00BF5B5A"/>
    <w:rsid w:val="00BF5E62"/>
    <w:rsid w:val="00C00F4F"/>
    <w:rsid w:val="00C0194F"/>
    <w:rsid w:val="00C01C55"/>
    <w:rsid w:val="00C02033"/>
    <w:rsid w:val="00C023FE"/>
    <w:rsid w:val="00C04B75"/>
    <w:rsid w:val="00C0506C"/>
    <w:rsid w:val="00C051BA"/>
    <w:rsid w:val="00C052C1"/>
    <w:rsid w:val="00C053C7"/>
    <w:rsid w:val="00C07B70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0E9"/>
    <w:rsid w:val="00C16786"/>
    <w:rsid w:val="00C16D28"/>
    <w:rsid w:val="00C17B1F"/>
    <w:rsid w:val="00C22B62"/>
    <w:rsid w:val="00C22E7C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4D0"/>
    <w:rsid w:val="00C33BD8"/>
    <w:rsid w:val="00C347BF"/>
    <w:rsid w:val="00C34A51"/>
    <w:rsid w:val="00C359AF"/>
    <w:rsid w:val="00C40051"/>
    <w:rsid w:val="00C42194"/>
    <w:rsid w:val="00C42DF1"/>
    <w:rsid w:val="00C43794"/>
    <w:rsid w:val="00C43A79"/>
    <w:rsid w:val="00C43CF6"/>
    <w:rsid w:val="00C4628B"/>
    <w:rsid w:val="00C4693C"/>
    <w:rsid w:val="00C46B57"/>
    <w:rsid w:val="00C4772F"/>
    <w:rsid w:val="00C47AE2"/>
    <w:rsid w:val="00C47BED"/>
    <w:rsid w:val="00C47E7F"/>
    <w:rsid w:val="00C515BA"/>
    <w:rsid w:val="00C516A5"/>
    <w:rsid w:val="00C52C98"/>
    <w:rsid w:val="00C53387"/>
    <w:rsid w:val="00C54CC7"/>
    <w:rsid w:val="00C552F8"/>
    <w:rsid w:val="00C55540"/>
    <w:rsid w:val="00C567C4"/>
    <w:rsid w:val="00C615AF"/>
    <w:rsid w:val="00C615CB"/>
    <w:rsid w:val="00C618D6"/>
    <w:rsid w:val="00C61C6F"/>
    <w:rsid w:val="00C6252B"/>
    <w:rsid w:val="00C62EA2"/>
    <w:rsid w:val="00C631CB"/>
    <w:rsid w:val="00C634B5"/>
    <w:rsid w:val="00C64937"/>
    <w:rsid w:val="00C65F36"/>
    <w:rsid w:val="00C66021"/>
    <w:rsid w:val="00C66B7E"/>
    <w:rsid w:val="00C66C38"/>
    <w:rsid w:val="00C723F9"/>
    <w:rsid w:val="00C72BF6"/>
    <w:rsid w:val="00C72DEE"/>
    <w:rsid w:val="00C74D9A"/>
    <w:rsid w:val="00C75901"/>
    <w:rsid w:val="00C75F1E"/>
    <w:rsid w:val="00C761DC"/>
    <w:rsid w:val="00C80D02"/>
    <w:rsid w:val="00C80ED1"/>
    <w:rsid w:val="00C82383"/>
    <w:rsid w:val="00C825EB"/>
    <w:rsid w:val="00C828A5"/>
    <w:rsid w:val="00C83E1A"/>
    <w:rsid w:val="00C84392"/>
    <w:rsid w:val="00C8479C"/>
    <w:rsid w:val="00C84B33"/>
    <w:rsid w:val="00C8612D"/>
    <w:rsid w:val="00C86B52"/>
    <w:rsid w:val="00C86F5D"/>
    <w:rsid w:val="00C91E1D"/>
    <w:rsid w:val="00C93019"/>
    <w:rsid w:val="00C95444"/>
    <w:rsid w:val="00C962C6"/>
    <w:rsid w:val="00CA0424"/>
    <w:rsid w:val="00CA1407"/>
    <w:rsid w:val="00CA2306"/>
    <w:rsid w:val="00CA2666"/>
    <w:rsid w:val="00CA3466"/>
    <w:rsid w:val="00CA3A29"/>
    <w:rsid w:val="00CA4909"/>
    <w:rsid w:val="00CA5BEA"/>
    <w:rsid w:val="00CA5E43"/>
    <w:rsid w:val="00CA629C"/>
    <w:rsid w:val="00CA695C"/>
    <w:rsid w:val="00CA6D74"/>
    <w:rsid w:val="00CA72AF"/>
    <w:rsid w:val="00CA7875"/>
    <w:rsid w:val="00CB1299"/>
    <w:rsid w:val="00CB28F6"/>
    <w:rsid w:val="00CB2FB7"/>
    <w:rsid w:val="00CB483C"/>
    <w:rsid w:val="00CB4D7A"/>
    <w:rsid w:val="00CB4F1B"/>
    <w:rsid w:val="00CB6896"/>
    <w:rsid w:val="00CB7281"/>
    <w:rsid w:val="00CB7869"/>
    <w:rsid w:val="00CC02EA"/>
    <w:rsid w:val="00CC0D88"/>
    <w:rsid w:val="00CC1D3D"/>
    <w:rsid w:val="00CC284F"/>
    <w:rsid w:val="00CC2DB3"/>
    <w:rsid w:val="00CC2F39"/>
    <w:rsid w:val="00CC419E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14E2"/>
    <w:rsid w:val="00CD1F9B"/>
    <w:rsid w:val="00CD2648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22D3"/>
    <w:rsid w:val="00CE331C"/>
    <w:rsid w:val="00CE34D2"/>
    <w:rsid w:val="00CE4015"/>
    <w:rsid w:val="00CE4A3B"/>
    <w:rsid w:val="00CE4DD3"/>
    <w:rsid w:val="00CE5E07"/>
    <w:rsid w:val="00CE67CA"/>
    <w:rsid w:val="00CE6B81"/>
    <w:rsid w:val="00CE73D4"/>
    <w:rsid w:val="00CE76FD"/>
    <w:rsid w:val="00CF0A8C"/>
    <w:rsid w:val="00CF1AEE"/>
    <w:rsid w:val="00CF225D"/>
    <w:rsid w:val="00CF2D5F"/>
    <w:rsid w:val="00CF2DB2"/>
    <w:rsid w:val="00CF3394"/>
    <w:rsid w:val="00CF33E7"/>
    <w:rsid w:val="00CF42E8"/>
    <w:rsid w:val="00CF43FC"/>
    <w:rsid w:val="00CF4DFB"/>
    <w:rsid w:val="00CF611C"/>
    <w:rsid w:val="00CF6E0F"/>
    <w:rsid w:val="00CF6E6A"/>
    <w:rsid w:val="00CF7017"/>
    <w:rsid w:val="00CF7411"/>
    <w:rsid w:val="00CF7E2B"/>
    <w:rsid w:val="00D0008B"/>
    <w:rsid w:val="00D00496"/>
    <w:rsid w:val="00D01127"/>
    <w:rsid w:val="00D01845"/>
    <w:rsid w:val="00D027A7"/>
    <w:rsid w:val="00D0292B"/>
    <w:rsid w:val="00D03912"/>
    <w:rsid w:val="00D03E70"/>
    <w:rsid w:val="00D042D2"/>
    <w:rsid w:val="00D043B6"/>
    <w:rsid w:val="00D04881"/>
    <w:rsid w:val="00D05643"/>
    <w:rsid w:val="00D05A9D"/>
    <w:rsid w:val="00D05F64"/>
    <w:rsid w:val="00D05F8F"/>
    <w:rsid w:val="00D06B4A"/>
    <w:rsid w:val="00D073FC"/>
    <w:rsid w:val="00D10D09"/>
    <w:rsid w:val="00D113EB"/>
    <w:rsid w:val="00D11910"/>
    <w:rsid w:val="00D12389"/>
    <w:rsid w:val="00D125A6"/>
    <w:rsid w:val="00D137B0"/>
    <w:rsid w:val="00D14E69"/>
    <w:rsid w:val="00D15147"/>
    <w:rsid w:val="00D15C13"/>
    <w:rsid w:val="00D160DF"/>
    <w:rsid w:val="00D16E01"/>
    <w:rsid w:val="00D179DB"/>
    <w:rsid w:val="00D17B59"/>
    <w:rsid w:val="00D20570"/>
    <w:rsid w:val="00D21B06"/>
    <w:rsid w:val="00D21B3B"/>
    <w:rsid w:val="00D228CC"/>
    <w:rsid w:val="00D22A98"/>
    <w:rsid w:val="00D22D6E"/>
    <w:rsid w:val="00D230A4"/>
    <w:rsid w:val="00D23361"/>
    <w:rsid w:val="00D23F98"/>
    <w:rsid w:val="00D24311"/>
    <w:rsid w:val="00D24419"/>
    <w:rsid w:val="00D256FA"/>
    <w:rsid w:val="00D2581D"/>
    <w:rsid w:val="00D258D2"/>
    <w:rsid w:val="00D2599E"/>
    <w:rsid w:val="00D265CE"/>
    <w:rsid w:val="00D26D7A"/>
    <w:rsid w:val="00D27C02"/>
    <w:rsid w:val="00D27CBF"/>
    <w:rsid w:val="00D30664"/>
    <w:rsid w:val="00D3193B"/>
    <w:rsid w:val="00D32DC7"/>
    <w:rsid w:val="00D32E23"/>
    <w:rsid w:val="00D331D5"/>
    <w:rsid w:val="00D33506"/>
    <w:rsid w:val="00D33821"/>
    <w:rsid w:val="00D3438C"/>
    <w:rsid w:val="00D34CD7"/>
    <w:rsid w:val="00D351B7"/>
    <w:rsid w:val="00D35399"/>
    <w:rsid w:val="00D362FF"/>
    <w:rsid w:val="00D37BCF"/>
    <w:rsid w:val="00D4009C"/>
    <w:rsid w:val="00D40CA0"/>
    <w:rsid w:val="00D4119A"/>
    <w:rsid w:val="00D42539"/>
    <w:rsid w:val="00D425C0"/>
    <w:rsid w:val="00D435D2"/>
    <w:rsid w:val="00D43F6A"/>
    <w:rsid w:val="00D4536E"/>
    <w:rsid w:val="00D4558E"/>
    <w:rsid w:val="00D45FB8"/>
    <w:rsid w:val="00D468C0"/>
    <w:rsid w:val="00D46EB2"/>
    <w:rsid w:val="00D47311"/>
    <w:rsid w:val="00D47BBC"/>
    <w:rsid w:val="00D511C6"/>
    <w:rsid w:val="00D513BE"/>
    <w:rsid w:val="00D5149F"/>
    <w:rsid w:val="00D51F5E"/>
    <w:rsid w:val="00D52114"/>
    <w:rsid w:val="00D53214"/>
    <w:rsid w:val="00D53548"/>
    <w:rsid w:val="00D53A5A"/>
    <w:rsid w:val="00D53B3F"/>
    <w:rsid w:val="00D543F5"/>
    <w:rsid w:val="00D545BB"/>
    <w:rsid w:val="00D5543D"/>
    <w:rsid w:val="00D56226"/>
    <w:rsid w:val="00D56868"/>
    <w:rsid w:val="00D60602"/>
    <w:rsid w:val="00D60658"/>
    <w:rsid w:val="00D60A37"/>
    <w:rsid w:val="00D60F58"/>
    <w:rsid w:val="00D62A89"/>
    <w:rsid w:val="00D63B5B"/>
    <w:rsid w:val="00D65482"/>
    <w:rsid w:val="00D6597A"/>
    <w:rsid w:val="00D66E22"/>
    <w:rsid w:val="00D676B8"/>
    <w:rsid w:val="00D67BB7"/>
    <w:rsid w:val="00D70050"/>
    <w:rsid w:val="00D70531"/>
    <w:rsid w:val="00D705A4"/>
    <w:rsid w:val="00D71845"/>
    <w:rsid w:val="00D719FF"/>
    <w:rsid w:val="00D71B17"/>
    <w:rsid w:val="00D72239"/>
    <w:rsid w:val="00D73C6D"/>
    <w:rsid w:val="00D73DFE"/>
    <w:rsid w:val="00D746B2"/>
    <w:rsid w:val="00D747F0"/>
    <w:rsid w:val="00D75496"/>
    <w:rsid w:val="00D75F6A"/>
    <w:rsid w:val="00D761EB"/>
    <w:rsid w:val="00D7650A"/>
    <w:rsid w:val="00D7679A"/>
    <w:rsid w:val="00D767D2"/>
    <w:rsid w:val="00D77C6B"/>
    <w:rsid w:val="00D8041B"/>
    <w:rsid w:val="00D811D3"/>
    <w:rsid w:val="00D818D1"/>
    <w:rsid w:val="00D82702"/>
    <w:rsid w:val="00D82CEB"/>
    <w:rsid w:val="00D82E05"/>
    <w:rsid w:val="00D83301"/>
    <w:rsid w:val="00D83456"/>
    <w:rsid w:val="00D8361C"/>
    <w:rsid w:val="00D84194"/>
    <w:rsid w:val="00D844E9"/>
    <w:rsid w:val="00D85A7A"/>
    <w:rsid w:val="00D85D0D"/>
    <w:rsid w:val="00D86322"/>
    <w:rsid w:val="00D874AA"/>
    <w:rsid w:val="00D87D71"/>
    <w:rsid w:val="00D919A3"/>
    <w:rsid w:val="00D92365"/>
    <w:rsid w:val="00D928B0"/>
    <w:rsid w:val="00D932ED"/>
    <w:rsid w:val="00D940C6"/>
    <w:rsid w:val="00D94128"/>
    <w:rsid w:val="00D94347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5B8"/>
    <w:rsid w:val="00DB44CD"/>
    <w:rsid w:val="00DB4654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2141"/>
    <w:rsid w:val="00DC2F33"/>
    <w:rsid w:val="00DC3710"/>
    <w:rsid w:val="00DC3F6F"/>
    <w:rsid w:val="00DC44B5"/>
    <w:rsid w:val="00DC4799"/>
    <w:rsid w:val="00DC4A30"/>
    <w:rsid w:val="00DC583E"/>
    <w:rsid w:val="00DC5EC3"/>
    <w:rsid w:val="00DC62CB"/>
    <w:rsid w:val="00DC67C5"/>
    <w:rsid w:val="00DC709E"/>
    <w:rsid w:val="00DC7A58"/>
    <w:rsid w:val="00DC7D77"/>
    <w:rsid w:val="00DD06E3"/>
    <w:rsid w:val="00DD295E"/>
    <w:rsid w:val="00DD3847"/>
    <w:rsid w:val="00DD5BF1"/>
    <w:rsid w:val="00DD5CE3"/>
    <w:rsid w:val="00DD601F"/>
    <w:rsid w:val="00DD703A"/>
    <w:rsid w:val="00DE08A4"/>
    <w:rsid w:val="00DE1893"/>
    <w:rsid w:val="00DE2711"/>
    <w:rsid w:val="00DE3D7C"/>
    <w:rsid w:val="00DE49BF"/>
    <w:rsid w:val="00DE4BE4"/>
    <w:rsid w:val="00DE4EC2"/>
    <w:rsid w:val="00DE559F"/>
    <w:rsid w:val="00DE5C00"/>
    <w:rsid w:val="00DF02BB"/>
    <w:rsid w:val="00DF02C9"/>
    <w:rsid w:val="00DF0765"/>
    <w:rsid w:val="00DF2194"/>
    <w:rsid w:val="00DF237C"/>
    <w:rsid w:val="00DF2AC2"/>
    <w:rsid w:val="00DF2BBC"/>
    <w:rsid w:val="00DF3356"/>
    <w:rsid w:val="00DF3E3A"/>
    <w:rsid w:val="00DF3FB6"/>
    <w:rsid w:val="00DF4A1A"/>
    <w:rsid w:val="00DF58C9"/>
    <w:rsid w:val="00DF5FEA"/>
    <w:rsid w:val="00DF7CC2"/>
    <w:rsid w:val="00DF7E0C"/>
    <w:rsid w:val="00E015AB"/>
    <w:rsid w:val="00E02038"/>
    <w:rsid w:val="00E0257A"/>
    <w:rsid w:val="00E028A6"/>
    <w:rsid w:val="00E02913"/>
    <w:rsid w:val="00E02DB4"/>
    <w:rsid w:val="00E03050"/>
    <w:rsid w:val="00E030CE"/>
    <w:rsid w:val="00E0600D"/>
    <w:rsid w:val="00E0663D"/>
    <w:rsid w:val="00E066C5"/>
    <w:rsid w:val="00E06894"/>
    <w:rsid w:val="00E07EF8"/>
    <w:rsid w:val="00E10791"/>
    <w:rsid w:val="00E10B48"/>
    <w:rsid w:val="00E11B3E"/>
    <w:rsid w:val="00E12A03"/>
    <w:rsid w:val="00E13285"/>
    <w:rsid w:val="00E13CF3"/>
    <w:rsid w:val="00E14A78"/>
    <w:rsid w:val="00E14DDF"/>
    <w:rsid w:val="00E158C0"/>
    <w:rsid w:val="00E15D58"/>
    <w:rsid w:val="00E16265"/>
    <w:rsid w:val="00E16372"/>
    <w:rsid w:val="00E17A62"/>
    <w:rsid w:val="00E200CA"/>
    <w:rsid w:val="00E2096A"/>
    <w:rsid w:val="00E20A26"/>
    <w:rsid w:val="00E211B9"/>
    <w:rsid w:val="00E217D8"/>
    <w:rsid w:val="00E222D3"/>
    <w:rsid w:val="00E22695"/>
    <w:rsid w:val="00E22D64"/>
    <w:rsid w:val="00E22F8D"/>
    <w:rsid w:val="00E22FD7"/>
    <w:rsid w:val="00E235CB"/>
    <w:rsid w:val="00E24839"/>
    <w:rsid w:val="00E25C34"/>
    <w:rsid w:val="00E25C94"/>
    <w:rsid w:val="00E263C7"/>
    <w:rsid w:val="00E273F8"/>
    <w:rsid w:val="00E27493"/>
    <w:rsid w:val="00E307B3"/>
    <w:rsid w:val="00E30FA1"/>
    <w:rsid w:val="00E31113"/>
    <w:rsid w:val="00E315A9"/>
    <w:rsid w:val="00E318F7"/>
    <w:rsid w:val="00E32974"/>
    <w:rsid w:val="00E32E04"/>
    <w:rsid w:val="00E33672"/>
    <w:rsid w:val="00E33C6F"/>
    <w:rsid w:val="00E361A5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428"/>
    <w:rsid w:val="00E4795C"/>
    <w:rsid w:val="00E479D8"/>
    <w:rsid w:val="00E47FD4"/>
    <w:rsid w:val="00E508D0"/>
    <w:rsid w:val="00E5091F"/>
    <w:rsid w:val="00E50ABF"/>
    <w:rsid w:val="00E50ADB"/>
    <w:rsid w:val="00E52968"/>
    <w:rsid w:val="00E53088"/>
    <w:rsid w:val="00E53E09"/>
    <w:rsid w:val="00E56FC8"/>
    <w:rsid w:val="00E56FE2"/>
    <w:rsid w:val="00E570E7"/>
    <w:rsid w:val="00E601BC"/>
    <w:rsid w:val="00E60C92"/>
    <w:rsid w:val="00E6148A"/>
    <w:rsid w:val="00E62187"/>
    <w:rsid w:val="00E6232B"/>
    <w:rsid w:val="00E632CD"/>
    <w:rsid w:val="00E6333B"/>
    <w:rsid w:val="00E64A55"/>
    <w:rsid w:val="00E64E33"/>
    <w:rsid w:val="00E653EC"/>
    <w:rsid w:val="00E66B56"/>
    <w:rsid w:val="00E66BB3"/>
    <w:rsid w:val="00E67637"/>
    <w:rsid w:val="00E70884"/>
    <w:rsid w:val="00E718CA"/>
    <w:rsid w:val="00E7295D"/>
    <w:rsid w:val="00E72DEF"/>
    <w:rsid w:val="00E73133"/>
    <w:rsid w:val="00E7334C"/>
    <w:rsid w:val="00E733C6"/>
    <w:rsid w:val="00E74240"/>
    <w:rsid w:val="00E75A90"/>
    <w:rsid w:val="00E7787F"/>
    <w:rsid w:val="00E7794D"/>
    <w:rsid w:val="00E805E8"/>
    <w:rsid w:val="00E80AD4"/>
    <w:rsid w:val="00E81088"/>
    <w:rsid w:val="00E82D10"/>
    <w:rsid w:val="00E840C7"/>
    <w:rsid w:val="00E84391"/>
    <w:rsid w:val="00E852AD"/>
    <w:rsid w:val="00E857FA"/>
    <w:rsid w:val="00E85C69"/>
    <w:rsid w:val="00E864CD"/>
    <w:rsid w:val="00E86608"/>
    <w:rsid w:val="00E86E07"/>
    <w:rsid w:val="00E87991"/>
    <w:rsid w:val="00E87B7D"/>
    <w:rsid w:val="00E87FDF"/>
    <w:rsid w:val="00E908BF"/>
    <w:rsid w:val="00E90B16"/>
    <w:rsid w:val="00E912F7"/>
    <w:rsid w:val="00E91F52"/>
    <w:rsid w:val="00E92135"/>
    <w:rsid w:val="00E93969"/>
    <w:rsid w:val="00E93B5D"/>
    <w:rsid w:val="00E93E8B"/>
    <w:rsid w:val="00E942ED"/>
    <w:rsid w:val="00E948C6"/>
    <w:rsid w:val="00E9558E"/>
    <w:rsid w:val="00E955B8"/>
    <w:rsid w:val="00E95975"/>
    <w:rsid w:val="00E95E4F"/>
    <w:rsid w:val="00E971F7"/>
    <w:rsid w:val="00EA12A6"/>
    <w:rsid w:val="00EA13E5"/>
    <w:rsid w:val="00EA1457"/>
    <w:rsid w:val="00EA1BEC"/>
    <w:rsid w:val="00EA203A"/>
    <w:rsid w:val="00EA2299"/>
    <w:rsid w:val="00EA2B92"/>
    <w:rsid w:val="00EA31AC"/>
    <w:rsid w:val="00EA6C2C"/>
    <w:rsid w:val="00EA714A"/>
    <w:rsid w:val="00EA75F9"/>
    <w:rsid w:val="00EB04F7"/>
    <w:rsid w:val="00EB0869"/>
    <w:rsid w:val="00EB12AD"/>
    <w:rsid w:val="00EB1377"/>
    <w:rsid w:val="00EB2D85"/>
    <w:rsid w:val="00EB5CA9"/>
    <w:rsid w:val="00EB7558"/>
    <w:rsid w:val="00EB7654"/>
    <w:rsid w:val="00EC197D"/>
    <w:rsid w:val="00EC2A25"/>
    <w:rsid w:val="00EC2AD3"/>
    <w:rsid w:val="00EC48A5"/>
    <w:rsid w:val="00EC4E78"/>
    <w:rsid w:val="00EC634D"/>
    <w:rsid w:val="00ED0A9F"/>
    <w:rsid w:val="00ED0CFC"/>
    <w:rsid w:val="00ED1AB0"/>
    <w:rsid w:val="00ED2FFB"/>
    <w:rsid w:val="00ED2FFC"/>
    <w:rsid w:val="00ED4344"/>
    <w:rsid w:val="00ED7E0A"/>
    <w:rsid w:val="00ED7FEE"/>
    <w:rsid w:val="00EE06FB"/>
    <w:rsid w:val="00EE0A73"/>
    <w:rsid w:val="00EE0C89"/>
    <w:rsid w:val="00EE150D"/>
    <w:rsid w:val="00EE17CD"/>
    <w:rsid w:val="00EE1CB6"/>
    <w:rsid w:val="00EE1E3F"/>
    <w:rsid w:val="00EE289B"/>
    <w:rsid w:val="00EE47D6"/>
    <w:rsid w:val="00EE56F3"/>
    <w:rsid w:val="00EE5B4A"/>
    <w:rsid w:val="00EE6A59"/>
    <w:rsid w:val="00EF0212"/>
    <w:rsid w:val="00EF2374"/>
    <w:rsid w:val="00EF249C"/>
    <w:rsid w:val="00EF2C89"/>
    <w:rsid w:val="00EF2D7E"/>
    <w:rsid w:val="00EF37DA"/>
    <w:rsid w:val="00EF3C51"/>
    <w:rsid w:val="00EF3ECF"/>
    <w:rsid w:val="00EF46DE"/>
    <w:rsid w:val="00EF5194"/>
    <w:rsid w:val="00EF696A"/>
    <w:rsid w:val="00EF7329"/>
    <w:rsid w:val="00EF7BE4"/>
    <w:rsid w:val="00F01F14"/>
    <w:rsid w:val="00F02446"/>
    <w:rsid w:val="00F02629"/>
    <w:rsid w:val="00F02694"/>
    <w:rsid w:val="00F058EF"/>
    <w:rsid w:val="00F0593E"/>
    <w:rsid w:val="00F05C89"/>
    <w:rsid w:val="00F07C97"/>
    <w:rsid w:val="00F100E7"/>
    <w:rsid w:val="00F103F9"/>
    <w:rsid w:val="00F1045E"/>
    <w:rsid w:val="00F10491"/>
    <w:rsid w:val="00F10896"/>
    <w:rsid w:val="00F10CA0"/>
    <w:rsid w:val="00F1105A"/>
    <w:rsid w:val="00F112C7"/>
    <w:rsid w:val="00F13F17"/>
    <w:rsid w:val="00F15442"/>
    <w:rsid w:val="00F15651"/>
    <w:rsid w:val="00F16047"/>
    <w:rsid w:val="00F162B2"/>
    <w:rsid w:val="00F2019E"/>
    <w:rsid w:val="00F21146"/>
    <w:rsid w:val="00F216A6"/>
    <w:rsid w:val="00F23799"/>
    <w:rsid w:val="00F23AA8"/>
    <w:rsid w:val="00F24A24"/>
    <w:rsid w:val="00F24CF6"/>
    <w:rsid w:val="00F257C0"/>
    <w:rsid w:val="00F26099"/>
    <w:rsid w:val="00F261A1"/>
    <w:rsid w:val="00F27395"/>
    <w:rsid w:val="00F27681"/>
    <w:rsid w:val="00F31402"/>
    <w:rsid w:val="00F31669"/>
    <w:rsid w:val="00F322B7"/>
    <w:rsid w:val="00F34A9C"/>
    <w:rsid w:val="00F35006"/>
    <w:rsid w:val="00F353F3"/>
    <w:rsid w:val="00F35E94"/>
    <w:rsid w:val="00F365EA"/>
    <w:rsid w:val="00F3665F"/>
    <w:rsid w:val="00F367A3"/>
    <w:rsid w:val="00F36953"/>
    <w:rsid w:val="00F36C4A"/>
    <w:rsid w:val="00F37474"/>
    <w:rsid w:val="00F37EF3"/>
    <w:rsid w:val="00F37EF6"/>
    <w:rsid w:val="00F43D2A"/>
    <w:rsid w:val="00F44A70"/>
    <w:rsid w:val="00F44FBF"/>
    <w:rsid w:val="00F456C4"/>
    <w:rsid w:val="00F45A6C"/>
    <w:rsid w:val="00F46637"/>
    <w:rsid w:val="00F46757"/>
    <w:rsid w:val="00F4787A"/>
    <w:rsid w:val="00F479B7"/>
    <w:rsid w:val="00F47A76"/>
    <w:rsid w:val="00F509E7"/>
    <w:rsid w:val="00F51179"/>
    <w:rsid w:val="00F5247C"/>
    <w:rsid w:val="00F53267"/>
    <w:rsid w:val="00F53338"/>
    <w:rsid w:val="00F53A51"/>
    <w:rsid w:val="00F54875"/>
    <w:rsid w:val="00F553AC"/>
    <w:rsid w:val="00F56455"/>
    <w:rsid w:val="00F6190F"/>
    <w:rsid w:val="00F61A26"/>
    <w:rsid w:val="00F61B76"/>
    <w:rsid w:val="00F62679"/>
    <w:rsid w:val="00F6267B"/>
    <w:rsid w:val="00F62706"/>
    <w:rsid w:val="00F63103"/>
    <w:rsid w:val="00F63459"/>
    <w:rsid w:val="00F64231"/>
    <w:rsid w:val="00F652CC"/>
    <w:rsid w:val="00F6633C"/>
    <w:rsid w:val="00F66A08"/>
    <w:rsid w:val="00F678FA"/>
    <w:rsid w:val="00F7026D"/>
    <w:rsid w:val="00F70C45"/>
    <w:rsid w:val="00F71E53"/>
    <w:rsid w:val="00F726E5"/>
    <w:rsid w:val="00F72D7B"/>
    <w:rsid w:val="00F739CE"/>
    <w:rsid w:val="00F74269"/>
    <w:rsid w:val="00F74D9D"/>
    <w:rsid w:val="00F753FA"/>
    <w:rsid w:val="00F76742"/>
    <w:rsid w:val="00F771D0"/>
    <w:rsid w:val="00F80362"/>
    <w:rsid w:val="00F80962"/>
    <w:rsid w:val="00F80BE1"/>
    <w:rsid w:val="00F815A0"/>
    <w:rsid w:val="00F85727"/>
    <w:rsid w:val="00F857B8"/>
    <w:rsid w:val="00F85872"/>
    <w:rsid w:val="00F85B92"/>
    <w:rsid w:val="00F868B7"/>
    <w:rsid w:val="00F8707C"/>
    <w:rsid w:val="00F87172"/>
    <w:rsid w:val="00F8759F"/>
    <w:rsid w:val="00F87FD0"/>
    <w:rsid w:val="00F90DDD"/>
    <w:rsid w:val="00F911FE"/>
    <w:rsid w:val="00F91687"/>
    <w:rsid w:val="00F917D8"/>
    <w:rsid w:val="00F91972"/>
    <w:rsid w:val="00F91B3C"/>
    <w:rsid w:val="00F9245B"/>
    <w:rsid w:val="00F925EF"/>
    <w:rsid w:val="00F93695"/>
    <w:rsid w:val="00F93AF5"/>
    <w:rsid w:val="00F94B17"/>
    <w:rsid w:val="00F9764A"/>
    <w:rsid w:val="00F97A43"/>
    <w:rsid w:val="00F97DC5"/>
    <w:rsid w:val="00FA0FC5"/>
    <w:rsid w:val="00FA12CC"/>
    <w:rsid w:val="00FA1996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23E1"/>
    <w:rsid w:val="00FB2834"/>
    <w:rsid w:val="00FB2A0C"/>
    <w:rsid w:val="00FB30DE"/>
    <w:rsid w:val="00FB3168"/>
    <w:rsid w:val="00FB36A3"/>
    <w:rsid w:val="00FB3C29"/>
    <w:rsid w:val="00FB4077"/>
    <w:rsid w:val="00FB493F"/>
    <w:rsid w:val="00FB51B6"/>
    <w:rsid w:val="00FB5F21"/>
    <w:rsid w:val="00FB6349"/>
    <w:rsid w:val="00FB68A0"/>
    <w:rsid w:val="00FB75B2"/>
    <w:rsid w:val="00FC0386"/>
    <w:rsid w:val="00FC143A"/>
    <w:rsid w:val="00FC19DE"/>
    <w:rsid w:val="00FC22A3"/>
    <w:rsid w:val="00FC29BE"/>
    <w:rsid w:val="00FC2C34"/>
    <w:rsid w:val="00FC3EB2"/>
    <w:rsid w:val="00FC3FD9"/>
    <w:rsid w:val="00FC428B"/>
    <w:rsid w:val="00FC44DB"/>
    <w:rsid w:val="00FC4C9E"/>
    <w:rsid w:val="00FC5BC1"/>
    <w:rsid w:val="00FC607F"/>
    <w:rsid w:val="00FC634C"/>
    <w:rsid w:val="00FC67C5"/>
    <w:rsid w:val="00FD02C1"/>
    <w:rsid w:val="00FD126C"/>
    <w:rsid w:val="00FD29DD"/>
    <w:rsid w:val="00FD2F97"/>
    <w:rsid w:val="00FD3936"/>
    <w:rsid w:val="00FD5672"/>
    <w:rsid w:val="00FD5871"/>
    <w:rsid w:val="00FD5DAD"/>
    <w:rsid w:val="00FD5F54"/>
    <w:rsid w:val="00FE0751"/>
    <w:rsid w:val="00FE0D2C"/>
    <w:rsid w:val="00FE323F"/>
    <w:rsid w:val="00FE3747"/>
    <w:rsid w:val="00FE3C45"/>
    <w:rsid w:val="00FE47B5"/>
    <w:rsid w:val="00FE517F"/>
    <w:rsid w:val="00FE5EA2"/>
    <w:rsid w:val="00FE67A5"/>
    <w:rsid w:val="00FE6AFA"/>
    <w:rsid w:val="00FE6D30"/>
    <w:rsid w:val="00FE7C03"/>
    <w:rsid w:val="00FE7E5F"/>
    <w:rsid w:val="00FF040A"/>
    <w:rsid w:val="00FF04A9"/>
    <w:rsid w:val="00FF16E6"/>
    <w:rsid w:val="00FF282C"/>
    <w:rsid w:val="00FF31FA"/>
    <w:rsid w:val="00FF32B7"/>
    <w:rsid w:val="00FF57A8"/>
    <w:rsid w:val="00FF633E"/>
    <w:rsid w:val="00FF6EC3"/>
    <w:rsid w:val="00FF6FBF"/>
    <w:rsid w:val="00FF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2"/>
    </o:shapelayout>
  </w:shapeDefaults>
  <w:decimalSymbol w:val="."/>
  <w:listSeparator w:val=","/>
  <w14:docId w14:val="132D03EA"/>
  <w15:docId w15:val="{2BDC18F1-9CF5-415D-BB63-4155921CC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20393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0393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320393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qFormat/>
    <w:rsid w:val="00320393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Heading4">
    <w:name w:val="heading 4"/>
    <w:basedOn w:val="Normal"/>
    <w:next w:val="Normal"/>
    <w:link w:val="Heading4Char"/>
    <w:uiPriority w:val="9"/>
    <w:qFormat/>
    <w:rsid w:val="00320393"/>
    <w:pPr>
      <w:keepNext/>
      <w:numPr>
        <w:ilvl w:val="3"/>
        <w:numId w:val="1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20393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20393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0393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0393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aliases w:val="ปกภาคผนวก"/>
    <w:basedOn w:val="Heading1"/>
    <w:next w:val="Heading2"/>
    <w:link w:val="Heading9Char"/>
    <w:uiPriority w:val="9"/>
    <w:qFormat/>
    <w:rsid w:val="00320393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0393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">
    <w:name w:val="ภาพประกอบ"/>
    <w:basedOn w:val="Normal"/>
    <w:rsid w:val="00320393"/>
    <w:pPr>
      <w:jc w:val="center"/>
    </w:pPr>
  </w:style>
  <w:style w:type="paragraph" w:customStyle="1" w:styleId="35">
    <w:name w:val="เนื้อหา 3.5"/>
    <w:basedOn w:val="Normal"/>
    <w:qFormat/>
    <w:rsid w:val="00320393"/>
    <w:pPr>
      <w:ind w:firstLine="1985"/>
    </w:pPr>
  </w:style>
  <w:style w:type="paragraph" w:customStyle="1" w:styleId="a0">
    <w:name w:val="ภาคผนวก หัวข้อหลัก"/>
    <w:rsid w:val="00320393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Normal"/>
    <w:rsid w:val="00320393"/>
    <w:pPr>
      <w:spacing w:after="120"/>
      <w:ind w:firstLine="851"/>
    </w:pPr>
  </w:style>
  <w:style w:type="paragraph" w:customStyle="1" w:styleId="3CM">
    <w:name w:val="ลำดับ 3 CM"/>
    <w:basedOn w:val="Normal"/>
    <w:link w:val="3CM0"/>
    <w:rsid w:val="00320393"/>
    <w:pPr>
      <w:numPr>
        <w:numId w:val="4"/>
      </w:numPr>
    </w:pPr>
  </w:style>
  <w:style w:type="paragraph" w:styleId="BalloonText">
    <w:name w:val="Balloon Text"/>
    <w:basedOn w:val="Normal"/>
    <w:link w:val="BalloonTextChar"/>
    <w:rsid w:val="00320393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320393"/>
    <w:rPr>
      <w:rFonts w:ascii="Tahoma" w:eastAsia="TH SarabunPSK" w:hAnsi="Tahoma"/>
      <w:sz w:val="16"/>
    </w:rPr>
  </w:style>
  <w:style w:type="paragraph" w:customStyle="1" w:styleId="2">
    <w:name w:val="เนื้อหา 2"/>
    <w:basedOn w:val="Normal"/>
    <w:rsid w:val="00320393"/>
    <w:pPr>
      <w:ind w:firstLine="1134"/>
    </w:pPr>
  </w:style>
  <w:style w:type="table" w:styleId="TableGrid">
    <w:name w:val="Table Grid"/>
    <w:basedOn w:val="TableNormal"/>
    <w:uiPriority w:val="59"/>
    <w:rsid w:val="00320393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uiPriority w:val="35"/>
    <w:qFormat/>
    <w:rsid w:val="002A1DDE"/>
    <w:pPr>
      <w:spacing w:before="240" w:line="360" w:lineRule="auto"/>
      <w:jc w:val="center"/>
    </w:pPr>
    <w:rPr>
      <w:i/>
      <w:noProof/>
      <w:sz w:val="28"/>
      <w:szCs w:val="28"/>
    </w:rPr>
  </w:style>
  <w:style w:type="paragraph" w:customStyle="1" w:styleId="25">
    <w:name w:val="เนื้อหา 2.5"/>
    <w:basedOn w:val="Normal"/>
    <w:rsid w:val="00320393"/>
    <w:pPr>
      <w:ind w:firstLine="1418"/>
    </w:pPr>
  </w:style>
  <w:style w:type="paragraph" w:styleId="Footer">
    <w:name w:val="footer"/>
    <w:basedOn w:val="Normal"/>
    <w:link w:val="FooterChar"/>
    <w:uiPriority w:val="99"/>
    <w:rsid w:val="00320393"/>
    <w:pPr>
      <w:tabs>
        <w:tab w:val="center" w:pos="4153"/>
        <w:tab w:val="right" w:pos="8306"/>
      </w:tabs>
    </w:pPr>
    <w:rPr>
      <w:szCs w:val="37"/>
    </w:rPr>
  </w:style>
  <w:style w:type="paragraph" w:styleId="Header">
    <w:name w:val="header"/>
    <w:basedOn w:val="Normal"/>
    <w:link w:val="HeaderChar"/>
    <w:uiPriority w:val="99"/>
    <w:rsid w:val="00320393"/>
    <w:pPr>
      <w:tabs>
        <w:tab w:val="center" w:pos="4153"/>
        <w:tab w:val="right" w:pos="8306"/>
      </w:tabs>
    </w:pPr>
  </w:style>
  <w:style w:type="paragraph" w:styleId="TableofFigures">
    <w:name w:val="table of figures"/>
    <w:basedOn w:val="Normal"/>
    <w:next w:val="Normal"/>
    <w:autoRedefine/>
    <w:uiPriority w:val="99"/>
    <w:rsid w:val="00320393"/>
    <w:pPr>
      <w:tabs>
        <w:tab w:val="right" w:leader="dot" w:pos="8493"/>
      </w:tabs>
      <w:ind w:left="851" w:hanging="851"/>
    </w:pPr>
    <w:rPr>
      <w:noProof/>
    </w:rPr>
  </w:style>
  <w:style w:type="table" w:styleId="TableGrid7">
    <w:name w:val="Table Grid 7"/>
    <w:basedOn w:val="TableNormal"/>
    <w:rsid w:val="00320393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20393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TableProfessional">
    <w:name w:val="Table Professional"/>
    <w:basedOn w:val="TableNormal"/>
    <w:rsid w:val="0032039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TOC2">
    <w:name w:val="toc 2"/>
    <w:basedOn w:val="Normal"/>
    <w:next w:val="Normal"/>
    <w:autoRedefine/>
    <w:uiPriority w:val="39"/>
    <w:rsid w:val="00320393"/>
    <w:pPr>
      <w:tabs>
        <w:tab w:val="right" w:leader="dot" w:pos="8493"/>
      </w:tabs>
      <w:ind w:left="568" w:hanging="284"/>
    </w:pPr>
  </w:style>
  <w:style w:type="paragraph" w:styleId="TOC1">
    <w:name w:val="toc 1"/>
    <w:basedOn w:val="Normal"/>
    <w:next w:val="Normal"/>
    <w:autoRedefine/>
    <w:uiPriority w:val="39"/>
    <w:rsid w:val="00320393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Normal"/>
    <w:next w:val="Normal"/>
    <w:rsid w:val="00320393"/>
    <w:pPr>
      <w:numPr>
        <w:numId w:val="6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320393"/>
    <w:pPr>
      <w:numPr>
        <w:numId w:val="7"/>
      </w:numPr>
    </w:pPr>
  </w:style>
  <w:style w:type="paragraph" w:customStyle="1" w:styleId="a1">
    <w:name w:val="หัวเรื่องหลัก(ไม่มีเลขที่)"/>
    <w:rsid w:val="00320393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Normal"/>
    <w:rsid w:val="00320393"/>
    <w:pPr>
      <w:numPr>
        <w:numId w:val="5"/>
      </w:numPr>
    </w:pPr>
  </w:style>
  <w:style w:type="character" w:customStyle="1" w:styleId="3CM0">
    <w:name w:val="ลำดับ 3 CM อักขระ อักขระ"/>
    <w:basedOn w:val="DefaultParagraphFont"/>
    <w:link w:val="3CM"/>
    <w:rsid w:val="00320393"/>
    <w:rPr>
      <w:rFonts w:ascii="TH SarabunPSK" w:eastAsia="TH SarabunPSK" w:hAnsi="TH SarabunPSK" w:cs="TH SarabunPSK"/>
      <w:sz w:val="32"/>
      <w:szCs w:val="32"/>
    </w:rPr>
  </w:style>
  <w:style w:type="paragraph" w:customStyle="1" w:styleId="a2">
    <w:name w:val="ภาคผวนก หัวข้อรอง"/>
    <w:rsid w:val="00320393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">
    <w:name w:val="บรรณานุกรม1"/>
    <w:basedOn w:val="Normal"/>
    <w:rsid w:val="00320393"/>
    <w:pPr>
      <w:wordWrap w:val="0"/>
      <w:ind w:left="851" w:hanging="851"/>
      <w:textboxTightWrap w:val="allLines"/>
    </w:pPr>
  </w:style>
  <w:style w:type="paragraph" w:styleId="TOC3">
    <w:name w:val="toc 3"/>
    <w:basedOn w:val="Normal"/>
    <w:next w:val="Normal"/>
    <w:autoRedefine/>
    <w:uiPriority w:val="39"/>
    <w:rsid w:val="00320393"/>
    <w:pPr>
      <w:ind w:left="851" w:hanging="284"/>
    </w:pPr>
  </w:style>
  <w:style w:type="paragraph" w:styleId="TOC4">
    <w:name w:val="toc 4"/>
    <w:basedOn w:val="Normal"/>
    <w:next w:val="Normal"/>
    <w:autoRedefine/>
    <w:rsid w:val="00320393"/>
    <w:pPr>
      <w:ind w:left="960"/>
    </w:pPr>
    <w:rPr>
      <w:rFonts w:ascii="Times New Roman" w:hAnsi="Times New Roman"/>
      <w:sz w:val="18"/>
      <w:szCs w:val="21"/>
    </w:rPr>
  </w:style>
  <w:style w:type="paragraph" w:customStyle="1" w:styleId="a3">
    <w:name w:val="คำอธิบายเฉพาะ"/>
    <w:basedOn w:val="Caption"/>
    <w:rsid w:val="00320393"/>
    <w:rPr>
      <w:rFonts w:eastAsia="Angsana New"/>
    </w:rPr>
  </w:style>
  <w:style w:type="character" w:customStyle="1" w:styleId="HeaderChar">
    <w:name w:val="Header Char"/>
    <w:basedOn w:val="DefaultParagraphFont"/>
    <w:link w:val="Header"/>
    <w:uiPriority w:val="99"/>
    <w:rsid w:val="00320393"/>
    <w:rPr>
      <w:rFonts w:ascii="TH SarabunPSK" w:eastAsia="TH SarabunPSK" w:hAnsi="TH SarabunPSK" w:cs="TH SarabunPSK"/>
      <w:sz w:val="32"/>
      <w:szCs w:val="32"/>
    </w:rPr>
  </w:style>
  <w:style w:type="paragraph" w:customStyle="1" w:styleId="a4">
    <w:name w:val="คำอธิบายเฉพาะชิดซ้าย"/>
    <w:basedOn w:val="a3"/>
    <w:rsid w:val="00320393"/>
    <w:pPr>
      <w:ind w:left="851" w:hanging="851"/>
    </w:pPr>
  </w:style>
  <w:style w:type="character" w:styleId="PageNumber">
    <w:name w:val="page number"/>
    <w:basedOn w:val="DefaultParagraphFont"/>
    <w:rsid w:val="00320393"/>
    <w:rPr>
      <w:rFonts w:cs="Angsana New"/>
      <w:szCs w:val="32"/>
    </w:rPr>
  </w:style>
  <w:style w:type="paragraph" w:styleId="TOC5">
    <w:name w:val="toc 5"/>
    <w:basedOn w:val="Normal"/>
    <w:next w:val="Normal"/>
    <w:autoRedefine/>
    <w:rsid w:val="00320393"/>
    <w:pPr>
      <w:ind w:left="1280"/>
    </w:pPr>
    <w:rPr>
      <w:rFonts w:ascii="Times New Roman" w:hAnsi="Times New Roman"/>
      <w:sz w:val="18"/>
      <w:szCs w:val="21"/>
    </w:rPr>
  </w:style>
  <w:style w:type="paragraph" w:styleId="TOC6">
    <w:name w:val="toc 6"/>
    <w:basedOn w:val="Normal"/>
    <w:next w:val="Normal"/>
    <w:autoRedefine/>
    <w:rsid w:val="00320393"/>
    <w:pPr>
      <w:ind w:left="1600"/>
    </w:pPr>
    <w:rPr>
      <w:rFonts w:ascii="Times New Roman" w:hAnsi="Times New Roman"/>
      <w:sz w:val="18"/>
      <w:szCs w:val="21"/>
    </w:rPr>
  </w:style>
  <w:style w:type="paragraph" w:styleId="TOC7">
    <w:name w:val="toc 7"/>
    <w:basedOn w:val="Normal"/>
    <w:next w:val="Normal"/>
    <w:autoRedefine/>
    <w:rsid w:val="00320393"/>
    <w:pPr>
      <w:ind w:left="1920"/>
    </w:pPr>
    <w:rPr>
      <w:rFonts w:ascii="Times New Roman" w:hAnsi="Times New Roman"/>
      <w:sz w:val="18"/>
      <w:szCs w:val="21"/>
    </w:rPr>
  </w:style>
  <w:style w:type="paragraph" w:styleId="TOC8">
    <w:name w:val="toc 8"/>
    <w:basedOn w:val="Normal"/>
    <w:next w:val="Normal"/>
    <w:autoRedefine/>
    <w:rsid w:val="00320393"/>
    <w:pPr>
      <w:ind w:left="2240"/>
    </w:pPr>
    <w:rPr>
      <w:rFonts w:ascii="Times New Roman" w:hAnsi="Times New Roman"/>
      <w:sz w:val="18"/>
      <w:szCs w:val="21"/>
    </w:rPr>
  </w:style>
  <w:style w:type="paragraph" w:styleId="TOC9">
    <w:name w:val="toc 9"/>
    <w:basedOn w:val="Normal"/>
    <w:next w:val="Normal"/>
    <w:autoRedefine/>
    <w:rsid w:val="00320393"/>
    <w:pPr>
      <w:ind w:left="2560"/>
    </w:pPr>
    <w:rPr>
      <w:rFonts w:ascii="Times New Roman" w:hAnsi="Times New Roman"/>
      <w:sz w:val="18"/>
      <w:szCs w:val="21"/>
    </w:rPr>
  </w:style>
  <w:style w:type="paragraph" w:customStyle="1" w:styleId="a5">
    <w:name w:val="ตัวหนา กึ่งกลาง"/>
    <w:basedOn w:val="Normal"/>
    <w:rsid w:val="00320393"/>
    <w:pPr>
      <w:jc w:val="center"/>
    </w:pPr>
    <w:rPr>
      <w:rFonts w:eastAsia="Angsana New"/>
      <w:b/>
      <w:bCs/>
    </w:rPr>
  </w:style>
  <w:style w:type="paragraph" w:customStyle="1" w:styleId="a6">
    <w:name w:val="ตัวหนา"/>
    <w:basedOn w:val="Normal"/>
    <w:rsid w:val="00320393"/>
    <w:rPr>
      <w:rFonts w:eastAsia="Angsana New"/>
      <w:b/>
      <w:bCs/>
    </w:rPr>
  </w:style>
  <w:style w:type="paragraph" w:customStyle="1" w:styleId="a7">
    <w:name w:val="หัวเรื่องหลัก(ไม่แทรกในสารบัญ)"/>
    <w:rsid w:val="00320393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Heading9Char">
    <w:name w:val="Heading 9 Char"/>
    <w:aliases w:val="ปกภาคผนวก Char"/>
    <w:basedOn w:val="DefaultParagraphFont"/>
    <w:link w:val="Heading9"/>
    <w:uiPriority w:val="9"/>
    <w:rsid w:val="00320393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TableNormal"/>
    <w:rsid w:val="00320393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8">
    <w:name w:val="ชื่อเรื่องบทคัดย่อ"/>
    <w:basedOn w:val="Normal"/>
    <w:rsid w:val="00320393"/>
    <w:pPr>
      <w:ind w:left="1701" w:hanging="1701"/>
    </w:pPr>
    <w:rPr>
      <w:rFonts w:eastAsia="Angsana New"/>
    </w:rPr>
  </w:style>
  <w:style w:type="paragraph" w:customStyle="1" w:styleId="a9">
    <w:name w:val="สมการ"/>
    <w:basedOn w:val="Caption"/>
    <w:rsid w:val="00320393"/>
    <w:pPr>
      <w:spacing w:before="0"/>
      <w:ind w:right="1134"/>
      <w:jc w:val="right"/>
    </w:pPr>
    <w:rPr>
      <w:rFonts w:eastAsia="Angsana New"/>
    </w:rPr>
  </w:style>
  <w:style w:type="paragraph" w:customStyle="1" w:styleId="3">
    <w:name w:val="ภาคผนวกหัวเรื่อง 3"/>
    <w:autoRedefine/>
    <w:qFormat/>
    <w:rsid w:val="00320393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320393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rsid w:val="00320393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0393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320393"/>
    <w:pPr>
      <w:numPr>
        <w:numId w:val="3"/>
      </w:numPr>
    </w:pPr>
  </w:style>
  <w:style w:type="character" w:customStyle="1" w:styleId="35CMChar">
    <w:name w:val="ลำดับ 3.5 CM Char"/>
    <w:basedOn w:val="3CM0"/>
    <w:link w:val="35CM"/>
    <w:rsid w:val="00320393"/>
    <w:rPr>
      <w:rFonts w:ascii="TH SarabunPSK" w:eastAsia="TH SarabunPSK" w:hAnsi="TH SarabunPSK" w:cs="TH SarabunPSK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0393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320393"/>
    <w:rPr>
      <w:rFonts w:ascii="TH SarabunPSK" w:eastAsia="TH SarabunPSK" w:hAnsi="TH SarabunPSK" w:cs="TH SarabunPSK"/>
      <w:sz w:val="32"/>
      <w:szCs w:val="37"/>
    </w:rPr>
  </w:style>
  <w:style w:type="paragraph" w:customStyle="1" w:styleId="aa">
    <w:name w:val="หน้าสารบัญ"/>
    <w:next w:val="Normal"/>
    <w:rsid w:val="00320393"/>
    <w:pPr>
      <w:jc w:val="right"/>
    </w:pPr>
    <w:rPr>
      <w:rFonts w:eastAsia="Cordia New"/>
      <w:b/>
      <w:bCs/>
      <w:sz w:val="32"/>
      <w:szCs w:val="32"/>
    </w:rPr>
  </w:style>
  <w:style w:type="paragraph" w:customStyle="1" w:styleId="30">
    <w:name w:val="เนื้อหา 3"/>
    <w:basedOn w:val="Normal"/>
    <w:autoRedefine/>
    <w:qFormat/>
    <w:rsid w:val="00320393"/>
    <w:pPr>
      <w:ind w:firstLine="1701"/>
    </w:pPr>
  </w:style>
  <w:style w:type="character" w:customStyle="1" w:styleId="Heading6Char">
    <w:name w:val="Heading 6 Char"/>
    <w:basedOn w:val="DefaultParagraphFont"/>
    <w:link w:val="Heading6"/>
    <w:uiPriority w:val="9"/>
    <w:rsid w:val="00320393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0393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0393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Title">
    <w:name w:val="Title"/>
    <w:basedOn w:val="Normal"/>
    <w:next w:val="Normal"/>
    <w:link w:val="TitleChar"/>
    <w:qFormat/>
    <w:rsid w:val="00320393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TitleChar">
    <w:name w:val="Title Char"/>
    <w:basedOn w:val="DefaultParagraphFont"/>
    <w:link w:val="Title"/>
    <w:rsid w:val="00320393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Normal"/>
    <w:next w:val="Normal"/>
    <w:rsid w:val="00320393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PlainText">
    <w:name w:val="Plain Text"/>
    <w:basedOn w:val="Normal"/>
    <w:link w:val="PlainTextChar"/>
    <w:rsid w:val="00320393"/>
  </w:style>
  <w:style w:type="character" w:customStyle="1" w:styleId="PlainTextChar">
    <w:name w:val="Plain Text Char"/>
    <w:basedOn w:val="DefaultParagraphFont"/>
    <w:link w:val="PlainText"/>
    <w:rsid w:val="00320393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Normal"/>
    <w:qFormat/>
    <w:rsid w:val="00320393"/>
    <w:pPr>
      <w:ind w:left="567" w:hanging="567"/>
    </w:pPr>
  </w:style>
  <w:style w:type="paragraph" w:customStyle="1" w:styleId="18pt">
    <w:name w:val="ปกตัวหน้า 18pt"/>
    <w:basedOn w:val="Normal"/>
    <w:rsid w:val="00320393"/>
    <w:pPr>
      <w:jc w:val="center"/>
    </w:pPr>
    <w:rPr>
      <w:rFonts w:eastAsia="Times New Roman"/>
      <w:b/>
      <w:bCs/>
      <w:sz w:val="36"/>
      <w:szCs w:val="36"/>
    </w:rPr>
  </w:style>
  <w:style w:type="paragraph" w:styleId="ListParagraph">
    <w:name w:val="List Paragraph"/>
    <w:basedOn w:val="Normal"/>
    <w:link w:val="ListParagraphChar"/>
    <w:uiPriority w:val="34"/>
    <w:qFormat/>
    <w:rsid w:val="00320393"/>
    <w:pPr>
      <w:ind w:left="720"/>
      <w:contextualSpacing/>
    </w:pPr>
    <w:rPr>
      <w:rFonts w:cs="Angsana New"/>
      <w:szCs w:val="40"/>
    </w:rPr>
  </w:style>
  <w:style w:type="character" w:styleId="IntenseEmphasis">
    <w:name w:val="Intense Emphasis"/>
    <w:basedOn w:val="DefaultParagraphFont"/>
    <w:uiPriority w:val="21"/>
    <w:qFormat/>
    <w:rsid w:val="00320393"/>
    <w:rPr>
      <w:i/>
      <w:iCs/>
      <w:color w:val="4F81BD" w:themeColor="accen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20393"/>
    <w:rPr>
      <w:rFonts w:ascii="TH SarabunPSK" w:eastAsia="TH SarabunPSK" w:hAnsi="TH SarabunPSK"/>
      <w:sz w:val="32"/>
      <w:szCs w:val="40"/>
    </w:rPr>
  </w:style>
  <w:style w:type="paragraph" w:styleId="BodyText2">
    <w:name w:val="Body Text 2"/>
    <w:basedOn w:val="Normal"/>
    <w:link w:val="BodyText2Char"/>
    <w:rsid w:val="00320393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BodyText2Char">
    <w:name w:val="Body Text 2 Char"/>
    <w:basedOn w:val="DefaultParagraphFont"/>
    <w:link w:val="BodyText2"/>
    <w:rsid w:val="00320393"/>
    <w:rPr>
      <w:rFonts w:ascii="Times New Roman" w:eastAsia="Cordia New" w:hAnsi="Times New Roman" w:cs="Cordia New"/>
      <w:b/>
      <w:bCs/>
      <w:sz w:val="32"/>
      <w:szCs w:val="32"/>
    </w:rPr>
  </w:style>
  <w:style w:type="character" w:styleId="CommentReference">
    <w:name w:val="annotation reference"/>
    <w:basedOn w:val="DefaultParagraphFont"/>
    <w:semiHidden/>
    <w:unhideWhenUsed/>
    <w:rsid w:val="00320393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unhideWhenUsed/>
    <w:rsid w:val="00320393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semiHidden/>
    <w:rsid w:val="00320393"/>
    <w:rPr>
      <w:rFonts w:ascii="TH SarabunPSK" w:eastAsia="TH SarabunPSK" w:hAnsi="TH SarabunPSK"/>
      <w:szCs w:val="25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203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20393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Caption"/>
    <w:link w:val="Style2Char"/>
    <w:qFormat/>
    <w:rsid w:val="00320393"/>
    <w:rPr>
      <w:b/>
      <w:bCs/>
    </w:rPr>
  </w:style>
  <w:style w:type="paragraph" w:customStyle="1" w:styleId="Style3">
    <w:name w:val="Style3"/>
    <w:basedOn w:val="Caption"/>
    <w:link w:val="Style3Char"/>
    <w:qFormat/>
    <w:rsid w:val="00320393"/>
    <w:rPr>
      <w:b/>
      <w:bCs/>
    </w:rPr>
  </w:style>
  <w:style w:type="character" w:customStyle="1" w:styleId="CaptionChar">
    <w:name w:val="Caption Char"/>
    <w:basedOn w:val="DefaultParagraphFont"/>
    <w:link w:val="Caption"/>
    <w:uiPriority w:val="35"/>
    <w:rsid w:val="002A1DDE"/>
    <w:rPr>
      <w:rFonts w:ascii="TH SarabunPSK" w:eastAsia="TH SarabunPSK" w:hAnsi="TH SarabunPSK" w:cs="TH SarabunPSK"/>
      <w:i/>
      <w:noProof/>
      <w:sz w:val="28"/>
      <w:szCs w:val="28"/>
    </w:rPr>
  </w:style>
  <w:style w:type="character" w:customStyle="1" w:styleId="Style2Char">
    <w:name w:val="Style2 Char"/>
    <w:basedOn w:val="CaptionChar"/>
    <w:link w:val="Style2"/>
    <w:rsid w:val="00320393"/>
    <w:rPr>
      <w:rFonts w:ascii="TH SarabunPSK" w:eastAsia="TH SarabunPSK" w:hAnsi="TH SarabunPSK" w:cs="TH SarabunPSK"/>
      <w:b/>
      <w:bCs/>
      <w:i/>
      <w:noProof/>
      <w:sz w:val="32"/>
      <w:szCs w:val="32"/>
    </w:rPr>
  </w:style>
  <w:style w:type="character" w:customStyle="1" w:styleId="Style3Char">
    <w:name w:val="Style3 Char"/>
    <w:basedOn w:val="CaptionChar"/>
    <w:link w:val="Style3"/>
    <w:rsid w:val="00320393"/>
    <w:rPr>
      <w:rFonts w:ascii="TH SarabunPSK" w:eastAsia="TH SarabunPSK" w:hAnsi="TH SarabunPSK" w:cs="TH SarabunPSK"/>
      <w:b/>
      <w:bCs/>
      <w:i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740976"/>
    <w:pPr>
      <w:jc w:val="left"/>
    </w:pPr>
  </w:style>
  <w:style w:type="paragraph" w:customStyle="1" w:styleId="FigureName">
    <w:name w:val="FigureName"/>
    <w:basedOn w:val="Caption"/>
    <w:link w:val="FigureNameChar"/>
    <w:qFormat/>
    <w:rsid w:val="00320393"/>
  </w:style>
  <w:style w:type="character" w:customStyle="1" w:styleId="TableNameChar">
    <w:name w:val="TableName Char"/>
    <w:basedOn w:val="Style2Char"/>
    <w:link w:val="TableName"/>
    <w:rsid w:val="00740976"/>
    <w:rPr>
      <w:rFonts w:ascii="TH SarabunPSK" w:eastAsia="TH SarabunPSK" w:hAnsi="TH SarabunPSK" w:cs="TH SarabunPSK"/>
      <w:b/>
      <w:bCs/>
      <w:i/>
      <w:noProof/>
      <w:sz w:val="32"/>
      <w:szCs w:val="32"/>
    </w:rPr>
  </w:style>
  <w:style w:type="character" w:customStyle="1" w:styleId="FigureNameChar">
    <w:name w:val="FigureName Char"/>
    <w:basedOn w:val="CaptionChar"/>
    <w:link w:val="FigureName"/>
    <w:rsid w:val="00320393"/>
    <w:rPr>
      <w:rFonts w:ascii="TH SarabunPSK" w:eastAsia="TH SarabunPSK" w:hAnsi="TH SarabunPSK" w:cs="TH SarabunPSK"/>
      <w:i/>
      <w:noProof/>
      <w:sz w:val="32"/>
      <w:szCs w:val="32"/>
    </w:rPr>
  </w:style>
  <w:style w:type="paragraph" w:styleId="NormalWeb">
    <w:name w:val="Normal (Web)"/>
    <w:basedOn w:val="Normal"/>
    <w:uiPriority w:val="99"/>
    <w:unhideWhenUsed/>
    <w:rsid w:val="009855B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334E39"/>
  </w:style>
  <w:style w:type="character" w:styleId="Strong">
    <w:name w:val="Strong"/>
    <w:basedOn w:val="DefaultParagraphFont"/>
    <w:uiPriority w:val="22"/>
    <w:qFormat/>
    <w:rsid w:val="00384D12"/>
    <w:rPr>
      <w:b/>
      <w:bCs/>
    </w:rPr>
  </w:style>
  <w:style w:type="character" w:styleId="Hyperlink">
    <w:name w:val="Hyperlink"/>
    <w:basedOn w:val="DefaultParagraphFont"/>
    <w:uiPriority w:val="99"/>
    <w:unhideWhenUsed/>
    <w:rsid w:val="00AB0E0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5C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2A18"/>
    <w:rPr>
      <w:color w:val="800080" w:themeColor="followedHyperlink"/>
      <w:u w:val="single"/>
    </w:rPr>
  </w:style>
  <w:style w:type="paragraph" w:customStyle="1" w:styleId="TableCaption">
    <w:name w:val="Table Caption"/>
    <w:basedOn w:val="Caption"/>
    <w:link w:val="TableCaptionChar"/>
    <w:qFormat/>
    <w:rsid w:val="00740976"/>
    <w:pPr>
      <w:jc w:val="left"/>
    </w:pPr>
  </w:style>
  <w:style w:type="character" w:customStyle="1" w:styleId="TableCaptionChar">
    <w:name w:val="Table Caption Char"/>
    <w:basedOn w:val="CaptionChar"/>
    <w:link w:val="TableCaption"/>
    <w:rsid w:val="00740976"/>
    <w:rPr>
      <w:rFonts w:ascii="TH SarabunPSK" w:eastAsia="TH SarabunPSK" w:hAnsi="TH SarabunPSK" w:cs="TH SarabunPSK"/>
      <w:i/>
      <w:noProof/>
      <w:sz w:val="32"/>
      <w:szCs w:val="32"/>
    </w:rPr>
  </w:style>
  <w:style w:type="paragraph" w:customStyle="1" w:styleId="Cap">
    <w:name w:val="Cap"/>
    <w:basedOn w:val="Caption"/>
    <w:link w:val="CapChar"/>
    <w:qFormat/>
    <w:rsid w:val="00F66A08"/>
    <w:pPr>
      <w:spacing w:before="0" w:after="200"/>
    </w:pPr>
    <w:rPr>
      <w:rFonts w:eastAsiaTheme="minorHAnsi"/>
      <w:color w:val="000000" w:themeColor="text1"/>
      <w:szCs w:val="22"/>
    </w:rPr>
  </w:style>
  <w:style w:type="character" w:customStyle="1" w:styleId="CapChar">
    <w:name w:val="Cap Char"/>
    <w:basedOn w:val="CaptionChar"/>
    <w:link w:val="Cap"/>
    <w:rsid w:val="00F66A08"/>
    <w:rPr>
      <w:rFonts w:ascii="TH SarabunPSK" w:eastAsiaTheme="minorHAnsi" w:hAnsi="TH SarabunPSK" w:cs="TH SarabunPSK"/>
      <w:i/>
      <w:noProof/>
      <w:color w:val="000000" w:themeColor="text1"/>
      <w:sz w:val="2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eader" Target="header7.xml"/><Relationship Id="rId42" Type="http://schemas.openxmlformats.org/officeDocument/2006/relationships/image" Target="media/image19.jpg"/><Relationship Id="rId47" Type="http://schemas.openxmlformats.org/officeDocument/2006/relationships/image" Target="media/image24.jpeg"/><Relationship Id="rId63" Type="http://schemas.openxmlformats.org/officeDocument/2006/relationships/image" Target="media/image39.png"/><Relationship Id="rId68" Type="http://schemas.openxmlformats.org/officeDocument/2006/relationships/image" Target="media/image43.png"/><Relationship Id="rId84" Type="http://schemas.openxmlformats.org/officeDocument/2006/relationships/image" Target="media/image56.jpeg"/><Relationship Id="rId16" Type="http://schemas.openxmlformats.org/officeDocument/2006/relationships/header" Target="header4.xml"/><Relationship Id="rId11" Type="http://schemas.openxmlformats.org/officeDocument/2006/relationships/header" Target="header1.xml"/><Relationship Id="rId32" Type="http://schemas.openxmlformats.org/officeDocument/2006/relationships/footer" Target="footer6.xm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footer" Target="footer4.xml"/><Relationship Id="rId14" Type="http://schemas.openxmlformats.org/officeDocument/2006/relationships/header" Target="header3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jpeg"/><Relationship Id="rId56" Type="http://schemas.openxmlformats.org/officeDocument/2006/relationships/image" Target="media/image33.jpeg"/><Relationship Id="rId64" Type="http://schemas.openxmlformats.org/officeDocument/2006/relationships/hyperlink" Target="https://isanmsu.com" TargetMode="External"/><Relationship Id="rId69" Type="http://schemas.openxmlformats.org/officeDocument/2006/relationships/hyperlink" Target="https://reg.msu.ac.th" TargetMode="External"/><Relationship Id="rId77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5.png"/><Relationship Id="rId80" Type="http://schemas.openxmlformats.org/officeDocument/2006/relationships/image" Target="media/image52.png"/><Relationship Id="rId85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header" Target="header9.xml"/><Relationship Id="rId38" Type="http://schemas.openxmlformats.org/officeDocument/2006/relationships/image" Target="media/image15.png"/><Relationship Id="rId46" Type="http://schemas.openxmlformats.org/officeDocument/2006/relationships/image" Target="media/image23.jpeg"/><Relationship Id="rId59" Type="http://schemas.openxmlformats.org/officeDocument/2006/relationships/image" Target="media/image36.png"/><Relationship Id="rId67" Type="http://schemas.openxmlformats.org/officeDocument/2006/relationships/image" Target="media/image42.png"/><Relationship Id="rId20" Type="http://schemas.openxmlformats.org/officeDocument/2006/relationships/header" Target="header6.xml"/><Relationship Id="rId41" Type="http://schemas.openxmlformats.org/officeDocument/2006/relationships/image" Target="media/image18.png"/><Relationship Id="rId54" Type="http://schemas.openxmlformats.org/officeDocument/2006/relationships/image" Target="media/image31.jpeg"/><Relationship Id="rId62" Type="http://schemas.openxmlformats.org/officeDocument/2006/relationships/hyperlink" Target="https://reg.msu.ac.th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7.jpeg"/><Relationship Id="rId83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3.png"/><Relationship Id="rId31" Type="http://schemas.openxmlformats.org/officeDocument/2006/relationships/header" Target="header8.xm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0.png"/><Relationship Id="rId73" Type="http://schemas.openxmlformats.org/officeDocument/2006/relationships/hyperlink" Target="https://it.msu.ac.th" TargetMode="External"/><Relationship Id="rId78" Type="http://schemas.openxmlformats.org/officeDocument/2006/relationships/image" Target="media/image50.png"/><Relationship Id="rId81" Type="http://schemas.openxmlformats.org/officeDocument/2006/relationships/image" Target="media/image53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39" Type="http://schemas.openxmlformats.org/officeDocument/2006/relationships/image" Target="media/image16.png"/><Relationship Id="rId34" Type="http://schemas.openxmlformats.org/officeDocument/2006/relationships/footer" Target="footer7.xm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isanmsu.c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1.png"/><Relationship Id="rId87" Type="http://schemas.openxmlformats.org/officeDocument/2006/relationships/theme" Target="theme/theme1.xml"/><Relationship Id="rId61" Type="http://schemas.openxmlformats.org/officeDocument/2006/relationships/image" Target="media/image38.png"/><Relationship Id="rId82" Type="http://schemas.openxmlformats.org/officeDocument/2006/relationships/image" Target="media/image5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vilm\OneDrive\&#3648;&#3604;&#3626;&#3585;&#3660;&#3607;&#3655;&#3629;&#3611;\Project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7A720F-B175-47E8-9595-8C11A6906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</Template>
  <TotalTime>126</TotalTime>
  <Pages>60</Pages>
  <Words>8118</Words>
  <Characters>46278</Characters>
  <Application>Microsoft Office Word</Application>
  <DocSecurity>0</DocSecurity>
  <Lines>385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54288</CharactersWithSpaces>
  <SharedDoc>false</SharedDoc>
  <HLinks>
    <vt:vector size="456" baseType="variant">
      <vt:variant>
        <vt:i4>3539041</vt:i4>
      </vt:variant>
      <vt:variant>
        <vt:i4>995</vt:i4>
      </vt:variant>
      <vt:variant>
        <vt:i4>0</vt:i4>
      </vt:variant>
      <vt:variant>
        <vt:i4>5</vt:i4>
      </vt:variant>
      <vt:variant>
        <vt:lpwstr>http://www.openssl.org/</vt:lpwstr>
      </vt:variant>
      <vt:variant>
        <vt:lpwstr/>
      </vt:variant>
      <vt:variant>
        <vt:i4>5439583</vt:i4>
      </vt:variant>
      <vt:variant>
        <vt:i4>992</vt:i4>
      </vt:variant>
      <vt:variant>
        <vt:i4>0</vt:i4>
      </vt:variant>
      <vt:variant>
        <vt:i4>5</vt:i4>
      </vt:variant>
      <vt:variant>
        <vt:lpwstr>http://202.28.94.51/users/somnuk/itsec/sslattack.pdf</vt:lpwstr>
      </vt:variant>
      <vt:variant>
        <vt:lpwstr/>
      </vt:variant>
      <vt:variant>
        <vt:i4>917529</vt:i4>
      </vt:variant>
      <vt:variant>
        <vt:i4>989</vt:i4>
      </vt:variant>
      <vt:variant>
        <vt:i4>0</vt:i4>
      </vt:variant>
      <vt:variant>
        <vt:i4>5</vt:i4>
      </vt:variant>
      <vt:variant>
        <vt:lpwstr>http://www.windowsecurity.com/articles/Secure_Socket_Layer.html</vt:lpwstr>
      </vt:variant>
      <vt:variant>
        <vt:lpwstr/>
      </vt:variant>
      <vt:variant>
        <vt:i4>5636114</vt:i4>
      </vt:variant>
      <vt:variant>
        <vt:i4>986</vt:i4>
      </vt:variant>
      <vt:variant>
        <vt:i4>0</vt:i4>
      </vt:variant>
      <vt:variant>
        <vt:i4>5</vt:i4>
      </vt:variant>
      <vt:variant>
        <vt:lpwstr>http://www.gnupg.org/</vt:lpwstr>
      </vt:variant>
      <vt:variant>
        <vt:lpwstr/>
      </vt:variant>
      <vt:variant>
        <vt:i4>2293807</vt:i4>
      </vt:variant>
      <vt:variant>
        <vt:i4>983</vt:i4>
      </vt:variant>
      <vt:variant>
        <vt:i4>0</vt:i4>
      </vt:variant>
      <vt:variant>
        <vt:i4>5</vt:i4>
      </vt:variant>
      <vt:variant>
        <vt:lpwstr>http://icann.com/en/announcements/announcement-4-26jun08-en.htm</vt:lpwstr>
      </vt:variant>
      <vt:variant>
        <vt:lpwstr/>
      </vt:variant>
      <vt:variant>
        <vt:i4>7012364</vt:i4>
      </vt:variant>
      <vt:variant>
        <vt:i4>980</vt:i4>
      </vt:variant>
      <vt:variant>
        <vt:i4>0</vt:i4>
      </vt:variant>
      <vt:variant>
        <vt:i4>5</vt:i4>
      </vt:variant>
      <vt:variant>
        <vt:lpwstr>http://www.sans.org/reading_room/whitepapers/threats/480.php</vt:lpwstr>
      </vt:variant>
      <vt:variant>
        <vt:lpwstr/>
      </vt:variant>
      <vt:variant>
        <vt:i4>1507342</vt:i4>
      </vt:variant>
      <vt:variant>
        <vt:i4>977</vt:i4>
      </vt:variant>
      <vt:variant>
        <vt:i4>0</vt:i4>
      </vt:variant>
      <vt:variant>
        <vt:i4>5</vt:i4>
      </vt:variant>
      <vt:variant>
        <vt:lpwstr>http://www.tc.umn.edu/~brams006/selfsign.html</vt:lpwstr>
      </vt:variant>
      <vt:variant>
        <vt:lpwstr/>
      </vt:variant>
      <vt:variant>
        <vt:i4>6225946</vt:i4>
      </vt:variant>
      <vt:variant>
        <vt:i4>974</vt:i4>
      </vt:variant>
      <vt:variant>
        <vt:i4>0</vt:i4>
      </vt:variant>
      <vt:variant>
        <vt:i4>5</vt:i4>
      </vt:variant>
      <vt:variant>
        <vt:lpwstr>http://www.wireshark.org/</vt:lpwstr>
      </vt:variant>
      <vt:variant>
        <vt:lpwstr/>
      </vt:variant>
      <vt:variant>
        <vt:i4>1638414</vt:i4>
      </vt:variant>
      <vt:variant>
        <vt:i4>971</vt:i4>
      </vt:variant>
      <vt:variant>
        <vt:i4>0</vt:i4>
      </vt:variant>
      <vt:variant>
        <vt:i4>5</vt:i4>
      </vt:variant>
      <vt:variant>
        <vt:lpwstr>http://moodle.org/stats/</vt:lpwstr>
      </vt:variant>
      <vt:variant>
        <vt:lpwstr/>
      </vt:variant>
      <vt:variant>
        <vt:i4>3538998</vt:i4>
      </vt:variant>
      <vt:variant>
        <vt:i4>968</vt:i4>
      </vt:variant>
      <vt:variant>
        <vt:i4>0</vt:i4>
      </vt:variant>
      <vt:variant>
        <vt:i4>5</vt:i4>
      </vt:variant>
      <vt:variant>
        <vt:lpwstr>http://www.moodle.org/</vt:lpwstr>
      </vt:variant>
      <vt:variant>
        <vt:lpwstr/>
      </vt:variant>
      <vt:variant>
        <vt:i4>5570566</vt:i4>
      </vt:variant>
      <vt:variant>
        <vt:i4>965</vt:i4>
      </vt:variant>
      <vt:variant>
        <vt:i4>0</vt:i4>
      </vt:variant>
      <vt:variant>
        <vt:i4>5</vt:i4>
      </vt:variant>
      <vt:variant>
        <vt:lpwstr>http://hamster.erratasec.com/</vt:lpwstr>
      </vt:variant>
      <vt:variant>
        <vt:lpwstr/>
      </vt:variant>
      <vt:variant>
        <vt:i4>4915200</vt:i4>
      </vt:variant>
      <vt:variant>
        <vt:i4>962</vt:i4>
      </vt:variant>
      <vt:variant>
        <vt:i4>0</vt:i4>
      </vt:variant>
      <vt:variant>
        <vt:i4>5</vt:i4>
      </vt:variant>
      <vt:variant>
        <vt:lpwstr>http://www.oxid.it/cain.html</vt:lpwstr>
      </vt:variant>
      <vt:variant>
        <vt:lpwstr/>
      </vt:variant>
      <vt:variant>
        <vt:i4>5111875</vt:i4>
      </vt:variant>
      <vt:variant>
        <vt:i4>959</vt:i4>
      </vt:variant>
      <vt:variant>
        <vt:i4>0</vt:i4>
      </vt:variant>
      <vt:variant>
        <vt:i4>5</vt:i4>
      </vt:variant>
      <vt:variant>
        <vt:lpwstr>http://www.remote-exploit.org/backtrack.html</vt:lpwstr>
      </vt:variant>
      <vt:variant>
        <vt:lpwstr/>
      </vt:variant>
      <vt:variant>
        <vt:i4>4456513</vt:i4>
      </vt:variant>
      <vt:variant>
        <vt:i4>711</vt:i4>
      </vt:variant>
      <vt:variant>
        <vt:i4>0</vt:i4>
      </vt:variant>
      <vt:variant>
        <vt:i4>5</vt:i4>
      </vt:variant>
      <vt:variant>
        <vt:lpwstr>http://th.wikipedia.org/w/index.php?title=GPGME&amp;action=edit&amp;redlink=1</vt:lpwstr>
      </vt:variant>
      <vt:variant>
        <vt:lpwstr/>
      </vt:variant>
      <vt:variant>
        <vt:i4>393283</vt:i4>
      </vt:variant>
      <vt:variant>
        <vt:i4>708</vt:i4>
      </vt:variant>
      <vt:variant>
        <vt:i4>0</vt:i4>
      </vt:variant>
      <vt:variant>
        <vt:i4>5</vt:i4>
      </vt:variant>
      <vt:variant>
        <vt:lpwstr>http://th.wikipedia.org/wiki/API</vt:lpwstr>
      </vt:variant>
      <vt:variant>
        <vt:lpwstr/>
      </vt:variant>
      <vt:variant>
        <vt:i4>7012393</vt:i4>
      </vt:variant>
      <vt:variant>
        <vt:i4>705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3866686</vt:i4>
      </vt:variant>
      <vt:variant>
        <vt:i4>690</vt:i4>
      </vt:variant>
      <vt:variant>
        <vt:i4>0</vt:i4>
      </vt:variant>
      <vt:variant>
        <vt:i4>5</vt:i4>
      </vt:variant>
      <vt:variant>
        <vt:lpwstr>http://th.wikipedia.org/w/index.php?title=Twofish&amp;action=edit&amp;redlink=1</vt:lpwstr>
      </vt:variant>
      <vt:variant>
        <vt:lpwstr/>
      </vt:variant>
      <vt:variant>
        <vt:i4>1441857</vt:i4>
      </vt:variant>
      <vt:variant>
        <vt:i4>687</vt:i4>
      </vt:variant>
      <vt:variant>
        <vt:i4>0</vt:i4>
      </vt:variant>
      <vt:variant>
        <vt:i4>5</vt:i4>
      </vt:variant>
      <vt:variant>
        <vt:lpwstr>http://th.wikipedia.org/wiki/Blowfish</vt:lpwstr>
      </vt:variant>
      <vt:variant>
        <vt:lpwstr/>
      </vt:variant>
      <vt:variant>
        <vt:i4>3932214</vt:i4>
      </vt:variant>
      <vt:variant>
        <vt:i4>684</vt:i4>
      </vt:variant>
      <vt:variant>
        <vt:i4>0</vt:i4>
      </vt:variant>
      <vt:variant>
        <vt:i4>5</vt:i4>
      </vt:variant>
      <vt:variant>
        <vt:lpwstr>http://th.wikipedia.org/w/index.php?title=AES&amp;action=edit&amp;redlink=1</vt:lpwstr>
      </vt:variant>
      <vt:variant>
        <vt:lpwstr/>
      </vt:variant>
      <vt:variant>
        <vt:i4>6881310</vt:i4>
      </vt:variant>
      <vt:variant>
        <vt:i4>681</vt:i4>
      </vt:variant>
      <vt:variant>
        <vt:i4>0</vt:i4>
      </vt:variant>
      <vt:variant>
        <vt:i4>5</vt:i4>
      </vt:variant>
      <vt:variant>
        <vt:lpwstr>http://th.wikipedia.org/w/index.php?title=Triple_DES&amp;action=edit&amp;redlink=1</vt:lpwstr>
      </vt:variant>
      <vt:variant>
        <vt:lpwstr/>
      </vt:variant>
      <vt:variant>
        <vt:i4>4980737</vt:i4>
      </vt:variant>
      <vt:variant>
        <vt:i4>678</vt:i4>
      </vt:variant>
      <vt:variant>
        <vt:i4>0</vt:i4>
      </vt:variant>
      <vt:variant>
        <vt:i4>5</vt:i4>
      </vt:variant>
      <vt:variant>
        <vt:lpwstr>http://th.wikipedia.org/w/index.php?title=CAST5&amp;action=edit&amp;redlink=1</vt:lpwstr>
      </vt:variant>
      <vt:variant>
        <vt:lpwstr/>
      </vt:variant>
      <vt:variant>
        <vt:i4>7012393</vt:i4>
      </vt:variant>
      <vt:variant>
        <vt:i4>675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4063274</vt:i4>
      </vt:variant>
      <vt:variant>
        <vt:i4>672</vt:i4>
      </vt:variant>
      <vt:variant>
        <vt:i4>0</vt:i4>
      </vt:variant>
      <vt:variant>
        <vt:i4>5</vt:i4>
      </vt:variant>
      <vt:variant>
        <vt:lpwstr>http://th.wikipedia.org/w/index.php?title=Internet_key_server&amp;action=edit&amp;redlink=1</vt:lpwstr>
      </vt:variant>
      <vt:variant>
        <vt:lpwstr/>
      </vt:variant>
      <vt:variant>
        <vt:i4>4521989</vt:i4>
      </vt:variant>
      <vt:variant>
        <vt:i4>669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666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663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660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657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654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651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648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3080251</vt:i4>
      </vt:variant>
      <vt:variant>
        <vt:i4>645</vt:i4>
      </vt:variant>
      <vt:variant>
        <vt:i4>0</vt:i4>
      </vt:variant>
      <vt:variant>
        <vt:i4>5</vt:i4>
      </vt:variant>
      <vt:variant>
        <vt:lpwstr>http://th.wikipedia.org/w/index.php?title=Outlook&amp;action=edit&amp;redlink=1</vt:lpwstr>
      </vt:variant>
      <vt:variant>
        <vt:lpwstr/>
      </vt:variant>
      <vt:variant>
        <vt:i4>3932185</vt:i4>
      </vt:variant>
      <vt:variant>
        <vt:i4>642</vt:i4>
      </vt:variant>
      <vt:variant>
        <vt:i4>0</vt:i4>
      </vt:variant>
      <vt:variant>
        <vt:i4>5</vt:i4>
      </vt:variant>
      <vt:variant>
        <vt:lpwstr>http://th.wikipedia.org/w/index.php?title=Window_Explorer&amp;action=edit&amp;redlink=1</vt:lpwstr>
      </vt:variant>
      <vt:variant>
        <vt:lpwstr/>
      </vt:variant>
      <vt:variant>
        <vt:i4>7602237</vt:i4>
      </vt:variant>
      <vt:variant>
        <vt:i4>639</vt:i4>
      </vt:variant>
      <vt:variant>
        <vt:i4>0</vt:i4>
      </vt:variant>
      <vt:variant>
        <vt:i4>5</vt:i4>
      </vt:variant>
      <vt:variant>
        <vt:lpwstr>http://th.wikipedia.org/w/index.php?title=Gpg4win&amp;action=edit&amp;redlink=1</vt:lpwstr>
      </vt:variant>
      <vt:variant>
        <vt:lpwstr/>
      </vt:variant>
      <vt:variant>
        <vt:i4>5963781</vt:i4>
      </vt:variant>
      <vt:variant>
        <vt:i4>636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http://th.wikipedia.org/wiki/%E0%B8%A1%E0%B8%AD%E0%B8%8B%E0%B8%B4%E0%B8%A5%E0%B8%A5%E0%B8%B2%E0%B9%84%E0%B8%9F%E0%B8%A3%E0%B9%8C%E0%B8%9F%E0%B8%AD%E0%B8%81%E0%B8%8B%E0%B9%8C</vt:lpwstr>
      </vt:variant>
      <vt:variant>
        <vt:lpwstr/>
      </vt:variant>
      <vt:variant>
        <vt:i4>2424880</vt:i4>
      </vt:variant>
      <vt:variant>
        <vt:i4>633</vt:i4>
      </vt:variant>
      <vt:variant>
        <vt:i4>0</vt:i4>
      </vt:variant>
      <vt:variant>
        <vt:i4>5</vt:i4>
      </vt:variant>
      <vt:variant>
        <vt:lpwstr>http://th.wikipedia.org/w/index.php?title=FireGPG&amp;action=edit&amp;redlink=1</vt:lpwstr>
      </vt:variant>
      <vt:variant>
        <vt:lpwstr/>
      </vt:variant>
      <vt:variant>
        <vt:i4>1179725</vt:i4>
      </vt:variant>
      <vt:variant>
        <vt:i4>630</vt:i4>
      </vt:variant>
      <vt:variant>
        <vt:i4>0</vt:i4>
      </vt:variant>
      <vt:variant>
        <vt:i4>5</vt:i4>
      </vt:variant>
      <vt:variant>
        <vt:lpwstr>http://th.wikipedia.org/w/index.php?title=Enigform&amp;action=edit&amp;redlink=1</vt:lpwstr>
      </vt:variant>
      <vt:variant>
        <vt:lpwstr/>
      </vt:variant>
      <vt:variant>
        <vt:i4>6357040</vt:i4>
      </vt:variant>
      <vt:variant>
        <vt:i4>627</vt:i4>
      </vt:variant>
      <vt:variant>
        <vt:i4>0</vt:i4>
      </vt:variant>
      <vt:variant>
        <vt:i4>5</vt:i4>
      </vt:variant>
      <vt:variant>
        <vt:lpwstr>http://th.wikipedia.org/wiki/SeaMonkey</vt:lpwstr>
      </vt:variant>
      <vt:variant>
        <vt:lpwstr/>
      </vt:variant>
      <vt:variant>
        <vt:i4>3145848</vt:i4>
      </vt:variant>
      <vt:variant>
        <vt:i4>624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http://th.wikipedia.org/wiki/%E0%B8%A1%E0%B8%AD%E0%B8%8B%E0%B8%B4%E0%B8%A5%E0%B8%A5%E0%B8%B2%E0%B8%97%E0%B8%B1%E0%B8%99%E0%B9%80%E0%B8%94%E0%B8%AD%E0%B8%A3%E0%B9%8C%E0%B9%80%E0%B8%9A%E0%B8%B4%E0%B8%A3%E0%B9%8C%E0%B8%94</vt:lpwstr>
      </vt:variant>
      <vt:variant>
        <vt:lpwstr/>
      </vt:variant>
      <vt:variant>
        <vt:i4>393307</vt:i4>
      </vt:variant>
      <vt:variant>
        <vt:i4>621</vt:i4>
      </vt:variant>
      <vt:variant>
        <vt:i4>0</vt:i4>
      </vt:variant>
      <vt:variant>
        <vt:i4>5</vt:i4>
      </vt:variant>
      <vt:variant>
        <vt:lpwstr>http://th.wikipedia.org/wiki/Enigmail</vt:lpwstr>
      </vt:variant>
      <vt:variant>
        <vt:lpwstr/>
      </vt:variant>
      <vt:variant>
        <vt:i4>1376321</vt:i4>
      </vt:variant>
      <vt:variant>
        <vt:i4>618</vt:i4>
      </vt:variant>
      <vt:variant>
        <vt:i4>0</vt:i4>
      </vt:variant>
      <vt:variant>
        <vt:i4>5</vt:i4>
      </vt:variant>
      <vt:variant>
        <vt:lpwstr>http://th.wikipedia.org/w/index.php?title=Fire&amp;action=edit&amp;redlink=1</vt:lpwstr>
      </vt:variant>
      <vt:variant>
        <vt:lpwstr/>
      </vt:variant>
      <vt:variant>
        <vt:i4>1507392</vt:i4>
      </vt:variant>
      <vt:variant>
        <vt:i4>615</vt:i4>
      </vt:variant>
      <vt:variant>
        <vt:i4>0</vt:i4>
      </vt:variant>
      <vt:variant>
        <vt:i4>5</vt:i4>
      </vt:variant>
      <vt:variant>
        <vt:lpwstr>http://th.wikipedia.org/wiki/Psi</vt:lpwstr>
      </vt:variant>
      <vt:variant>
        <vt:lpwstr/>
      </vt:variant>
      <vt:variant>
        <vt:i4>6488112</vt:i4>
      </vt:variant>
      <vt:variant>
        <vt:i4>612</vt:i4>
      </vt:variant>
      <vt:variant>
        <vt:i4>0</vt:i4>
      </vt:variant>
      <vt:variant>
        <vt:i4>5</vt:i4>
      </vt:variant>
      <vt:variant>
        <vt:lpwstr>http://th.wikipedia.org/wiki/GNOME</vt:lpwstr>
      </vt:variant>
      <vt:variant>
        <vt:lpwstr/>
      </vt:variant>
      <vt:variant>
        <vt:i4>87</vt:i4>
      </vt:variant>
      <vt:variant>
        <vt:i4>609</vt:i4>
      </vt:variant>
      <vt:variant>
        <vt:i4>0</vt:i4>
      </vt:variant>
      <vt:variant>
        <vt:i4>5</vt:i4>
      </vt:variant>
      <vt:variant>
        <vt:lpwstr>http://th.wikipedia.org/wiki/KDE</vt:lpwstr>
      </vt:variant>
      <vt:variant>
        <vt:lpwstr/>
      </vt:variant>
      <vt:variant>
        <vt:i4>7733298</vt:i4>
      </vt:variant>
      <vt:variant>
        <vt:i4>606</vt:i4>
      </vt:variant>
      <vt:variant>
        <vt:i4>0</vt:i4>
      </vt:variant>
      <vt:variant>
        <vt:i4>5</vt:i4>
      </vt:variant>
      <vt:variant>
        <vt:lpwstr>http://th.wikipedia.org/wiki/Evolution</vt:lpwstr>
      </vt:variant>
      <vt:variant>
        <vt:lpwstr/>
      </vt:variant>
      <vt:variant>
        <vt:i4>6094914</vt:i4>
      </vt:variant>
      <vt:variant>
        <vt:i4>603</vt:i4>
      </vt:variant>
      <vt:variant>
        <vt:i4>0</vt:i4>
      </vt:variant>
      <vt:variant>
        <vt:i4>5</vt:i4>
      </vt:variant>
      <vt:variant>
        <vt:lpwstr>http://th.wikipedia.org/w/index.php?title=KMail&amp;action=edit&amp;redlink=1</vt:lpwstr>
      </vt:variant>
      <vt:variant>
        <vt:lpwstr/>
      </vt:variant>
      <vt:variant>
        <vt:i4>6619179</vt:i4>
      </vt:variant>
      <vt:variant>
        <vt:i4>600</vt:i4>
      </vt:variant>
      <vt:variant>
        <vt:i4>0</vt:i4>
      </vt:variant>
      <vt:variant>
        <vt:i4>5</vt:i4>
      </vt:variant>
      <vt:variant>
        <vt:lpwstr>http://th.wikipedia.org/wiki/%E0%B8%AA%E0%B9%88%E0%B8%A7%E0%B8%99%E0%B8%95%E0%B8%B4%E0%B8%94%E0%B8%95%E0%B9%88%E0%B8%AD%E0%B8%9C%E0%B8%B9%E0%B9%89%E0%B9%83%E0%B8%8A%E0%B9%89%E0%B9%81%E0%B8%9A%E0%B8%9A%E0%B8%81%E0%B8%A3%E0%B8%B2%E0%B8%9F%E0%B8%B4%E0%B8%81</vt:lpwstr>
      </vt:variant>
      <vt:variant>
        <vt:lpwstr/>
      </vt:variant>
      <vt:variant>
        <vt:i4>3145854</vt:i4>
      </vt:variant>
      <vt:variant>
        <vt:i4>597</vt:i4>
      </vt:variant>
      <vt:variant>
        <vt:i4>0</vt:i4>
      </vt:variant>
      <vt:variant>
        <vt:i4>5</vt:i4>
      </vt:variant>
      <vt:variant>
        <vt:lpwstr>http://th.wikipedia.org/wiki/Mac_OS_X</vt:lpwstr>
      </vt:variant>
      <vt:variant>
        <vt:lpwstr/>
      </vt:variant>
      <vt:variant>
        <vt:i4>6750260</vt:i4>
      </vt:variant>
      <vt:variant>
        <vt:i4>594</vt:i4>
      </vt:variant>
      <vt:variant>
        <vt:i4>0</vt:i4>
      </vt:variant>
      <vt:variant>
        <vt:i4>5</vt:i4>
      </vt:variant>
      <vt:variant>
        <vt:lpwstr>http://th.wikipedia.org/wiki/NetBSD</vt:lpwstr>
      </vt:variant>
      <vt:variant>
        <vt:lpwstr/>
      </vt:variant>
      <vt:variant>
        <vt:i4>131166</vt:i4>
      </vt:variant>
      <vt:variant>
        <vt:i4>591</vt:i4>
      </vt:variant>
      <vt:variant>
        <vt:i4>0</vt:i4>
      </vt:variant>
      <vt:variant>
        <vt:i4>5</vt:i4>
      </vt:variant>
      <vt:variant>
        <vt:lpwstr>http://th.wikipedia.org/wiki/OpenBSD</vt:lpwstr>
      </vt:variant>
      <vt:variant>
        <vt:lpwstr/>
      </vt:variant>
      <vt:variant>
        <vt:i4>720983</vt:i4>
      </vt:variant>
      <vt:variant>
        <vt:i4>588</vt:i4>
      </vt:variant>
      <vt:variant>
        <vt:i4>0</vt:i4>
      </vt:variant>
      <vt:variant>
        <vt:i4>5</vt:i4>
      </vt:variant>
      <vt:variant>
        <vt:lpwstr>http://th.wikipedia.org/wiki/FreeBSD</vt:lpwstr>
      </vt:variant>
      <vt:variant>
        <vt:lpwstr/>
      </vt:variant>
      <vt:variant>
        <vt:i4>6160461</vt:i4>
      </vt:variant>
      <vt:variant>
        <vt:i4>50876</vt:i4>
      </vt:variant>
      <vt:variant>
        <vt:i4>1025</vt:i4>
      </vt:variant>
      <vt:variant>
        <vt:i4>1</vt:i4>
      </vt:variant>
      <vt:variant>
        <vt:lpwstr>http://docs.sun.com/source/816-6156-10/10ssl.gif</vt:lpwstr>
      </vt:variant>
      <vt:variant>
        <vt:lpwstr/>
      </vt:variant>
      <vt:variant>
        <vt:i4>5111899</vt:i4>
      </vt:variant>
      <vt:variant>
        <vt:i4>65680</vt:i4>
      </vt:variant>
      <vt:variant>
        <vt:i4>1030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65798</vt:i4>
      </vt:variant>
      <vt:variant>
        <vt:i4>1031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65916</vt:i4>
      </vt:variant>
      <vt:variant>
        <vt:i4>1032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66035</vt:i4>
      </vt:variant>
      <vt:variant>
        <vt:i4>1033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66153</vt:i4>
      </vt:variant>
      <vt:variant>
        <vt:i4>1034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66271</vt:i4>
      </vt:variant>
      <vt:variant>
        <vt:i4>1035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66390</vt:i4>
      </vt:variant>
      <vt:variant>
        <vt:i4>1036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66508</vt:i4>
      </vt:variant>
      <vt:variant>
        <vt:i4>1037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66626</vt:i4>
      </vt:variant>
      <vt:variant>
        <vt:i4>1038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66745</vt:i4>
      </vt:variant>
      <vt:variant>
        <vt:i4>1039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66863</vt:i4>
      </vt:variant>
      <vt:variant>
        <vt:i4>1040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66981</vt:i4>
      </vt:variant>
      <vt:variant>
        <vt:i4>1041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67116</vt:i4>
      </vt:variant>
      <vt:variant>
        <vt:i4>1042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67234</vt:i4>
      </vt:variant>
      <vt:variant>
        <vt:i4>1043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67352</vt:i4>
      </vt:variant>
      <vt:variant>
        <vt:i4>1044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67471</vt:i4>
      </vt:variant>
      <vt:variant>
        <vt:i4>1045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67589</vt:i4>
      </vt:variant>
      <vt:variant>
        <vt:i4>1046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67707</vt:i4>
      </vt:variant>
      <vt:variant>
        <vt:i4>1047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67826</vt:i4>
      </vt:variant>
      <vt:variant>
        <vt:i4>1048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67944</vt:i4>
      </vt:variant>
      <vt:variant>
        <vt:i4>1049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68062</vt:i4>
      </vt:variant>
      <vt:variant>
        <vt:i4>1050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68181</vt:i4>
      </vt:variant>
      <vt:variant>
        <vt:i4>1051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68299</vt:i4>
      </vt:variant>
      <vt:variant>
        <vt:i4>1052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68417</vt:i4>
      </vt:variant>
      <vt:variant>
        <vt:i4>1053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กาญจนา พินิจ</dc:creator>
  <cp:keywords/>
  <dc:description/>
  <cp:lastModifiedBy>กาญจนา พินิจ</cp:lastModifiedBy>
  <cp:revision>1</cp:revision>
  <cp:lastPrinted>2023-03-24T03:03:00Z</cp:lastPrinted>
  <dcterms:created xsi:type="dcterms:W3CDTF">2023-03-23T16:10:00Z</dcterms:created>
  <dcterms:modified xsi:type="dcterms:W3CDTF">2023-10-17T18:20:00Z</dcterms:modified>
</cp:coreProperties>
</file>